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628B1" w14:textId="3B808F33" w:rsidR="00C62C50" w:rsidRDefault="00CF2430" w:rsidP="00E867F5">
      <w:pPr>
        <w:pStyle w:val="NoSpacing"/>
        <w:tabs>
          <w:tab w:val="left" w:pos="8059"/>
          <w:tab w:val="left" w:pos="8534"/>
        </w:tabs>
      </w:pPr>
      <w:bookmarkStart w:id="0" w:name="_Hlk105254693"/>
      <w:bookmarkEnd w:id="0"/>
      <w:r>
        <w:rPr>
          <w:noProof/>
        </w:rPr>
        <mc:AlternateContent>
          <mc:Choice Requires="wps">
            <w:drawing>
              <wp:anchor distT="0" distB="0" distL="114300" distR="114300" simplePos="0" relativeHeight="251658242" behindDoc="1" locked="0" layoutInCell="1" allowOverlap="1" wp14:anchorId="68393AD8" wp14:editId="4E026BAC">
                <wp:simplePos x="0" y="0"/>
                <wp:positionH relativeFrom="column">
                  <wp:posOffset>-931134</wp:posOffset>
                </wp:positionH>
                <wp:positionV relativeFrom="paragraph">
                  <wp:posOffset>234278</wp:posOffset>
                </wp:positionV>
                <wp:extent cx="5532120" cy="1076997"/>
                <wp:effectExtent l="0" t="0" r="0" b="8890"/>
                <wp:wrapNone/>
                <wp:docPr id="43" name="Red rectangle"/>
                <wp:cNvGraphicFramePr/>
                <a:graphic xmlns:a="http://schemas.openxmlformats.org/drawingml/2006/main">
                  <a:graphicData uri="http://schemas.microsoft.com/office/word/2010/wordprocessingShape">
                    <wps:wsp>
                      <wps:cNvSpPr/>
                      <wps:spPr>
                        <a:xfrm>
                          <a:off x="0" y="0"/>
                          <a:ext cx="5532120" cy="1076997"/>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ABFEC0" w14:textId="1E0A5A10" w:rsidR="00CF2430" w:rsidRPr="00E452EC" w:rsidRDefault="00E452EC" w:rsidP="0010599F">
                            <w:pPr>
                              <w:pStyle w:val="Heading1"/>
                              <w:ind w:left="2160"/>
                              <w:jc w:val="left"/>
                              <w:rPr>
                                <w:rFonts w:asciiTheme="minorHAnsi" w:hAnsiTheme="minorHAnsi"/>
                                <w:color w:val="FFFFFF" w:themeColor="background1"/>
                                <w:sz w:val="48"/>
                              </w:rPr>
                            </w:pPr>
                            <w:r w:rsidRPr="00E452EC">
                              <w:rPr>
                                <w:rFonts w:asciiTheme="minorHAnsi" w:hAnsiTheme="minorHAnsi"/>
                                <w:color w:val="FFFFFF" w:themeColor="background1"/>
                                <w:sz w:val="48"/>
                              </w:rPr>
                              <w:t>AAA: Radius &amp; Tacacs+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93AD8" id="Red rectangle" o:spid="_x0000_s1026" style="position:absolute;margin-left:-73.3pt;margin-top:18.45pt;width:435.6pt;height:84.8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" fillcolor="#8a1010 [1604]" stroked="f" strokeweight="1pt">
                <v:textbox>
                  <w:txbxContent>
                    <w:p w14:paraId="31ABFEC0" w14:textId="1E0A5A10" w:rsidR="00CF2430" w:rsidRPr="00E452EC" w:rsidRDefault="00E452EC" w:rsidP="0010599F">
                      <w:pPr>
                        <w:pStyle w:val="Heading1"/>
                        <w:ind w:left="2160"/>
                        <w:jc w:val="left"/>
                        <w:rPr>
                          <w:rFonts w:asciiTheme="minorHAnsi" w:hAnsiTheme="minorHAnsi"/>
                          <w:color w:val="FFFFFF" w:themeColor="background1"/>
                          <w:sz w:val="48"/>
                        </w:rPr>
                      </w:pPr>
                      <w:r w:rsidRPr="00E452EC">
                        <w:rPr>
                          <w:rFonts w:asciiTheme="minorHAnsi" w:hAnsiTheme="minorHAnsi"/>
                          <w:color w:val="FFFFFF" w:themeColor="background1"/>
                          <w:sz w:val="48"/>
                        </w:rPr>
                        <w:t>AAA: Radius &amp; Tacacs+</w:t>
                      </w:r>
                    </w:p>
                  </w:txbxContent>
                </v:textbox>
              </v:rect>
            </w:pict>
          </mc:Fallback>
        </mc:AlternateContent>
      </w:r>
      <w:r w:rsidR="00E867F5">
        <w:tab/>
      </w:r>
      <w:r w:rsidR="00E867F5">
        <w:tab/>
      </w:r>
    </w:p>
    <w:p w14:paraId="56A8A2F0" w14:textId="7E1D6C7C" w:rsidR="00CF2430" w:rsidRPr="00EB4C50" w:rsidRDefault="00DC0D03" w:rsidP="00CF2430">
      <w:pPr>
        <w:rPr>
          <w:color w:val="808080" w:themeColor="background1" w:themeShade="80"/>
        </w:rPr>
      </w:pPr>
      <w:r w:rsidRPr="008654E1">
        <w:rPr>
          <w:noProof/>
        </w:rPr>
        <mc:AlternateContent>
          <mc:Choice Requires="wps">
            <w:drawing>
              <wp:anchor distT="0" distB="0" distL="114300" distR="114300" simplePos="0" relativeHeight="251672661" behindDoc="0" locked="0" layoutInCell="1" allowOverlap="1" wp14:anchorId="5DC0E640" wp14:editId="32BC1EE5">
                <wp:simplePos x="0" y="0"/>
                <wp:positionH relativeFrom="margin">
                  <wp:posOffset>5051394</wp:posOffset>
                </wp:positionH>
                <wp:positionV relativeFrom="paragraph">
                  <wp:posOffset>10745</wp:posOffset>
                </wp:positionV>
                <wp:extent cx="1376038" cy="656948"/>
                <wp:effectExtent l="0" t="0" r="15240" b="10160"/>
                <wp:wrapNone/>
                <wp:docPr id="21" name="Oval 21"/>
                <wp:cNvGraphicFramePr/>
                <a:graphic xmlns:a="http://schemas.openxmlformats.org/drawingml/2006/main">
                  <a:graphicData uri="http://schemas.microsoft.com/office/word/2010/wordprocessingShape">
                    <wps:wsp>
                      <wps:cNvSpPr/>
                      <wps:spPr>
                        <a:xfrm>
                          <a:off x="0" y="0"/>
                          <a:ext cx="1376038" cy="656948"/>
                        </a:xfrm>
                        <a:prstGeom prst="ellipse">
                          <a:avLst/>
                        </a:prstGeom>
                        <a:solidFill>
                          <a:schemeClr val="accent1">
                            <a:lumMod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9313BE" w14:textId="77777777" w:rsidR="00DC0D03" w:rsidRDefault="00DC0D03" w:rsidP="00DC0D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C0E640" id="Oval 21" o:spid="_x0000_s1027" style="position:absolute;margin-left:397.75pt;margin-top:.85pt;width:108.35pt;height:51.75pt;z-index:25167266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" fillcolor="#8a1010 [1604]" strokecolor="white [3212]" strokeweight="1pt">
                <v:stroke joinstyle="miter"/>
                <v:textbox>
                  <w:txbxContent>
                    <w:p w14:paraId="259313BE" w14:textId="77777777" w:rsidR="00DC0D03" w:rsidRDefault="00DC0D03" w:rsidP="00DC0D03">
                      <w:pPr>
                        <w:jc w:val="center"/>
                      </w:pPr>
                    </w:p>
                  </w:txbxContent>
                </v:textbox>
                <w10:wrap anchorx="margin"/>
              </v:oval>
            </w:pict>
          </mc:Fallback>
        </mc:AlternateContent>
      </w:r>
    </w:p>
    <w:p w14:paraId="26E46E45" w14:textId="5AD9B9DD" w:rsidR="00CF2430" w:rsidRPr="00CF2430" w:rsidRDefault="00DC0D03" w:rsidP="00CF2430">
      <w:r w:rsidRPr="008654E1">
        <w:rPr>
          <w:noProof/>
        </w:rPr>
        <mc:AlternateContent>
          <mc:Choice Requires="wps">
            <w:drawing>
              <wp:anchor distT="0" distB="0" distL="114300" distR="114300" simplePos="0" relativeHeight="251670613" behindDoc="0" locked="0" layoutInCell="1" allowOverlap="1" wp14:anchorId="08F60A4C" wp14:editId="156391F8">
                <wp:simplePos x="0" y="0"/>
                <wp:positionH relativeFrom="margin">
                  <wp:posOffset>5051394</wp:posOffset>
                </wp:positionH>
                <wp:positionV relativeFrom="paragraph">
                  <wp:posOffset>157430</wp:posOffset>
                </wp:positionV>
                <wp:extent cx="1376038" cy="656948"/>
                <wp:effectExtent l="0" t="0" r="15240" b="10160"/>
                <wp:wrapNone/>
                <wp:docPr id="18" name="Oval 18"/>
                <wp:cNvGraphicFramePr/>
                <a:graphic xmlns:a="http://schemas.openxmlformats.org/drawingml/2006/main">
                  <a:graphicData uri="http://schemas.microsoft.com/office/word/2010/wordprocessingShape">
                    <wps:wsp>
                      <wps:cNvSpPr/>
                      <wps:spPr>
                        <a:xfrm>
                          <a:off x="0" y="0"/>
                          <a:ext cx="1376038" cy="656948"/>
                        </a:xfrm>
                        <a:prstGeom prst="ellipse">
                          <a:avLst/>
                        </a:prstGeom>
                        <a:solidFill>
                          <a:schemeClr val="accent1">
                            <a:lumMod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035A27" w14:textId="586439A0" w:rsidR="00DC0D03" w:rsidRDefault="00DC0D03" w:rsidP="00DC0D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F60A4C" id="Oval 18" o:spid="_x0000_s1028" style="position:absolute;margin-left:397.75pt;margin-top:12.4pt;width:108.35pt;height:51.75pt;z-index:25167061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" fillcolor="#8a1010 [1604]" strokecolor="white [3212]" strokeweight="1pt">
                <v:stroke joinstyle="miter"/>
                <v:textbox>
                  <w:txbxContent>
                    <w:p w14:paraId="0A035A27" w14:textId="586439A0" w:rsidR="00DC0D03" w:rsidRDefault="00DC0D03" w:rsidP="00DC0D03">
                      <w:pPr>
                        <w:jc w:val="center"/>
                      </w:pPr>
                    </w:p>
                  </w:txbxContent>
                </v:textbox>
                <w10:wrap anchorx="margin"/>
              </v:oval>
            </w:pict>
          </mc:Fallback>
        </mc:AlternateContent>
      </w:r>
    </w:p>
    <w:p w14:paraId="2443C458" w14:textId="1CE90668" w:rsidR="00CF2430" w:rsidRPr="00CF2430" w:rsidRDefault="00CF2430" w:rsidP="00CF2430"/>
    <w:p w14:paraId="09E94D87" w14:textId="6DBC4746" w:rsidR="00CF2430" w:rsidRPr="00CF2430" w:rsidRDefault="00DC0D03" w:rsidP="00CF2430">
      <w:r w:rsidRPr="008654E1">
        <w:rPr>
          <w:noProof/>
        </w:rPr>
        <mc:AlternateContent>
          <mc:Choice Requires="wps">
            <w:drawing>
              <wp:anchor distT="0" distB="0" distL="114300" distR="114300" simplePos="0" relativeHeight="251653117" behindDoc="0" locked="0" layoutInCell="1" allowOverlap="1" wp14:anchorId="7D3A6B3A" wp14:editId="6113C004">
                <wp:simplePos x="0" y="0"/>
                <wp:positionH relativeFrom="margin">
                  <wp:posOffset>5051394</wp:posOffset>
                </wp:positionH>
                <wp:positionV relativeFrom="paragraph">
                  <wp:posOffset>148540</wp:posOffset>
                </wp:positionV>
                <wp:extent cx="1376038" cy="656948"/>
                <wp:effectExtent l="0" t="0" r="15240" b="10160"/>
                <wp:wrapNone/>
                <wp:docPr id="22" name="Oval 22"/>
                <wp:cNvGraphicFramePr/>
                <a:graphic xmlns:a="http://schemas.openxmlformats.org/drawingml/2006/main">
                  <a:graphicData uri="http://schemas.microsoft.com/office/word/2010/wordprocessingShape">
                    <wps:wsp>
                      <wps:cNvSpPr/>
                      <wps:spPr>
                        <a:xfrm>
                          <a:off x="0" y="0"/>
                          <a:ext cx="1376038" cy="656948"/>
                        </a:xfrm>
                        <a:prstGeom prst="ellipse">
                          <a:avLst/>
                        </a:prstGeom>
                        <a:solidFill>
                          <a:schemeClr val="accent1">
                            <a:lumMod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D980F4" w14:textId="77777777" w:rsidR="00DC0D03" w:rsidRDefault="00DC0D03" w:rsidP="00DC0D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3A6B3A" id="Oval 22" o:spid="_x0000_s1029" style="position:absolute;margin-left:397.75pt;margin-top:11.7pt;width:108.35pt;height:51.75pt;z-index:25165311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" fillcolor="#8a1010 [1604]" strokecolor="white [3212]" strokeweight="1pt">
                <v:stroke joinstyle="miter"/>
                <v:textbox>
                  <w:txbxContent>
                    <w:p w14:paraId="6BD980F4" w14:textId="77777777" w:rsidR="00DC0D03" w:rsidRDefault="00DC0D03" w:rsidP="00DC0D03">
                      <w:pPr>
                        <w:jc w:val="center"/>
                      </w:pPr>
                    </w:p>
                  </w:txbxContent>
                </v:textbox>
                <w10:wrap anchorx="margin"/>
              </v:oval>
            </w:pict>
          </mc:Fallback>
        </mc:AlternateContent>
      </w:r>
    </w:p>
    <w:p w14:paraId="51EA9111" w14:textId="46051874" w:rsidR="00CF2430" w:rsidRPr="00CF2430" w:rsidRDefault="00CF2430" w:rsidP="00CF2430"/>
    <w:p w14:paraId="6638EFAA" w14:textId="3DC27892" w:rsidR="00CF2430" w:rsidRPr="00CF2430" w:rsidRDefault="00E867F5" w:rsidP="00E867F5">
      <w:pPr>
        <w:tabs>
          <w:tab w:val="left" w:pos="9816"/>
        </w:tabs>
      </w:pPr>
      <w:r>
        <w:tab/>
      </w:r>
    </w:p>
    <w:p w14:paraId="49FAAE88" w14:textId="28180D49" w:rsidR="00CF2430" w:rsidRPr="00CF2430" w:rsidRDefault="00CF2430" w:rsidP="00CF2430"/>
    <w:p w14:paraId="5E8F76EE" w14:textId="1B2440AB" w:rsidR="00CF2430" w:rsidRPr="00CF2430" w:rsidRDefault="00A472B9" w:rsidP="00A472B9">
      <w:pPr>
        <w:tabs>
          <w:tab w:val="left" w:pos="8838"/>
        </w:tabs>
      </w:pPr>
      <w:r>
        <w:tab/>
      </w:r>
    </w:p>
    <w:p w14:paraId="62B5CE45" w14:textId="0C2B0DFE" w:rsidR="00CF2430" w:rsidRPr="00CF2430" w:rsidRDefault="00A472B9" w:rsidP="00A472B9">
      <w:pPr>
        <w:tabs>
          <w:tab w:val="left" w:pos="7718"/>
        </w:tabs>
      </w:pPr>
      <w:r>
        <w:tab/>
      </w:r>
    </w:p>
    <w:p w14:paraId="548A2AA9" w14:textId="14BDAE90" w:rsidR="00CF2430" w:rsidRPr="00CF2430" w:rsidRDefault="00A472B9" w:rsidP="00A472B9">
      <w:pPr>
        <w:tabs>
          <w:tab w:val="left" w:pos="1901"/>
        </w:tabs>
      </w:pPr>
      <w:r>
        <w:tab/>
      </w:r>
    </w:p>
    <w:p w14:paraId="5C6F47D4" w14:textId="799165E8" w:rsidR="00CF2430" w:rsidRPr="00CF2430" w:rsidRDefault="00686F4F" w:rsidP="00686F4F">
      <w:pPr>
        <w:tabs>
          <w:tab w:val="left" w:pos="7153"/>
        </w:tabs>
      </w:pPr>
      <w:r>
        <w:tab/>
      </w:r>
    </w:p>
    <w:p w14:paraId="4CD1D18B" w14:textId="6A4BA3E5" w:rsidR="00CF2430" w:rsidRPr="00CF2430" w:rsidRDefault="00E867F5" w:rsidP="00E867F5">
      <w:pPr>
        <w:tabs>
          <w:tab w:val="left" w:pos="6419"/>
        </w:tabs>
      </w:pPr>
      <w:r>
        <w:tab/>
      </w:r>
    </w:p>
    <w:p w14:paraId="40C98519" w14:textId="2350D825" w:rsidR="00CF2430" w:rsidRDefault="00A472B9" w:rsidP="00A472B9">
      <w:pPr>
        <w:pStyle w:val="Heading1"/>
        <w:tabs>
          <w:tab w:val="left" w:pos="6327"/>
          <w:tab w:val="right" w:pos="10512"/>
        </w:tabs>
        <w:jc w:val="left"/>
        <w:rPr>
          <w:color w:val="auto"/>
        </w:rPr>
      </w:pPr>
      <w:r>
        <w:rPr>
          <w:color w:val="auto"/>
        </w:rPr>
        <w:tab/>
      </w:r>
      <w:r>
        <w:rPr>
          <w:color w:val="auto"/>
        </w:rPr>
        <w:tab/>
      </w:r>
      <w:r w:rsidR="00CF2430" w:rsidRPr="00CF2430">
        <w:rPr>
          <w:color w:val="auto"/>
        </w:rPr>
        <w:tab/>
      </w:r>
    </w:p>
    <w:p w14:paraId="46997B43" w14:textId="272A8329" w:rsidR="00CF2430" w:rsidRDefault="00CF2430" w:rsidP="00CF2430">
      <w:pPr>
        <w:pStyle w:val="Heading1"/>
        <w:rPr>
          <w:color w:val="auto"/>
        </w:rPr>
      </w:pPr>
    </w:p>
    <w:p w14:paraId="59B89276" w14:textId="507BAD06" w:rsidR="00CF2430" w:rsidRDefault="00CF2430" w:rsidP="00CF2430">
      <w:pPr>
        <w:pStyle w:val="Heading1"/>
        <w:rPr>
          <w:color w:val="auto"/>
        </w:rPr>
      </w:pPr>
    </w:p>
    <w:p w14:paraId="3034B76C" w14:textId="2E279720" w:rsidR="008D046A" w:rsidRDefault="00CF2430" w:rsidP="00CF2430">
      <w:pPr>
        <w:pStyle w:val="Heading1"/>
        <w:rPr>
          <w:rFonts w:asciiTheme="minorHAnsi" w:hAnsiTheme="minorHAnsi"/>
          <w:color w:val="auto"/>
          <w:sz w:val="24"/>
          <w:szCs w:val="14"/>
        </w:rPr>
      </w:pPr>
      <w:r w:rsidRPr="00CF2430">
        <w:rPr>
          <w:rFonts w:asciiTheme="minorHAnsi" w:hAnsiTheme="minorHAnsi"/>
          <w:color w:val="auto"/>
          <w:sz w:val="24"/>
          <w:szCs w:val="14"/>
        </w:rPr>
        <w:t>harsha Bhat</w:t>
      </w:r>
    </w:p>
    <w:p w14:paraId="54F8F77C" w14:textId="227A4362" w:rsidR="00CF2430" w:rsidRDefault="00A24553" w:rsidP="00CF2430">
      <w:pPr>
        <w:pStyle w:val="Heading1"/>
        <w:rPr>
          <w:rFonts w:asciiTheme="minorHAnsi" w:hAnsiTheme="minorHAnsi"/>
          <w:color w:val="auto"/>
          <w:sz w:val="24"/>
          <w:szCs w:val="14"/>
        </w:rPr>
      </w:pPr>
      <w:r>
        <w:rPr>
          <w:rFonts w:asciiTheme="minorHAnsi" w:hAnsiTheme="minorHAnsi"/>
          <w:color w:val="auto"/>
          <w:sz w:val="24"/>
          <w:szCs w:val="14"/>
        </w:rPr>
        <w:t>CCNP 6/7</w:t>
      </w:r>
    </w:p>
    <w:p w14:paraId="0D714C9E" w14:textId="0486850B" w:rsidR="008D046A" w:rsidRPr="00CF2430" w:rsidRDefault="008D046A" w:rsidP="00CF2430">
      <w:pPr>
        <w:pStyle w:val="Heading1"/>
        <w:rPr>
          <w:rFonts w:asciiTheme="minorHAnsi" w:hAnsiTheme="minorHAnsi"/>
          <w:color w:val="auto"/>
          <w:sz w:val="24"/>
          <w:szCs w:val="14"/>
        </w:rPr>
      </w:pPr>
      <w:r>
        <w:rPr>
          <w:rFonts w:asciiTheme="minorHAnsi" w:hAnsiTheme="minorHAnsi"/>
          <w:color w:val="auto"/>
          <w:sz w:val="24"/>
          <w:szCs w:val="14"/>
        </w:rPr>
        <w:t>Mr. Mason</w:t>
      </w:r>
    </w:p>
    <w:p w14:paraId="5B01FED6" w14:textId="13A7D322" w:rsidR="008D046A" w:rsidRDefault="008D046A" w:rsidP="00CF2430">
      <w:pPr>
        <w:tabs>
          <w:tab w:val="left" w:pos="4085"/>
        </w:tabs>
      </w:pPr>
    </w:p>
    <w:p w14:paraId="285B724E" w14:textId="573CE197" w:rsidR="006A308D" w:rsidRDefault="006A308D" w:rsidP="00CF2430">
      <w:pPr>
        <w:tabs>
          <w:tab w:val="left" w:pos="4085"/>
        </w:tabs>
      </w:pPr>
    </w:p>
    <w:p w14:paraId="544A7631" w14:textId="77777777" w:rsidR="006A308D" w:rsidRDefault="006A308D" w:rsidP="00CF2430">
      <w:pPr>
        <w:tabs>
          <w:tab w:val="left" w:pos="4085"/>
        </w:tabs>
      </w:pPr>
    </w:p>
    <w:p w14:paraId="5C5308DF" w14:textId="62DAFC23" w:rsidR="00D67001" w:rsidRPr="00B96DD0" w:rsidRDefault="006A308D" w:rsidP="006A308D">
      <w:pPr>
        <w:tabs>
          <w:tab w:val="left" w:pos="4085"/>
        </w:tabs>
        <w:jc w:val="center"/>
      </w:pPr>
      <w:r>
        <w:rPr>
          <w:noProof/>
        </w:rPr>
        <w:drawing>
          <wp:inline distT="0" distB="0" distL="0" distR="0" wp14:anchorId="106C57F4" wp14:editId="1CA29B9A">
            <wp:extent cx="3036261" cy="2277196"/>
            <wp:effectExtent l="0" t="1587"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043739" cy="2282804"/>
                    </a:xfrm>
                    <a:prstGeom prst="rect">
                      <a:avLst/>
                    </a:prstGeom>
                    <a:ln>
                      <a:noFill/>
                    </a:ln>
                    <a:effectLst>
                      <a:softEdge rad="112500"/>
                    </a:effectLst>
                  </pic:spPr>
                </pic:pic>
              </a:graphicData>
            </a:graphic>
          </wp:inline>
        </w:drawing>
      </w:r>
    </w:p>
    <w:p w14:paraId="5D2951F3" w14:textId="5A5CBEC8" w:rsidR="00CB3D71" w:rsidRDefault="00CB3D71" w:rsidP="00B96DD0">
      <w:pPr>
        <w:pStyle w:val="Quote"/>
      </w:pPr>
      <w:r w:rsidRPr="00CB3D71">
        <w:rPr>
          <w:lang w:val="en"/>
        </w:rPr>
        <w:lastRenderedPageBreak/>
        <w:t xml:space="preserve">The purpose of this lab is to configure </w:t>
      </w:r>
      <w:r w:rsidR="003C6A55">
        <w:rPr>
          <w:lang w:val="en"/>
        </w:rPr>
        <w:t>AAA on a router.</w:t>
      </w:r>
      <w:r w:rsidR="00190E0D">
        <w:rPr>
          <w:lang w:val="en"/>
        </w:rPr>
        <w:t xml:space="preserve"> </w:t>
      </w:r>
      <w:r w:rsidR="00AE736C">
        <w:rPr>
          <w:lang w:val="en"/>
        </w:rPr>
        <w:t>Users with random names and passwords will be denied access, while the right user with the right password will gain access.</w:t>
      </w:r>
    </w:p>
    <w:p w14:paraId="62D474EA" w14:textId="4F60319D" w:rsidR="00D67001" w:rsidRPr="006A4A44" w:rsidRDefault="00D67001" w:rsidP="00E540DF">
      <w:pPr>
        <w:pStyle w:val="Heading3"/>
        <w:rPr>
          <w:rFonts w:eastAsia="Times New Roman"/>
        </w:rPr>
      </w:pPr>
      <w:r>
        <w:rPr>
          <w:rFonts w:eastAsia="Times New Roman"/>
        </w:rPr>
        <w:t>Background Information</w:t>
      </w:r>
    </w:p>
    <w:p w14:paraId="39DE55E8" w14:textId="39ADC7D0" w:rsidR="000A7549" w:rsidRDefault="000A7549" w:rsidP="00945979">
      <w:pPr>
        <w:spacing w:line="276" w:lineRule="auto"/>
        <w:rPr>
          <w:rFonts w:ascii="Rockwell" w:eastAsia="Times New Roman" w:hAnsi="Rockwell" w:cs="Calibri"/>
        </w:rPr>
      </w:pPr>
      <w:r>
        <w:rPr>
          <w:rFonts w:ascii="Rockwell" w:eastAsia="Times New Roman" w:hAnsi="Rockwell" w:cs="Calibri"/>
        </w:rPr>
        <w:t xml:space="preserve">Back in the dark ages, we learned to configure routers and switches with </w:t>
      </w:r>
      <w:r w:rsidR="009942EC">
        <w:rPr>
          <w:rFonts w:ascii="Rockwell" w:eastAsia="Times New Roman" w:hAnsi="Rockwell" w:cs="Calibri"/>
        </w:rPr>
        <w:t>enable secret and console passwords individually. However, for loads and loads of devices, this is not a very scalable or secure solution.</w:t>
      </w:r>
      <w:r w:rsidR="00B96DD0">
        <w:rPr>
          <w:rFonts w:ascii="Rockwell" w:eastAsia="Times New Roman" w:hAnsi="Rockwell" w:cs="Calibri"/>
        </w:rPr>
        <w:t xml:space="preserve"> Enter Authentication, Authorization, and Accounting, an authentication service hosted on an external server to automatically provide security to all connected devices.</w:t>
      </w:r>
    </w:p>
    <w:p w14:paraId="6FCBCDE6" w14:textId="78A6ECB5" w:rsidR="009942EC" w:rsidRDefault="009942EC" w:rsidP="00945979">
      <w:pPr>
        <w:spacing w:line="276" w:lineRule="auto"/>
        <w:rPr>
          <w:rFonts w:ascii="Rockwell" w:eastAsia="Times New Roman" w:hAnsi="Rockwell" w:cs="Calibri"/>
        </w:rPr>
      </w:pPr>
    </w:p>
    <w:p w14:paraId="36D3DB35" w14:textId="6506301F" w:rsidR="009942EC" w:rsidRPr="005714D2" w:rsidRDefault="009942EC" w:rsidP="00945979">
      <w:pPr>
        <w:spacing w:line="276" w:lineRule="auto"/>
        <w:rPr>
          <w:rFonts w:ascii="Rockwell" w:eastAsia="Times New Roman" w:hAnsi="Rockwell" w:cs="Calibri"/>
          <w:color w:val="FF0000"/>
        </w:rPr>
      </w:pPr>
      <w:r>
        <w:rPr>
          <w:rFonts w:ascii="Rockwell" w:eastAsia="Times New Roman" w:hAnsi="Rockwell" w:cs="Calibri"/>
        </w:rPr>
        <w:t xml:space="preserve">Authentication refers to the </w:t>
      </w:r>
      <w:r w:rsidR="00750682">
        <w:rPr>
          <w:rFonts w:ascii="Rockwell" w:eastAsia="Times New Roman" w:hAnsi="Rockwell" w:cs="Calibri"/>
        </w:rPr>
        <w:t xml:space="preserve">identification of a user. </w:t>
      </w:r>
      <w:r w:rsidR="005C260C">
        <w:rPr>
          <w:rFonts w:ascii="Rockwell" w:eastAsia="Times New Roman" w:hAnsi="Rockwell" w:cs="Calibri"/>
        </w:rPr>
        <w:t xml:space="preserve">There are many ways you can identify a user: examples include a password, </w:t>
      </w:r>
      <w:r w:rsidR="00EF084E">
        <w:rPr>
          <w:rFonts w:ascii="Rockwell" w:eastAsia="Times New Roman" w:hAnsi="Rockwell" w:cs="Calibri"/>
        </w:rPr>
        <w:t>pin number, id card, fingerprint</w:t>
      </w:r>
      <w:r w:rsidR="00AB378E">
        <w:rPr>
          <w:rFonts w:ascii="Rockwell" w:eastAsia="Times New Roman" w:hAnsi="Rockwell" w:cs="Calibri"/>
        </w:rPr>
        <w:t>.</w:t>
      </w:r>
      <w:r w:rsidR="00F7328F">
        <w:rPr>
          <w:rFonts w:ascii="Rockwell" w:eastAsia="Times New Roman" w:hAnsi="Rockwell" w:cs="Calibri"/>
        </w:rPr>
        <w:t xml:space="preserve"> </w:t>
      </w:r>
      <w:r w:rsidR="00192E65">
        <w:rPr>
          <w:rFonts w:ascii="Rockwell" w:eastAsia="Times New Roman" w:hAnsi="Rockwell" w:cs="Calibri"/>
        </w:rPr>
        <w:t>Just something unique to the user</w:t>
      </w:r>
      <w:r w:rsidR="00FB7F94">
        <w:rPr>
          <w:rFonts w:ascii="Rockwell" w:eastAsia="Times New Roman" w:hAnsi="Rockwell" w:cs="Calibri"/>
        </w:rPr>
        <w:t xml:space="preserve"> that can’t be replicated. On a switch/router, this is the </w:t>
      </w:r>
      <w:r w:rsidR="00604ABE">
        <w:rPr>
          <w:rFonts w:ascii="Rockwell" w:eastAsia="Times New Roman" w:hAnsi="Rockwell" w:cs="Calibri"/>
        </w:rPr>
        <w:t>console/telnet and enable password</w:t>
      </w:r>
      <w:r w:rsidR="002B52A2">
        <w:rPr>
          <w:rFonts w:ascii="Rockwell" w:eastAsia="Times New Roman" w:hAnsi="Rockwell" w:cs="Calibri"/>
        </w:rPr>
        <w:t>.</w:t>
      </w:r>
      <w:r w:rsidR="00870D42">
        <w:rPr>
          <w:rFonts w:ascii="Rockwell" w:eastAsia="Times New Roman" w:hAnsi="Rockwell" w:cs="Calibri"/>
        </w:rPr>
        <w:t xml:space="preserve"> Credentials stored on the AAA server replace these: if a user’s credentials match with those stored on the server, the user gains access to the device.</w:t>
      </w:r>
    </w:p>
    <w:p w14:paraId="36A96A25" w14:textId="1C59D23A" w:rsidR="009942EC" w:rsidRDefault="009942EC" w:rsidP="00945979">
      <w:pPr>
        <w:spacing w:line="276" w:lineRule="auto"/>
        <w:rPr>
          <w:rFonts w:ascii="Rockwell" w:eastAsia="Times New Roman" w:hAnsi="Rockwell" w:cs="Calibri"/>
        </w:rPr>
      </w:pPr>
    </w:p>
    <w:p w14:paraId="3CE2CB2B" w14:textId="7993782B" w:rsidR="009942EC" w:rsidRPr="005714D2" w:rsidRDefault="009942EC" w:rsidP="00945979">
      <w:pPr>
        <w:spacing w:line="276" w:lineRule="auto"/>
        <w:rPr>
          <w:rFonts w:ascii="Rockwell" w:eastAsia="Times New Roman" w:hAnsi="Rockwell" w:cs="Calibri"/>
          <w:color w:val="FF0000"/>
        </w:rPr>
      </w:pPr>
      <w:r>
        <w:rPr>
          <w:rFonts w:ascii="Rockwell" w:eastAsia="Times New Roman" w:hAnsi="Rockwell" w:cs="Calibri"/>
        </w:rPr>
        <w:t>Authorization refers to determining the privilege</w:t>
      </w:r>
      <w:r w:rsidR="00604ABE">
        <w:rPr>
          <w:rFonts w:ascii="Rockwell" w:eastAsia="Times New Roman" w:hAnsi="Rockwell" w:cs="Calibri"/>
        </w:rPr>
        <w:t xml:space="preserve"> or access</w:t>
      </w:r>
      <w:r>
        <w:rPr>
          <w:rFonts w:ascii="Rockwell" w:eastAsia="Times New Roman" w:hAnsi="Rockwell" w:cs="Calibri"/>
        </w:rPr>
        <w:t xml:space="preserve"> </w:t>
      </w:r>
      <w:r w:rsidR="00604ABE">
        <w:rPr>
          <w:rFonts w:ascii="Rockwell" w:eastAsia="Times New Roman" w:hAnsi="Rockwell" w:cs="Calibri"/>
        </w:rPr>
        <w:t xml:space="preserve">level </w:t>
      </w:r>
      <w:r>
        <w:rPr>
          <w:rFonts w:ascii="Rockwell" w:eastAsia="Times New Roman" w:hAnsi="Rockwell" w:cs="Calibri"/>
        </w:rPr>
        <w:t xml:space="preserve">of </w:t>
      </w:r>
      <w:r w:rsidR="00617A95">
        <w:rPr>
          <w:rFonts w:ascii="Rockwell" w:eastAsia="Times New Roman" w:hAnsi="Rockwell" w:cs="Calibri"/>
        </w:rPr>
        <w:t>a user</w:t>
      </w:r>
      <w:r w:rsidR="00604ABE">
        <w:rPr>
          <w:rFonts w:ascii="Rockwell" w:eastAsia="Times New Roman" w:hAnsi="Rockwell" w:cs="Calibri"/>
        </w:rPr>
        <w:t xml:space="preserve">. For example, higher level employees might have access to </w:t>
      </w:r>
      <w:r w:rsidR="00870D42">
        <w:rPr>
          <w:rFonts w:ascii="Rockwell" w:eastAsia="Times New Roman" w:hAnsi="Rockwell" w:cs="Calibri"/>
        </w:rPr>
        <w:t>all company devices</w:t>
      </w:r>
      <w:r w:rsidR="00604ABE">
        <w:rPr>
          <w:rFonts w:ascii="Rockwell" w:eastAsia="Times New Roman" w:hAnsi="Rockwell" w:cs="Calibri"/>
        </w:rPr>
        <w:t>, while lowly unpaid interns might only have access to the coffee machines.</w:t>
      </w:r>
      <w:r w:rsidR="00870D42">
        <w:rPr>
          <w:rFonts w:ascii="Rockwell" w:eastAsia="Times New Roman" w:hAnsi="Rockwell" w:cs="Calibri"/>
        </w:rPr>
        <w:t xml:space="preserve"> In AAA, this is done through router commands such as </w:t>
      </w:r>
      <w:proofErr w:type="spellStart"/>
      <w:r w:rsidR="00870D42" w:rsidRPr="000802EE">
        <w:rPr>
          <w:rFonts w:ascii="Consolas" w:hAnsi="Consolas"/>
          <w:sz w:val="20"/>
          <w:szCs w:val="20"/>
        </w:rPr>
        <w:t>aaa</w:t>
      </w:r>
      <w:proofErr w:type="spellEnd"/>
      <w:r w:rsidR="00870D42" w:rsidRPr="000802EE">
        <w:rPr>
          <w:rFonts w:ascii="Consolas" w:hAnsi="Consolas"/>
          <w:sz w:val="20"/>
          <w:szCs w:val="20"/>
        </w:rPr>
        <w:t xml:space="preserve"> auth</w:t>
      </w:r>
      <w:r w:rsidR="00870D42">
        <w:rPr>
          <w:rFonts w:ascii="Consolas" w:hAnsi="Consolas"/>
          <w:sz w:val="20"/>
          <w:szCs w:val="20"/>
        </w:rPr>
        <w:t>orization</w:t>
      </w:r>
      <w:r w:rsidR="00870D42" w:rsidRPr="000802EE">
        <w:rPr>
          <w:rFonts w:ascii="Consolas" w:hAnsi="Consolas"/>
          <w:sz w:val="20"/>
          <w:szCs w:val="20"/>
        </w:rPr>
        <w:t xml:space="preserve"> enable default group radius/</w:t>
      </w:r>
      <w:proofErr w:type="spellStart"/>
      <w:r w:rsidR="00870D42" w:rsidRPr="000802EE">
        <w:rPr>
          <w:rFonts w:ascii="Consolas" w:hAnsi="Consolas"/>
          <w:sz w:val="20"/>
          <w:szCs w:val="20"/>
        </w:rPr>
        <w:t>tacacs</w:t>
      </w:r>
      <w:proofErr w:type="spellEnd"/>
      <w:r w:rsidR="00870D42" w:rsidRPr="000802EE">
        <w:rPr>
          <w:rFonts w:ascii="Consolas" w:hAnsi="Consolas"/>
          <w:sz w:val="20"/>
          <w:szCs w:val="20"/>
        </w:rPr>
        <w:t>+</w:t>
      </w:r>
      <w:r w:rsidR="00870D42">
        <w:rPr>
          <w:rFonts w:ascii="Consolas" w:hAnsi="Consolas"/>
          <w:sz w:val="20"/>
          <w:szCs w:val="20"/>
        </w:rPr>
        <w:t xml:space="preserve">, </w:t>
      </w:r>
      <w:r w:rsidR="00870D42" w:rsidRPr="00870D42">
        <w:t>which</w:t>
      </w:r>
      <w:r w:rsidR="00870D42">
        <w:t xml:space="preserve"> allows users logging into console/telnet mode to instantly go directly to enable mode. We accidentally configured this in our lab when it was not our intention, see</w:t>
      </w:r>
      <w:r w:rsidR="00DF2031">
        <w:t xml:space="preserve"> the problems section for more information on that issue.</w:t>
      </w:r>
    </w:p>
    <w:p w14:paraId="62C38BFC" w14:textId="02DE1C64" w:rsidR="009942EC" w:rsidRDefault="009942EC" w:rsidP="00945979">
      <w:pPr>
        <w:spacing w:line="276" w:lineRule="auto"/>
        <w:rPr>
          <w:rFonts w:ascii="Rockwell" w:eastAsia="Times New Roman" w:hAnsi="Rockwell" w:cs="Calibri"/>
        </w:rPr>
      </w:pPr>
    </w:p>
    <w:p w14:paraId="0CBC312D" w14:textId="21945B4E" w:rsidR="00CB3D71" w:rsidRDefault="009942EC" w:rsidP="00945979">
      <w:pPr>
        <w:spacing w:line="276" w:lineRule="auto"/>
        <w:rPr>
          <w:noProof/>
        </w:rPr>
      </w:pPr>
      <w:r>
        <w:rPr>
          <w:rFonts w:ascii="Rockwell" w:eastAsia="Times New Roman" w:hAnsi="Rockwell" w:cs="Calibri"/>
        </w:rPr>
        <w:t>Accounting refers to the</w:t>
      </w:r>
      <w:r w:rsidR="005714D2">
        <w:rPr>
          <w:rFonts w:ascii="Rockwell" w:eastAsia="Times New Roman" w:hAnsi="Rockwell" w:cs="Calibri"/>
        </w:rPr>
        <w:t xml:space="preserve"> </w:t>
      </w:r>
      <w:r w:rsidR="00F9301B">
        <w:rPr>
          <w:rFonts w:ascii="Rockwell" w:eastAsia="Times New Roman" w:hAnsi="Rockwell" w:cs="Calibri"/>
        </w:rPr>
        <w:t>resources consumed by a user. If Bob hogs the coffee machine all day, he should be billed for binging, not Alice. Likewise, on host devices on an AAA network, employers and service providers would want to determine</w:t>
      </w:r>
      <w:r w:rsidR="005714D2" w:rsidRPr="005714D2">
        <w:rPr>
          <w:rFonts w:ascii="Rockwell" w:eastAsia="Times New Roman" w:hAnsi="Rockwell" w:cs="Calibri"/>
          <w:color w:val="FF0000"/>
        </w:rPr>
        <w:t xml:space="preserve"> </w:t>
      </w:r>
      <w:r w:rsidR="00DF2031">
        <w:rPr>
          <w:rFonts w:ascii="Rockwell" w:eastAsia="Times New Roman" w:hAnsi="Rockwell" w:cs="Calibri"/>
        </w:rPr>
        <w:t>how much to charge for their services</w:t>
      </w:r>
      <w:r w:rsidR="005714D2" w:rsidRPr="00F9301B">
        <w:rPr>
          <w:rFonts w:ascii="Rockwell" w:eastAsia="Times New Roman" w:hAnsi="Rockwell" w:cs="Calibri"/>
        </w:rPr>
        <w:t xml:space="preserve">, </w:t>
      </w:r>
      <w:r w:rsidR="00DF2031">
        <w:rPr>
          <w:rFonts w:ascii="Rockwell" w:eastAsia="Times New Roman" w:hAnsi="Rockwell" w:cs="Calibri"/>
        </w:rPr>
        <w:t>productivity of their employees</w:t>
      </w:r>
      <w:r w:rsidR="005714D2" w:rsidRPr="00F9301B">
        <w:rPr>
          <w:rFonts w:ascii="Rockwell" w:eastAsia="Times New Roman" w:hAnsi="Rockwell" w:cs="Calibri"/>
        </w:rPr>
        <w:t xml:space="preserve">, </w:t>
      </w:r>
      <w:r w:rsidR="00DF2031">
        <w:rPr>
          <w:rFonts w:ascii="Rockwell" w:eastAsia="Times New Roman" w:hAnsi="Rockwell" w:cs="Calibri"/>
        </w:rPr>
        <w:t>etc</w:t>
      </w:r>
      <w:r w:rsidR="005714D2" w:rsidRPr="00F9301B">
        <w:rPr>
          <w:rFonts w:ascii="Rockwell" w:eastAsia="Times New Roman" w:hAnsi="Rockwell" w:cs="Calibri"/>
        </w:rPr>
        <w:t>.</w:t>
      </w:r>
    </w:p>
    <w:p w14:paraId="537F9042" w14:textId="5FCE1468" w:rsidR="00945979" w:rsidRDefault="00945979" w:rsidP="00945979">
      <w:pPr>
        <w:spacing w:line="276" w:lineRule="auto"/>
        <w:rPr>
          <w:noProof/>
        </w:rPr>
      </w:pPr>
    </w:p>
    <w:p w14:paraId="7FF1D137" w14:textId="4AE4E049" w:rsidR="00945979" w:rsidRPr="005714D2" w:rsidRDefault="00945979" w:rsidP="00945979">
      <w:pPr>
        <w:spacing w:line="276" w:lineRule="auto"/>
        <w:rPr>
          <w:rFonts w:ascii="Rockwell" w:eastAsia="Times New Roman" w:hAnsi="Rockwell" w:cs="Calibri"/>
          <w:color w:val="FF0000"/>
        </w:rPr>
      </w:pPr>
      <w:r>
        <w:rPr>
          <w:noProof/>
        </w:rPr>
        <w:t>There are many different protcols</w:t>
      </w:r>
      <w:r w:rsidR="002D2B38">
        <w:rPr>
          <w:noProof/>
        </w:rPr>
        <w:t xml:space="preserve"> for configuring AAA, and we used both RADIUS and TACACS+</w:t>
      </w:r>
      <w:r>
        <w:rPr>
          <w:noProof/>
        </w:rPr>
        <w:t xml:space="preserve">. Having used both of them, I would argue TACACS+ is better as it provides more authorization features and uses TCP over RADIUS’s UDP, </w:t>
      </w:r>
      <w:r w:rsidR="002D2B38">
        <w:rPr>
          <w:noProof/>
        </w:rPr>
        <w:t>at the cost of more resource utilization. I would recommend RADIUS for Linux users and Windows users with foreknowledge of active directory (TACACS is losing support in later versions of Linux and is being emulated through docker containers which I feel is too complicated a process), and TACACS+ for Windows users and network administrators.</w:t>
      </w:r>
    </w:p>
    <w:p w14:paraId="0D644631" w14:textId="523E83D0" w:rsidR="00B7242A" w:rsidRPr="00945979" w:rsidRDefault="004D04DF" w:rsidP="00945979">
      <w:pPr>
        <w:pStyle w:val="Heading1"/>
        <w:jc w:val="left"/>
        <w:rPr>
          <w:color w:val="EA4E4E" w:themeColor="accent1"/>
          <w:sz w:val="44"/>
          <w:szCs w:val="24"/>
          <w:lang w:val="en"/>
        </w:rPr>
      </w:pPr>
      <w:r>
        <w:rPr>
          <w:noProof/>
        </w:rPr>
        <w:lastRenderedPageBreak/>
        <mc:AlternateContent>
          <mc:Choice Requires="wps">
            <w:drawing>
              <wp:anchor distT="45720" distB="45720" distL="114300" distR="114300" simplePos="0" relativeHeight="251658269" behindDoc="0" locked="0" layoutInCell="1" allowOverlap="1" wp14:anchorId="6D580642" wp14:editId="39D25578">
                <wp:simplePos x="0" y="0"/>
                <wp:positionH relativeFrom="margin">
                  <wp:posOffset>-202565</wp:posOffset>
                </wp:positionH>
                <wp:positionV relativeFrom="paragraph">
                  <wp:posOffset>379095</wp:posOffset>
                </wp:positionV>
                <wp:extent cx="6565900" cy="7204075"/>
                <wp:effectExtent l="0" t="0" r="635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5900" cy="7204075"/>
                        </a:xfrm>
                        <a:custGeom>
                          <a:avLst/>
                          <a:gdLst>
                            <a:gd name="connsiteX0" fmla="*/ 0 w 6710680"/>
                            <a:gd name="connsiteY0" fmla="*/ 0 h 2973070"/>
                            <a:gd name="connsiteX1" fmla="*/ 6710680 w 6710680"/>
                            <a:gd name="connsiteY1" fmla="*/ 0 h 2973070"/>
                            <a:gd name="connsiteX2" fmla="*/ 6710680 w 6710680"/>
                            <a:gd name="connsiteY2" fmla="*/ 2973070 h 2973070"/>
                            <a:gd name="connsiteX3" fmla="*/ 0 w 6710680"/>
                            <a:gd name="connsiteY3" fmla="*/ 2973070 h 2973070"/>
                            <a:gd name="connsiteX4" fmla="*/ 0 w 6710680"/>
                            <a:gd name="connsiteY4" fmla="*/ 0 h 2973070"/>
                            <a:gd name="connsiteX0" fmla="*/ 222637 w 6710680"/>
                            <a:gd name="connsiteY0" fmla="*/ 39756 h 2973070"/>
                            <a:gd name="connsiteX1" fmla="*/ 6710680 w 6710680"/>
                            <a:gd name="connsiteY1" fmla="*/ 0 h 2973070"/>
                            <a:gd name="connsiteX2" fmla="*/ 6710680 w 6710680"/>
                            <a:gd name="connsiteY2" fmla="*/ 2973070 h 2973070"/>
                            <a:gd name="connsiteX3" fmla="*/ 0 w 6710680"/>
                            <a:gd name="connsiteY3" fmla="*/ 2973070 h 2973070"/>
                            <a:gd name="connsiteX4" fmla="*/ 222637 w 6710680"/>
                            <a:gd name="connsiteY4" fmla="*/ 39756 h 2973070"/>
                            <a:gd name="connsiteX0" fmla="*/ 222637 w 6710680"/>
                            <a:gd name="connsiteY0" fmla="*/ 39756 h 2973070"/>
                            <a:gd name="connsiteX1" fmla="*/ 6710680 w 6710680"/>
                            <a:gd name="connsiteY1" fmla="*/ 0 h 2973070"/>
                            <a:gd name="connsiteX2" fmla="*/ 6710680 w 6710680"/>
                            <a:gd name="connsiteY2" fmla="*/ 2973070 h 2973070"/>
                            <a:gd name="connsiteX3" fmla="*/ 0 w 6710680"/>
                            <a:gd name="connsiteY3" fmla="*/ 2973070 h 2973070"/>
                            <a:gd name="connsiteX4" fmla="*/ 222637 w 6710680"/>
                            <a:gd name="connsiteY4" fmla="*/ 39756 h 2973070"/>
                            <a:gd name="connsiteX0" fmla="*/ 177459 w 6737064"/>
                            <a:gd name="connsiteY0" fmla="*/ 87464 h 2973070"/>
                            <a:gd name="connsiteX1" fmla="*/ 6737064 w 6737064"/>
                            <a:gd name="connsiteY1" fmla="*/ 0 h 2973070"/>
                            <a:gd name="connsiteX2" fmla="*/ 6737064 w 6737064"/>
                            <a:gd name="connsiteY2" fmla="*/ 2973070 h 2973070"/>
                            <a:gd name="connsiteX3" fmla="*/ 26384 w 6737064"/>
                            <a:gd name="connsiteY3" fmla="*/ 2973070 h 2973070"/>
                            <a:gd name="connsiteX4" fmla="*/ 177459 w 6737064"/>
                            <a:gd name="connsiteY4" fmla="*/ 87464 h 2973070"/>
                            <a:gd name="connsiteX0" fmla="*/ 177459 w 6737064"/>
                            <a:gd name="connsiteY0" fmla="*/ 87464 h 2973070"/>
                            <a:gd name="connsiteX1" fmla="*/ 795172 w 6737064"/>
                            <a:gd name="connsiteY1" fmla="*/ 15902 h 2973070"/>
                            <a:gd name="connsiteX2" fmla="*/ 6737064 w 6737064"/>
                            <a:gd name="connsiteY2" fmla="*/ 0 h 2973070"/>
                            <a:gd name="connsiteX3" fmla="*/ 6737064 w 6737064"/>
                            <a:gd name="connsiteY3" fmla="*/ 2973070 h 2973070"/>
                            <a:gd name="connsiteX4" fmla="*/ 26384 w 6737064"/>
                            <a:gd name="connsiteY4" fmla="*/ 2973070 h 2973070"/>
                            <a:gd name="connsiteX5" fmla="*/ 177459 w 6737064"/>
                            <a:gd name="connsiteY5" fmla="*/ 87464 h 2973070"/>
                            <a:gd name="connsiteX0" fmla="*/ 177459 w 6737064"/>
                            <a:gd name="connsiteY0" fmla="*/ 87464 h 2973070"/>
                            <a:gd name="connsiteX1" fmla="*/ 795172 w 6737064"/>
                            <a:gd name="connsiteY1" fmla="*/ 15902 h 2973070"/>
                            <a:gd name="connsiteX2" fmla="*/ 6737064 w 6737064"/>
                            <a:gd name="connsiteY2" fmla="*/ 0 h 2973070"/>
                            <a:gd name="connsiteX3" fmla="*/ 6737064 w 6737064"/>
                            <a:gd name="connsiteY3" fmla="*/ 2973070 h 2973070"/>
                            <a:gd name="connsiteX4" fmla="*/ 26384 w 6737064"/>
                            <a:gd name="connsiteY4" fmla="*/ 2973070 h 2973070"/>
                            <a:gd name="connsiteX5" fmla="*/ 177459 w 6737064"/>
                            <a:gd name="connsiteY5" fmla="*/ 87464 h 2973070"/>
                            <a:gd name="connsiteX0" fmla="*/ 177459 w 6737064"/>
                            <a:gd name="connsiteY0" fmla="*/ 87464 h 2973070"/>
                            <a:gd name="connsiteX1" fmla="*/ 795172 w 6737064"/>
                            <a:gd name="connsiteY1" fmla="*/ 15902 h 2973070"/>
                            <a:gd name="connsiteX2" fmla="*/ 6737064 w 6737064"/>
                            <a:gd name="connsiteY2" fmla="*/ 0 h 2973070"/>
                            <a:gd name="connsiteX3" fmla="*/ 6737064 w 6737064"/>
                            <a:gd name="connsiteY3" fmla="*/ 2973070 h 2973070"/>
                            <a:gd name="connsiteX4" fmla="*/ 26384 w 6737064"/>
                            <a:gd name="connsiteY4" fmla="*/ 2973070 h 2973070"/>
                            <a:gd name="connsiteX5" fmla="*/ 177459 w 6737064"/>
                            <a:gd name="connsiteY5" fmla="*/ 87464 h 2973070"/>
                            <a:gd name="connsiteX0" fmla="*/ 177459 w 6737064"/>
                            <a:gd name="connsiteY0" fmla="*/ 87464 h 2973070"/>
                            <a:gd name="connsiteX1" fmla="*/ 795172 w 6737064"/>
                            <a:gd name="connsiteY1" fmla="*/ 15902 h 2973070"/>
                            <a:gd name="connsiteX2" fmla="*/ 6737064 w 6737064"/>
                            <a:gd name="connsiteY2" fmla="*/ 0 h 2973070"/>
                            <a:gd name="connsiteX3" fmla="*/ 6737064 w 6737064"/>
                            <a:gd name="connsiteY3" fmla="*/ 2973070 h 2973070"/>
                            <a:gd name="connsiteX4" fmla="*/ 26384 w 6737064"/>
                            <a:gd name="connsiteY4" fmla="*/ 2973070 h 2973070"/>
                            <a:gd name="connsiteX5" fmla="*/ 177459 w 6737064"/>
                            <a:gd name="connsiteY5" fmla="*/ 87464 h 2973070"/>
                            <a:gd name="connsiteX0" fmla="*/ 177459 w 6737064"/>
                            <a:gd name="connsiteY0" fmla="*/ 87464 h 2973070"/>
                            <a:gd name="connsiteX1" fmla="*/ 795172 w 6737064"/>
                            <a:gd name="connsiteY1" fmla="*/ 15902 h 2973070"/>
                            <a:gd name="connsiteX2" fmla="*/ 1134797 w 6737064"/>
                            <a:gd name="connsiteY2" fmla="*/ 246355 h 2973070"/>
                            <a:gd name="connsiteX3" fmla="*/ 6737064 w 6737064"/>
                            <a:gd name="connsiteY3" fmla="*/ 0 h 2973070"/>
                            <a:gd name="connsiteX4" fmla="*/ 6737064 w 6737064"/>
                            <a:gd name="connsiteY4" fmla="*/ 2973070 h 2973070"/>
                            <a:gd name="connsiteX5" fmla="*/ 26384 w 6737064"/>
                            <a:gd name="connsiteY5" fmla="*/ 2973070 h 2973070"/>
                            <a:gd name="connsiteX6" fmla="*/ 177459 w 6737064"/>
                            <a:gd name="connsiteY6" fmla="*/ 87464 h 2973070"/>
                            <a:gd name="connsiteX0" fmla="*/ 177459 w 6737064"/>
                            <a:gd name="connsiteY0" fmla="*/ 72188 h 2957794"/>
                            <a:gd name="connsiteX1" fmla="*/ 795172 w 6737064"/>
                            <a:gd name="connsiteY1" fmla="*/ 626 h 2957794"/>
                            <a:gd name="connsiteX2" fmla="*/ 1134797 w 6737064"/>
                            <a:gd name="connsiteY2" fmla="*/ 231079 h 2957794"/>
                            <a:gd name="connsiteX3" fmla="*/ 6731556 w 6737064"/>
                            <a:gd name="connsiteY3" fmla="*/ 247233 h 2957794"/>
                            <a:gd name="connsiteX4" fmla="*/ 6737064 w 6737064"/>
                            <a:gd name="connsiteY4" fmla="*/ 2957794 h 2957794"/>
                            <a:gd name="connsiteX5" fmla="*/ 26384 w 6737064"/>
                            <a:gd name="connsiteY5" fmla="*/ 2957794 h 2957794"/>
                            <a:gd name="connsiteX6" fmla="*/ 177459 w 6737064"/>
                            <a:gd name="connsiteY6" fmla="*/ 72188 h 29577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737064" h="2957794">
                              <a:moveTo>
                                <a:pt x="177459" y="72188"/>
                              </a:moveTo>
                              <a:cubicBezTo>
                                <a:pt x="1008898" y="384939"/>
                                <a:pt x="480595" y="-17927"/>
                                <a:pt x="795172" y="626"/>
                              </a:cubicBezTo>
                              <a:cubicBezTo>
                                <a:pt x="867983" y="3403"/>
                                <a:pt x="1061986" y="228302"/>
                                <a:pt x="1134797" y="231079"/>
                              </a:cubicBezTo>
                              <a:lnTo>
                                <a:pt x="6731556" y="247233"/>
                              </a:lnTo>
                              <a:lnTo>
                                <a:pt x="6737064" y="2957794"/>
                              </a:lnTo>
                              <a:lnTo>
                                <a:pt x="26384" y="2957794"/>
                              </a:lnTo>
                              <a:cubicBezTo>
                                <a:pt x="100596" y="1980023"/>
                                <a:pt x="-159146" y="716004"/>
                                <a:pt x="177459" y="72188"/>
                              </a:cubicBezTo>
                              <a:close/>
                            </a:path>
                          </a:pathLst>
                        </a:custGeom>
                        <a:solidFill>
                          <a:srgbClr val="FFFFFF"/>
                        </a:solidFill>
                        <a:ln w="9525">
                          <a:noFill/>
                          <a:miter lim="800000"/>
                          <a:headEnd/>
                          <a:tailEnd/>
                        </a:ln>
                      </wps:spPr>
                      <wps:txbx>
                        <w:txbxContent>
                          <w:p w14:paraId="0A31F619" w14:textId="060D16A0" w:rsidR="000D4D40" w:rsidRPr="00F71D2E" w:rsidRDefault="0011697F" w:rsidP="00E540DF">
                            <w:pPr>
                              <w:pStyle w:val="Heading3"/>
                              <w:rPr>
                                <w:rFonts w:eastAsia="Times New Roman"/>
                              </w:rPr>
                            </w:pPr>
                            <w:r w:rsidRPr="0011697F">
                              <w:rPr>
                                <w:rFonts w:eastAsia="Times New Roman"/>
                              </w:rPr>
                              <w:t>Lab Summary</w:t>
                            </w:r>
                            <w:r w:rsidR="001305A4">
                              <w:rPr>
                                <w:rFonts w:eastAsia="Times New Roman"/>
                              </w:rPr>
                              <w:t>*</w:t>
                            </w:r>
                            <w:r w:rsidR="005501C1">
                              <w:rPr>
                                <w:rFonts w:eastAsia="Times New Roman"/>
                              </w:rPr>
                              <w:t xml:space="preserve"> </w:t>
                            </w:r>
                          </w:p>
                          <w:p w14:paraId="4D3BF0ED" w14:textId="4F08D61D" w:rsidR="001305A4" w:rsidRPr="00EA1D85" w:rsidRDefault="00916F64" w:rsidP="00916F64">
                            <w:pPr>
                              <w:spacing w:line="360" w:lineRule="auto"/>
                              <w:rPr>
                                <w:lang w:val="en"/>
                              </w:rPr>
                            </w:pPr>
                            <w:r w:rsidRPr="00916F64">
                              <w:rPr>
                                <w:lang w:val="en"/>
                              </w:rPr>
                              <w:t>I configured RADIUS on Linux</w:t>
                            </w:r>
                            <w:r>
                              <w:rPr>
                                <w:lang w:val="en"/>
                              </w:rPr>
                              <w:t xml:space="preserve"> and TACACS on windows server</w:t>
                            </w:r>
                            <w:r w:rsidR="00414193">
                              <w:rPr>
                                <w:lang w:val="en"/>
                              </w:rPr>
                              <w:t>. I used Kali</w:t>
                            </w:r>
                            <w:r w:rsidR="00DF2031">
                              <w:rPr>
                                <w:lang w:val="en"/>
                              </w:rPr>
                              <w:t xml:space="preserve"> Linux with </w:t>
                            </w:r>
                            <w:proofErr w:type="spellStart"/>
                            <w:r w:rsidR="00DF2031">
                              <w:rPr>
                                <w:lang w:val="en"/>
                              </w:rPr>
                              <w:t>Freeradius</w:t>
                            </w:r>
                            <w:proofErr w:type="spellEnd"/>
                            <w:r w:rsidR="00DF2031">
                              <w:rPr>
                                <w:lang w:val="en"/>
                              </w:rPr>
                              <w:t xml:space="preserve"> and TACACS+ provided by Tacacs.net.</w:t>
                            </w:r>
                            <w:r w:rsidR="00EA1D85">
                              <w:rPr>
                                <w:lang w:val="en"/>
                              </w:rPr>
                              <w:t xml:space="preserve"> </w:t>
                            </w:r>
                            <w:r>
                              <w:rPr>
                                <w:lang w:val="en"/>
                              </w:rPr>
                              <w:t xml:space="preserve">First, I </w:t>
                            </w:r>
                            <w:proofErr w:type="spellStart"/>
                            <w:r w:rsidRPr="00916F64">
                              <w:rPr>
                                <w:lang w:val="en"/>
                              </w:rPr>
                              <w:t>sudo</w:t>
                            </w:r>
                            <w:proofErr w:type="spellEnd"/>
                            <w:r w:rsidRPr="00916F64">
                              <w:rPr>
                                <w:lang w:val="en"/>
                              </w:rPr>
                              <w:t xml:space="preserve"> apt-get install </w:t>
                            </w:r>
                            <w:proofErr w:type="spellStart"/>
                            <w:r w:rsidRPr="00916F64">
                              <w:rPr>
                                <w:lang w:val="en"/>
                              </w:rPr>
                              <w:t>freeradius</w:t>
                            </w:r>
                            <w:proofErr w:type="spellEnd"/>
                            <w:r w:rsidRPr="00916F64">
                              <w:rPr>
                                <w:lang w:val="en"/>
                              </w:rPr>
                              <w:t xml:space="preserve"> </w:t>
                            </w:r>
                            <w:proofErr w:type="spellStart"/>
                            <w:r w:rsidRPr="00916F64">
                              <w:rPr>
                                <w:lang w:val="en"/>
                              </w:rPr>
                              <w:t>freeradius</w:t>
                            </w:r>
                            <w:proofErr w:type="spellEnd"/>
                            <w:r w:rsidRPr="00916F64">
                              <w:rPr>
                                <w:lang w:val="en"/>
                              </w:rPr>
                              <w:t>-utils</w:t>
                            </w:r>
                            <w:r w:rsidR="005E4B8A">
                              <w:rPr>
                                <w:lang w:val="en"/>
                              </w:rPr>
                              <w:t xml:space="preserve"> </w:t>
                            </w:r>
                            <w:r w:rsidR="00B121D8">
                              <w:rPr>
                                <w:lang w:val="en"/>
                              </w:rPr>
                              <w:t xml:space="preserve">on the VM </w:t>
                            </w:r>
                            <w:r w:rsidR="005E4B8A">
                              <w:rPr>
                                <w:lang w:val="en"/>
                              </w:rPr>
                              <w:t xml:space="preserve">to install </w:t>
                            </w:r>
                            <w:proofErr w:type="spellStart"/>
                            <w:r w:rsidR="005E4B8A">
                              <w:rPr>
                                <w:lang w:val="en"/>
                              </w:rPr>
                              <w:t>Freeradius</w:t>
                            </w:r>
                            <w:proofErr w:type="spellEnd"/>
                            <w:r w:rsidR="005E4B8A">
                              <w:rPr>
                                <w:lang w:val="en"/>
                              </w:rPr>
                              <w:t xml:space="preserve"> on Kali; this is an automatic process.</w:t>
                            </w:r>
                            <w:r>
                              <w:rPr>
                                <w:lang w:val="en"/>
                              </w:rPr>
                              <w:t xml:space="preserve"> </w:t>
                            </w:r>
                            <w:r w:rsidR="005E4B8A">
                              <w:rPr>
                                <w:lang w:val="en"/>
                              </w:rPr>
                              <w:t>N</w:t>
                            </w:r>
                            <w:r>
                              <w:rPr>
                                <w:lang w:val="en"/>
                              </w:rPr>
                              <w:t>ext</w:t>
                            </w:r>
                            <w:r w:rsidR="005E4B8A">
                              <w:rPr>
                                <w:lang w:val="en"/>
                              </w:rPr>
                              <w:t>,</w:t>
                            </w:r>
                            <w:r>
                              <w:rPr>
                                <w:lang w:val="en"/>
                              </w:rPr>
                              <w:t xml:space="preserve"> I </w:t>
                            </w:r>
                            <w:r w:rsidRPr="00916F64">
                              <w:rPr>
                                <w:lang w:val="en"/>
                              </w:rPr>
                              <w:t>edit</w:t>
                            </w:r>
                            <w:r w:rsidR="005E4B8A">
                              <w:rPr>
                                <w:lang w:val="en"/>
                              </w:rPr>
                              <w:t>ed</w:t>
                            </w:r>
                            <w:r w:rsidRPr="00916F64">
                              <w:rPr>
                                <w:lang w:val="en"/>
                              </w:rPr>
                              <w:t xml:space="preserve"> the </w:t>
                            </w:r>
                            <w:proofErr w:type="spellStart"/>
                            <w:r w:rsidRPr="00916F64">
                              <w:rPr>
                                <w:lang w:val="en"/>
                              </w:rPr>
                              <w:t>clients.conf</w:t>
                            </w:r>
                            <w:proofErr w:type="spellEnd"/>
                            <w:r w:rsidRPr="00916F64">
                              <w:rPr>
                                <w:lang w:val="en"/>
                              </w:rPr>
                              <w:t xml:space="preserve"> and </w:t>
                            </w:r>
                            <w:r w:rsidR="005E4B8A">
                              <w:rPr>
                                <w:lang w:val="en"/>
                              </w:rPr>
                              <w:t>“</w:t>
                            </w:r>
                            <w:r w:rsidRPr="00916F64">
                              <w:rPr>
                                <w:lang w:val="en"/>
                              </w:rPr>
                              <w:t>users</w:t>
                            </w:r>
                            <w:r w:rsidR="005E4B8A">
                              <w:rPr>
                                <w:lang w:val="en"/>
                              </w:rPr>
                              <w:t>”</w:t>
                            </w:r>
                            <w:r w:rsidRPr="00916F64">
                              <w:rPr>
                                <w:lang w:val="en"/>
                              </w:rPr>
                              <w:t xml:space="preserve"> files</w:t>
                            </w:r>
                            <w:r>
                              <w:rPr>
                                <w:lang w:val="en"/>
                              </w:rPr>
                              <w:t xml:space="preserve">. In </w:t>
                            </w:r>
                            <w:proofErr w:type="spellStart"/>
                            <w:r>
                              <w:rPr>
                                <w:lang w:val="en"/>
                              </w:rPr>
                              <w:t>clients.conf</w:t>
                            </w:r>
                            <w:proofErr w:type="spellEnd"/>
                            <w:r w:rsidR="005E4B8A">
                              <w:rPr>
                                <w:lang w:val="en"/>
                              </w:rPr>
                              <w:t>, I</w:t>
                            </w:r>
                            <w:r>
                              <w:rPr>
                                <w:lang w:val="en"/>
                              </w:rPr>
                              <w:t xml:space="preserve"> create</w:t>
                            </w:r>
                            <w:r w:rsidR="005E4B8A">
                              <w:rPr>
                                <w:lang w:val="en"/>
                              </w:rPr>
                              <w:t>d</w:t>
                            </w:r>
                            <w:r>
                              <w:rPr>
                                <w:lang w:val="en"/>
                              </w:rPr>
                              <w:t xml:space="preserve"> </w:t>
                            </w:r>
                            <w:r w:rsidRPr="00916F64">
                              <w:t>the</w:t>
                            </w:r>
                            <w:r w:rsidR="005E4B8A">
                              <w:t xml:space="preserve"> definition of a RADIUS client. The client has 4 fields, of which only IP and secret are required:</w:t>
                            </w:r>
                          </w:p>
                          <w:p w14:paraId="17F2D2BD" w14:textId="5EA7500E" w:rsidR="005E4B8A" w:rsidRPr="00EA1D85" w:rsidRDefault="005E4B8A" w:rsidP="005E4B8A">
                            <w:pPr>
                              <w:pStyle w:val="ListParagraph"/>
                              <w:numPr>
                                <w:ilvl w:val="0"/>
                                <w:numId w:val="13"/>
                              </w:numPr>
                              <w:spacing w:line="360" w:lineRule="auto"/>
                              <w:rPr>
                                <w:sz w:val="20"/>
                                <w:szCs w:val="20"/>
                              </w:rPr>
                            </w:pPr>
                            <w:r w:rsidRPr="00EA1D85">
                              <w:rPr>
                                <w:sz w:val="20"/>
                                <w:szCs w:val="20"/>
                              </w:rPr>
                              <w:t xml:space="preserve">IP address of the client, </w:t>
                            </w:r>
                            <w:r w:rsidR="00EA1D85">
                              <w:rPr>
                                <w:sz w:val="20"/>
                                <w:szCs w:val="20"/>
                              </w:rPr>
                              <w:t xml:space="preserve">e.g., </w:t>
                            </w:r>
                            <w:proofErr w:type="spellStart"/>
                            <w:r w:rsidR="00EA1D85" w:rsidRPr="00EA1D85">
                              <w:rPr>
                                <w:sz w:val="20"/>
                                <w:szCs w:val="20"/>
                              </w:rPr>
                              <w:t>ipaddr</w:t>
                            </w:r>
                            <w:proofErr w:type="spellEnd"/>
                            <w:r w:rsidR="00EA1D85">
                              <w:rPr>
                                <w:sz w:val="20"/>
                                <w:szCs w:val="20"/>
                              </w:rPr>
                              <w:t xml:space="preserve"> </w:t>
                            </w:r>
                            <w:r w:rsidR="00EA1D85" w:rsidRPr="00EA1D85">
                              <w:rPr>
                                <w:sz w:val="20"/>
                                <w:szCs w:val="20"/>
                              </w:rPr>
                              <w:t>= 127.0.0.1</w:t>
                            </w:r>
                            <w:r w:rsidRPr="00EA1D85">
                              <w:rPr>
                                <w:sz w:val="20"/>
                                <w:szCs w:val="20"/>
                              </w:rPr>
                              <w:t xml:space="preserve">. Optionally, you can add </w:t>
                            </w:r>
                            <w:r w:rsidR="00EA1D85">
                              <w:rPr>
                                <w:sz w:val="20"/>
                                <w:szCs w:val="20"/>
                              </w:rPr>
                              <w:t>a subnet mask</w:t>
                            </w:r>
                            <w:r w:rsidR="00EA1D85" w:rsidRPr="00EA1D85">
                              <w:rPr>
                                <w:sz w:val="20"/>
                                <w:szCs w:val="20"/>
                              </w:rPr>
                              <w:t xml:space="preserve">, e.g., </w:t>
                            </w:r>
                            <w:r w:rsidR="00EA1D85">
                              <w:rPr>
                                <w:sz w:val="20"/>
                                <w:szCs w:val="20"/>
                              </w:rPr>
                              <w:t xml:space="preserve">netmask </w:t>
                            </w:r>
                            <w:r w:rsidR="00EA1D85" w:rsidRPr="00EA1D85">
                              <w:rPr>
                                <w:sz w:val="20"/>
                                <w:szCs w:val="20"/>
                              </w:rPr>
                              <w:t>=</w:t>
                            </w:r>
                            <w:r w:rsidR="00EA1D85">
                              <w:rPr>
                                <w:sz w:val="20"/>
                                <w:szCs w:val="20"/>
                              </w:rPr>
                              <w:t xml:space="preserve"> </w:t>
                            </w:r>
                            <w:r w:rsidR="00EA1D85" w:rsidRPr="00EA1D85">
                              <w:rPr>
                                <w:sz w:val="20"/>
                                <w:szCs w:val="20"/>
                              </w:rPr>
                              <w:t>24</w:t>
                            </w:r>
                            <w:r w:rsidR="00EA1D85">
                              <w:rPr>
                                <w:sz w:val="20"/>
                                <w:szCs w:val="20"/>
                              </w:rPr>
                              <w:t>.</w:t>
                            </w:r>
                          </w:p>
                          <w:p w14:paraId="684C60FF" w14:textId="33397EC2" w:rsidR="005E4B8A" w:rsidRPr="00EA1D85" w:rsidRDefault="00EA1D85" w:rsidP="005E4B8A">
                            <w:pPr>
                              <w:pStyle w:val="ListParagraph"/>
                              <w:numPr>
                                <w:ilvl w:val="0"/>
                                <w:numId w:val="13"/>
                              </w:numPr>
                              <w:spacing w:line="360" w:lineRule="auto"/>
                              <w:rPr>
                                <w:sz w:val="20"/>
                                <w:szCs w:val="20"/>
                              </w:rPr>
                            </w:pPr>
                            <w:r>
                              <w:rPr>
                                <w:sz w:val="20"/>
                                <w:szCs w:val="20"/>
                              </w:rPr>
                              <w:t>“Secret” is a text value you will later configure on the server.</w:t>
                            </w:r>
                          </w:p>
                          <w:p w14:paraId="7B239D4B" w14:textId="776DD352" w:rsidR="005E4B8A" w:rsidRPr="00EA1D85" w:rsidRDefault="00EA1D85" w:rsidP="005E4B8A">
                            <w:pPr>
                              <w:pStyle w:val="ListParagraph"/>
                              <w:numPr>
                                <w:ilvl w:val="0"/>
                                <w:numId w:val="13"/>
                              </w:numPr>
                              <w:spacing w:line="360" w:lineRule="auto"/>
                              <w:rPr>
                                <w:sz w:val="20"/>
                                <w:szCs w:val="20"/>
                              </w:rPr>
                            </w:pPr>
                            <w:r>
                              <w:rPr>
                                <w:sz w:val="20"/>
                                <w:szCs w:val="20"/>
                              </w:rPr>
                              <w:t>“</w:t>
                            </w:r>
                            <w:proofErr w:type="spellStart"/>
                            <w:r w:rsidR="005E4B8A" w:rsidRPr="00EA1D85">
                              <w:rPr>
                                <w:sz w:val="20"/>
                                <w:szCs w:val="20"/>
                              </w:rPr>
                              <w:t>Shortname</w:t>
                            </w:r>
                            <w:proofErr w:type="spellEnd"/>
                            <w:r>
                              <w:rPr>
                                <w:sz w:val="20"/>
                                <w:szCs w:val="20"/>
                              </w:rPr>
                              <w:t>” is an alternative identifier used in place of the IP address.</w:t>
                            </w:r>
                          </w:p>
                          <w:p w14:paraId="2CF83240" w14:textId="21D811BE" w:rsidR="005E4B8A" w:rsidRPr="00EA1D85" w:rsidRDefault="002764EC" w:rsidP="00916F64">
                            <w:pPr>
                              <w:pStyle w:val="ListParagraph"/>
                              <w:numPr>
                                <w:ilvl w:val="0"/>
                                <w:numId w:val="13"/>
                              </w:numPr>
                              <w:spacing w:line="360" w:lineRule="auto"/>
                              <w:rPr>
                                <w:sz w:val="20"/>
                                <w:szCs w:val="20"/>
                              </w:rPr>
                            </w:pPr>
                            <w:r w:rsidRPr="00EA1D85">
                              <w:rPr>
                                <w:sz w:val="20"/>
                                <w:szCs w:val="20"/>
                              </w:rPr>
                              <w:t>“</w:t>
                            </w:r>
                            <w:proofErr w:type="spellStart"/>
                            <w:r w:rsidRPr="00EA1D85">
                              <w:rPr>
                                <w:sz w:val="20"/>
                                <w:szCs w:val="20"/>
                              </w:rPr>
                              <w:t>N</w:t>
                            </w:r>
                            <w:r w:rsidRPr="00EA1D85">
                              <w:rPr>
                                <w:sz w:val="20"/>
                                <w:szCs w:val="20"/>
                              </w:rPr>
                              <w:t>astype</w:t>
                            </w:r>
                            <w:proofErr w:type="spellEnd"/>
                            <w:r w:rsidRPr="00EA1D85">
                              <w:rPr>
                                <w:sz w:val="20"/>
                                <w:szCs w:val="20"/>
                              </w:rPr>
                              <w:t xml:space="preserve">” </w:t>
                            </w:r>
                            <w:r w:rsidRPr="00EA1D85">
                              <w:rPr>
                                <w:sz w:val="20"/>
                                <w:szCs w:val="20"/>
                              </w:rPr>
                              <w:t>tell</w:t>
                            </w:r>
                            <w:r w:rsidRPr="00EA1D85">
                              <w:rPr>
                                <w:sz w:val="20"/>
                                <w:szCs w:val="20"/>
                              </w:rPr>
                              <w:t xml:space="preserve">s a </w:t>
                            </w:r>
                            <w:r w:rsidR="005E4B8A" w:rsidRPr="00EA1D85">
                              <w:rPr>
                                <w:sz w:val="20"/>
                                <w:szCs w:val="20"/>
                              </w:rPr>
                              <w:t xml:space="preserve">script what </w:t>
                            </w:r>
                            <w:r w:rsidR="005E4B8A" w:rsidRPr="00EA1D85">
                              <w:rPr>
                                <w:sz w:val="20"/>
                                <w:szCs w:val="20"/>
                              </w:rPr>
                              <w:t>common authentication database</w:t>
                            </w:r>
                            <w:r w:rsidR="005E4B8A" w:rsidRPr="00EA1D85">
                              <w:rPr>
                                <w:sz w:val="20"/>
                                <w:szCs w:val="20"/>
                              </w:rPr>
                              <w:t xml:space="preserve"> the device is from. In this lab, we are using </w:t>
                            </w:r>
                            <w:proofErr w:type="spellStart"/>
                            <w:r w:rsidR="005E4B8A" w:rsidRPr="00EA1D85">
                              <w:rPr>
                                <w:sz w:val="20"/>
                                <w:szCs w:val="20"/>
                              </w:rPr>
                              <w:t>nastype</w:t>
                            </w:r>
                            <w:proofErr w:type="spellEnd"/>
                            <w:r w:rsidR="005E4B8A" w:rsidRPr="00EA1D85">
                              <w:rPr>
                                <w:sz w:val="20"/>
                                <w:szCs w:val="20"/>
                              </w:rPr>
                              <w:t xml:space="preserve"> = cisco as our routers are ISR4321s. Other recognized databases are </w:t>
                            </w:r>
                            <w:proofErr w:type="spellStart"/>
                            <w:r w:rsidR="005E4B8A" w:rsidRPr="00EA1D85">
                              <w:rPr>
                                <w:sz w:val="20"/>
                                <w:szCs w:val="20"/>
                              </w:rPr>
                              <w:t>computone</w:t>
                            </w:r>
                            <w:proofErr w:type="spellEnd"/>
                            <w:r w:rsidR="005E4B8A" w:rsidRPr="00EA1D85">
                              <w:rPr>
                                <w:sz w:val="20"/>
                                <w:szCs w:val="20"/>
                              </w:rPr>
                              <w:t xml:space="preserve">, </w:t>
                            </w:r>
                            <w:proofErr w:type="spellStart"/>
                            <w:r w:rsidR="005E4B8A" w:rsidRPr="00EA1D85">
                              <w:rPr>
                                <w:sz w:val="20"/>
                                <w:szCs w:val="20"/>
                              </w:rPr>
                              <w:t>livingston</w:t>
                            </w:r>
                            <w:proofErr w:type="spellEnd"/>
                            <w:r w:rsidR="005E4B8A" w:rsidRPr="00EA1D85">
                              <w:rPr>
                                <w:sz w:val="20"/>
                                <w:szCs w:val="20"/>
                              </w:rPr>
                              <w:t xml:space="preserve">, </w:t>
                            </w:r>
                            <w:r w:rsidR="005E4B8A" w:rsidRPr="00EA1D85">
                              <w:rPr>
                                <w:sz w:val="20"/>
                                <w:szCs w:val="20"/>
                              </w:rPr>
                              <w:t>max40xx</w:t>
                            </w:r>
                            <w:r w:rsidR="005E4B8A" w:rsidRPr="00EA1D85">
                              <w:rPr>
                                <w:sz w:val="20"/>
                                <w:szCs w:val="20"/>
                              </w:rPr>
                              <w:t xml:space="preserve">, </w:t>
                            </w:r>
                            <w:proofErr w:type="spellStart"/>
                            <w:r w:rsidR="005E4B8A" w:rsidRPr="00EA1D85">
                              <w:rPr>
                                <w:sz w:val="20"/>
                                <w:szCs w:val="20"/>
                              </w:rPr>
                              <w:t>multitech</w:t>
                            </w:r>
                            <w:proofErr w:type="spellEnd"/>
                            <w:r w:rsidR="005E4B8A" w:rsidRPr="00EA1D85">
                              <w:rPr>
                                <w:sz w:val="20"/>
                                <w:szCs w:val="20"/>
                              </w:rPr>
                              <w:t xml:space="preserve">, </w:t>
                            </w:r>
                            <w:proofErr w:type="spellStart"/>
                            <w:r w:rsidR="005E4B8A" w:rsidRPr="00EA1D85">
                              <w:rPr>
                                <w:sz w:val="20"/>
                                <w:szCs w:val="20"/>
                              </w:rPr>
                              <w:t>netserver</w:t>
                            </w:r>
                            <w:proofErr w:type="spellEnd"/>
                            <w:r w:rsidR="005E4B8A" w:rsidRPr="00EA1D85">
                              <w:rPr>
                                <w:sz w:val="20"/>
                                <w:szCs w:val="20"/>
                              </w:rPr>
                              <w:t xml:space="preserve">, </w:t>
                            </w:r>
                            <w:proofErr w:type="spellStart"/>
                            <w:r w:rsidR="005E4B8A" w:rsidRPr="00EA1D85">
                              <w:rPr>
                                <w:sz w:val="20"/>
                                <w:szCs w:val="20"/>
                              </w:rPr>
                              <w:t>pathras</w:t>
                            </w:r>
                            <w:proofErr w:type="spellEnd"/>
                            <w:r w:rsidR="005E4B8A" w:rsidRPr="00EA1D85">
                              <w:rPr>
                                <w:sz w:val="20"/>
                                <w:szCs w:val="20"/>
                              </w:rPr>
                              <w:t xml:space="preserve">, </w:t>
                            </w:r>
                            <w:proofErr w:type="spellStart"/>
                            <w:r w:rsidR="005E4B8A" w:rsidRPr="00EA1D85">
                              <w:rPr>
                                <w:sz w:val="20"/>
                                <w:szCs w:val="20"/>
                              </w:rPr>
                              <w:t>patton</w:t>
                            </w:r>
                            <w:proofErr w:type="spellEnd"/>
                            <w:r w:rsidR="005E4B8A" w:rsidRPr="00EA1D85">
                              <w:rPr>
                                <w:sz w:val="20"/>
                                <w:szCs w:val="20"/>
                              </w:rPr>
                              <w:t xml:space="preserve">, </w:t>
                            </w:r>
                            <w:proofErr w:type="spellStart"/>
                            <w:r w:rsidR="005E4B8A" w:rsidRPr="00EA1D85">
                              <w:rPr>
                                <w:sz w:val="20"/>
                                <w:szCs w:val="20"/>
                              </w:rPr>
                              <w:t>portslave</w:t>
                            </w:r>
                            <w:proofErr w:type="spellEnd"/>
                            <w:r w:rsidR="005E4B8A" w:rsidRPr="00EA1D85">
                              <w:rPr>
                                <w:sz w:val="20"/>
                                <w:szCs w:val="20"/>
                              </w:rPr>
                              <w:t xml:space="preserve">, </w:t>
                            </w:r>
                            <w:proofErr w:type="spellStart"/>
                            <w:r w:rsidR="005E4B8A" w:rsidRPr="00EA1D85">
                              <w:rPr>
                                <w:sz w:val="20"/>
                                <w:szCs w:val="20"/>
                              </w:rPr>
                              <w:t>tc</w:t>
                            </w:r>
                            <w:proofErr w:type="spellEnd"/>
                            <w:r w:rsidR="005E4B8A" w:rsidRPr="00EA1D85">
                              <w:rPr>
                                <w:sz w:val="20"/>
                                <w:szCs w:val="20"/>
                              </w:rPr>
                              <w:t xml:space="preserve">, </w:t>
                            </w:r>
                            <w:proofErr w:type="spellStart"/>
                            <w:r w:rsidR="005E4B8A" w:rsidRPr="00EA1D85">
                              <w:rPr>
                                <w:sz w:val="20"/>
                                <w:szCs w:val="20"/>
                              </w:rPr>
                              <w:t>usrhiper</w:t>
                            </w:r>
                            <w:proofErr w:type="spellEnd"/>
                            <w:r w:rsidR="005E4B8A" w:rsidRPr="00EA1D85">
                              <w:rPr>
                                <w:sz w:val="20"/>
                                <w:szCs w:val="20"/>
                              </w:rPr>
                              <w:t>, and “</w:t>
                            </w:r>
                            <w:r w:rsidR="005E4B8A" w:rsidRPr="00EA1D85">
                              <w:rPr>
                                <w:sz w:val="20"/>
                                <w:szCs w:val="20"/>
                              </w:rPr>
                              <w:t>other</w:t>
                            </w:r>
                            <w:r w:rsidR="005E4B8A" w:rsidRPr="00EA1D85">
                              <w:rPr>
                                <w:sz w:val="20"/>
                                <w:szCs w:val="20"/>
                              </w:rPr>
                              <w:t>”</w:t>
                            </w:r>
                            <w:r w:rsidR="00EA1D85">
                              <w:rPr>
                                <w:sz w:val="20"/>
                                <w:szCs w:val="20"/>
                              </w:rPr>
                              <w:t>.</w:t>
                            </w:r>
                          </w:p>
                          <w:p w14:paraId="0AB52CB9" w14:textId="1CE3C2CD" w:rsidR="00916F64" w:rsidRPr="00DA1F6D" w:rsidRDefault="00EA1D85" w:rsidP="00916F64">
                            <w:pPr>
                              <w:spacing w:line="360" w:lineRule="auto"/>
                            </w:pPr>
                            <w:r>
                              <w:t>Next, I edited the u</w:t>
                            </w:r>
                            <w:r w:rsidR="00916F64" w:rsidRPr="00916F64">
                              <w:t>ser</w:t>
                            </w:r>
                            <w:r>
                              <w:t>s file and added user entries</w:t>
                            </w:r>
                            <w:r w:rsidR="00916F64" w:rsidRPr="00916F64">
                              <w:t xml:space="preserve"> for both </w:t>
                            </w:r>
                            <w:r>
                              <w:t>console</w:t>
                            </w:r>
                            <w:r w:rsidR="00916F64">
                              <w:t xml:space="preserve"> </w:t>
                            </w:r>
                            <w:r w:rsidR="00916F64" w:rsidRPr="00916F64">
                              <w:t xml:space="preserve">and </w:t>
                            </w:r>
                            <w:r>
                              <w:t>$</w:t>
                            </w:r>
                            <w:r w:rsidR="00916F64" w:rsidRPr="00916F64">
                              <w:t>enab15</w:t>
                            </w:r>
                            <w:r>
                              <w:t>$</w:t>
                            </w:r>
                            <w:r w:rsidR="00B121D8">
                              <w:t xml:space="preserve"> and </w:t>
                            </w:r>
                            <w:r w:rsidR="00916F64" w:rsidRPr="00916F64">
                              <w:rPr>
                                <w:lang w:val="en"/>
                              </w:rPr>
                              <w:t>launch</w:t>
                            </w:r>
                            <w:r w:rsidR="00B121D8">
                              <w:rPr>
                                <w:lang w:val="en"/>
                              </w:rPr>
                              <w:t>ed</w:t>
                            </w:r>
                            <w:r w:rsidR="00916F64" w:rsidRPr="00916F64">
                              <w:rPr>
                                <w:lang w:val="en"/>
                              </w:rPr>
                              <w:t xml:space="preserve"> debug mode</w:t>
                            </w:r>
                            <w:r w:rsidR="00B121D8">
                              <w:rPr>
                                <w:lang w:val="en"/>
                              </w:rPr>
                              <w:t xml:space="preserve"> with</w:t>
                            </w:r>
                            <w:r w:rsidR="00916F64" w:rsidRPr="00916F64">
                              <w:rPr>
                                <w:lang w:val="en"/>
                              </w:rPr>
                              <w:t xml:space="preserve"> </w:t>
                            </w:r>
                            <w:proofErr w:type="spellStart"/>
                            <w:r w:rsidR="00916F64" w:rsidRPr="00916F64">
                              <w:rPr>
                                <w:lang w:val="en"/>
                              </w:rPr>
                              <w:t>sudo</w:t>
                            </w:r>
                            <w:proofErr w:type="spellEnd"/>
                            <w:r w:rsidR="00916F64" w:rsidRPr="00916F64">
                              <w:rPr>
                                <w:lang w:val="en"/>
                              </w:rPr>
                              <w:t xml:space="preserve"> </w:t>
                            </w:r>
                            <w:proofErr w:type="spellStart"/>
                            <w:r w:rsidR="00916F64" w:rsidRPr="00916F64">
                              <w:rPr>
                                <w:lang w:val="en"/>
                              </w:rPr>
                              <w:t>freeradius</w:t>
                            </w:r>
                            <w:proofErr w:type="spellEnd"/>
                            <w:r w:rsidR="00916F64" w:rsidRPr="00916F64">
                              <w:rPr>
                                <w:lang w:val="en"/>
                              </w:rPr>
                              <w:t xml:space="preserve"> -X</w:t>
                            </w:r>
                            <w:r w:rsidR="00B121D8">
                              <w:rPr>
                                <w:lang w:val="en"/>
                              </w:rPr>
                              <w:t>. Now the server was up and running on the VM, it was time t</w:t>
                            </w:r>
                            <w:r w:rsidR="00DA1F6D">
                              <w:rPr>
                                <w:lang w:val="en"/>
                              </w:rPr>
                              <w:t>o</w:t>
                            </w:r>
                            <w:r w:rsidR="00B121D8">
                              <w:rPr>
                                <w:lang w:val="en"/>
                              </w:rPr>
                              <w:t xml:space="preserve"> move on to the router.</w:t>
                            </w:r>
                            <w:r w:rsidR="00B121D8">
                              <w:t xml:space="preserve"> </w:t>
                            </w:r>
                            <w:r w:rsidR="00B121D8">
                              <w:rPr>
                                <w:lang w:val="en"/>
                              </w:rPr>
                              <w:t>First, I d</w:t>
                            </w:r>
                            <w:r w:rsidR="00916F64" w:rsidRPr="00916F64">
                              <w:rPr>
                                <w:lang w:val="en"/>
                              </w:rPr>
                              <w:t>efine</w:t>
                            </w:r>
                            <w:r w:rsidR="00B121D8">
                              <w:rPr>
                                <w:lang w:val="en"/>
                              </w:rPr>
                              <w:t>d</w:t>
                            </w:r>
                            <w:r w:rsidR="00916F64" w:rsidRPr="00916F64">
                              <w:rPr>
                                <w:lang w:val="en"/>
                              </w:rPr>
                              <w:t xml:space="preserve"> a new AAA model</w:t>
                            </w:r>
                            <w:r w:rsidR="00DA1F6D">
                              <w:rPr>
                                <w:lang w:val="en"/>
                              </w:rPr>
                              <w:t xml:space="preserve">, and enabled RADIUS for the console </w:t>
                            </w:r>
                            <w:proofErr w:type="gramStart"/>
                            <w:r w:rsidR="00DA1F6D">
                              <w:rPr>
                                <w:lang w:val="en"/>
                              </w:rPr>
                              <w:t xml:space="preserve">and  </w:t>
                            </w:r>
                            <w:r w:rsidR="001305A4" w:rsidRPr="001305A4">
                              <w:rPr>
                                <w:lang w:val="en"/>
                              </w:rPr>
                              <w:t>Finally</w:t>
                            </w:r>
                            <w:proofErr w:type="gramEnd"/>
                            <w:r w:rsidR="001305A4" w:rsidRPr="001305A4">
                              <w:rPr>
                                <w:lang w:val="en"/>
                              </w:rPr>
                              <w:t xml:space="preserve">, </w:t>
                            </w:r>
                            <w:r w:rsidR="00B121D8">
                              <w:rPr>
                                <w:lang w:val="en"/>
                              </w:rPr>
                              <w:t>I</w:t>
                            </w:r>
                            <w:r w:rsidR="001305A4" w:rsidRPr="001305A4">
                              <w:rPr>
                                <w:lang w:val="en"/>
                              </w:rPr>
                              <w:t xml:space="preserve"> define</w:t>
                            </w:r>
                            <w:r w:rsidR="00B121D8">
                              <w:rPr>
                                <w:lang w:val="en"/>
                              </w:rPr>
                              <w:t>d</w:t>
                            </w:r>
                            <w:r w:rsidR="001305A4" w:rsidRPr="001305A4">
                              <w:rPr>
                                <w:lang w:val="en"/>
                              </w:rPr>
                              <w:t xml:space="preserve"> the radius server that the router should use</w:t>
                            </w:r>
                            <w:r w:rsidR="00DA1F6D">
                              <w:rPr>
                                <w:lang w:val="en"/>
                              </w:rPr>
                              <w:t xml:space="preserve"> as the same one I had in </w:t>
                            </w:r>
                            <w:proofErr w:type="spellStart"/>
                            <w:r w:rsidR="00DA1F6D">
                              <w:rPr>
                                <w:lang w:val="en"/>
                              </w:rPr>
                              <w:t>clients.conf</w:t>
                            </w:r>
                            <w:proofErr w:type="spellEnd"/>
                            <w:r w:rsidR="00DA1F6D">
                              <w:rPr>
                                <w:lang w:val="en"/>
                              </w:rPr>
                              <w:t>.</w:t>
                            </w:r>
                          </w:p>
                          <w:p w14:paraId="078FA29D" w14:textId="77777777" w:rsidR="00A07C81" w:rsidRDefault="00A07C81" w:rsidP="00916F64">
                            <w:pPr>
                              <w:spacing w:line="360" w:lineRule="auto"/>
                              <w:rPr>
                                <w:lang w:val="en"/>
                              </w:rPr>
                            </w:pPr>
                          </w:p>
                          <w:p w14:paraId="074482ED" w14:textId="43539B5A" w:rsidR="00B7242A" w:rsidRPr="004D04DF" w:rsidRDefault="004D04DF" w:rsidP="004D04DF">
                            <w:pPr>
                              <w:spacing w:line="360" w:lineRule="auto"/>
                              <w:rPr>
                                <w:lang w:val="en"/>
                              </w:rPr>
                            </w:pPr>
                            <w:r>
                              <w:rPr>
                                <w:lang w:val="en"/>
                              </w:rPr>
                              <w:t>A</w:t>
                            </w:r>
                            <w:r>
                              <w:rPr>
                                <w:lang w:val="en"/>
                              </w:rPr>
                              <w:t>s Kali had no support for</w:t>
                            </w:r>
                            <w:r w:rsidR="009B490A">
                              <w:rPr>
                                <w:lang w:val="en"/>
                              </w:rPr>
                              <w:t xml:space="preserve"> TACACS+, </w:t>
                            </w:r>
                            <w:r w:rsidR="00DA1F6D">
                              <w:rPr>
                                <w:lang w:val="en"/>
                              </w:rPr>
                              <w:t>I</w:t>
                            </w:r>
                            <w:r>
                              <w:rPr>
                                <w:lang w:val="en"/>
                              </w:rPr>
                              <w:t xml:space="preserve"> made use of the Active Directory Windows Server I had previously abandoned. I</w:t>
                            </w:r>
                            <w:r w:rsidR="00DA1F6D">
                              <w:rPr>
                                <w:lang w:val="en"/>
                              </w:rPr>
                              <w:t xml:space="preserve"> edited</w:t>
                            </w:r>
                            <w:r w:rsidR="00197EAE">
                              <w:rPr>
                                <w:lang w:val="en"/>
                              </w:rPr>
                              <w:t xml:space="preserve"> </w:t>
                            </w:r>
                            <w:r w:rsidR="00197EAE" w:rsidRPr="00197EAE">
                              <w:rPr>
                                <w:lang w:val="en"/>
                              </w:rPr>
                              <w:t>Authentication.xml</w:t>
                            </w:r>
                            <w:r w:rsidR="00A07C81">
                              <w:rPr>
                                <w:lang w:val="en"/>
                              </w:rPr>
                              <w:t xml:space="preserve"> very similarly to the RADIUS </w:t>
                            </w:r>
                            <w:proofErr w:type="gramStart"/>
                            <w:r w:rsidR="00A07C81">
                              <w:rPr>
                                <w:lang w:val="en"/>
                              </w:rPr>
                              <w:t>users</w:t>
                            </w:r>
                            <w:proofErr w:type="gramEnd"/>
                            <w:r w:rsidR="00A07C81">
                              <w:rPr>
                                <w:lang w:val="en"/>
                              </w:rPr>
                              <w:t xml:space="preserve"> file</w:t>
                            </w:r>
                            <w:r w:rsidR="00197EAE" w:rsidRPr="00197EAE">
                              <w:rPr>
                                <w:lang w:val="en"/>
                              </w:rPr>
                              <w:t>:</w:t>
                            </w:r>
                            <w:r w:rsidR="00A07C81">
                              <w:rPr>
                                <w:lang w:val="en"/>
                              </w:rPr>
                              <w:t xml:space="preserve"> I made a user, then configured enable and console passwords. I’ll say it again: I liked this method of creating users better as it was a lot more straightforward. In A</w:t>
                            </w:r>
                            <w:r w:rsidR="00A07C81" w:rsidRPr="00A07C81">
                              <w:rPr>
                                <w:lang w:val="en"/>
                              </w:rPr>
                              <w:t>uthorization.xml</w:t>
                            </w:r>
                            <w:r w:rsidR="00A07C81">
                              <w:rPr>
                                <w:lang w:val="en"/>
                              </w:rPr>
                              <w:t xml:space="preserve">, I simply </w:t>
                            </w:r>
                            <w:r>
                              <w:rPr>
                                <w:lang w:val="en"/>
                              </w:rPr>
                              <w:t xml:space="preserve">made sure users could use all commands, however there are additional features. In </w:t>
                            </w:r>
                            <w:r w:rsidRPr="004D04DF">
                              <w:rPr>
                                <w:lang w:val="en"/>
                              </w:rPr>
                              <w:t>tacplus.xml</w:t>
                            </w:r>
                            <w:r>
                              <w:rPr>
                                <w:lang w:val="en"/>
                              </w:rPr>
                              <w:t xml:space="preserve">, I configured the server to use the IP of the Windows server, which of course caused some connectivity issues. </w:t>
                            </w:r>
                            <w:r w:rsidR="00197EAE">
                              <w:rPr>
                                <w:lang w:val="en"/>
                              </w:rPr>
                              <w:t>Finally, in configuring the router, I did everything I did for RADIUS except I changed the commands to authenticate console and enable mode</w:t>
                            </w:r>
                            <w:r w:rsidR="008B48C0">
                              <w:rPr>
                                <w:lang w:val="en"/>
                              </w:rPr>
                              <w:t xml:space="preserve"> to do so</w:t>
                            </w:r>
                            <w:r w:rsidR="00197EAE">
                              <w:rPr>
                                <w:lang w:val="en"/>
                              </w:rPr>
                              <w:t xml:space="preserve"> using TACACS.</w:t>
                            </w:r>
                          </w:p>
                          <w:p w14:paraId="12773F59" w14:textId="489099F5" w:rsidR="000802EE" w:rsidRPr="00DA1F6D" w:rsidRDefault="001305A4">
                            <w:pPr>
                              <w:rPr>
                                <w:sz w:val="18"/>
                                <w:szCs w:val="18"/>
                              </w:rPr>
                            </w:pPr>
                            <w:r w:rsidRPr="00DA1F6D">
                              <w:rPr>
                                <w:sz w:val="18"/>
                                <w:szCs w:val="18"/>
                              </w:rPr>
                              <w:t>*</w:t>
                            </w:r>
                            <w:proofErr w:type="gramStart"/>
                            <w:r w:rsidRPr="00DA1F6D">
                              <w:rPr>
                                <w:sz w:val="18"/>
                                <w:szCs w:val="18"/>
                              </w:rPr>
                              <w:t>problems</w:t>
                            </w:r>
                            <w:proofErr w:type="gramEnd"/>
                            <w:r w:rsidRPr="00DA1F6D">
                              <w:rPr>
                                <w:sz w:val="18"/>
                                <w:szCs w:val="18"/>
                              </w:rPr>
                              <w:t xml:space="preserve"> section also reads a bit like a summary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80642" id="Text Box 2" o:spid="_x0000_s1030" style="position:absolute;margin-left:-15.95pt;margin-top:29.85pt;width:517pt;height:567.25pt;z-index:25165826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coordsize="6737064,29577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" adj="-11796480,,5400" path="m177459,72188c1008898,384939,480595,-17927,795172,626v72811,2777,266814,227676,339625,230453l6731556,247233r5508,2710561l26384,2957794c100596,1980023,-159146,716004,177459,72188xe" stroked="f">
                <v:stroke joinstyle="miter"/>
                <v:formulas/>
                <v:path arrowok="t" o:connecttype="custom" o:connectlocs="172950,175823;774970,1525;1105966,562822;6560532,602167;6565900,7204075;25714,7204075;172950,175823" o:connectangles="0,0,0,0,0,0,0" textboxrect="0,0,6737064,2957794"/>
                <v:textbox>
                  <w:txbxContent>
                    <w:p w14:paraId="0A31F619" w14:textId="060D16A0" w:rsidR="000D4D40" w:rsidRPr="00F71D2E" w:rsidRDefault="0011697F" w:rsidP="00E540DF">
                      <w:pPr>
                        <w:pStyle w:val="Heading3"/>
                        <w:rPr>
                          <w:rFonts w:eastAsia="Times New Roman"/>
                        </w:rPr>
                      </w:pPr>
                      <w:r w:rsidRPr="0011697F">
                        <w:rPr>
                          <w:rFonts w:eastAsia="Times New Roman"/>
                        </w:rPr>
                        <w:t>Lab Summary</w:t>
                      </w:r>
                      <w:r w:rsidR="001305A4">
                        <w:rPr>
                          <w:rFonts w:eastAsia="Times New Roman"/>
                        </w:rPr>
                        <w:t>*</w:t>
                      </w:r>
                      <w:r w:rsidR="005501C1">
                        <w:rPr>
                          <w:rFonts w:eastAsia="Times New Roman"/>
                        </w:rPr>
                        <w:t xml:space="preserve"> </w:t>
                      </w:r>
                    </w:p>
                    <w:p w14:paraId="4D3BF0ED" w14:textId="4F08D61D" w:rsidR="001305A4" w:rsidRPr="00EA1D85" w:rsidRDefault="00916F64" w:rsidP="00916F64">
                      <w:pPr>
                        <w:spacing w:line="360" w:lineRule="auto"/>
                        <w:rPr>
                          <w:lang w:val="en"/>
                        </w:rPr>
                      </w:pPr>
                      <w:r w:rsidRPr="00916F64">
                        <w:rPr>
                          <w:lang w:val="en"/>
                        </w:rPr>
                        <w:t>I configured RADIUS on Linux</w:t>
                      </w:r>
                      <w:r>
                        <w:rPr>
                          <w:lang w:val="en"/>
                        </w:rPr>
                        <w:t xml:space="preserve"> and TACACS on windows server</w:t>
                      </w:r>
                      <w:r w:rsidR="00414193">
                        <w:rPr>
                          <w:lang w:val="en"/>
                        </w:rPr>
                        <w:t>. I used Kali</w:t>
                      </w:r>
                      <w:r w:rsidR="00DF2031">
                        <w:rPr>
                          <w:lang w:val="en"/>
                        </w:rPr>
                        <w:t xml:space="preserve"> Linux with </w:t>
                      </w:r>
                      <w:proofErr w:type="spellStart"/>
                      <w:r w:rsidR="00DF2031">
                        <w:rPr>
                          <w:lang w:val="en"/>
                        </w:rPr>
                        <w:t>Freeradius</w:t>
                      </w:r>
                      <w:proofErr w:type="spellEnd"/>
                      <w:r w:rsidR="00DF2031">
                        <w:rPr>
                          <w:lang w:val="en"/>
                        </w:rPr>
                        <w:t xml:space="preserve"> and TACACS+ provided by Tacacs.net.</w:t>
                      </w:r>
                      <w:r w:rsidR="00EA1D85">
                        <w:rPr>
                          <w:lang w:val="en"/>
                        </w:rPr>
                        <w:t xml:space="preserve"> </w:t>
                      </w:r>
                      <w:r>
                        <w:rPr>
                          <w:lang w:val="en"/>
                        </w:rPr>
                        <w:t xml:space="preserve">First, I </w:t>
                      </w:r>
                      <w:proofErr w:type="spellStart"/>
                      <w:r w:rsidRPr="00916F64">
                        <w:rPr>
                          <w:lang w:val="en"/>
                        </w:rPr>
                        <w:t>sudo</w:t>
                      </w:r>
                      <w:proofErr w:type="spellEnd"/>
                      <w:r w:rsidRPr="00916F64">
                        <w:rPr>
                          <w:lang w:val="en"/>
                        </w:rPr>
                        <w:t xml:space="preserve"> apt-get install </w:t>
                      </w:r>
                      <w:proofErr w:type="spellStart"/>
                      <w:r w:rsidRPr="00916F64">
                        <w:rPr>
                          <w:lang w:val="en"/>
                        </w:rPr>
                        <w:t>freeradius</w:t>
                      </w:r>
                      <w:proofErr w:type="spellEnd"/>
                      <w:r w:rsidRPr="00916F64">
                        <w:rPr>
                          <w:lang w:val="en"/>
                        </w:rPr>
                        <w:t xml:space="preserve"> </w:t>
                      </w:r>
                      <w:proofErr w:type="spellStart"/>
                      <w:r w:rsidRPr="00916F64">
                        <w:rPr>
                          <w:lang w:val="en"/>
                        </w:rPr>
                        <w:t>freeradius</w:t>
                      </w:r>
                      <w:proofErr w:type="spellEnd"/>
                      <w:r w:rsidRPr="00916F64">
                        <w:rPr>
                          <w:lang w:val="en"/>
                        </w:rPr>
                        <w:t>-utils</w:t>
                      </w:r>
                      <w:r w:rsidR="005E4B8A">
                        <w:rPr>
                          <w:lang w:val="en"/>
                        </w:rPr>
                        <w:t xml:space="preserve"> </w:t>
                      </w:r>
                      <w:r w:rsidR="00B121D8">
                        <w:rPr>
                          <w:lang w:val="en"/>
                        </w:rPr>
                        <w:t xml:space="preserve">on the VM </w:t>
                      </w:r>
                      <w:r w:rsidR="005E4B8A">
                        <w:rPr>
                          <w:lang w:val="en"/>
                        </w:rPr>
                        <w:t xml:space="preserve">to install </w:t>
                      </w:r>
                      <w:proofErr w:type="spellStart"/>
                      <w:r w:rsidR="005E4B8A">
                        <w:rPr>
                          <w:lang w:val="en"/>
                        </w:rPr>
                        <w:t>Freeradius</w:t>
                      </w:r>
                      <w:proofErr w:type="spellEnd"/>
                      <w:r w:rsidR="005E4B8A">
                        <w:rPr>
                          <w:lang w:val="en"/>
                        </w:rPr>
                        <w:t xml:space="preserve"> on Kali; this is an automatic process.</w:t>
                      </w:r>
                      <w:r>
                        <w:rPr>
                          <w:lang w:val="en"/>
                        </w:rPr>
                        <w:t xml:space="preserve"> </w:t>
                      </w:r>
                      <w:r w:rsidR="005E4B8A">
                        <w:rPr>
                          <w:lang w:val="en"/>
                        </w:rPr>
                        <w:t>N</w:t>
                      </w:r>
                      <w:r>
                        <w:rPr>
                          <w:lang w:val="en"/>
                        </w:rPr>
                        <w:t>ext</w:t>
                      </w:r>
                      <w:r w:rsidR="005E4B8A">
                        <w:rPr>
                          <w:lang w:val="en"/>
                        </w:rPr>
                        <w:t>,</w:t>
                      </w:r>
                      <w:r>
                        <w:rPr>
                          <w:lang w:val="en"/>
                        </w:rPr>
                        <w:t xml:space="preserve"> I </w:t>
                      </w:r>
                      <w:r w:rsidRPr="00916F64">
                        <w:rPr>
                          <w:lang w:val="en"/>
                        </w:rPr>
                        <w:t>edit</w:t>
                      </w:r>
                      <w:r w:rsidR="005E4B8A">
                        <w:rPr>
                          <w:lang w:val="en"/>
                        </w:rPr>
                        <w:t>ed</w:t>
                      </w:r>
                      <w:r w:rsidRPr="00916F64">
                        <w:rPr>
                          <w:lang w:val="en"/>
                        </w:rPr>
                        <w:t xml:space="preserve"> the </w:t>
                      </w:r>
                      <w:proofErr w:type="spellStart"/>
                      <w:r w:rsidRPr="00916F64">
                        <w:rPr>
                          <w:lang w:val="en"/>
                        </w:rPr>
                        <w:t>clients.conf</w:t>
                      </w:r>
                      <w:proofErr w:type="spellEnd"/>
                      <w:r w:rsidRPr="00916F64">
                        <w:rPr>
                          <w:lang w:val="en"/>
                        </w:rPr>
                        <w:t xml:space="preserve"> and </w:t>
                      </w:r>
                      <w:r w:rsidR="005E4B8A">
                        <w:rPr>
                          <w:lang w:val="en"/>
                        </w:rPr>
                        <w:t>“</w:t>
                      </w:r>
                      <w:r w:rsidRPr="00916F64">
                        <w:rPr>
                          <w:lang w:val="en"/>
                        </w:rPr>
                        <w:t>users</w:t>
                      </w:r>
                      <w:r w:rsidR="005E4B8A">
                        <w:rPr>
                          <w:lang w:val="en"/>
                        </w:rPr>
                        <w:t>”</w:t>
                      </w:r>
                      <w:r w:rsidRPr="00916F64">
                        <w:rPr>
                          <w:lang w:val="en"/>
                        </w:rPr>
                        <w:t xml:space="preserve"> files</w:t>
                      </w:r>
                      <w:r>
                        <w:rPr>
                          <w:lang w:val="en"/>
                        </w:rPr>
                        <w:t xml:space="preserve">. In </w:t>
                      </w:r>
                      <w:proofErr w:type="spellStart"/>
                      <w:r>
                        <w:rPr>
                          <w:lang w:val="en"/>
                        </w:rPr>
                        <w:t>clients.conf</w:t>
                      </w:r>
                      <w:proofErr w:type="spellEnd"/>
                      <w:r w:rsidR="005E4B8A">
                        <w:rPr>
                          <w:lang w:val="en"/>
                        </w:rPr>
                        <w:t>, I</w:t>
                      </w:r>
                      <w:r>
                        <w:rPr>
                          <w:lang w:val="en"/>
                        </w:rPr>
                        <w:t xml:space="preserve"> create</w:t>
                      </w:r>
                      <w:r w:rsidR="005E4B8A">
                        <w:rPr>
                          <w:lang w:val="en"/>
                        </w:rPr>
                        <w:t>d</w:t>
                      </w:r>
                      <w:r>
                        <w:rPr>
                          <w:lang w:val="en"/>
                        </w:rPr>
                        <w:t xml:space="preserve"> </w:t>
                      </w:r>
                      <w:r w:rsidRPr="00916F64">
                        <w:t>the</w:t>
                      </w:r>
                      <w:r w:rsidR="005E4B8A">
                        <w:t xml:space="preserve"> definition of a RADIUS client. The client has 4 fields, of which only IP and secret are required:</w:t>
                      </w:r>
                    </w:p>
                    <w:p w14:paraId="17F2D2BD" w14:textId="5EA7500E" w:rsidR="005E4B8A" w:rsidRPr="00EA1D85" w:rsidRDefault="005E4B8A" w:rsidP="005E4B8A">
                      <w:pPr>
                        <w:pStyle w:val="ListParagraph"/>
                        <w:numPr>
                          <w:ilvl w:val="0"/>
                          <w:numId w:val="13"/>
                        </w:numPr>
                        <w:spacing w:line="360" w:lineRule="auto"/>
                        <w:rPr>
                          <w:sz w:val="20"/>
                          <w:szCs w:val="20"/>
                        </w:rPr>
                      </w:pPr>
                      <w:r w:rsidRPr="00EA1D85">
                        <w:rPr>
                          <w:sz w:val="20"/>
                          <w:szCs w:val="20"/>
                        </w:rPr>
                        <w:t xml:space="preserve">IP address of the client, </w:t>
                      </w:r>
                      <w:r w:rsidR="00EA1D85">
                        <w:rPr>
                          <w:sz w:val="20"/>
                          <w:szCs w:val="20"/>
                        </w:rPr>
                        <w:t xml:space="preserve">e.g., </w:t>
                      </w:r>
                      <w:proofErr w:type="spellStart"/>
                      <w:r w:rsidR="00EA1D85" w:rsidRPr="00EA1D85">
                        <w:rPr>
                          <w:sz w:val="20"/>
                          <w:szCs w:val="20"/>
                        </w:rPr>
                        <w:t>ipaddr</w:t>
                      </w:r>
                      <w:proofErr w:type="spellEnd"/>
                      <w:r w:rsidR="00EA1D85">
                        <w:rPr>
                          <w:sz w:val="20"/>
                          <w:szCs w:val="20"/>
                        </w:rPr>
                        <w:t xml:space="preserve"> </w:t>
                      </w:r>
                      <w:r w:rsidR="00EA1D85" w:rsidRPr="00EA1D85">
                        <w:rPr>
                          <w:sz w:val="20"/>
                          <w:szCs w:val="20"/>
                        </w:rPr>
                        <w:t>= 127.0.0.1</w:t>
                      </w:r>
                      <w:r w:rsidRPr="00EA1D85">
                        <w:rPr>
                          <w:sz w:val="20"/>
                          <w:szCs w:val="20"/>
                        </w:rPr>
                        <w:t xml:space="preserve">. Optionally, you can add </w:t>
                      </w:r>
                      <w:r w:rsidR="00EA1D85">
                        <w:rPr>
                          <w:sz w:val="20"/>
                          <w:szCs w:val="20"/>
                        </w:rPr>
                        <w:t>a subnet mask</w:t>
                      </w:r>
                      <w:r w:rsidR="00EA1D85" w:rsidRPr="00EA1D85">
                        <w:rPr>
                          <w:sz w:val="20"/>
                          <w:szCs w:val="20"/>
                        </w:rPr>
                        <w:t xml:space="preserve">, e.g., </w:t>
                      </w:r>
                      <w:r w:rsidR="00EA1D85">
                        <w:rPr>
                          <w:sz w:val="20"/>
                          <w:szCs w:val="20"/>
                        </w:rPr>
                        <w:t xml:space="preserve">netmask </w:t>
                      </w:r>
                      <w:r w:rsidR="00EA1D85" w:rsidRPr="00EA1D85">
                        <w:rPr>
                          <w:sz w:val="20"/>
                          <w:szCs w:val="20"/>
                        </w:rPr>
                        <w:t>=</w:t>
                      </w:r>
                      <w:r w:rsidR="00EA1D85">
                        <w:rPr>
                          <w:sz w:val="20"/>
                          <w:szCs w:val="20"/>
                        </w:rPr>
                        <w:t xml:space="preserve"> </w:t>
                      </w:r>
                      <w:r w:rsidR="00EA1D85" w:rsidRPr="00EA1D85">
                        <w:rPr>
                          <w:sz w:val="20"/>
                          <w:szCs w:val="20"/>
                        </w:rPr>
                        <w:t>24</w:t>
                      </w:r>
                      <w:r w:rsidR="00EA1D85">
                        <w:rPr>
                          <w:sz w:val="20"/>
                          <w:szCs w:val="20"/>
                        </w:rPr>
                        <w:t>.</w:t>
                      </w:r>
                    </w:p>
                    <w:p w14:paraId="684C60FF" w14:textId="33397EC2" w:rsidR="005E4B8A" w:rsidRPr="00EA1D85" w:rsidRDefault="00EA1D85" w:rsidP="005E4B8A">
                      <w:pPr>
                        <w:pStyle w:val="ListParagraph"/>
                        <w:numPr>
                          <w:ilvl w:val="0"/>
                          <w:numId w:val="13"/>
                        </w:numPr>
                        <w:spacing w:line="360" w:lineRule="auto"/>
                        <w:rPr>
                          <w:sz w:val="20"/>
                          <w:szCs w:val="20"/>
                        </w:rPr>
                      </w:pPr>
                      <w:r>
                        <w:rPr>
                          <w:sz w:val="20"/>
                          <w:szCs w:val="20"/>
                        </w:rPr>
                        <w:t>“Secret” is a text value you will later configure on the server.</w:t>
                      </w:r>
                    </w:p>
                    <w:p w14:paraId="7B239D4B" w14:textId="776DD352" w:rsidR="005E4B8A" w:rsidRPr="00EA1D85" w:rsidRDefault="00EA1D85" w:rsidP="005E4B8A">
                      <w:pPr>
                        <w:pStyle w:val="ListParagraph"/>
                        <w:numPr>
                          <w:ilvl w:val="0"/>
                          <w:numId w:val="13"/>
                        </w:numPr>
                        <w:spacing w:line="360" w:lineRule="auto"/>
                        <w:rPr>
                          <w:sz w:val="20"/>
                          <w:szCs w:val="20"/>
                        </w:rPr>
                      </w:pPr>
                      <w:r>
                        <w:rPr>
                          <w:sz w:val="20"/>
                          <w:szCs w:val="20"/>
                        </w:rPr>
                        <w:t>“</w:t>
                      </w:r>
                      <w:proofErr w:type="spellStart"/>
                      <w:r w:rsidR="005E4B8A" w:rsidRPr="00EA1D85">
                        <w:rPr>
                          <w:sz w:val="20"/>
                          <w:szCs w:val="20"/>
                        </w:rPr>
                        <w:t>Shortname</w:t>
                      </w:r>
                      <w:proofErr w:type="spellEnd"/>
                      <w:r>
                        <w:rPr>
                          <w:sz w:val="20"/>
                          <w:szCs w:val="20"/>
                        </w:rPr>
                        <w:t>” is an alternative identifier used in place of the IP address.</w:t>
                      </w:r>
                    </w:p>
                    <w:p w14:paraId="2CF83240" w14:textId="21D811BE" w:rsidR="005E4B8A" w:rsidRPr="00EA1D85" w:rsidRDefault="002764EC" w:rsidP="00916F64">
                      <w:pPr>
                        <w:pStyle w:val="ListParagraph"/>
                        <w:numPr>
                          <w:ilvl w:val="0"/>
                          <w:numId w:val="13"/>
                        </w:numPr>
                        <w:spacing w:line="360" w:lineRule="auto"/>
                        <w:rPr>
                          <w:sz w:val="20"/>
                          <w:szCs w:val="20"/>
                        </w:rPr>
                      </w:pPr>
                      <w:r w:rsidRPr="00EA1D85">
                        <w:rPr>
                          <w:sz w:val="20"/>
                          <w:szCs w:val="20"/>
                        </w:rPr>
                        <w:t>“</w:t>
                      </w:r>
                      <w:proofErr w:type="spellStart"/>
                      <w:r w:rsidRPr="00EA1D85">
                        <w:rPr>
                          <w:sz w:val="20"/>
                          <w:szCs w:val="20"/>
                        </w:rPr>
                        <w:t>N</w:t>
                      </w:r>
                      <w:r w:rsidRPr="00EA1D85">
                        <w:rPr>
                          <w:sz w:val="20"/>
                          <w:szCs w:val="20"/>
                        </w:rPr>
                        <w:t>astype</w:t>
                      </w:r>
                      <w:proofErr w:type="spellEnd"/>
                      <w:r w:rsidRPr="00EA1D85">
                        <w:rPr>
                          <w:sz w:val="20"/>
                          <w:szCs w:val="20"/>
                        </w:rPr>
                        <w:t xml:space="preserve">” </w:t>
                      </w:r>
                      <w:r w:rsidRPr="00EA1D85">
                        <w:rPr>
                          <w:sz w:val="20"/>
                          <w:szCs w:val="20"/>
                        </w:rPr>
                        <w:t>tell</w:t>
                      </w:r>
                      <w:r w:rsidRPr="00EA1D85">
                        <w:rPr>
                          <w:sz w:val="20"/>
                          <w:szCs w:val="20"/>
                        </w:rPr>
                        <w:t xml:space="preserve">s a </w:t>
                      </w:r>
                      <w:r w:rsidR="005E4B8A" w:rsidRPr="00EA1D85">
                        <w:rPr>
                          <w:sz w:val="20"/>
                          <w:szCs w:val="20"/>
                        </w:rPr>
                        <w:t xml:space="preserve">script what </w:t>
                      </w:r>
                      <w:r w:rsidR="005E4B8A" w:rsidRPr="00EA1D85">
                        <w:rPr>
                          <w:sz w:val="20"/>
                          <w:szCs w:val="20"/>
                        </w:rPr>
                        <w:t>common authentication database</w:t>
                      </w:r>
                      <w:r w:rsidR="005E4B8A" w:rsidRPr="00EA1D85">
                        <w:rPr>
                          <w:sz w:val="20"/>
                          <w:szCs w:val="20"/>
                        </w:rPr>
                        <w:t xml:space="preserve"> the device is from. In this lab, we are using </w:t>
                      </w:r>
                      <w:proofErr w:type="spellStart"/>
                      <w:r w:rsidR="005E4B8A" w:rsidRPr="00EA1D85">
                        <w:rPr>
                          <w:sz w:val="20"/>
                          <w:szCs w:val="20"/>
                        </w:rPr>
                        <w:t>nastype</w:t>
                      </w:r>
                      <w:proofErr w:type="spellEnd"/>
                      <w:r w:rsidR="005E4B8A" w:rsidRPr="00EA1D85">
                        <w:rPr>
                          <w:sz w:val="20"/>
                          <w:szCs w:val="20"/>
                        </w:rPr>
                        <w:t xml:space="preserve"> = cisco as our routers are ISR4321s. Other recognized databases are </w:t>
                      </w:r>
                      <w:proofErr w:type="spellStart"/>
                      <w:r w:rsidR="005E4B8A" w:rsidRPr="00EA1D85">
                        <w:rPr>
                          <w:sz w:val="20"/>
                          <w:szCs w:val="20"/>
                        </w:rPr>
                        <w:t>computone</w:t>
                      </w:r>
                      <w:proofErr w:type="spellEnd"/>
                      <w:r w:rsidR="005E4B8A" w:rsidRPr="00EA1D85">
                        <w:rPr>
                          <w:sz w:val="20"/>
                          <w:szCs w:val="20"/>
                        </w:rPr>
                        <w:t xml:space="preserve">, </w:t>
                      </w:r>
                      <w:proofErr w:type="spellStart"/>
                      <w:r w:rsidR="005E4B8A" w:rsidRPr="00EA1D85">
                        <w:rPr>
                          <w:sz w:val="20"/>
                          <w:szCs w:val="20"/>
                        </w:rPr>
                        <w:t>livingston</w:t>
                      </w:r>
                      <w:proofErr w:type="spellEnd"/>
                      <w:r w:rsidR="005E4B8A" w:rsidRPr="00EA1D85">
                        <w:rPr>
                          <w:sz w:val="20"/>
                          <w:szCs w:val="20"/>
                        </w:rPr>
                        <w:t xml:space="preserve">, </w:t>
                      </w:r>
                      <w:r w:rsidR="005E4B8A" w:rsidRPr="00EA1D85">
                        <w:rPr>
                          <w:sz w:val="20"/>
                          <w:szCs w:val="20"/>
                        </w:rPr>
                        <w:t>max40xx</w:t>
                      </w:r>
                      <w:r w:rsidR="005E4B8A" w:rsidRPr="00EA1D85">
                        <w:rPr>
                          <w:sz w:val="20"/>
                          <w:szCs w:val="20"/>
                        </w:rPr>
                        <w:t xml:space="preserve">, </w:t>
                      </w:r>
                      <w:proofErr w:type="spellStart"/>
                      <w:r w:rsidR="005E4B8A" w:rsidRPr="00EA1D85">
                        <w:rPr>
                          <w:sz w:val="20"/>
                          <w:szCs w:val="20"/>
                        </w:rPr>
                        <w:t>multitech</w:t>
                      </w:r>
                      <w:proofErr w:type="spellEnd"/>
                      <w:r w:rsidR="005E4B8A" w:rsidRPr="00EA1D85">
                        <w:rPr>
                          <w:sz w:val="20"/>
                          <w:szCs w:val="20"/>
                        </w:rPr>
                        <w:t xml:space="preserve">, </w:t>
                      </w:r>
                      <w:proofErr w:type="spellStart"/>
                      <w:r w:rsidR="005E4B8A" w:rsidRPr="00EA1D85">
                        <w:rPr>
                          <w:sz w:val="20"/>
                          <w:szCs w:val="20"/>
                        </w:rPr>
                        <w:t>netserver</w:t>
                      </w:r>
                      <w:proofErr w:type="spellEnd"/>
                      <w:r w:rsidR="005E4B8A" w:rsidRPr="00EA1D85">
                        <w:rPr>
                          <w:sz w:val="20"/>
                          <w:szCs w:val="20"/>
                        </w:rPr>
                        <w:t xml:space="preserve">, </w:t>
                      </w:r>
                      <w:proofErr w:type="spellStart"/>
                      <w:r w:rsidR="005E4B8A" w:rsidRPr="00EA1D85">
                        <w:rPr>
                          <w:sz w:val="20"/>
                          <w:szCs w:val="20"/>
                        </w:rPr>
                        <w:t>pathras</w:t>
                      </w:r>
                      <w:proofErr w:type="spellEnd"/>
                      <w:r w:rsidR="005E4B8A" w:rsidRPr="00EA1D85">
                        <w:rPr>
                          <w:sz w:val="20"/>
                          <w:szCs w:val="20"/>
                        </w:rPr>
                        <w:t xml:space="preserve">, </w:t>
                      </w:r>
                      <w:proofErr w:type="spellStart"/>
                      <w:r w:rsidR="005E4B8A" w:rsidRPr="00EA1D85">
                        <w:rPr>
                          <w:sz w:val="20"/>
                          <w:szCs w:val="20"/>
                        </w:rPr>
                        <w:t>patton</w:t>
                      </w:r>
                      <w:proofErr w:type="spellEnd"/>
                      <w:r w:rsidR="005E4B8A" w:rsidRPr="00EA1D85">
                        <w:rPr>
                          <w:sz w:val="20"/>
                          <w:szCs w:val="20"/>
                        </w:rPr>
                        <w:t xml:space="preserve">, </w:t>
                      </w:r>
                      <w:proofErr w:type="spellStart"/>
                      <w:r w:rsidR="005E4B8A" w:rsidRPr="00EA1D85">
                        <w:rPr>
                          <w:sz w:val="20"/>
                          <w:szCs w:val="20"/>
                        </w:rPr>
                        <w:t>portslave</w:t>
                      </w:r>
                      <w:proofErr w:type="spellEnd"/>
                      <w:r w:rsidR="005E4B8A" w:rsidRPr="00EA1D85">
                        <w:rPr>
                          <w:sz w:val="20"/>
                          <w:szCs w:val="20"/>
                        </w:rPr>
                        <w:t xml:space="preserve">, </w:t>
                      </w:r>
                      <w:proofErr w:type="spellStart"/>
                      <w:r w:rsidR="005E4B8A" w:rsidRPr="00EA1D85">
                        <w:rPr>
                          <w:sz w:val="20"/>
                          <w:szCs w:val="20"/>
                        </w:rPr>
                        <w:t>tc</w:t>
                      </w:r>
                      <w:proofErr w:type="spellEnd"/>
                      <w:r w:rsidR="005E4B8A" w:rsidRPr="00EA1D85">
                        <w:rPr>
                          <w:sz w:val="20"/>
                          <w:szCs w:val="20"/>
                        </w:rPr>
                        <w:t xml:space="preserve">, </w:t>
                      </w:r>
                      <w:proofErr w:type="spellStart"/>
                      <w:r w:rsidR="005E4B8A" w:rsidRPr="00EA1D85">
                        <w:rPr>
                          <w:sz w:val="20"/>
                          <w:szCs w:val="20"/>
                        </w:rPr>
                        <w:t>usrhiper</w:t>
                      </w:r>
                      <w:proofErr w:type="spellEnd"/>
                      <w:r w:rsidR="005E4B8A" w:rsidRPr="00EA1D85">
                        <w:rPr>
                          <w:sz w:val="20"/>
                          <w:szCs w:val="20"/>
                        </w:rPr>
                        <w:t>, and “</w:t>
                      </w:r>
                      <w:r w:rsidR="005E4B8A" w:rsidRPr="00EA1D85">
                        <w:rPr>
                          <w:sz w:val="20"/>
                          <w:szCs w:val="20"/>
                        </w:rPr>
                        <w:t>other</w:t>
                      </w:r>
                      <w:r w:rsidR="005E4B8A" w:rsidRPr="00EA1D85">
                        <w:rPr>
                          <w:sz w:val="20"/>
                          <w:szCs w:val="20"/>
                        </w:rPr>
                        <w:t>”</w:t>
                      </w:r>
                      <w:r w:rsidR="00EA1D85">
                        <w:rPr>
                          <w:sz w:val="20"/>
                          <w:szCs w:val="20"/>
                        </w:rPr>
                        <w:t>.</w:t>
                      </w:r>
                    </w:p>
                    <w:p w14:paraId="0AB52CB9" w14:textId="1CE3C2CD" w:rsidR="00916F64" w:rsidRPr="00DA1F6D" w:rsidRDefault="00EA1D85" w:rsidP="00916F64">
                      <w:pPr>
                        <w:spacing w:line="360" w:lineRule="auto"/>
                      </w:pPr>
                      <w:r>
                        <w:t>Next, I edited the u</w:t>
                      </w:r>
                      <w:r w:rsidR="00916F64" w:rsidRPr="00916F64">
                        <w:t>ser</w:t>
                      </w:r>
                      <w:r>
                        <w:t>s file and added user entries</w:t>
                      </w:r>
                      <w:r w:rsidR="00916F64" w:rsidRPr="00916F64">
                        <w:t xml:space="preserve"> for both </w:t>
                      </w:r>
                      <w:r>
                        <w:t>console</w:t>
                      </w:r>
                      <w:r w:rsidR="00916F64">
                        <w:t xml:space="preserve"> </w:t>
                      </w:r>
                      <w:r w:rsidR="00916F64" w:rsidRPr="00916F64">
                        <w:t xml:space="preserve">and </w:t>
                      </w:r>
                      <w:r>
                        <w:t>$</w:t>
                      </w:r>
                      <w:r w:rsidR="00916F64" w:rsidRPr="00916F64">
                        <w:t>enab15</w:t>
                      </w:r>
                      <w:r>
                        <w:t>$</w:t>
                      </w:r>
                      <w:r w:rsidR="00B121D8">
                        <w:t xml:space="preserve"> and </w:t>
                      </w:r>
                      <w:r w:rsidR="00916F64" w:rsidRPr="00916F64">
                        <w:rPr>
                          <w:lang w:val="en"/>
                        </w:rPr>
                        <w:t>launch</w:t>
                      </w:r>
                      <w:r w:rsidR="00B121D8">
                        <w:rPr>
                          <w:lang w:val="en"/>
                        </w:rPr>
                        <w:t>ed</w:t>
                      </w:r>
                      <w:r w:rsidR="00916F64" w:rsidRPr="00916F64">
                        <w:rPr>
                          <w:lang w:val="en"/>
                        </w:rPr>
                        <w:t xml:space="preserve"> debug mode</w:t>
                      </w:r>
                      <w:r w:rsidR="00B121D8">
                        <w:rPr>
                          <w:lang w:val="en"/>
                        </w:rPr>
                        <w:t xml:space="preserve"> with</w:t>
                      </w:r>
                      <w:r w:rsidR="00916F64" w:rsidRPr="00916F64">
                        <w:rPr>
                          <w:lang w:val="en"/>
                        </w:rPr>
                        <w:t xml:space="preserve"> </w:t>
                      </w:r>
                      <w:proofErr w:type="spellStart"/>
                      <w:r w:rsidR="00916F64" w:rsidRPr="00916F64">
                        <w:rPr>
                          <w:lang w:val="en"/>
                        </w:rPr>
                        <w:t>sudo</w:t>
                      </w:r>
                      <w:proofErr w:type="spellEnd"/>
                      <w:r w:rsidR="00916F64" w:rsidRPr="00916F64">
                        <w:rPr>
                          <w:lang w:val="en"/>
                        </w:rPr>
                        <w:t xml:space="preserve"> </w:t>
                      </w:r>
                      <w:proofErr w:type="spellStart"/>
                      <w:r w:rsidR="00916F64" w:rsidRPr="00916F64">
                        <w:rPr>
                          <w:lang w:val="en"/>
                        </w:rPr>
                        <w:t>freeradius</w:t>
                      </w:r>
                      <w:proofErr w:type="spellEnd"/>
                      <w:r w:rsidR="00916F64" w:rsidRPr="00916F64">
                        <w:rPr>
                          <w:lang w:val="en"/>
                        </w:rPr>
                        <w:t xml:space="preserve"> -X</w:t>
                      </w:r>
                      <w:r w:rsidR="00B121D8">
                        <w:rPr>
                          <w:lang w:val="en"/>
                        </w:rPr>
                        <w:t>. Now the server was up and running on the VM, it was time t</w:t>
                      </w:r>
                      <w:r w:rsidR="00DA1F6D">
                        <w:rPr>
                          <w:lang w:val="en"/>
                        </w:rPr>
                        <w:t>o</w:t>
                      </w:r>
                      <w:r w:rsidR="00B121D8">
                        <w:rPr>
                          <w:lang w:val="en"/>
                        </w:rPr>
                        <w:t xml:space="preserve"> move on to the router.</w:t>
                      </w:r>
                      <w:r w:rsidR="00B121D8">
                        <w:t xml:space="preserve"> </w:t>
                      </w:r>
                      <w:r w:rsidR="00B121D8">
                        <w:rPr>
                          <w:lang w:val="en"/>
                        </w:rPr>
                        <w:t>First, I d</w:t>
                      </w:r>
                      <w:r w:rsidR="00916F64" w:rsidRPr="00916F64">
                        <w:rPr>
                          <w:lang w:val="en"/>
                        </w:rPr>
                        <w:t>efine</w:t>
                      </w:r>
                      <w:r w:rsidR="00B121D8">
                        <w:rPr>
                          <w:lang w:val="en"/>
                        </w:rPr>
                        <w:t>d</w:t>
                      </w:r>
                      <w:r w:rsidR="00916F64" w:rsidRPr="00916F64">
                        <w:rPr>
                          <w:lang w:val="en"/>
                        </w:rPr>
                        <w:t xml:space="preserve"> a new AAA model</w:t>
                      </w:r>
                      <w:r w:rsidR="00DA1F6D">
                        <w:rPr>
                          <w:lang w:val="en"/>
                        </w:rPr>
                        <w:t xml:space="preserve">, and enabled RADIUS for the console </w:t>
                      </w:r>
                      <w:proofErr w:type="gramStart"/>
                      <w:r w:rsidR="00DA1F6D">
                        <w:rPr>
                          <w:lang w:val="en"/>
                        </w:rPr>
                        <w:t xml:space="preserve">and  </w:t>
                      </w:r>
                      <w:r w:rsidR="001305A4" w:rsidRPr="001305A4">
                        <w:rPr>
                          <w:lang w:val="en"/>
                        </w:rPr>
                        <w:t>Finally</w:t>
                      </w:r>
                      <w:proofErr w:type="gramEnd"/>
                      <w:r w:rsidR="001305A4" w:rsidRPr="001305A4">
                        <w:rPr>
                          <w:lang w:val="en"/>
                        </w:rPr>
                        <w:t xml:space="preserve">, </w:t>
                      </w:r>
                      <w:r w:rsidR="00B121D8">
                        <w:rPr>
                          <w:lang w:val="en"/>
                        </w:rPr>
                        <w:t>I</w:t>
                      </w:r>
                      <w:r w:rsidR="001305A4" w:rsidRPr="001305A4">
                        <w:rPr>
                          <w:lang w:val="en"/>
                        </w:rPr>
                        <w:t xml:space="preserve"> define</w:t>
                      </w:r>
                      <w:r w:rsidR="00B121D8">
                        <w:rPr>
                          <w:lang w:val="en"/>
                        </w:rPr>
                        <w:t>d</w:t>
                      </w:r>
                      <w:r w:rsidR="001305A4" w:rsidRPr="001305A4">
                        <w:rPr>
                          <w:lang w:val="en"/>
                        </w:rPr>
                        <w:t xml:space="preserve"> the radius server that the router should use</w:t>
                      </w:r>
                      <w:r w:rsidR="00DA1F6D">
                        <w:rPr>
                          <w:lang w:val="en"/>
                        </w:rPr>
                        <w:t xml:space="preserve"> as the same one I had in </w:t>
                      </w:r>
                      <w:proofErr w:type="spellStart"/>
                      <w:r w:rsidR="00DA1F6D">
                        <w:rPr>
                          <w:lang w:val="en"/>
                        </w:rPr>
                        <w:t>clients.conf</w:t>
                      </w:r>
                      <w:proofErr w:type="spellEnd"/>
                      <w:r w:rsidR="00DA1F6D">
                        <w:rPr>
                          <w:lang w:val="en"/>
                        </w:rPr>
                        <w:t>.</w:t>
                      </w:r>
                    </w:p>
                    <w:p w14:paraId="078FA29D" w14:textId="77777777" w:rsidR="00A07C81" w:rsidRDefault="00A07C81" w:rsidP="00916F64">
                      <w:pPr>
                        <w:spacing w:line="360" w:lineRule="auto"/>
                        <w:rPr>
                          <w:lang w:val="en"/>
                        </w:rPr>
                      </w:pPr>
                    </w:p>
                    <w:p w14:paraId="074482ED" w14:textId="43539B5A" w:rsidR="00B7242A" w:rsidRPr="004D04DF" w:rsidRDefault="004D04DF" w:rsidP="004D04DF">
                      <w:pPr>
                        <w:spacing w:line="360" w:lineRule="auto"/>
                        <w:rPr>
                          <w:lang w:val="en"/>
                        </w:rPr>
                      </w:pPr>
                      <w:r>
                        <w:rPr>
                          <w:lang w:val="en"/>
                        </w:rPr>
                        <w:t>A</w:t>
                      </w:r>
                      <w:r>
                        <w:rPr>
                          <w:lang w:val="en"/>
                        </w:rPr>
                        <w:t>s Kali had no support for</w:t>
                      </w:r>
                      <w:r w:rsidR="009B490A">
                        <w:rPr>
                          <w:lang w:val="en"/>
                        </w:rPr>
                        <w:t xml:space="preserve"> TACACS+, </w:t>
                      </w:r>
                      <w:r w:rsidR="00DA1F6D">
                        <w:rPr>
                          <w:lang w:val="en"/>
                        </w:rPr>
                        <w:t>I</w:t>
                      </w:r>
                      <w:r>
                        <w:rPr>
                          <w:lang w:val="en"/>
                        </w:rPr>
                        <w:t xml:space="preserve"> made use of the Active Directory Windows Server I had previously abandoned. I</w:t>
                      </w:r>
                      <w:r w:rsidR="00DA1F6D">
                        <w:rPr>
                          <w:lang w:val="en"/>
                        </w:rPr>
                        <w:t xml:space="preserve"> edited</w:t>
                      </w:r>
                      <w:r w:rsidR="00197EAE">
                        <w:rPr>
                          <w:lang w:val="en"/>
                        </w:rPr>
                        <w:t xml:space="preserve"> </w:t>
                      </w:r>
                      <w:r w:rsidR="00197EAE" w:rsidRPr="00197EAE">
                        <w:rPr>
                          <w:lang w:val="en"/>
                        </w:rPr>
                        <w:t>Authentication.xml</w:t>
                      </w:r>
                      <w:r w:rsidR="00A07C81">
                        <w:rPr>
                          <w:lang w:val="en"/>
                        </w:rPr>
                        <w:t xml:space="preserve"> very similarly to the RADIUS </w:t>
                      </w:r>
                      <w:proofErr w:type="gramStart"/>
                      <w:r w:rsidR="00A07C81">
                        <w:rPr>
                          <w:lang w:val="en"/>
                        </w:rPr>
                        <w:t>users</w:t>
                      </w:r>
                      <w:proofErr w:type="gramEnd"/>
                      <w:r w:rsidR="00A07C81">
                        <w:rPr>
                          <w:lang w:val="en"/>
                        </w:rPr>
                        <w:t xml:space="preserve"> file</w:t>
                      </w:r>
                      <w:r w:rsidR="00197EAE" w:rsidRPr="00197EAE">
                        <w:rPr>
                          <w:lang w:val="en"/>
                        </w:rPr>
                        <w:t>:</w:t>
                      </w:r>
                      <w:r w:rsidR="00A07C81">
                        <w:rPr>
                          <w:lang w:val="en"/>
                        </w:rPr>
                        <w:t xml:space="preserve"> I made a user, then configured enable and console passwords. I’ll say it again: I liked this method of creating users better as it was a lot more straightforward. In A</w:t>
                      </w:r>
                      <w:r w:rsidR="00A07C81" w:rsidRPr="00A07C81">
                        <w:rPr>
                          <w:lang w:val="en"/>
                        </w:rPr>
                        <w:t>uthorization.xml</w:t>
                      </w:r>
                      <w:r w:rsidR="00A07C81">
                        <w:rPr>
                          <w:lang w:val="en"/>
                        </w:rPr>
                        <w:t xml:space="preserve">, I simply </w:t>
                      </w:r>
                      <w:r>
                        <w:rPr>
                          <w:lang w:val="en"/>
                        </w:rPr>
                        <w:t xml:space="preserve">made sure users could use all commands, however there are additional features. In </w:t>
                      </w:r>
                      <w:r w:rsidRPr="004D04DF">
                        <w:rPr>
                          <w:lang w:val="en"/>
                        </w:rPr>
                        <w:t>tacplus.xml</w:t>
                      </w:r>
                      <w:r>
                        <w:rPr>
                          <w:lang w:val="en"/>
                        </w:rPr>
                        <w:t xml:space="preserve">, I configured the server to use the IP of the Windows server, which of course caused some connectivity issues. </w:t>
                      </w:r>
                      <w:r w:rsidR="00197EAE">
                        <w:rPr>
                          <w:lang w:val="en"/>
                        </w:rPr>
                        <w:t>Finally, in configuring the router, I did everything I did for RADIUS except I changed the commands to authenticate console and enable mode</w:t>
                      </w:r>
                      <w:r w:rsidR="008B48C0">
                        <w:rPr>
                          <w:lang w:val="en"/>
                        </w:rPr>
                        <w:t xml:space="preserve"> to do so</w:t>
                      </w:r>
                      <w:r w:rsidR="00197EAE">
                        <w:rPr>
                          <w:lang w:val="en"/>
                        </w:rPr>
                        <w:t xml:space="preserve"> using TACACS.</w:t>
                      </w:r>
                    </w:p>
                    <w:p w14:paraId="12773F59" w14:textId="489099F5" w:rsidR="000802EE" w:rsidRPr="00DA1F6D" w:rsidRDefault="001305A4">
                      <w:pPr>
                        <w:rPr>
                          <w:sz w:val="18"/>
                          <w:szCs w:val="18"/>
                        </w:rPr>
                      </w:pPr>
                      <w:r w:rsidRPr="00DA1F6D">
                        <w:rPr>
                          <w:sz w:val="18"/>
                          <w:szCs w:val="18"/>
                        </w:rPr>
                        <w:t>*</w:t>
                      </w:r>
                      <w:proofErr w:type="gramStart"/>
                      <w:r w:rsidRPr="00DA1F6D">
                        <w:rPr>
                          <w:sz w:val="18"/>
                          <w:szCs w:val="18"/>
                        </w:rPr>
                        <w:t>problems</w:t>
                      </w:r>
                      <w:proofErr w:type="gramEnd"/>
                      <w:r w:rsidRPr="00DA1F6D">
                        <w:rPr>
                          <w:sz w:val="18"/>
                          <w:szCs w:val="18"/>
                        </w:rPr>
                        <w:t xml:space="preserve"> section also reads a bit like a summary</w:t>
                      </w:r>
                    </w:p>
                  </w:txbxContent>
                </v:textbox>
                <w10:wrap type="square" anchorx="margin"/>
              </v:shape>
            </w:pict>
          </mc:Fallback>
        </mc:AlternateContent>
      </w:r>
      <w:r w:rsidR="00B121D8" w:rsidRPr="002D69ED">
        <w:rPr>
          <w:noProof/>
          <w:color w:val="EA4E4E" w:themeColor="accent1"/>
          <w:sz w:val="44"/>
          <w:szCs w:val="24"/>
          <w:lang w:val="en"/>
        </w:rPr>
        <mc:AlternateContent>
          <mc:Choice Requires="wpg">
            <w:drawing>
              <wp:anchor distT="0" distB="0" distL="457200" distR="457200" simplePos="0" relativeHeight="251658262" behindDoc="0" locked="0" layoutInCell="1" allowOverlap="1" wp14:anchorId="0A99D429" wp14:editId="6656B2A9">
                <wp:simplePos x="0" y="0"/>
                <wp:positionH relativeFrom="page">
                  <wp:posOffset>1685677</wp:posOffset>
                </wp:positionH>
                <wp:positionV relativeFrom="page">
                  <wp:posOffset>214685</wp:posOffset>
                </wp:positionV>
                <wp:extent cx="6083493" cy="9381490"/>
                <wp:effectExtent l="0" t="0" r="0" b="0"/>
                <wp:wrapSquare wrapText="bothSides"/>
                <wp:docPr id="186" name="Group 186"/>
                <wp:cNvGraphicFramePr/>
                <a:graphic xmlns:a="http://schemas.openxmlformats.org/drawingml/2006/main">
                  <a:graphicData uri="http://schemas.microsoft.com/office/word/2010/wordprocessingGroup">
                    <wpg:wgp>
                      <wpg:cNvGrpSpPr/>
                      <wpg:grpSpPr>
                        <a:xfrm>
                          <a:off x="0" y="0"/>
                          <a:ext cx="6083493" cy="9381490"/>
                          <a:chOff x="-3147871" y="-9145"/>
                          <a:chExt cx="6081838" cy="9381745"/>
                        </a:xfrm>
                      </wpg:grpSpPr>
                      <wps:wsp>
                        <wps:cNvPr id="187" name="Text Box 187"/>
                        <wps:cNvSpPr txBox="1"/>
                        <wps:spPr>
                          <a:xfrm>
                            <a:off x="-3147871" y="10927"/>
                            <a:ext cx="5079500" cy="8704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1ADA01" w14:textId="42101E84" w:rsidR="007E3B04" w:rsidRPr="00B121D8" w:rsidRDefault="00B121D8" w:rsidP="000F1566">
                              <w:pPr>
                                <w:rPr>
                                  <w:i/>
                                  <w:iCs/>
                                  <w:sz w:val="20"/>
                                  <w:szCs w:val="20"/>
                                </w:rPr>
                              </w:pPr>
                              <w:r w:rsidRPr="00B121D8">
                                <w:rPr>
                                  <w:b/>
                                  <w:bCs/>
                                  <w:i/>
                                  <w:iCs/>
                                  <w:color w:val="8B1010" w:themeColor="accent1" w:themeShade="80"/>
                                  <w:sz w:val="20"/>
                                  <w:szCs w:val="20"/>
                                </w:rPr>
                                <w:t>&lt;</w:t>
                              </w:r>
                              <w:r w:rsidRPr="00B121D8">
                                <w:rPr>
                                  <w:i/>
                                  <w:iCs/>
                                  <w:sz w:val="20"/>
                                  <w:szCs w:val="20"/>
                                </w:rPr>
                                <w:t>In my Local Cisco Lab, AAA has been likened to a wordless scream. This was justified through the extensive issues</w:t>
                              </w:r>
                              <w:r>
                                <w:rPr>
                                  <w:i/>
                                  <w:iCs/>
                                  <w:sz w:val="20"/>
                                  <w:szCs w:val="20"/>
                                </w:rPr>
                                <w:t xml:space="preserve"> in VM configuration.</w:t>
                              </w:r>
                              <w:r w:rsidRPr="00B121D8">
                                <w:rPr>
                                  <w:i/>
                                  <w:iCs/>
                                  <w:sz w:val="20"/>
                                  <w:szCs w:val="20"/>
                                </w:rPr>
                                <w:t xml:space="preserve"> As of the time of writing, I know of one CCNP who is still configuring AAA despite having started it January 20th</w:t>
                              </w:r>
                              <w:r w:rsidRPr="00B121D8">
                                <w:rPr>
                                  <w:b/>
                                  <w:bCs/>
                                  <w:i/>
                                  <w:iCs/>
                                  <w:color w:val="8B1010" w:themeColor="accent1" w:themeShade="80"/>
                                  <w:sz w:val="20"/>
                                  <w:szCs w:val="20"/>
                                </w:rPr>
                                <w:t>&gt;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88" name="Group 188"/>
                        <wpg:cNvGrpSpPr/>
                        <wpg:grpSpPr>
                          <a:xfrm>
                            <a:off x="2019300" y="-9145"/>
                            <a:ext cx="914667" cy="9381745"/>
                            <a:chOff x="0" y="-9145"/>
                            <a:chExt cx="914667" cy="9381745"/>
                          </a:xfrm>
                        </wpg:grpSpPr>
                        <wps:wsp>
                          <wps:cNvPr id="189" name="Rectangle 189"/>
                          <wps:cNvSpPr/>
                          <wps:spPr>
                            <a:xfrm>
                              <a:off x="0" y="0"/>
                              <a:ext cx="914667"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0" name="Group 190"/>
                          <wpg:cNvGrpSpPr/>
                          <wpg:grpSpPr>
                            <a:xfrm>
                              <a:off x="0" y="-9145"/>
                              <a:ext cx="685800" cy="9372601"/>
                              <a:chOff x="0" y="-9145"/>
                              <a:chExt cx="685922" cy="9372601"/>
                            </a:xfrm>
                          </wpg:grpSpPr>
                          <wps:wsp>
                            <wps:cNvPr id="191" name="Rectangle 8"/>
                            <wps:cNvSpPr/>
                            <wps:spPr>
                              <a:xfrm>
                                <a:off x="18410" y="0"/>
                                <a:ext cx="667512" cy="9363456"/>
                              </a:xfrm>
                              <a:custGeom>
                                <a:avLst/>
                                <a:gdLst>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0 w 667679"/>
                                  <a:gd name="connsiteY4" fmla="*/ 0 h 9363456"/>
                                  <a:gd name="connsiteX0" fmla="*/ 19104 w 686783"/>
                                  <a:gd name="connsiteY0" fmla="*/ 0 h 9363456"/>
                                  <a:gd name="connsiteX1" fmla="*/ 686783 w 686783"/>
                                  <a:gd name="connsiteY1" fmla="*/ 0 h 9363456"/>
                                  <a:gd name="connsiteX2" fmla="*/ 686783 w 686783"/>
                                  <a:gd name="connsiteY2" fmla="*/ 9363456 h 9363456"/>
                                  <a:gd name="connsiteX3" fmla="*/ 19104 w 686783"/>
                                  <a:gd name="connsiteY3" fmla="*/ 9363456 h 9363456"/>
                                  <a:gd name="connsiteX4" fmla="*/ 0 w 686783"/>
                                  <a:gd name="connsiteY4" fmla="*/ 5353050 h 9363456"/>
                                  <a:gd name="connsiteX5" fmla="*/ 19104 w 686783"/>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28546 w 667679"/>
                                  <a:gd name="connsiteY4" fmla="*/ 5419712 h 9363456"/>
                                  <a:gd name="connsiteX5" fmla="*/ 0 w 667679"/>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19021 w 667679"/>
                                  <a:gd name="connsiteY4" fmla="*/ 5372097 h 9363456"/>
                                  <a:gd name="connsiteX5" fmla="*/ 0 w 667679"/>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679" h="9363456">
                                    <a:moveTo>
                                      <a:pt x="0" y="0"/>
                                    </a:moveTo>
                                    <a:lnTo>
                                      <a:pt x="667679" y="0"/>
                                    </a:lnTo>
                                    <a:lnTo>
                                      <a:pt x="667679" y="9363456"/>
                                    </a:lnTo>
                                    <a:lnTo>
                                      <a:pt x="0" y="9363456"/>
                                    </a:lnTo>
                                    <a:lnTo>
                                      <a:pt x="219021" y="5372097"/>
                                    </a:lnTo>
                                    <a:lnTo>
                                      <a:pt x="0" y="0"/>
                                    </a:lnTo>
                                    <a:close/>
                                  </a:path>
                                </a:pathLst>
                              </a:cu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0" y="-9145"/>
                                <a:ext cx="685800" cy="9372600"/>
                              </a:xfrm>
                              <a:prstGeom prst="rect">
                                <a:avLst/>
                              </a:prstGeom>
                              <a:blipFill>
                                <a:blip r:embed="rId9"/>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page">
                  <wp14:pctHeight>0</wp14:pctHeight>
                </wp14:sizeRelV>
              </wp:anchor>
            </w:drawing>
          </mc:Choice>
          <mc:Fallback>
            <w:pict>
              <v:group w14:anchorId="0A99D429" id="Group 186" o:spid="_x0000_s1031" style="position:absolute;margin-left:132.75pt;margin-top:16.9pt;width:479pt;height:738.7pt;z-index:251658262;mso-wrap-distance-left:36pt;mso-wrap-distance-right:36pt;mso-position-horizontal-relative:page;mso-position-vertical-relative:page;mso-width-relative:margin" coordorigin="-31478,-91" coordsize="60818,938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">
                <v:shapetype id="_x0000_t202" coordsize="21600,21600" o:spt="202" path="m,l,21600r21600,l21600,xe">
                  <v:stroke joinstyle="miter"/>
                  <v:path gradientshapeok="t" o:connecttype="rect"/>
                </v:shapetype>
                <v:shape id="Text Box 187" o:spid="_x0000_s1032" type="#_x0000_t202" style="position:absolute;left:-31478;top:109;width:50794;height:8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" filled="f" stroked="f" strokeweight=".5pt">
                  <v:textbox inset="0,0,0,0">
                    <w:txbxContent>
                      <w:p w14:paraId="2B1ADA01" w14:textId="42101E84" w:rsidR="007E3B04" w:rsidRPr="00B121D8" w:rsidRDefault="00B121D8" w:rsidP="000F1566">
                        <w:pPr>
                          <w:rPr>
                            <w:i/>
                            <w:iCs/>
                            <w:sz w:val="20"/>
                            <w:szCs w:val="20"/>
                          </w:rPr>
                        </w:pPr>
                        <w:r w:rsidRPr="00B121D8">
                          <w:rPr>
                            <w:b/>
                            <w:bCs/>
                            <w:i/>
                            <w:iCs/>
                            <w:color w:val="8B1010" w:themeColor="accent1" w:themeShade="80"/>
                            <w:sz w:val="20"/>
                            <w:szCs w:val="20"/>
                          </w:rPr>
                          <w:t>&lt;</w:t>
                        </w:r>
                        <w:r w:rsidRPr="00B121D8">
                          <w:rPr>
                            <w:i/>
                            <w:iCs/>
                            <w:sz w:val="20"/>
                            <w:szCs w:val="20"/>
                          </w:rPr>
                          <w:t>In my Local Cisco Lab, AAA has been likened to a wordless scream. This was justified through the extensive issues</w:t>
                        </w:r>
                        <w:r>
                          <w:rPr>
                            <w:i/>
                            <w:iCs/>
                            <w:sz w:val="20"/>
                            <w:szCs w:val="20"/>
                          </w:rPr>
                          <w:t xml:space="preserve"> in VM configuration.</w:t>
                        </w:r>
                        <w:r w:rsidRPr="00B121D8">
                          <w:rPr>
                            <w:i/>
                            <w:iCs/>
                            <w:sz w:val="20"/>
                            <w:szCs w:val="20"/>
                          </w:rPr>
                          <w:t xml:space="preserve"> As of the time of writing, I know of one CCNP who is still configuring AAA despite having started it January 20th</w:t>
                        </w:r>
                        <w:r w:rsidRPr="00B121D8">
                          <w:rPr>
                            <w:b/>
                            <w:bCs/>
                            <w:i/>
                            <w:iCs/>
                            <w:color w:val="8B1010" w:themeColor="accent1" w:themeShade="80"/>
                            <w:sz w:val="20"/>
                            <w:szCs w:val="20"/>
                          </w:rPr>
                          <w:t>&gt;</w:t>
                        </w:r>
                      </w:p>
                    </w:txbxContent>
                  </v:textbox>
                </v:shape>
                <v:group id="Group 188" o:spid="_x0000_s1033" style="position:absolute;left:20193;top:-91;width:9146;height:93817" coordorigin=",-91" coordsize="9146,93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rect id="Rectangle 189" o:spid="_x0000_s1034" style="position:absolute;width:9146;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" fillcolor="white [3212]" stroked="f" strokeweight="1pt">
                    <v:fill opacity="0"/>
                  </v:rect>
                  <v:group id="Group 190" o:spid="_x0000_s1035" style="position:absolute;top:-91;width:6858;height:93725" coordorigin=",-91" coordsize="6859,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Rectangle 8" o:spid="_x0000_s1036" style="position:absolute;left:184;width:6675;height:93634;visibility:visible;mso-wrap-style:square;v-text-anchor:middle" coordsize="667679,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" path="m,l667679,r,9363456l,9363456,219021,5372097,,xe" fillcolor="#8a1010 [1604]" stroked="f" strokeweight="1pt">
                      <v:stroke joinstyle="miter"/>
                      <v:path arrowok="t" o:connecttype="custom" o:connectlocs="0,0;667512,0;667512,9363456;0,9363456;218966,5372097;0,0" o:connectangles="0,0,0,0,0,0"/>
                    </v:shape>
                    <v:rect id="Rectangle 192" o:spid="_x0000_s1037" style="position:absolute;top:-91;width:6858;height:93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" stroked="f" strokeweight="1pt">
                      <v:fill r:id="rId10" o:title="" recolor="t" rotate="t" type="frame"/>
                    </v:rect>
                  </v:group>
                </v:group>
                <w10:wrap type="square" anchorx="page" anchory="page"/>
              </v:group>
            </w:pict>
          </mc:Fallback>
        </mc:AlternateContent>
      </w:r>
      <w:r w:rsidR="00945979">
        <w:rPr>
          <w:noProof/>
        </w:rPr>
        <mc:AlternateContent>
          <mc:Choice Requires="wps">
            <w:drawing>
              <wp:anchor distT="0" distB="0" distL="114300" distR="114300" simplePos="0" relativeHeight="251654142" behindDoc="0" locked="0" layoutInCell="1" allowOverlap="1" wp14:anchorId="517D2FE9" wp14:editId="42B80E7C">
                <wp:simplePos x="0" y="0"/>
                <wp:positionH relativeFrom="page">
                  <wp:posOffset>419100</wp:posOffset>
                </wp:positionH>
                <wp:positionV relativeFrom="paragraph">
                  <wp:posOffset>10160</wp:posOffset>
                </wp:positionV>
                <wp:extent cx="992714" cy="966651"/>
                <wp:effectExtent l="0" t="0" r="0" b="5080"/>
                <wp:wrapNone/>
                <wp:docPr id="134" name="Oval 134"/>
                <wp:cNvGraphicFramePr/>
                <a:graphic xmlns:a="http://schemas.openxmlformats.org/drawingml/2006/main">
                  <a:graphicData uri="http://schemas.microsoft.com/office/word/2010/wordprocessingShape">
                    <wps:wsp>
                      <wps:cNvSpPr/>
                      <wps:spPr>
                        <a:xfrm>
                          <a:off x="0" y="0"/>
                          <a:ext cx="992714" cy="966651"/>
                        </a:xfrm>
                        <a:prstGeom prst="ellipse">
                          <a:avLst/>
                        </a:prstGeom>
                        <a:gradFill flip="none" rotWithShape="1">
                          <a:gsLst>
                            <a:gs pos="0">
                              <a:schemeClr val="accent1">
                                <a:lumMod val="50000"/>
                                <a:tint val="66000"/>
                                <a:satMod val="160000"/>
                              </a:schemeClr>
                            </a:gs>
                            <a:gs pos="50000">
                              <a:schemeClr val="accent1">
                                <a:lumMod val="50000"/>
                                <a:tint val="44500"/>
                                <a:satMod val="160000"/>
                              </a:schemeClr>
                            </a:gs>
                            <a:gs pos="100000">
                              <a:schemeClr val="accent1">
                                <a:lumMod val="50000"/>
                                <a:tint val="23500"/>
                                <a:satMod val="160000"/>
                              </a:scheme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6B784E" id="Oval 134" o:spid="_x0000_s1026" style="position:absolute;margin-left:33pt;margin-top:.8pt;width:78.15pt;height:76.1pt;z-index:2516541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" fillcolor="#8a1010 [1604]" stroked="f" strokeweight="1pt">
                <v:fill color2="#8a1010 [1604]" rotate="t" focusposition=".5,.5" focussize="" colors="0 #c79595;.5 #dbc0c0;1 #ede0e0" focus="100%" type="gradientRadial"/>
                <v:stroke joinstyle="miter"/>
                <w10:wrap anchorx="page"/>
              </v:oval>
            </w:pict>
          </mc:Fallback>
        </mc:AlternateContent>
      </w:r>
    </w:p>
    <w:p w14:paraId="6334184F" w14:textId="21AAC211" w:rsidR="0030363D" w:rsidRPr="0030363D" w:rsidRDefault="000F0DCB" w:rsidP="00E540DF">
      <w:pPr>
        <w:pStyle w:val="Heading3"/>
        <w:rPr>
          <w:rFonts w:eastAsia="Times New Roman"/>
        </w:rPr>
      </w:pPr>
      <w:r w:rsidRPr="00C835F4">
        <w:rPr>
          <w:rFonts w:ascii="Courier New" w:hAnsi="Courier New" w:cs="Courier New"/>
          <w:noProof/>
        </w:rPr>
        <w:lastRenderedPageBreak/>
        <mc:AlternateContent>
          <mc:Choice Requires="wpg">
            <w:drawing>
              <wp:anchor distT="0" distB="0" distL="457200" distR="457200" simplePos="0" relativeHeight="251658325" behindDoc="0" locked="0" layoutInCell="1" allowOverlap="1" wp14:anchorId="69594B41" wp14:editId="753B8076">
                <wp:simplePos x="0" y="0"/>
                <wp:positionH relativeFrom="page">
                  <wp:posOffset>5711125</wp:posOffset>
                </wp:positionH>
                <wp:positionV relativeFrom="page">
                  <wp:posOffset>325464</wp:posOffset>
                </wp:positionV>
                <wp:extent cx="1951565" cy="9381744"/>
                <wp:effectExtent l="0" t="0" r="0" b="0"/>
                <wp:wrapSquare wrapText="bothSides"/>
                <wp:docPr id="9" name="Group 9"/>
                <wp:cNvGraphicFramePr/>
                <a:graphic xmlns:a="http://schemas.openxmlformats.org/drawingml/2006/main">
                  <a:graphicData uri="http://schemas.microsoft.com/office/word/2010/wordprocessingGroup">
                    <wpg:wgp>
                      <wpg:cNvGrpSpPr/>
                      <wpg:grpSpPr>
                        <a:xfrm>
                          <a:off x="0" y="0"/>
                          <a:ext cx="1951565" cy="9381744"/>
                          <a:chOff x="-82264" y="-9144"/>
                          <a:chExt cx="3016231" cy="9381744"/>
                        </a:xfrm>
                      </wpg:grpSpPr>
                      <wps:wsp>
                        <wps:cNvPr id="10" name="Text Box 10"/>
                        <wps:cNvSpPr txBox="1"/>
                        <wps:spPr>
                          <a:xfrm>
                            <a:off x="-82264" y="1895301"/>
                            <a:ext cx="2018954" cy="42049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CA7A16" w14:textId="77777777" w:rsidR="00DA1F6D" w:rsidRPr="00706B4A" w:rsidRDefault="00DA1F6D" w:rsidP="00DA1F6D">
                              <w:pPr>
                                <w:rPr>
                                  <w:color w:val="8B1010" w:themeColor="accent1" w:themeShade="80"/>
                                </w:rPr>
                              </w:pPr>
                              <w:r>
                                <w:rPr>
                                  <w:color w:val="8B1010" w:themeColor="accent1" w:themeShade="80"/>
                                </w:rPr>
                                <w:t>Most configuration done in this lab was not on the CLI of devices such as a router, but rather in text files that changed properties of pre-existing downloadable server applications.</w:t>
                              </w:r>
                            </w:p>
                            <w:p w14:paraId="66ED6C5E" w14:textId="06BA5465" w:rsidR="00C835F4" w:rsidRDefault="00C835F4">
                              <w:pPr>
                                <w:pStyle w:val="TOCHeading"/>
                                <w:spacing w:before="120"/>
                                <w:rPr>
                                  <w:color w:val="EA4E4E" w:themeColor="accent1"/>
                                  <w:sz w:val="26"/>
                                  <w:szCs w:val="26"/>
                                </w:rPr>
                              </w:pPr>
                            </w:p>
                            <w:p w14:paraId="35445539" w14:textId="19863DD5" w:rsidR="00DA1F6D" w:rsidRDefault="00DA1F6D" w:rsidP="00DA1F6D"/>
                            <w:p w14:paraId="4DFECADA" w14:textId="42B8E90F" w:rsidR="00DA1F6D" w:rsidRDefault="00DA1F6D" w:rsidP="00DA1F6D"/>
                            <w:p w14:paraId="4AD1B273" w14:textId="69B7C2FC" w:rsidR="00DA1F6D" w:rsidRDefault="00DA1F6D" w:rsidP="00DA1F6D"/>
                            <w:p w14:paraId="49C03C40" w14:textId="6ED44301" w:rsidR="00DA1F6D" w:rsidRDefault="00DA1F6D" w:rsidP="00DA1F6D"/>
                            <w:p w14:paraId="601B82CF" w14:textId="1A762C5F" w:rsidR="00DA1F6D" w:rsidRDefault="00DA1F6D" w:rsidP="00DA1F6D"/>
                            <w:p w14:paraId="429104F0" w14:textId="77777777" w:rsidR="00DA1F6D" w:rsidRPr="00DA1F6D" w:rsidRDefault="00DA1F6D" w:rsidP="00DA1F6D"/>
                            <w:p w14:paraId="1656CC63" w14:textId="5782F822" w:rsidR="008B7924" w:rsidRDefault="008B7924" w:rsidP="00C835F4">
                              <w:pPr>
                                <w:rPr>
                                  <w:color w:val="8B1010" w:themeColor="accent1" w:themeShade="80"/>
                                </w:rPr>
                              </w:pPr>
                            </w:p>
                            <w:p w14:paraId="5676094A" w14:textId="094F4D07" w:rsidR="008B48C0" w:rsidRDefault="008B48C0" w:rsidP="00C835F4">
                              <w:pPr>
                                <w:rPr>
                                  <w:color w:val="8B1010" w:themeColor="accent1" w:themeShade="80"/>
                                </w:rPr>
                              </w:pPr>
                            </w:p>
                            <w:p w14:paraId="424AC3A9" w14:textId="77777777" w:rsidR="008B48C0" w:rsidRDefault="008B48C0" w:rsidP="00C835F4">
                              <w:pPr>
                                <w:rPr>
                                  <w:color w:val="8B1010" w:themeColor="accent1" w:themeShade="80"/>
                                </w:rPr>
                              </w:pPr>
                            </w:p>
                            <w:p w14:paraId="2FA3FCD6" w14:textId="75D71664" w:rsidR="008B7924" w:rsidRDefault="008B7924" w:rsidP="00C835F4">
                              <w:pPr>
                                <w:rPr>
                                  <w:color w:val="8B1010" w:themeColor="accent1" w:themeShade="80"/>
                                </w:rPr>
                              </w:pPr>
                              <w:r>
                                <w:rPr>
                                  <w:color w:val="8B1010" w:themeColor="accent1" w:themeShade="80"/>
                                </w:rPr>
                                <w:t>Reasons, reasons, reasons!</w:t>
                              </w:r>
                            </w:p>
                            <w:p w14:paraId="1FB95C9C" w14:textId="77777777" w:rsidR="008B7924" w:rsidRDefault="008B7924" w:rsidP="00C835F4">
                              <w:pPr>
                                <w:rPr>
                                  <w:color w:val="8B1010" w:themeColor="accent1" w:themeShade="80"/>
                                </w:rPr>
                              </w:pPr>
                            </w:p>
                            <w:p w14:paraId="38169DEB" w14:textId="77777777" w:rsidR="008B7924" w:rsidRDefault="008B7924" w:rsidP="00C835F4">
                              <w:pPr>
                                <w:rPr>
                                  <w:color w:val="8B1010" w:themeColor="accent1" w:themeShade="8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1" name="Group 11"/>
                        <wpg:cNvGrpSpPr/>
                        <wpg:grpSpPr>
                          <a:xfrm>
                            <a:off x="1984915" y="-9144"/>
                            <a:ext cx="949052" cy="9381744"/>
                            <a:chOff x="-34385" y="-9144"/>
                            <a:chExt cx="949052" cy="9381744"/>
                          </a:xfrm>
                        </wpg:grpSpPr>
                        <wps:wsp>
                          <wps:cNvPr id="12" name="Rectangle 12"/>
                          <wps:cNvSpPr/>
                          <wps:spPr>
                            <a:xfrm>
                              <a:off x="0" y="0"/>
                              <a:ext cx="914667"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34385" y="-9144"/>
                              <a:ext cx="720185" cy="9372600"/>
                              <a:chOff x="-34391" y="-9144"/>
                              <a:chExt cx="720313" cy="9372600"/>
                            </a:xfrm>
                          </wpg:grpSpPr>
                          <wps:wsp>
                            <wps:cNvPr id="16" name="Rectangle 8"/>
                            <wps:cNvSpPr/>
                            <wps:spPr>
                              <a:xfrm>
                                <a:off x="18410" y="0"/>
                                <a:ext cx="667512" cy="9363456"/>
                              </a:xfrm>
                              <a:custGeom>
                                <a:avLst/>
                                <a:gdLst>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0 w 667679"/>
                                  <a:gd name="connsiteY4" fmla="*/ 0 h 9363456"/>
                                  <a:gd name="connsiteX0" fmla="*/ 19104 w 686783"/>
                                  <a:gd name="connsiteY0" fmla="*/ 0 h 9363456"/>
                                  <a:gd name="connsiteX1" fmla="*/ 686783 w 686783"/>
                                  <a:gd name="connsiteY1" fmla="*/ 0 h 9363456"/>
                                  <a:gd name="connsiteX2" fmla="*/ 686783 w 686783"/>
                                  <a:gd name="connsiteY2" fmla="*/ 9363456 h 9363456"/>
                                  <a:gd name="connsiteX3" fmla="*/ 19104 w 686783"/>
                                  <a:gd name="connsiteY3" fmla="*/ 9363456 h 9363456"/>
                                  <a:gd name="connsiteX4" fmla="*/ 0 w 686783"/>
                                  <a:gd name="connsiteY4" fmla="*/ 5353050 h 9363456"/>
                                  <a:gd name="connsiteX5" fmla="*/ 19104 w 686783"/>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28546 w 667679"/>
                                  <a:gd name="connsiteY4" fmla="*/ 5419712 h 9363456"/>
                                  <a:gd name="connsiteX5" fmla="*/ 0 w 667679"/>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19021 w 667679"/>
                                  <a:gd name="connsiteY4" fmla="*/ 5372097 h 9363456"/>
                                  <a:gd name="connsiteX5" fmla="*/ 0 w 667679"/>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679" h="9363456">
                                    <a:moveTo>
                                      <a:pt x="0" y="0"/>
                                    </a:moveTo>
                                    <a:lnTo>
                                      <a:pt x="667679" y="0"/>
                                    </a:lnTo>
                                    <a:lnTo>
                                      <a:pt x="667679" y="9363456"/>
                                    </a:lnTo>
                                    <a:lnTo>
                                      <a:pt x="0" y="9363456"/>
                                    </a:lnTo>
                                    <a:lnTo>
                                      <a:pt x="219021" y="5372097"/>
                                    </a:lnTo>
                                    <a:lnTo>
                                      <a:pt x="0" y="0"/>
                                    </a:lnTo>
                                    <a:close/>
                                  </a:path>
                                </a:pathLst>
                              </a:cu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4391" y="-9144"/>
                                <a:ext cx="685799" cy="9372600"/>
                              </a:xfrm>
                              <a:prstGeom prst="rect">
                                <a:avLst/>
                              </a:prstGeom>
                              <a:blipFill>
                                <a:blip r:embed="rId9"/>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page">
                  <wp14:pctHeight>0</wp14:pctHeight>
                </wp14:sizeRelV>
              </wp:anchor>
            </w:drawing>
          </mc:Choice>
          <mc:Fallback>
            <w:pict>
              <v:group w14:anchorId="69594B41" id="Group 9" o:spid="_x0000_s1038" style="position:absolute;margin-left:449.7pt;margin-top:25.65pt;width:153.65pt;height:738.7pt;z-index:251658325;mso-wrap-distance-left:36pt;mso-wrap-distance-right:36pt;mso-position-horizontal-relative:page;mso-position-vertical-relative:page;mso-width-relative:margin" coordorigin="-822,-91" coordsize="30162,938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">
                <v:shape id="Text Box 10" o:spid="_x0000_s1039" type="#_x0000_t202" style="position:absolute;left:-822;top:18953;width:20188;height:42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" filled="f" stroked="f" strokeweight=".5pt">
                  <v:textbox inset="0,0,0,0">
                    <w:txbxContent>
                      <w:p w14:paraId="24CA7A16" w14:textId="77777777" w:rsidR="00DA1F6D" w:rsidRPr="00706B4A" w:rsidRDefault="00DA1F6D" w:rsidP="00DA1F6D">
                        <w:pPr>
                          <w:rPr>
                            <w:color w:val="8B1010" w:themeColor="accent1" w:themeShade="80"/>
                          </w:rPr>
                        </w:pPr>
                        <w:r>
                          <w:rPr>
                            <w:color w:val="8B1010" w:themeColor="accent1" w:themeShade="80"/>
                          </w:rPr>
                          <w:t>Most configuration done in this lab was not on the CLI of devices such as a router, but rather in text files that changed properties of pre-existing downloadable server applications.</w:t>
                        </w:r>
                      </w:p>
                      <w:p w14:paraId="66ED6C5E" w14:textId="06BA5465" w:rsidR="00C835F4" w:rsidRDefault="00C835F4">
                        <w:pPr>
                          <w:pStyle w:val="TOCHeading"/>
                          <w:spacing w:before="120"/>
                          <w:rPr>
                            <w:color w:val="EA4E4E" w:themeColor="accent1"/>
                            <w:sz w:val="26"/>
                            <w:szCs w:val="26"/>
                          </w:rPr>
                        </w:pPr>
                      </w:p>
                      <w:p w14:paraId="35445539" w14:textId="19863DD5" w:rsidR="00DA1F6D" w:rsidRDefault="00DA1F6D" w:rsidP="00DA1F6D"/>
                      <w:p w14:paraId="4DFECADA" w14:textId="42B8E90F" w:rsidR="00DA1F6D" w:rsidRDefault="00DA1F6D" w:rsidP="00DA1F6D"/>
                      <w:p w14:paraId="4AD1B273" w14:textId="69B7C2FC" w:rsidR="00DA1F6D" w:rsidRDefault="00DA1F6D" w:rsidP="00DA1F6D"/>
                      <w:p w14:paraId="49C03C40" w14:textId="6ED44301" w:rsidR="00DA1F6D" w:rsidRDefault="00DA1F6D" w:rsidP="00DA1F6D"/>
                      <w:p w14:paraId="601B82CF" w14:textId="1A762C5F" w:rsidR="00DA1F6D" w:rsidRDefault="00DA1F6D" w:rsidP="00DA1F6D"/>
                      <w:p w14:paraId="429104F0" w14:textId="77777777" w:rsidR="00DA1F6D" w:rsidRPr="00DA1F6D" w:rsidRDefault="00DA1F6D" w:rsidP="00DA1F6D"/>
                      <w:p w14:paraId="1656CC63" w14:textId="5782F822" w:rsidR="008B7924" w:rsidRDefault="008B7924" w:rsidP="00C835F4">
                        <w:pPr>
                          <w:rPr>
                            <w:color w:val="8B1010" w:themeColor="accent1" w:themeShade="80"/>
                          </w:rPr>
                        </w:pPr>
                      </w:p>
                      <w:p w14:paraId="5676094A" w14:textId="094F4D07" w:rsidR="008B48C0" w:rsidRDefault="008B48C0" w:rsidP="00C835F4">
                        <w:pPr>
                          <w:rPr>
                            <w:color w:val="8B1010" w:themeColor="accent1" w:themeShade="80"/>
                          </w:rPr>
                        </w:pPr>
                      </w:p>
                      <w:p w14:paraId="424AC3A9" w14:textId="77777777" w:rsidR="008B48C0" w:rsidRDefault="008B48C0" w:rsidP="00C835F4">
                        <w:pPr>
                          <w:rPr>
                            <w:color w:val="8B1010" w:themeColor="accent1" w:themeShade="80"/>
                          </w:rPr>
                        </w:pPr>
                      </w:p>
                      <w:p w14:paraId="2FA3FCD6" w14:textId="75D71664" w:rsidR="008B7924" w:rsidRDefault="008B7924" w:rsidP="00C835F4">
                        <w:pPr>
                          <w:rPr>
                            <w:color w:val="8B1010" w:themeColor="accent1" w:themeShade="80"/>
                          </w:rPr>
                        </w:pPr>
                        <w:r>
                          <w:rPr>
                            <w:color w:val="8B1010" w:themeColor="accent1" w:themeShade="80"/>
                          </w:rPr>
                          <w:t>Reasons, reasons, reasons!</w:t>
                        </w:r>
                      </w:p>
                      <w:p w14:paraId="1FB95C9C" w14:textId="77777777" w:rsidR="008B7924" w:rsidRDefault="008B7924" w:rsidP="00C835F4">
                        <w:pPr>
                          <w:rPr>
                            <w:color w:val="8B1010" w:themeColor="accent1" w:themeShade="80"/>
                          </w:rPr>
                        </w:pPr>
                      </w:p>
                      <w:p w14:paraId="38169DEB" w14:textId="77777777" w:rsidR="008B7924" w:rsidRDefault="008B7924" w:rsidP="00C835F4">
                        <w:pPr>
                          <w:rPr>
                            <w:color w:val="8B1010" w:themeColor="accent1" w:themeShade="80"/>
                          </w:rPr>
                        </w:pPr>
                      </w:p>
                    </w:txbxContent>
                  </v:textbox>
                </v:shape>
                <v:group id="Group 11" o:spid="_x0000_s1040" style="position:absolute;left:19849;top:-91;width:9490;height:93817" coordorigin="-343,-91" coordsize="9490,93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41" style="position:absolute;width:9146;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" fillcolor="white [3212]" stroked="f" strokeweight="1pt">
                    <v:fill opacity="0"/>
                  </v:rect>
                  <v:group id="Group 13" o:spid="_x0000_s1042" style="position:absolute;left:-343;top:-91;width:7201;height:93725" coordorigin="-343,-91" coordsize="7203,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Rectangle 8" o:spid="_x0000_s1043" style="position:absolute;left:184;width:6675;height:93634;visibility:visible;mso-wrap-style:square;v-text-anchor:middle" coordsize="667679,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" path="m,l667679,r,9363456l,9363456,219021,5372097,,xe" fillcolor="#8a1010 [1604]" stroked="f" strokeweight="1pt">
                      <v:stroke joinstyle="miter"/>
                      <v:path arrowok="t" o:connecttype="custom" o:connectlocs="0,0;667512,0;667512,9363456;0,9363456;218966,5372097;0,0" o:connectangles="0,0,0,0,0,0"/>
                    </v:shape>
                    <v:rect id="Rectangle 20" o:spid="_x0000_s1044" style="position:absolute;left:-343;top:-91;width:6857;height:93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" stroked="f" strokeweight="1pt">
                      <v:fill r:id="rId10" o:title="" recolor="t" rotate="t" type="frame"/>
                    </v:rect>
                  </v:group>
                </v:group>
                <w10:wrap type="square" anchorx="page" anchory="page"/>
              </v:group>
            </w:pict>
          </mc:Fallback>
        </mc:AlternateContent>
      </w:r>
      <w:r w:rsidR="001C7C5F">
        <w:rPr>
          <w:rFonts w:eastAsia="Times New Roman"/>
        </w:rPr>
        <w:t xml:space="preserve">Lab </w:t>
      </w:r>
      <w:r w:rsidR="00AE736C">
        <w:rPr>
          <w:rFonts w:eastAsia="Times New Roman"/>
        </w:rPr>
        <w:t>Commands</w:t>
      </w:r>
    </w:p>
    <w:p w14:paraId="4BACE2F5" w14:textId="79D423B2" w:rsidR="00B24F1F" w:rsidRDefault="00B24F1F" w:rsidP="00B24F1F">
      <w:r>
        <w:t>Kali:</w:t>
      </w:r>
    </w:p>
    <w:p w14:paraId="06B30C3F" w14:textId="78C607EC" w:rsidR="00916F64" w:rsidRDefault="00916F64" w:rsidP="00916F64">
      <w:proofErr w:type="spellStart"/>
      <w:r>
        <w:rPr>
          <w:rFonts w:ascii="Consolas" w:hAnsi="Consolas"/>
          <w:color w:val="24292F"/>
          <w:sz w:val="20"/>
          <w:szCs w:val="20"/>
        </w:rPr>
        <w:t>sudo</w:t>
      </w:r>
      <w:proofErr w:type="spellEnd"/>
      <w:r>
        <w:rPr>
          <w:rFonts w:ascii="Consolas" w:hAnsi="Consolas"/>
          <w:color w:val="24292F"/>
          <w:sz w:val="20"/>
          <w:szCs w:val="20"/>
        </w:rPr>
        <w:t xml:space="preserve"> apt-get install </w:t>
      </w:r>
      <w:proofErr w:type="spellStart"/>
      <w:r>
        <w:rPr>
          <w:rFonts w:ascii="Consolas" w:hAnsi="Consolas"/>
          <w:color w:val="24292F"/>
          <w:sz w:val="20"/>
          <w:szCs w:val="20"/>
        </w:rPr>
        <w:t>freeradius</w:t>
      </w:r>
      <w:proofErr w:type="spellEnd"/>
      <w:r>
        <w:rPr>
          <w:rFonts w:ascii="Consolas" w:hAnsi="Consolas"/>
          <w:color w:val="24292F"/>
          <w:sz w:val="20"/>
          <w:szCs w:val="20"/>
        </w:rPr>
        <w:t xml:space="preserve"> </w:t>
      </w:r>
      <w:proofErr w:type="spellStart"/>
      <w:r>
        <w:rPr>
          <w:rFonts w:ascii="Consolas" w:hAnsi="Consolas"/>
          <w:color w:val="24292F"/>
          <w:sz w:val="20"/>
          <w:szCs w:val="20"/>
        </w:rPr>
        <w:t>freeradius</w:t>
      </w:r>
      <w:proofErr w:type="spellEnd"/>
      <w:r>
        <w:rPr>
          <w:rFonts w:ascii="Consolas" w:hAnsi="Consolas"/>
          <w:color w:val="24292F"/>
          <w:sz w:val="20"/>
          <w:szCs w:val="20"/>
        </w:rPr>
        <w:t>-utils</w:t>
      </w:r>
      <w:r w:rsidR="00B24F1F">
        <w:rPr>
          <w:rFonts w:ascii="Consolas" w:hAnsi="Consolas"/>
          <w:color w:val="24292F"/>
          <w:sz w:val="20"/>
          <w:szCs w:val="20"/>
        </w:rPr>
        <w:t xml:space="preserve"> </w:t>
      </w:r>
      <w:r w:rsidR="00B24F1F" w:rsidRPr="00C60BB1">
        <w:t xml:space="preserve">– installs </w:t>
      </w:r>
      <w:proofErr w:type="spellStart"/>
      <w:r w:rsidR="00B24F1F" w:rsidRPr="00C60BB1">
        <w:t>freeradius</w:t>
      </w:r>
      <w:proofErr w:type="spellEnd"/>
    </w:p>
    <w:p w14:paraId="602AE065" w14:textId="21997690" w:rsidR="002D4E29" w:rsidRPr="002D4E29" w:rsidRDefault="002D4E29" w:rsidP="00916F64">
      <w:pPr>
        <w:rPr>
          <w:rFonts w:ascii="Consolas" w:hAnsi="Consolas"/>
          <w:sz w:val="20"/>
          <w:szCs w:val="20"/>
        </w:rPr>
      </w:pPr>
      <w:proofErr w:type="spellStart"/>
      <w:r>
        <w:rPr>
          <w:rFonts w:ascii="Consolas" w:hAnsi="Consolas"/>
          <w:sz w:val="20"/>
          <w:szCs w:val="20"/>
        </w:rPr>
        <w:t>sudo</w:t>
      </w:r>
      <w:proofErr w:type="spellEnd"/>
      <w:r>
        <w:rPr>
          <w:rFonts w:ascii="Consolas" w:hAnsi="Consolas"/>
          <w:sz w:val="20"/>
          <w:szCs w:val="20"/>
        </w:rPr>
        <w:t xml:space="preserve"> </w:t>
      </w:r>
      <w:proofErr w:type="spellStart"/>
      <w:r w:rsidRPr="002D4E29">
        <w:rPr>
          <w:rFonts w:ascii="Consolas" w:hAnsi="Consolas"/>
          <w:sz w:val="20"/>
          <w:szCs w:val="20"/>
        </w:rPr>
        <w:t>freeradius</w:t>
      </w:r>
      <w:proofErr w:type="spellEnd"/>
      <w:r w:rsidRPr="002D4E29">
        <w:rPr>
          <w:rFonts w:ascii="Consolas" w:hAnsi="Consolas"/>
          <w:sz w:val="20"/>
          <w:szCs w:val="20"/>
        </w:rPr>
        <w:t xml:space="preserve"> -X</w:t>
      </w:r>
      <w:r>
        <w:rPr>
          <w:rFonts w:ascii="Consolas" w:hAnsi="Consolas"/>
          <w:sz w:val="20"/>
          <w:szCs w:val="20"/>
        </w:rPr>
        <w:t xml:space="preserve"> </w:t>
      </w:r>
      <w:r>
        <w:t xml:space="preserve">– starts </w:t>
      </w:r>
      <w:proofErr w:type="spellStart"/>
      <w:r>
        <w:t>Freeradius</w:t>
      </w:r>
      <w:proofErr w:type="spellEnd"/>
      <w:r>
        <w:t xml:space="preserve"> in debug mode</w:t>
      </w:r>
    </w:p>
    <w:p w14:paraId="292A4C88" w14:textId="5E669D3B" w:rsidR="00916F64" w:rsidRDefault="00916F64" w:rsidP="00916F64"/>
    <w:p w14:paraId="44D12A13" w14:textId="09FDD45A" w:rsidR="002D4E29" w:rsidRDefault="002D4E29" w:rsidP="00916F64">
      <w:r>
        <w:t>Windows command prompt:</w:t>
      </w:r>
    </w:p>
    <w:p w14:paraId="337DDAC3" w14:textId="02866464" w:rsidR="002D4E29" w:rsidRDefault="002D4E29" w:rsidP="00916F64">
      <w:proofErr w:type="spellStart"/>
      <w:r>
        <w:rPr>
          <w:rFonts w:ascii="Consolas" w:hAnsi="Consolas"/>
          <w:color w:val="24292F"/>
          <w:sz w:val="20"/>
          <w:szCs w:val="20"/>
        </w:rPr>
        <w:t>sc</w:t>
      </w:r>
      <w:proofErr w:type="spellEnd"/>
      <w:r>
        <w:rPr>
          <w:rFonts w:ascii="Consolas" w:hAnsi="Consolas"/>
          <w:color w:val="24292F"/>
          <w:sz w:val="20"/>
          <w:szCs w:val="20"/>
        </w:rPr>
        <w:t xml:space="preserve"> start TACACS.net</w:t>
      </w:r>
      <w:r>
        <w:rPr>
          <w:rFonts w:ascii="Consolas" w:hAnsi="Consolas"/>
          <w:color w:val="24292F"/>
          <w:sz w:val="20"/>
          <w:szCs w:val="20"/>
        </w:rPr>
        <w:t xml:space="preserve"> </w:t>
      </w:r>
      <w:r>
        <w:t>– starts TACACS+</w:t>
      </w:r>
    </w:p>
    <w:p w14:paraId="0D1D9EDD" w14:textId="71F78C3B" w:rsidR="002D4E29" w:rsidRPr="002D4E29" w:rsidRDefault="002D4E29" w:rsidP="00916F64">
      <w:pPr>
        <w:rPr>
          <w:rFonts w:ascii="Consolas" w:hAnsi="Consolas"/>
          <w:sz w:val="20"/>
          <w:szCs w:val="20"/>
        </w:rPr>
      </w:pPr>
      <w:proofErr w:type="spellStart"/>
      <w:r w:rsidRPr="002D4E29">
        <w:rPr>
          <w:rFonts w:ascii="Consolas" w:hAnsi="Consolas"/>
          <w:sz w:val="20"/>
          <w:szCs w:val="20"/>
        </w:rPr>
        <w:t>tacverify</w:t>
      </w:r>
      <w:proofErr w:type="spellEnd"/>
      <w:r>
        <w:rPr>
          <w:rFonts w:ascii="Consolas" w:hAnsi="Consolas"/>
          <w:sz w:val="20"/>
          <w:szCs w:val="20"/>
        </w:rPr>
        <w:t>/</w:t>
      </w:r>
      <w:proofErr w:type="spellStart"/>
      <w:r>
        <w:rPr>
          <w:rFonts w:ascii="Consolas" w:hAnsi="Consolas"/>
          <w:sz w:val="20"/>
          <w:szCs w:val="20"/>
        </w:rPr>
        <w:t>tactest</w:t>
      </w:r>
      <w:proofErr w:type="spellEnd"/>
      <w:r>
        <w:rPr>
          <w:rFonts w:ascii="Consolas" w:hAnsi="Consolas"/>
          <w:sz w:val="20"/>
          <w:szCs w:val="20"/>
        </w:rPr>
        <w:t xml:space="preserve"> </w:t>
      </w:r>
      <w:r>
        <w:t>– troubleshoot for syntax and server errors</w:t>
      </w:r>
    </w:p>
    <w:p w14:paraId="2003959E" w14:textId="77777777" w:rsidR="002D4E29" w:rsidRDefault="002D4E29" w:rsidP="00916F64"/>
    <w:p w14:paraId="3AA65A17" w14:textId="5879D74E" w:rsidR="00B24F1F" w:rsidRDefault="00B24F1F" w:rsidP="00916F64">
      <w:r>
        <w:t>Router:</w:t>
      </w:r>
    </w:p>
    <w:p w14:paraId="5811D8DC" w14:textId="6B7AC772" w:rsidR="000802EE" w:rsidRDefault="000802EE" w:rsidP="000802EE">
      <w:pPr>
        <w:rPr>
          <w:rFonts w:ascii="Consolas" w:hAnsi="Consolas"/>
          <w:sz w:val="20"/>
          <w:szCs w:val="20"/>
        </w:rPr>
      </w:pPr>
      <w:proofErr w:type="spellStart"/>
      <w:r w:rsidRPr="000802EE">
        <w:rPr>
          <w:rFonts w:ascii="Consolas" w:hAnsi="Consolas"/>
          <w:sz w:val="20"/>
          <w:szCs w:val="20"/>
        </w:rPr>
        <w:t>aaa</w:t>
      </w:r>
      <w:proofErr w:type="spellEnd"/>
      <w:r w:rsidRPr="000802EE">
        <w:rPr>
          <w:rFonts w:ascii="Consolas" w:hAnsi="Consolas"/>
          <w:sz w:val="20"/>
          <w:szCs w:val="20"/>
        </w:rPr>
        <w:t xml:space="preserve"> new-model</w:t>
      </w:r>
      <w:r w:rsidR="00C60BB1">
        <w:rPr>
          <w:rFonts w:ascii="Consolas" w:hAnsi="Consolas"/>
          <w:sz w:val="20"/>
          <w:szCs w:val="20"/>
        </w:rPr>
        <w:t xml:space="preserve"> </w:t>
      </w:r>
      <w:r w:rsidR="00C60BB1" w:rsidRPr="00C60BB1">
        <w:t>– enables AAA on the router</w:t>
      </w:r>
    </w:p>
    <w:p w14:paraId="26B1E2D9" w14:textId="0B89A6BE" w:rsidR="00030BA0" w:rsidRPr="000802EE" w:rsidRDefault="00030BA0" w:rsidP="000802EE">
      <w:pPr>
        <w:rPr>
          <w:rFonts w:ascii="Consolas" w:hAnsi="Consolas"/>
          <w:sz w:val="20"/>
          <w:szCs w:val="20"/>
        </w:rPr>
      </w:pPr>
      <w:proofErr w:type="spellStart"/>
      <w:r w:rsidRPr="00030BA0">
        <w:rPr>
          <w:rFonts w:ascii="Consolas" w:hAnsi="Consolas"/>
          <w:sz w:val="20"/>
          <w:szCs w:val="20"/>
        </w:rPr>
        <w:t>aaa</w:t>
      </w:r>
      <w:proofErr w:type="spellEnd"/>
      <w:r w:rsidRPr="00030BA0">
        <w:rPr>
          <w:rFonts w:ascii="Consolas" w:hAnsi="Consolas"/>
          <w:sz w:val="20"/>
          <w:szCs w:val="20"/>
        </w:rPr>
        <w:t xml:space="preserve"> authentication attempts login 5</w:t>
      </w:r>
      <w:r w:rsidR="00C60BB1">
        <w:rPr>
          <w:rFonts w:ascii="Consolas" w:hAnsi="Consolas"/>
          <w:sz w:val="20"/>
          <w:szCs w:val="20"/>
        </w:rPr>
        <w:t xml:space="preserve"> </w:t>
      </w:r>
      <w:r w:rsidR="00C60BB1">
        <w:t>–</w:t>
      </w:r>
      <w:r w:rsidR="00C60BB1" w:rsidRPr="00C60BB1">
        <w:t xml:space="preserve"> </w:t>
      </w:r>
      <w:r w:rsidR="00C60BB1">
        <w:t xml:space="preserve">you </w:t>
      </w:r>
      <w:r w:rsidR="00AB5594">
        <w:t>get 5 tries to login before being disconnected from SSH.</w:t>
      </w:r>
    </w:p>
    <w:p w14:paraId="3FB94EA2" w14:textId="6A39122B" w:rsidR="000802EE" w:rsidRPr="000802EE" w:rsidRDefault="000802EE" w:rsidP="000802EE">
      <w:pPr>
        <w:rPr>
          <w:rFonts w:ascii="Consolas" w:hAnsi="Consolas"/>
          <w:sz w:val="20"/>
          <w:szCs w:val="20"/>
        </w:rPr>
      </w:pPr>
      <w:proofErr w:type="spellStart"/>
      <w:r w:rsidRPr="000802EE">
        <w:rPr>
          <w:rFonts w:ascii="Consolas" w:hAnsi="Consolas"/>
          <w:sz w:val="20"/>
          <w:szCs w:val="20"/>
        </w:rPr>
        <w:t>aaa</w:t>
      </w:r>
      <w:proofErr w:type="spellEnd"/>
      <w:r w:rsidRPr="000802EE">
        <w:rPr>
          <w:rFonts w:ascii="Consolas" w:hAnsi="Consolas"/>
          <w:sz w:val="20"/>
          <w:szCs w:val="20"/>
        </w:rPr>
        <w:t xml:space="preserve"> authentication login default group radius/</w:t>
      </w:r>
      <w:proofErr w:type="spellStart"/>
      <w:r w:rsidRPr="000802EE">
        <w:rPr>
          <w:rFonts w:ascii="Consolas" w:hAnsi="Consolas"/>
          <w:sz w:val="20"/>
          <w:szCs w:val="20"/>
        </w:rPr>
        <w:t>tacacs</w:t>
      </w:r>
      <w:proofErr w:type="spellEnd"/>
      <w:r w:rsidRPr="000802EE">
        <w:rPr>
          <w:rFonts w:ascii="Consolas" w:hAnsi="Consolas"/>
          <w:sz w:val="20"/>
          <w:szCs w:val="20"/>
        </w:rPr>
        <w:t>+</w:t>
      </w:r>
      <w:r w:rsidR="00AB5594">
        <w:rPr>
          <w:rFonts w:ascii="Consolas" w:hAnsi="Consolas"/>
          <w:sz w:val="20"/>
          <w:szCs w:val="20"/>
        </w:rPr>
        <w:t xml:space="preserve"> </w:t>
      </w:r>
      <w:r w:rsidR="00AB5594">
        <w:t>–</w:t>
      </w:r>
      <w:r w:rsidR="00AB5594" w:rsidRPr="00C60BB1">
        <w:t xml:space="preserve"> </w:t>
      </w:r>
      <w:r w:rsidR="00AB5594">
        <w:t>enables console login for either RADIUS or TACACS+</w:t>
      </w:r>
      <w:r w:rsidR="00AB5594">
        <w:t>.</w:t>
      </w:r>
    </w:p>
    <w:p w14:paraId="5545AB05" w14:textId="4218B219" w:rsidR="00B24F1F" w:rsidRDefault="000802EE" w:rsidP="000802EE">
      <w:pPr>
        <w:rPr>
          <w:rFonts w:ascii="Consolas" w:hAnsi="Consolas"/>
          <w:sz w:val="20"/>
          <w:szCs w:val="20"/>
        </w:rPr>
      </w:pPr>
      <w:proofErr w:type="spellStart"/>
      <w:r w:rsidRPr="000802EE">
        <w:rPr>
          <w:rFonts w:ascii="Consolas" w:hAnsi="Consolas"/>
          <w:sz w:val="20"/>
          <w:szCs w:val="20"/>
        </w:rPr>
        <w:t>aaa</w:t>
      </w:r>
      <w:proofErr w:type="spellEnd"/>
      <w:r w:rsidRPr="000802EE">
        <w:rPr>
          <w:rFonts w:ascii="Consolas" w:hAnsi="Consolas"/>
          <w:sz w:val="20"/>
          <w:szCs w:val="20"/>
        </w:rPr>
        <w:t xml:space="preserve"> authentication enable default group radius/</w:t>
      </w:r>
      <w:proofErr w:type="spellStart"/>
      <w:r w:rsidRPr="000802EE">
        <w:rPr>
          <w:rFonts w:ascii="Consolas" w:hAnsi="Consolas"/>
          <w:sz w:val="20"/>
          <w:szCs w:val="20"/>
        </w:rPr>
        <w:t>tacacs</w:t>
      </w:r>
      <w:proofErr w:type="spellEnd"/>
      <w:r w:rsidRPr="000802EE">
        <w:rPr>
          <w:rFonts w:ascii="Consolas" w:hAnsi="Consolas"/>
          <w:sz w:val="20"/>
          <w:szCs w:val="20"/>
        </w:rPr>
        <w:t>+</w:t>
      </w:r>
      <w:r w:rsidR="00AB5594">
        <w:rPr>
          <w:rFonts w:ascii="Consolas" w:hAnsi="Consolas"/>
          <w:sz w:val="20"/>
          <w:szCs w:val="20"/>
        </w:rPr>
        <w:t xml:space="preserve"> </w:t>
      </w:r>
      <w:r w:rsidR="00AB5594">
        <w:t>–</w:t>
      </w:r>
      <w:r w:rsidR="00AB5594" w:rsidRPr="00C60BB1">
        <w:t xml:space="preserve"> </w:t>
      </w:r>
      <w:r w:rsidR="00AB5594">
        <w:t xml:space="preserve">enables </w:t>
      </w:r>
      <w:r w:rsidR="00AB5594">
        <w:t>enable mode</w:t>
      </w:r>
      <w:r w:rsidR="00AB5594">
        <w:t xml:space="preserve"> login for either RADIUS or TACACS+.</w:t>
      </w:r>
    </w:p>
    <w:p w14:paraId="47C15BE7" w14:textId="4E64A576" w:rsidR="00C60BB1" w:rsidRPr="00C60BB1" w:rsidRDefault="00C60BB1" w:rsidP="00C60BB1">
      <w:pPr>
        <w:rPr>
          <w:rFonts w:ascii="Consolas" w:hAnsi="Consolas"/>
          <w:sz w:val="20"/>
          <w:szCs w:val="20"/>
        </w:rPr>
      </w:pPr>
      <w:r w:rsidRPr="00C60BB1">
        <w:rPr>
          <w:rFonts w:ascii="Consolas" w:hAnsi="Consolas"/>
          <w:sz w:val="20"/>
          <w:szCs w:val="20"/>
        </w:rPr>
        <w:t xml:space="preserve">radius server </w:t>
      </w:r>
      <w:r>
        <w:rPr>
          <w:rFonts w:ascii="Consolas" w:hAnsi="Consolas"/>
          <w:sz w:val="20"/>
          <w:szCs w:val="20"/>
        </w:rPr>
        <w:t xml:space="preserve">&lt;name&gt; </w:t>
      </w:r>
      <w:r w:rsidR="00AB5594">
        <w:t>–</w:t>
      </w:r>
      <w:r w:rsidR="00AB5594">
        <w:t xml:space="preserve"> </w:t>
      </w:r>
      <w:r w:rsidRPr="00AB5594">
        <w:t>defines</w:t>
      </w:r>
      <w:r w:rsidR="00AB5594">
        <w:t xml:space="preserve"> </w:t>
      </w:r>
      <w:r w:rsidR="00AB5594">
        <w:t>an arbitrary radius server</w:t>
      </w:r>
    </w:p>
    <w:p w14:paraId="0928487A" w14:textId="1F05532F" w:rsidR="002764EC" w:rsidRDefault="00C60BB1" w:rsidP="00C60BB1">
      <w:r w:rsidRPr="00C60BB1">
        <w:rPr>
          <w:rFonts w:ascii="Consolas" w:hAnsi="Consolas"/>
          <w:sz w:val="20"/>
          <w:szCs w:val="20"/>
        </w:rPr>
        <w:t>address ipv4 &lt;</w:t>
      </w:r>
      <w:proofErr w:type="spellStart"/>
      <w:r w:rsidRPr="00C60BB1">
        <w:rPr>
          <w:rFonts w:ascii="Consolas" w:hAnsi="Consolas"/>
          <w:sz w:val="20"/>
          <w:szCs w:val="20"/>
        </w:rPr>
        <w:t>ip</w:t>
      </w:r>
      <w:proofErr w:type="spellEnd"/>
      <w:r w:rsidRPr="00C60BB1">
        <w:rPr>
          <w:rFonts w:ascii="Consolas" w:hAnsi="Consolas"/>
          <w:sz w:val="20"/>
          <w:szCs w:val="20"/>
        </w:rPr>
        <w:t>&gt; auth-port 1812 acct-port 1813</w:t>
      </w:r>
      <w:r w:rsidR="00AB5594">
        <w:rPr>
          <w:rFonts w:ascii="Consolas" w:hAnsi="Consolas"/>
          <w:sz w:val="20"/>
          <w:szCs w:val="20"/>
        </w:rPr>
        <w:t xml:space="preserve"> </w:t>
      </w:r>
      <w:r w:rsidR="00AB5594">
        <w:t>– ties the previously created server to the one you created on the conf</w:t>
      </w:r>
      <w:r w:rsidR="009B490A">
        <w:t>/authentication</w:t>
      </w:r>
      <w:r w:rsidR="00AB5594">
        <w:t xml:space="preserve"> file. Note that for this to work, you need the IP to be the one you defined in</w:t>
      </w:r>
      <w:r w:rsidR="009B490A">
        <w:t xml:space="preserve"> the file.</w:t>
      </w:r>
    </w:p>
    <w:p w14:paraId="5FEF7C6A" w14:textId="74D4BED2" w:rsidR="00C60BB1" w:rsidRPr="002764EC" w:rsidRDefault="002764EC" w:rsidP="002764EC">
      <w:pPr>
        <w:pStyle w:val="HTMLPreformatted"/>
        <w:rPr>
          <w:rFonts w:eastAsia="Times New Roman" w:cs="Courier New"/>
          <w:color w:val="24292F"/>
          <w:sz w:val="20"/>
        </w:rPr>
      </w:pPr>
      <w:r w:rsidRPr="002764EC">
        <w:rPr>
          <w:rFonts w:eastAsia="Times New Roman" w:cs="Courier New"/>
          <w:color w:val="24292F"/>
          <w:sz w:val="20"/>
          <w:bdr w:val="none" w:sz="0" w:space="0" w:color="auto" w:frame="1"/>
        </w:rPr>
        <w:t xml:space="preserve">key </w:t>
      </w:r>
      <w:r>
        <w:rPr>
          <w:rFonts w:eastAsia="Times New Roman" w:cs="Courier New"/>
          <w:color w:val="24292F"/>
          <w:sz w:val="20"/>
          <w:bdr w:val="none" w:sz="0" w:space="0" w:color="auto" w:frame="1"/>
        </w:rPr>
        <w:t xml:space="preserve">x </w:t>
      </w:r>
      <w:r w:rsidRPr="002764EC">
        <w:rPr>
          <w:rFonts w:asciiTheme="minorHAnsi" w:hAnsiTheme="minorHAnsi"/>
        </w:rPr>
        <w:t xml:space="preserve">– </w:t>
      </w:r>
      <w:r>
        <w:rPr>
          <w:rFonts w:asciiTheme="minorHAnsi" w:hAnsiTheme="minorHAnsi"/>
        </w:rPr>
        <w:t xml:space="preserve">enter this to </w:t>
      </w:r>
      <w:r w:rsidR="005E4B8A">
        <w:rPr>
          <w:rFonts w:asciiTheme="minorHAnsi" w:hAnsiTheme="minorHAnsi"/>
        </w:rPr>
        <w:t xml:space="preserve">match the secret “x” you configured under </w:t>
      </w:r>
      <w:proofErr w:type="spellStart"/>
      <w:r w:rsidR="005E4B8A">
        <w:rPr>
          <w:rFonts w:asciiTheme="minorHAnsi" w:hAnsiTheme="minorHAnsi"/>
        </w:rPr>
        <w:t>clients.conf</w:t>
      </w:r>
      <w:proofErr w:type="spellEnd"/>
      <w:r w:rsidR="009B490A">
        <w:rPr>
          <w:rFonts w:asciiTheme="minorHAnsi" w:hAnsiTheme="minorHAnsi"/>
        </w:rPr>
        <w:t xml:space="preserve"> or were prompted to make in the TACACS installation.</w:t>
      </w:r>
    </w:p>
    <w:p w14:paraId="6A682A20" w14:textId="098FF166" w:rsidR="00C60BB1" w:rsidRPr="00C60BB1" w:rsidRDefault="00C60BB1" w:rsidP="00C60BB1">
      <w:pPr>
        <w:rPr>
          <w:rFonts w:ascii="Consolas" w:hAnsi="Consolas"/>
          <w:sz w:val="20"/>
          <w:szCs w:val="20"/>
        </w:rPr>
      </w:pPr>
      <w:proofErr w:type="spellStart"/>
      <w:r w:rsidRPr="00C60BB1">
        <w:rPr>
          <w:rFonts w:ascii="Consolas" w:hAnsi="Consolas"/>
          <w:sz w:val="20"/>
          <w:szCs w:val="20"/>
        </w:rPr>
        <w:t>aaa</w:t>
      </w:r>
      <w:proofErr w:type="spellEnd"/>
      <w:r w:rsidRPr="00C60BB1">
        <w:rPr>
          <w:rFonts w:ascii="Consolas" w:hAnsi="Consolas"/>
          <w:sz w:val="20"/>
          <w:szCs w:val="20"/>
        </w:rPr>
        <w:t xml:space="preserve"> authentication banner </w:t>
      </w:r>
      <w:r>
        <w:rPr>
          <w:rFonts w:ascii="Consolas" w:hAnsi="Consolas"/>
          <w:sz w:val="20"/>
          <w:szCs w:val="20"/>
        </w:rPr>
        <w:t>‘x’</w:t>
      </w:r>
      <w:r w:rsidRPr="00C60BB1">
        <w:rPr>
          <w:rFonts w:ascii="Consolas" w:hAnsi="Consolas"/>
          <w:b/>
          <w:bCs/>
          <w:sz w:val="20"/>
          <w:szCs w:val="20"/>
        </w:rPr>
        <w:t>*</w:t>
      </w:r>
      <w:r w:rsidR="00AB5594">
        <w:rPr>
          <w:rFonts w:ascii="Consolas" w:hAnsi="Consolas"/>
          <w:b/>
          <w:bCs/>
          <w:sz w:val="20"/>
          <w:szCs w:val="20"/>
        </w:rPr>
        <w:t xml:space="preserve"> </w:t>
      </w:r>
      <w:r w:rsidR="00AB5594">
        <w:t>–</w:t>
      </w:r>
      <w:r w:rsidR="00AB5594">
        <w:t xml:space="preserve"> configures the</w:t>
      </w:r>
      <w:r w:rsidR="002764EC">
        <w:t xml:space="preserve"> login</w:t>
      </w:r>
      <w:r w:rsidR="00AB5594">
        <w:t xml:space="preserve"> banner</w:t>
      </w:r>
    </w:p>
    <w:p w14:paraId="6C78D989" w14:textId="31803354" w:rsidR="00C60BB1" w:rsidRPr="00C60BB1" w:rsidRDefault="00C60BB1" w:rsidP="00C60BB1">
      <w:pPr>
        <w:rPr>
          <w:rFonts w:ascii="Consolas" w:hAnsi="Consolas"/>
          <w:sz w:val="20"/>
          <w:szCs w:val="20"/>
        </w:rPr>
      </w:pPr>
      <w:proofErr w:type="spellStart"/>
      <w:r w:rsidRPr="00C60BB1">
        <w:rPr>
          <w:rFonts w:ascii="Consolas" w:hAnsi="Consolas"/>
          <w:sz w:val="20"/>
          <w:szCs w:val="20"/>
        </w:rPr>
        <w:t>aaa</w:t>
      </w:r>
      <w:proofErr w:type="spellEnd"/>
      <w:r w:rsidRPr="00C60BB1">
        <w:rPr>
          <w:rFonts w:ascii="Consolas" w:hAnsi="Consolas"/>
          <w:sz w:val="20"/>
          <w:szCs w:val="20"/>
        </w:rPr>
        <w:t xml:space="preserve"> authentication fail-message</w:t>
      </w:r>
      <w:r>
        <w:rPr>
          <w:rFonts w:ascii="Consolas" w:hAnsi="Consolas"/>
          <w:sz w:val="20"/>
          <w:szCs w:val="20"/>
        </w:rPr>
        <w:t xml:space="preserve"> ‘x’</w:t>
      </w:r>
      <w:r w:rsidRPr="00C60BB1">
        <w:rPr>
          <w:rFonts w:ascii="Consolas" w:hAnsi="Consolas"/>
          <w:b/>
          <w:bCs/>
          <w:sz w:val="20"/>
          <w:szCs w:val="20"/>
        </w:rPr>
        <w:t>*</w:t>
      </w:r>
      <w:r>
        <w:rPr>
          <w:rFonts w:ascii="Consolas" w:hAnsi="Consolas"/>
          <w:sz w:val="20"/>
          <w:szCs w:val="20"/>
        </w:rPr>
        <w:t xml:space="preserve"> </w:t>
      </w:r>
      <w:r w:rsidR="00AB5594">
        <w:t>–</w:t>
      </w:r>
      <w:r w:rsidR="00AB5594">
        <w:t xml:space="preserve"> configures the </w:t>
      </w:r>
      <w:r w:rsidR="002764EC">
        <w:t>message you receive if you enter the wrong password.</w:t>
      </w:r>
    </w:p>
    <w:p w14:paraId="0E8E89F4" w14:textId="56F9F4F8" w:rsidR="00916F64" w:rsidRDefault="00916F64" w:rsidP="00916F64"/>
    <w:p w14:paraId="4E37AAB4" w14:textId="383965E0" w:rsidR="00C60BB1" w:rsidRDefault="00C60BB1" w:rsidP="00C60BB1">
      <w:r w:rsidRPr="00C60BB1">
        <w:rPr>
          <w:b/>
          <w:bCs/>
        </w:rPr>
        <w:t>*</w:t>
      </w:r>
      <w:r>
        <w:t xml:space="preserve">Gabe used these, but I chose not to for simplicity reasons. However, for security reasons, these should be similar to the MOTD banner on a router, </w:t>
      </w:r>
      <w:r w:rsidR="008B7924">
        <w:t xml:space="preserve">for legal reasons generally a very </w:t>
      </w:r>
      <w:proofErr w:type="gramStart"/>
      <w:r w:rsidR="008B7924">
        <w:t>nastily-worded</w:t>
      </w:r>
      <w:proofErr w:type="gramEnd"/>
      <w:r w:rsidR="008B7924">
        <w:t xml:space="preserve"> message to deter hackers as shown in the example below:</w:t>
      </w:r>
    </w:p>
    <w:p w14:paraId="4894613E" w14:textId="77777777" w:rsidR="008B7924" w:rsidRDefault="008B7924" w:rsidP="00C60BB1"/>
    <w:p w14:paraId="6B9AC5CD" w14:textId="77777777" w:rsidR="008B7924" w:rsidRPr="008B7924" w:rsidRDefault="008B7924" w:rsidP="008B7924">
      <w:pPr>
        <w:jc w:val="center"/>
        <w:rPr>
          <w:sz w:val="18"/>
          <w:szCs w:val="18"/>
        </w:rPr>
      </w:pPr>
      <w:r w:rsidRPr="008B7924">
        <w:rPr>
          <w:sz w:val="18"/>
          <w:szCs w:val="18"/>
        </w:rPr>
        <w:t>**************************************************************************</w:t>
      </w:r>
    </w:p>
    <w:p w14:paraId="2BA34302" w14:textId="77777777" w:rsidR="008B7924" w:rsidRPr="008B7924" w:rsidRDefault="008B7924" w:rsidP="008B7924">
      <w:pPr>
        <w:jc w:val="center"/>
        <w:rPr>
          <w:sz w:val="18"/>
          <w:szCs w:val="18"/>
        </w:rPr>
      </w:pPr>
      <w:r w:rsidRPr="008B7924">
        <w:rPr>
          <w:sz w:val="18"/>
          <w:szCs w:val="18"/>
        </w:rPr>
        <w:t>UNAUTHORIZED ACCESS TO THIS NETWORK DEVICE IS PROHIBITED</w:t>
      </w:r>
    </w:p>
    <w:p w14:paraId="314E6F2E" w14:textId="77777777" w:rsidR="008B7924" w:rsidRPr="008B7924" w:rsidRDefault="008B7924" w:rsidP="008B7924">
      <w:pPr>
        <w:jc w:val="center"/>
        <w:rPr>
          <w:sz w:val="18"/>
          <w:szCs w:val="18"/>
        </w:rPr>
      </w:pPr>
      <w:r w:rsidRPr="008B7924">
        <w:rPr>
          <w:sz w:val="18"/>
          <w:szCs w:val="18"/>
        </w:rPr>
        <w:t>**************************************************************************</w:t>
      </w:r>
    </w:p>
    <w:p w14:paraId="290C0E2E" w14:textId="77777777" w:rsidR="008B7924" w:rsidRPr="008B7924" w:rsidRDefault="008B7924" w:rsidP="008B7924">
      <w:pPr>
        <w:jc w:val="center"/>
        <w:rPr>
          <w:sz w:val="18"/>
          <w:szCs w:val="18"/>
        </w:rPr>
      </w:pPr>
      <w:r w:rsidRPr="008B7924">
        <w:rPr>
          <w:sz w:val="18"/>
          <w:szCs w:val="18"/>
        </w:rPr>
        <w:t>You must have explicit permission to access or configure this device.</w:t>
      </w:r>
    </w:p>
    <w:p w14:paraId="4E88C5B7" w14:textId="77777777" w:rsidR="008B7924" w:rsidRPr="008B7924" w:rsidRDefault="008B7924" w:rsidP="008B7924">
      <w:pPr>
        <w:jc w:val="center"/>
        <w:rPr>
          <w:sz w:val="18"/>
          <w:szCs w:val="18"/>
        </w:rPr>
      </w:pPr>
      <w:r w:rsidRPr="008B7924">
        <w:rPr>
          <w:sz w:val="18"/>
          <w:szCs w:val="18"/>
        </w:rPr>
        <w:t>All activities performed on this device may be logged.</w:t>
      </w:r>
    </w:p>
    <w:p w14:paraId="7015D080" w14:textId="77777777" w:rsidR="008B7924" w:rsidRPr="008B7924" w:rsidRDefault="008B7924" w:rsidP="008B7924">
      <w:pPr>
        <w:jc w:val="center"/>
        <w:rPr>
          <w:sz w:val="18"/>
          <w:szCs w:val="18"/>
        </w:rPr>
      </w:pPr>
      <w:r w:rsidRPr="008B7924">
        <w:rPr>
          <w:sz w:val="18"/>
          <w:szCs w:val="18"/>
        </w:rPr>
        <w:t>Violations of this policy may result in disciplinary action,</w:t>
      </w:r>
    </w:p>
    <w:p w14:paraId="0FECA23C" w14:textId="77777777" w:rsidR="008B7924" w:rsidRPr="008B7924" w:rsidRDefault="008B7924" w:rsidP="008B7924">
      <w:pPr>
        <w:jc w:val="center"/>
        <w:rPr>
          <w:sz w:val="18"/>
          <w:szCs w:val="18"/>
        </w:rPr>
      </w:pPr>
      <w:r w:rsidRPr="008B7924">
        <w:rPr>
          <w:sz w:val="18"/>
          <w:szCs w:val="18"/>
        </w:rPr>
        <w:t>and may be reported to law enforcement.</w:t>
      </w:r>
    </w:p>
    <w:p w14:paraId="04188249" w14:textId="77777777" w:rsidR="008B7924" w:rsidRPr="008B7924" w:rsidRDefault="008B7924" w:rsidP="008B7924">
      <w:pPr>
        <w:jc w:val="center"/>
        <w:rPr>
          <w:sz w:val="18"/>
          <w:szCs w:val="18"/>
        </w:rPr>
      </w:pPr>
      <w:r w:rsidRPr="008B7924">
        <w:rPr>
          <w:sz w:val="18"/>
          <w:szCs w:val="18"/>
        </w:rPr>
        <w:t>There is no right to privacy on this device.</w:t>
      </w:r>
    </w:p>
    <w:p w14:paraId="63883B9F" w14:textId="1766482F" w:rsidR="00261481" w:rsidRPr="002D4E29" w:rsidRDefault="008B7924" w:rsidP="002D4E29">
      <w:pPr>
        <w:jc w:val="center"/>
        <w:rPr>
          <w:sz w:val="18"/>
          <w:szCs w:val="18"/>
        </w:rPr>
      </w:pPr>
      <w:r w:rsidRPr="008B7924">
        <w:rPr>
          <w:sz w:val="18"/>
          <w:szCs w:val="18"/>
        </w:rPr>
        <w:t>**************************************************************************</w:t>
      </w:r>
    </w:p>
    <w:p w14:paraId="369F29A6" w14:textId="1FC8C54A" w:rsidR="00916F64" w:rsidRPr="005E4B8A" w:rsidRDefault="00821087" w:rsidP="005E4B8A">
      <w:pPr>
        <w:keepNext/>
        <w:keepLines/>
        <w:pBdr>
          <w:bottom w:val="single" w:sz="48" w:space="1" w:color="EA4E4E"/>
        </w:pBdr>
        <w:tabs>
          <w:tab w:val="left" w:pos="3251"/>
        </w:tabs>
        <w:spacing w:before="600" w:after="160"/>
        <w:contextualSpacing/>
        <w:outlineLvl w:val="2"/>
        <w:rPr>
          <w:rFonts w:ascii="Franklin Gothic Demi" w:eastAsia="Times New Roman" w:hAnsi="Franklin Gothic Demi" w:cs="Times New Roman"/>
          <w:caps/>
          <w:color w:val="D01818" w:themeColor="accent1" w:themeShade="BF"/>
          <w:sz w:val="32"/>
          <w:szCs w:val="24"/>
        </w:rPr>
      </w:pPr>
      <w:r w:rsidRPr="007F153A">
        <w:rPr>
          <w:rFonts w:asciiTheme="majorHAnsi" w:eastAsia="Times New Roman" w:hAnsiTheme="majorHAnsi" w:cs="Times New Roman"/>
          <w:caps/>
          <w:color w:val="D01818" w:themeColor="accent1" w:themeShade="BF"/>
          <w:sz w:val="32"/>
          <w:szCs w:val="24"/>
        </w:rPr>
        <w:lastRenderedPageBreak/>
        <w:t>N</w:t>
      </w:r>
      <w:r w:rsidR="007F153A" w:rsidRPr="007F153A">
        <w:rPr>
          <w:rFonts w:asciiTheme="majorHAnsi" w:eastAsia="Times New Roman" w:hAnsiTheme="majorHAnsi" w:cs="Times New Roman"/>
          <w:caps/>
          <w:color w:val="D01818" w:themeColor="accent1" w:themeShade="BF"/>
          <w:sz w:val="32"/>
          <w:szCs w:val="24"/>
        </w:rPr>
        <w:t>et</w:t>
      </w:r>
      <w:r w:rsidR="007F153A">
        <w:rPr>
          <w:rFonts w:asciiTheme="majorHAnsi" w:eastAsia="Times New Roman" w:hAnsiTheme="majorHAnsi" w:cs="Times New Roman"/>
          <w:caps/>
          <w:color w:val="D01818" w:themeColor="accent1" w:themeShade="BF"/>
          <w:sz w:val="32"/>
          <w:szCs w:val="24"/>
        </w:rPr>
        <w:t>work diagram</w:t>
      </w:r>
    </w:p>
    <w:p w14:paraId="30254FF0" w14:textId="77777777" w:rsidR="005E4B8A" w:rsidRDefault="005E4B8A" w:rsidP="008654E1"/>
    <w:p w14:paraId="6106F261" w14:textId="55C98CA4" w:rsidR="008654E1" w:rsidRDefault="008654E1" w:rsidP="008654E1">
      <w:r>
        <w:t xml:space="preserve">“Server” is not an intimidating </w:t>
      </w:r>
      <w:r w:rsidR="00683EF9">
        <w:t xml:space="preserve">bare metal </w:t>
      </w:r>
      <w:r>
        <w:t>box, rather a PC running Kali and Windows server VMs</w:t>
      </w:r>
    </w:p>
    <w:p w14:paraId="47C96C49" w14:textId="77777777" w:rsidR="008654E1" w:rsidRDefault="008654E1" w:rsidP="008654E1"/>
    <w:p w14:paraId="62908166" w14:textId="54D93D4C" w:rsidR="008654E1" w:rsidRDefault="008654E1" w:rsidP="008654E1">
      <w:r w:rsidRPr="008654E1">
        <w:rPr>
          <w:noProof/>
        </w:rPr>
        <mc:AlternateContent>
          <mc:Choice Requires="wps">
            <w:drawing>
              <wp:anchor distT="0" distB="0" distL="114300" distR="114300" simplePos="0" relativeHeight="251663445" behindDoc="0" locked="0" layoutInCell="1" allowOverlap="1" wp14:anchorId="39B800D3" wp14:editId="4E65BB6C">
                <wp:simplePos x="0" y="0"/>
                <wp:positionH relativeFrom="column">
                  <wp:posOffset>2006437</wp:posOffset>
                </wp:positionH>
                <wp:positionV relativeFrom="paragraph">
                  <wp:posOffset>86910</wp:posOffset>
                </wp:positionV>
                <wp:extent cx="136253" cy="685158"/>
                <wp:effectExtent l="0" t="0" r="0" b="1270"/>
                <wp:wrapNone/>
                <wp:docPr id="14" name="Diagonal Stripe 14"/>
                <wp:cNvGraphicFramePr/>
                <a:graphic xmlns:a="http://schemas.openxmlformats.org/drawingml/2006/main">
                  <a:graphicData uri="http://schemas.microsoft.com/office/word/2010/wordprocessingShape">
                    <wps:wsp>
                      <wps:cNvSpPr/>
                      <wps:spPr>
                        <a:xfrm>
                          <a:off x="0" y="0"/>
                          <a:ext cx="136253" cy="685158"/>
                        </a:xfrm>
                        <a:custGeom>
                          <a:avLst/>
                          <a:gdLst>
                            <a:gd name="connsiteX0" fmla="*/ 0 w 233045"/>
                            <a:gd name="connsiteY0" fmla="*/ 140970 h 281940"/>
                            <a:gd name="connsiteX1" fmla="*/ 116523 w 233045"/>
                            <a:gd name="connsiteY1" fmla="*/ 0 h 281940"/>
                            <a:gd name="connsiteX2" fmla="*/ 233045 w 233045"/>
                            <a:gd name="connsiteY2" fmla="*/ 0 h 281940"/>
                            <a:gd name="connsiteX3" fmla="*/ 0 w 233045"/>
                            <a:gd name="connsiteY3" fmla="*/ 281940 h 281940"/>
                            <a:gd name="connsiteX4" fmla="*/ 0 w 233045"/>
                            <a:gd name="connsiteY4" fmla="*/ 140970 h 281940"/>
                            <a:gd name="connsiteX0" fmla="*/ 0 w 194190"/>
                            <a:gd name="connsiteY0" fmla="*/ 140970 h 281940"/>
                            <a:gd name="connsiteX1" fmla="*/ 116523 w 194190"/>
                            <a:gd name="connsiteY1" fmla="*/ 0 h 281940"/>
                            <a:gd name="connsiteX2" fmla="*/ 194190 w 194190"/>
                            <a:gd name="connsiteY2" fmla="*/ 51808 h 281940"/>
                            <a:gd name="connsiteX3" fmla="*/ 0 w 194190"/>
                            <a:gd name="connsiteY3" fmla="*/ 281940 h 281940"/>
                            <a:gd name="connsiteX4" fmla="*/ 0 w 194190"/>
                            <a:gd name="connsiteY4" fmla="*/ 140970 h 281940"/>
                            <a:gd name="connsiteX0" fmla="*/ 0 w 116523"/>
                            <a:gd name="connsiteY0" fmla="*/ 140970 h 281940"/>
                            <a:gd name="connsiteX1" fmla="*/ 116523 w 116523"/>
                            <a:gd name="connsiteY1" fmla="*/ 0 h 281940"/>
                            <a:gd name="connsiteX2" fmla="*/ 116272 w 116523"/>
                            <a:gd name="connsiteY2" fmla="*/ 150242 h 281940"/>
                            <a:gd name="connsiteX3" fmla="*/ 0 w 116523"/>
                            <a:gd name="connsiteY3" fmla="*/ 281940 h 281940"/>
                            <a:gd name="connsiteX4" fmla="*/ 0 w 116523"/>
                            <a:gd name="connsiteY4" fmla="*/ 140970 h 281940"/>
                            <a:gd name="connsiteX0" fmla="*/ 6444 w 116523"/>
                            <a:gd name="connsiteY0" fmla="*/ 92949 h 281940"/>
                            <a:gd name="connsiteX1" fmla="*/ 116523 w 116523"/>
                            <a:gd name="connsiteY1" fmla="*/ 0 h 281940"/>
                            <a:gd name="connsiteX2" fmla="*/ 116272 w 116523"/>
                            <a:gd name="connsiteY2" fmla="*/ 150242 h 281940"/>
                            <a:gd name="connsiteX3" fmla="*/ 0 w 116523"/>
                            <a:gd name="connsiteY3" fmla="*/ 281940 h 281940"/>
                            <a:gd name="connsiteX4" fmla="*/ 6444 w 116523"/>
                            <a:gd name="connsiteY4" fmla="*/ 92949 h 281940"/>
                            <a:gd name="connsiteX0" fmla="*/ 5140 w 115219"/>
                            <a:gd name="connsiteY0" fmla="*/ 92949 h 266913"/>
                            <a:gd name="connsiteX1" fmla="*/ 115219 w 115219"/>
                            <a:gd name="connsiteY1" fmla="*/ 0 h 266913"/>
                            <a:gd name="connsiteX2" fmla="*/ 114968 w 115219"/>
                            <a:gd name="connsiteY2" fmla="*/ 150242 h 266913"/>
                            <a:gd name="connsiteX3" fmla="*/ 0 w 115219"/>
                            <a:gd name="connsiteY3" fmla="*/ 266913 h 266913"/>
                            <a:gd name="connsiteX4" fmla="*/ 5140 w 115219"/>
                            <a:gd name="connsiteY4" fmla="*/ 92949 h 2669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5219" h="266913">
                              <a:moveTo>
                                <a:pt x="5140" y="92949"/>
                              </a:moveTo>
                              <a:cubicBezTo>
                                <a:pt x="43981" y="45959"/>
                                <a:pt x="76378" y="46990"/>
                                <a:pt x="115219" y="0"/>
                              </a:cubicBezTo>
                              <a:cubicBezTo>
                                <a:pt x="115135" y="50081"/>
                                <a:pt x="115052" y="100161"/>
                                <a:pt x="114968" y="150242"/>
                              </a:cubicBezTo>
                              <a:lnTo>
                                <a:pt x="0" y="266913"/>
                              </a:lnTo>
                              <a:lnTo>
                                <a:pt x="5140" y="92949"/>
                              </a:lnTo>
                              <a:close/>
                            </a:path>
                          </a:pathLst>
                        </a:cu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94109" id="Diagonal Stripe 14" o:spid="_x0000_s1026" style="position:absolute;margin-left:158pt;margin-top:6.85pt;width:10.75pt;height:53.95pt;z-index:2516634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5219,266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" path="m5140,92949c43981,45959,76378,46990,115219,v-84,50081,-167,100161,-251,150242l,266913,5140,92949xe" fillcolor="#520a0a [964]" stroked="f" strokeweight="1pt">
                <v:fill color2="#ea4e4e [3204]" rotate="t" angle="270" colors="0 #8f2323;.5 #ce3636;1 #f64242" focus="100%" type="gradient"/>
                <v:stroke joinstyle="miter"/>
                <v:path arrowok="t" o:connecttype="custom" o:connectlocs="6078,238597;136253,0;135956,385667;0,685158;6078,238597" o:connectangles="0,0,0,0,0"/>
              </v:shape>
            </w:pict>
          </mc:Fallback>
        </mc:AlternateContent>
      </w:r>
      <w:r w:rsidRPr="008654E1">
        <w:rPr>
          <w:noProof/>
        </w:rPr>
        <mc:AlternateContent>
          <mc:Choice Requires="wps">
            <w:drawing>
              <wp:anchor distT="0" distB="0" distL="114300" distR="114300" simplePos="0" relativeHeight="251664469" behindDoc="0" locked="0" layoutInCell="1" allowOverlap="1" wp14:anchorId="3F1359FD" wp14:editId="2FD40842">
                <wp:simplePos x="0" y="0"/>
                <wp:positionH relativeFrom="column">
                  <wp:posOffset>1366520</wp:posOffset>
                </wp:positionH>
                <wp:positionV relativeFrom="paragraph">
                  <wp:posOffset>74295</wp:posOffset>
                </wp:positionV>
                <wp:extent cx="745490" cy="207010"/>
                <wp:effectExtent l="0" t="0" r="0" b="2540"/>
                <wp:wrapNone/>
                <wp:docPr id="15" name="Parallelogram 15"/>
                <wp:cNvGraphicFramePr/>
                <a:graphic xmlns:a="http://schemas.openxmlformats.org/drawingml/2006/main">
                  <a:graphicData uri="http://schemas.microsoft.com/office/word/2010/wordprocessingShape">
                    <wps:wsp>
                      <wps:cNvSpPr/>
                      <wps:spPr>
                        <a:xfrm>
                          <a:off x="0" y="0"/>
                          <a:ext cx="745490" cy="207010"/>
                        </a:xfrm>
                        <a:custGeom>
                          <a:avLst/>
                          <a:gdLst>
                            <a:gd name="connsiteX0" fmla="*/ 0 w 533400"/>
                            <a:gd name="connsiteY0" fmla="*/ 126365 h 126365"/>
                            <a:gd name="connsiteX1" fmla="*/ 31591 w 533400"/>
                            <a:gd name="connsiteY1" fmla="*/ 0 h 126365"/>
                            <a:gd name="connsiteX2" fmla="*/ 533400 w 533400"/>
                            <a:gd name="connsiteY2" fmla="*/ 0 h 126365"/>
                            <a:gd name="connsiteX3" fmla="*/ 501809 w 533400"/>
                            <a:gd name="connsiteY3" fmla="*/ 126365 h 126365"/>
                            <a:gd name="connsiteX4" fmla="*/ 0 w 533400"/>
                            <a:gd name="connsiteY4" fmla="*/ 126365 h 126365"/>
                            <a:gd name="connsiteX0" fmla="*/ 0 w 533400"/>
                            <a:gd name="connsiteY0" fmla="*/ 126365 h 126365"/>
                            <a:gd name="connsiteX1" fmla="*/ 272496 w 533400"/>
                            <a:gd name="connsiteY1" fmla="*/ 2590 h 126365"/>
                            <a:gd name="connsiteX2" fmla="*/ 533400 w 533400"/>
                            <a:gd name="connsiteY2" fmla="*/ 0 h 126365"/>
                            <a:gd name="connsiteX3" fmla="*/ 501809 w 533400"/>
                            <a:gd name="connsiteY3" fmla="*/ 126365 h 126365"/>
                            <a:gd name="connsiteX4" fmla="*/ 0 w 533400"/>
                            <a:gd name="connsiteY4" fmla="*/ 126365 h 126365"/>
                            <a:gd name="connsiteX0" fmla="*/ 0 w 533400"/>
                            <a:gd name="connsiteY0" fmla="*/ 136727 h 136727"/>
                            <a:gd name="connsiteX1" fmla="*/ 153339 w 533400"/>
                            <a:gd name="connsiteY1" fmla="*/ 0 h 136727"/>
                            <a:gd name="connsiteX2" fmla="*/ 533400 w 533400"/>
                            <a:gd name="connsiteY2" fmla="*/ 10362 h 136727"/>
                            <a:gd name="connsiteX3" fmla="*/ 501809 w 533400"/>
                            <a:gd name="connsiteY3" fmla="*/ 136727 h 136727"/>
                            <a:gd name="connsiteX4" fmla="*/ 0 w 533400"/>
                            <a:gd name="connsiteY4" fmla="*/ 136727 h 136727"/>
                            <a:gd name="connsiteX0" fmla="*/ 0 w 629243"/>
                            <a:gd name="connsiteY0" fmla="*/ 136727 h 136727"/>
                            <a:gd name="connsiteX1" fmla="*/ 153339 w 629243"/>
                            <a:gd name="connsiteY1" fmla="*/ 0 h 136727"/>
                            <a:gd name="connsiteX2" fmla="*/ 629243 w 629243"/>
                            <a:gd name="connsiteY2" fmla="*/ 7780 h 136727"/>
                            <a:gd name="connsiteX3" fmla="*/ 501809 w 629243"/>
                            <a:gd name="connsiteY3" fmla="*/ 136727 h 136727"/>
                            <a:gd name="connsiteX4" fmla="*/ 0 w 629243"/>
                            <a:gd name="connsiteY4" fmla="*/ 136727 h 136727"/>
                            <a:gd name="connsiteX0" fmla="*/ 0 w 629243"/>
                            <a:gd name="connsiteY0" fmla="*/ 136727 h 136727"/>
                            <a:gd name="connsiteX1" fmla="*/ 153339 w 629243"/>
                            <a:gd name="connsiteY1" fmla="*/ 0 h 136727"/>
                            <a:gd name="connsiteX2" fmla="*/ 629243 w 629243"/>
                            <a:gd name="connsiteY2" fmla="*/ 7780 h 136727"/>
                            <a:gd name="connsiteX3" fmla="*/ 524849 w 629243"/>
                            <a:gd name="connsiteY3" fmla="*/ 132220 h 136727"/>
                            <a:gd name="connsiteX4" fmla="*/ 0 w 629243"/>
                            <a:gd name="connsiteY4" fmla="*/ 136727 h 13672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29243" h="136727">
                              <a:moveTo>
                                <a:pt x="0" y="136727"/>
                              </a:moveTo>
                              <a:lnTo>
                                <a:pt x="153339" y="0"/>
                              </a:lnTo>
                              <a:lnTo>
                                <a:pt x="629243" y="7780"/>
                              </a:lnTo>
                              <a:lnTo>
                                <a:pt x="524849" y="132220"/>
                              </a:lnTo>
                              <a:lnTo>
                                <a:pt x="0" y="136727"/>
                              </a:lnTo>
                              <a:close/>
                            </a:path>
                          </a:pathLst>
                        </a:cu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path path="circle">
                            <a:fillToRect r="100000" b="100000"/>
                          </a:path>
                          <a:tileRect l="-100000" t="-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1894B" id="Parallelogram 15" o:spid="_x0000_s1026" style="position:absolute;margin-left:107.6pt;margin-top:5.85pt;width:58.7pt;height:16.3pt;z-index:2516644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9243,136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" path="m,136727l153339,,629243,7780,524849,132220,,136727xe" fillcolor="#520a0a [964]" stroked="f" strokeweight="1pt">
                <v:fill color2="#ea4e4e [3204]" rotate="t" colors="0 #8f2323;.5 #ce3636;1 #f64242" focus="100%" type="gradientRadial"/>
                <v:stroke joinstyle="miter"/>
                <v:path arrowok="t" o:connecttype="custom" o:connectlocs="0,207010;181667,0;745490,11779;621810,200186;0,207010" o:connectangles="0,0,0,0,0"/>
              </v:shape>
            </w:pict>
          </mc:Fallback>
        </mc:AlternateContent>
      </w:r>
    </w:p>
    <w:p w14:paraId="78500A5F" w14:textId="72D7730D" w:rsidR="008654E1" w:rsidRDefault="008654E1" w:rsidP="008654E1">
      <w:r w:rsidRPr="008654E1">
        <w:rPr>
          <w:noProof/>
        </w:rPr>
        <mc:AlternateContent>
          <mc:Choice Requires="wps">
            <w:drawing>
              <wp:anchor distT="0" distB="0" distL="114300" distR="114300" simplePos="0" relativeHeight="251661397" behindDoc="0" locked="0" layoutInCell="1" allowOverlap="1" wp14:anchorId="3E734ADF" wp14:editId="60CA12C8">
                <wp:simplePos x="0" y="0"/>
                <wp:positionH relativeFrom="column">
                  <wp:posOffset>2831465</wp:posOffset>
                </wp:positionH>
                <wp:positionV relativeFrom="paragraph">
                  <wp:posOffset>2540</wp:posOffset>
                </wp:positionV>
                <wp:extent cx="743585" cy="339090"/>
                <wp:effectExtent l="0" t="0" r="0" b="3810"/>
                <wp:wrapNone/>
                <wp:docPr id="4" name="Oval 4"/>
                <wp:cNvGraphicFramePr/>
                <a:graphic xmlns:a="http://schemas.openxmlformats.org/drawingml/2006/main">
                  <a:graphicData uri="http://schemas.microsoft.com/office/word/2010/wordprocessingShape">
                    <wps:wsp>
                      <wps:cNvSpPr/>
                      <wps:spPr>
                        <a:xfrm>
                          <a:off x="0" y="0"/>
                          <a:ext cx="743585" cy="339090"/>
                        </a:xfrm>
                        <a:prstGeom prst="ellips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663B65" w14:textId="73C33AAB" w:rsidR="008654E1" w:rsidRDefault="008654E1" w:rsidP="008654E1">
                            <w:pPr>
                              <w:jc w:val="center"/>
                            </w:pPr>
                            <w:r>
                              <w:t>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734ADF" id="Oval 4" o:spid="_x0000_s1045" style="position:absolute;margin-left:222.95pt;margin-top:.2pt;width:58.55pt;height:26.7pt;z-index:2516613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" fillcolor="#520a0a [964]" stroked="f" strokeweight="1pt">
                <v:fill color2="#ea4e4e [3204]" rotate="t" angle="270" colors="0 #8f2323;.5 #ce3636;1 #f64242" focus="100%" type="gradient"/>
                <v:stroke joinstyle="miter"/>
                <v:textbox>
                  <w:txbxContent>
                    <w:p w14:paraId="57663B65" w14:textId="73C33AAB" w:rsidR="008654E1" w:rsidRDefault="008654E1" w:rsidP="008654E1">
                      <w:pPr>
                        <w:jc w:val="center"/>
                      </w:pPr>
                      <w:r>
                        <w:t>R1</w:t>
                      </w:r>
                    </w:p>
                  </w:txbxContent>
                </v:textbox>
              </v:oval>
            </w:pict>
          </mc:Fallback>
        </mc:AlternateContent>
      </w:r>
      <w:r w:rsidRPr="008654E1">
        <w:rPr>
          <w:noProof/>
        </w:rPr>
        <mc:AlternateContent>
          <mc:Choice Requires="wps">
            <w:drawing>
              <wp:anchor distT="0" distB="0" distL="114300" distR="114300" simplePos="0" relativeHeight="251660373" behindDoc="0" locked="0" layoutInCell="1" allowOverlap="1" wp14:anchorId="664E3418" wp14:editId="032C97D9">
                <wp:simplePos x="0" y="0"/>
                <wp:positionH relativeFrom="column">
                  <wp:posOffset>3061989</wp:posOffset>
                </wp:positionH>
                <wp:positionV relativeFrom="paragraph">
                  <wp:posOffset>62822</wp:posOffset>
                </wp:positionV>
                <wp:extent cx="278130" cy="740410"/>
                <wp:effectExtent l="0" t="2540" r="5080" b="5080"/>
                <wp:wrapNone/>
                <wp:docPr id="2" name="Moon 2"/>
                <wp:cNvGraphicFramePr/>
                <a:graphic xmlns:a="http://schemas.openxmlformats.org/drawingml/2006/main">
                  <a:graphicData uri="http://schemas.microsoft.com/office/word/2010/wordprocessingShape">
                    <wps:wsp>
                      <wps:cNvSpPr/>
                      <wps:spPr>
                        <a:xfrm rot="16200000">
                          <a:off x="0" y="0"/>
                          <a:ext cx="278130" cy="740410"/>
                        </a:xfrm>
                        <a:prstGeom prst="moon">
                          <a:avLst>
                            <a:gd name="adj" fmla="val 74265"/>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F6D2E6"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2" o:spid="_x0000_s1026" type="#_x0000_t184" style="position:absolute;margin-left:241.1pt;margin-top:4.95pt;width:21.9pt;height:58.3pt;rotation:-90;z-index:2516603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" adj="16041" fillcolor="#520a0a [964]" stroked="f" strokeweight="1pt">
                <v:fill color2="#ea4e4e [3204]" rotate="t" angle="270" colors="0 #8f2323;.5 #ce3636;1 #f64242" focus="100%" type="gradient"/>
              </v:shape>
            </w:pict>
          </mc:Fallback>
        </mc:AlternateContent>
      </w:r>
      <w:r w:rsidRPr="008654E1">
        <w:rPr>
          <w:noProof/>
        </w:rPr>
        <mc:AlternateContent>
          <mc:Choice Requires="wps">
            <w:drawing>
              <wp:anchor distT="0" distB="0" distL="114300" distR="114300" simplePos="0" relativeHeight="251662421" behindDoc="0" locked="0" layoutInCell="1" allowOverlap="1" wp14:anchorId="31DA11CC" wp14:editId="5E3BE08B">
                <wp:simplePos x="0" y="0"/>
                <wp:positionH relativeFrom="column">
                  <wp:posOffset>1357798</wp:posOffset>
                </wp:positionH>
                <wp:positionV relativeFrom="paragraph">
                  <wp:posOffset>135327</wp:posOffset>
                </wp:positionV>
                <wp:extent cx="629285" cy="465826"/>
                <wp:effectExtent l="0" t="0" r="0" b="0"/>
                <wp:wrapNone/>
                <wp:docPr id="7" name="Rectangle 7"/>
                <wp:cNvGraphicFramePr/>
                <a:graphic xmlns:a="http://schemas.openxmlformats.org/drawingml/2006/main">
                  <a:graphicData uri="http://schemas.microsoft.com/office/word/2010/wordprocessingShape">
                    <wps:wsp>
                      <wps:cNvSpPr/>
                      <wps:spPr>
                        <a:xfrm>
                          <a:off x="0" y="0"/>
                          <a:ext cx="629285" cy="465826"/>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1225AC" w14:textId="5900004C" w:rsidR="008654E1" w:rsidRDefault="008654E1" w:rsidP="008654E1">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DA11CC" id="Rectangle 7" o:spid="_x0000_s1046" style="position:absolute;margin-left:106.9pt;margin-top:10.65pt;width:49.55pt;height:36.7pt;z-index:2516624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" fillcolor="#520a0a [964]" stroked="f" strokeweight="1pt">
                <v:fill color2="#ea4e4e [3204]" rotate="t" angle="90" colors="0 #8f2323;.5 #ce3636;1 #f64242" focus="100%" type="gradient"/>
                <v:textbox>
                  <w:txbxContent>
                    <w:p w14:paraId="071225AC" w14:textId="5900004C" w:rsidR="008654E1" w:rsidRDefault="008654E1" w:rsidP="008654E1">
                      <w:pPr>
                        <w:jc w:val="center"/>
                      </w:pPr>
                      <w:r>
                        <w:t>Server</w:t>
                      </w:r>
                    </w:p>
                  </w:txbxContent>
                </v:textbox>
              </v:rect>
            </w:pict>
          </mc:Fallback>
        </mc:AlternateContent>
      </w:r>
    </w:p>
    <w:p w14:paraId="00BC406D" w14:textId="7C7DF40B" w:rsidR="008654E1" w:rsidRDefault="008654E1" w:rsidP="008654E1">
      <w:r>
        <w:rPr>
          <w:noProof/>
        </w:rPr>
        <mc:AlternateContent>
          <mc:Choice Requires="wps">
            <w:drawing>
              <wp:anchor distT="0" distB="0" distL="114300" distR="114300" simplePos="0" relativeHeight="251665493" behindDoc="0" locked="0" layoutInCell="1" allowOverlap="1" wp14:anchorId="0708330D" wp14:editId="79423645">
                <wp:simplePos x="0" y="0"/>
                <wp:positionH relativeFrom="column">
                  <wp:posOffset>2105939</wp:posOffset>
                </wp:positionH>
                <wp:positionV relativeFrom="paragraph">
                  <wp:posOffset>97161</wp:posOffset>
                </wp:positionV>
                <wp:extent cx="713303" cy="4028"/>
                <wp:effectExtent l="0" t="0" r="10795" b="34290"/>
                <wp:wrapNone/>
                <wp:docPr id="3" name="Straight Connector 3"/>
                <wp:cNvGraphicFramePr/>
                <a:graphic xmlns:a="http://schemas.openxmlformats.org/drawingml/2006/main">
                  <a:graphicData uri="http://schemas.microsoft.com/office/word/2010/wordprocessingShape">
                    <wps:wsp>
                      <wps:cNvCnPr/>
                      <wps:spPr>
                        <a:xfrm flipH="1">
                          <a:off x="0" y="0"/>
                          <a:ext cx="713303" cy="40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839D60" id="Straight Connector 3" o:spid="_x0000_s1026" style="position:absolute;flip:x;z-index:2516654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8pt,7.65pt" to="221.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" strokecolor="#ea4e4e [3204]" strokeweight=".5pt">
                <v:stroke joinstyle="miter"/>
              </v:line>
            </w:pict>
          </mc:Fallback>
        </mc:AlternateContent>
      </w:r>
    </w:p>
    <w:p w14:paraId="6B634694" w14:textId="77777777" w:rsidR="00410D2C" w:rsidRPr="00F71D2E" w:rsidRDefault="00410D2C" w:rsidP="00E540DF">
      <w:pPr>
        <w:pStyle w:val="Heading3"/>
        <w:rPr>
          <w:rFonts w:eastAsia="Times New Roman"/>
        </w:rPr>
      </w:pPr>
      <w:r>
        <w:rPr>
          <w:rFonts w:eastAsia="Times New Roman"/>
        </w:rPr>
        <w:t>Configurations</w:t>
      </w:r>
    </w:p>
    <w:p w14:paraId="0FC46F37" w14:textId="2761C1A6" w:rsidR="000802EE" w:rsidRDefault="000802EE" w:rsidP="00EA1D85">
      <w:pPr>
        <w:pStyle w:val="Heading2"/>
        <w:ind w:left="5040" w:firstLine="720"/>
        <w:jc w:val="center"/>
      </w:pPr>
      <w:r>
        <w:t>Radius</w:t>
      </w:r>
    </w:p>
    <w:p w14:paraId="742929F4" w14:textId="77777777" w:rsidR="002764EC" w:rsidRDefault="00B24F1F" w:rsidP="002764EC">
      <w:r>
        <w:t>Clients.conf:</w:t>
      </w:r>
    </w:p>
    <w:p w14:paraId="1AC31D80" w14:textId="2425AB41" w:rsidR="00B24F1F" w:rsidRDefault="002764EC" w:rsidP="002764EC">
      <w:pPr>
        <w:rPr>
          <w:rFonts w:ascii="Consolas" w:hAnsi="Consolas"/>
          <w:sz w:val="20"/>
          <w:szCs w:val="20"/>
        </w:rPr>
      </w:pPr>
      <w:r>
        <w:rPr>
          <w:rFonts w:ascii="Consolas" w:hAnsi="Consolas"/>
          <w:sz w:val="20"/>
          <w:szCs w:val="20"/>
        </w:rPr>
        <w:t>client 10.0.0.1 {</w:t>
      </w:r>
    </w:p>
    <w:p w14:paraId="6EADA4D7" w14:textId="34002882" w:rsidR="002764EC" w:rsidRPr="002764EC" w:rsidRDefault="002764EC" w:rsidP="002764EC">
      <w:pPr>
        <w:rPr>
          <w:rFonts w:ascii="Consolas" w:hAnsi="Consolas"/>
          <w:sz w:val="20"/>
          <w:szCs w:val="20"/>
        </w:rPr>
      </w:pPr>
      <w:r w:rsidRPr="002764EC">
        <w:rPr>
          <w:rFonts w:ascii="Consolas" w:hAnsi="Consolas"/>
          <w:sz w:val="20"/>
          <w:szCs w:val="20"/>
        </w:rPr>
        <w:t xml:space="preserve">secret = </w:t>
      </w:r>
      <w:r>
        <w:rPr>
          <w:rFonts w:ascii="Consolas" w:hAnsi="Consolas"/>
          <w:sz w:val="20"/>
          <w:szCs w:val="20"/>
        </w:rPr>
        <w:t>nuts</w:t>
      </w:r>
    </w:p>
    <w:p w14:paraId="1699AE57" w14:textId="77777777" w:rsidR="002764EC" w:rsidRPr="002764EC" w:rsidRDefault="002764EC" w:rsidP="002764EC">
      <w:pPr>
        <w:rPr>
          <w:rFonts w:ascii="Consolas" w:hAnsi="Consolas"/>
          <w:sz w:val="20"/>
          <w:szCs w:val="20"/>
        </w:rPr>
      </w:pPr>
      <w:proofErr w:type="spellStart"/>
      <w:r w:rsidRPr="002764EC">
        <w:rPr>
          <w:rFonts w:ascii="Consolas" w:hAnsi="Consolas"/>
          <w:sz w:val="20"/>
          <w:szCs w:val="20"/>
        </w:rPr>
        <w:t>nastype</w:t>
      </w:r>
      <w:proofErr w:type="spellEnd"/>
      <w:r w:rsidRPr="002764EC">
        <w:rPr>
          <w:rFonts w:ascii="Consolas" w:hAnsi="Consolas"/>
          <w:sz w:val="20"/>
          <w:szCs w:val="20"/>
        </w:rPr>
        <w:t xml:space="preserve"> = cisco</w:t>
      </w:r>
    </w:p>
    <w:p w14:paraId="20C1F82E" w14:textId="77777777" w:rsidR="002764EC" w:rsidRPr="002764EC" w:rsidRDefault="002764EC" w:rsidP="002764EC">
      <w:pPr>
        <w:rPr>
          <w:rFonts w:ascii="Consolas" w:hAnsi="Consolas"/>
          <w:sz w:val="20"/>
          <w:szCs w:val="20"/>
        </w:rPr>
      </w:pPr>
      <w:proofErr w:type="spellStart"/>
      <w:r w:rsidRPr="002764EC">
        <w:rPr>
          <w:rFonts w:ascii="Consolas" w:hAnsi="Consolas"/>
          <w:sz w:val="20"/>
          <w:szCs w:val="20"/>
        </w:rPr>
        <w:t>shortname</w:t>
      </w:r>
      <w:proofErr w:type="spellEnd"/>
      <w:r w:rsidRPr="002764EC">
        <w:rPr>
          <w:rFonts w:ascii="Consolas" w:hAnsi="Consolas"/>
          <w:sz w:val="20"/>
          <w:szCs w:val="20"/>
        </w:rPr>
        <w:t xml:space="preserve"> = router</w:t>
      </w:r>
    </w:p>
    <w:p w14:paraId="5427A046" w14:textId="331866E3" w:rsidR="002764EC" w:rsidRDefault="002764EC" w:rsidP="002764EC">
      <w:pPr>
        <w:rPr>
          <w:rFonts w:ascii="Consolas" w:hAnsi="Consolas"/>
          <w:sz w:val="20"/>
          <w:szCs w:val="20"/>
        </w:rPr>
      </w:pPr>
      <w:r w:rsidRPr="002764EC">
        <w:rPr>
          <w:rFonts w:ascii="Consolas" w:hAnsi="Consolas"/>
          <w:sz w:val="20"/>
          <w:szCs w:val="20"/>
        </w:rPr>
        <w:t>}</w:t>
      </w:r>
    </w:p>
    <w:p w14:paraId="4EDAE572" w14:textId="5D296AA6" w:rsidR="00536ADB" w:rsidRDefault="00536ADB" w:rsidP="00916F64"/>
    <w:p w14:paraId="1926BF01" w14:textId="0F1FDA0C" w:rsidR="005603D9" w:rsidRDefault="005603D9" w:rsidP="005603D9">
      <w:pPr>
        <w:rPr>
          <w:i/>
          <w:iCs/>
        </w:rPr>
      </w:pPr>
      <w:r w:rsidRPr="005603D9">
        <w:rPr>
          <w:i/>
          <w:iCs/>
        </w:rPr>
        <w:t xml:space="preserve">Note: </w:t>
      </w:r>
      <w:r w:rsidR="00DA1F6D">
        <w:rPr>
          <w:i/>
          <w:iCs/>
        </w:rPr>
        <w:t xml:space="preserve">my config is </w:t>
      </w:r>
      <w:r w:rsidRPr="005603D9">
        <w:rPr>
          <w:i/>
          <w:iCs/>
        </w:rPr>
        <w:t>in the form</w:t>
      </w:r>
    </w:p>
    <w:p w14:paraId="7E7A435B" w14:textId="151C8BAD" w:rsidR="005603D9" w:rsidRPr="005603D9" w:rsidRDefault="005603D9" w:rsidP="00560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i/>
          <w:iCs/>
          <w:color w:val="444444"/>
          <w:sz w:val="20"/>
          <w:szCs w:val="20"/>
        </w:rPr>
      </w:pPr>
      <w:r w:rsidRPr="005603D9">
        <w:rPr>
          <w:rFonts w:ascii="Consolas" w:eastAsia="Times New Roman" w:hAnsi="Consolas" w:cs="Courier New"/>
          <w:i/>
          <w:iCs/>
          <w:color w:val="444444"/>
          <w:sz w:val="20"/>
          <w:szCs w:val="20"/>
        </w:rPr>
        <w:t>client &lt;</w:t>
      </w:r>
      <w:proofErr w:type="spellStart"/>
      <w:r>
        <w:rPr>
          <w:rFonts w:ascii="Consolas" w:eastAsia="Times New Roman" w:hAnsi="Consolas" w:cs="Courier New"/>
          <w:i/>
          <w:iCs/>
          <w:color w:val="444444"/>
          <w:sz w:val="20"/>
          <w:szCs w:val="20"/>
        </w:rPr>
        <w:t>ip</w:t>
      </w:r>
      <w:proofErr w:type="spellEnd"/>
      <w:r w:rsidRPr="005603D9">
        <w:rPr>
          <w:rFonts w:ascii="Consolas" w:eastAsia="Times New Roman" w:hAnsi="Consolas" w:cs="Courier New"/>
          <w:i/>
          <w:iCs/>
          <w:color w:val="444444"/>
          <w:sz w:val="20"/>
          <w:szCs w:val="20"/>
        </w:rPr>
        <w:t>&gt; {</w:t>
      </w:r>
    </w:p>
    <w:p w14:paraId="3376EA87" w14:textId="77777777" w:rsidR="005603D9" w:rsidRPr="005603D9" w:rsidRDefault="005603D9" w:rsidP="00560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i/>
          <w:iCs/>
          <w:color w:val="444444"/>
          <w:sz w:val="20"/>
          <w:szCs w:val="20"/>
        </w:rPr>
      </w:pPr>
      <w:r w:rsidRPr="005603D9">
        <w:rPr>
          <w:rFonts w:ascii="Consolas" w:eastAsia="Times New Roman" w:hAnsi="Consolas" w:cs="Courier New"/>
          <w:i/>
          <w:iCs/>
          <w:color w:val="444444"/>
          <w:sz w:val="20"/>
          <w:szCs w:val="20"/>
        </w:rPr>
        <w:t xml:space="preserve">       &lt;attribute&gt; = &lt;value&gt;</w:t>
      </w:r>
    </w:p>
    <w:p w14:paraId="18ED5639" w14:textId="032738A7" w:rsidR="005603D9" w:rsidRDefault="005603D9" w:rsidP="005603D9">
      <w:pPr>
        <w:rPr>
          <w:i/>
          <w:iCs/>
        </w:rPr>
      </w:pPr>
      <w:r w:rsidRPr="005603D9">
        <w:rPr>
          <w:rFonts w:ascii="Consolas" w:eastAsia="Times New Roman" w:hAnsi="Consolas" w:cs="Courier New"/>
          <w:i/>
          <w:iCs/>
          <w:color w:val="444444"/>
          <w:sz w:val="20"/>
          <w:szCs w:val="20"/>
        </w:rPr>
        <w:t xml:space="preserve"> }</w:t>
      </w:r>
      <w:r w:rsidRPr="005603D9">
        <w:rPr>
          <w:i/>
          <w:iCs/>
        </w:rPr>
        <w:t xml:space="preserve"> </w:t>
      </w:r>
    </w:p>
    <w:p w14:paraId="12B5191D" w14:textId="0AF03246" w:rsidR="005603D9" w:rsidRPr="005603D9" w:rsidRDefault="005603D9" w:rsidP="005603D9">
      <w:pPr>
        <w:rPr>
          <w:i/>
          <w:iCs/>
        </w:rPr>
      </w:pPr>
      <w:r>
        <w:rPr>
          <w:i/>
          <w:iCs/>
        </w:rPr>
        <w:t>When default is</w:t>
      </w:r>
    </w:p>
    <w:p w14:paraId="20B43579" w14:textId="754751F2" w:rsidR="005603D9" w:rsidRPr="005603D9" w:rsidRDefault="005603D9" w:rsidP="00560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i/>
          <w:iCs/>
          <w:color w:val="444444"/>
          <w:sz w:val="20"/>
          <w:szCs w:val="20"/>
        </w:rPr>
      </w:pPr>
      <w:r w:rsidRPr="005603D9">
        <w:rPr>
          <w:rFonts w:ascii="Consolas" w:eastAsia="Times New Roman" w:hAnsi="Consolas" w:cs="Courier New"/>
          <w:i/>
          <w:iCs/>
          <w:color w:val="444444"/>
          <w:sz w:val="20"/>
          <w:szCs w:val="20"/>
        </w:rPr>
        <w:t>client &lt;</w:t>
      </w:r>
      <w:proofErr w:type="gramStart"/>
      <w:r w:rsidRPr="005603D9">
        <w:rPr>
          <w:rFonts w:ascii="Consolas" w:eastAsia="Times New Roman" w:hAnsi="Consolas" w:cs="Courier New"/>
          <w:i/>
          <w:iCs/>
          <w:color w:val="444444"/>
          <w:sz w:val="20"/>
          <w:szCs w:val="20"/>
        </w:rPr>
        <w:t>short-name</w:t>
      </w:r>
      <w:proofErr w:type="gramEnd"/>
      <w:r w:rsidRPr="005603D9">
        <w:rPr>
          <w:rFonts w:ascii="Consolas" w:eastAsia="Times New Roman" w:hAnsi="Consolas" w:cs="Courier New"/>
          <w:i/>
          <w:iCs/>
          <w:color w:val="444444"/>
          <w:sz w:val="20"/>
          <w:szCs w:val="20"/>
        </w:rPr>
        <w:t>&gt; {</w:t>
      </w:r>
    </w:p>
    <w:p w14:paraId="3C743800" w14:textId="7FE286EA" w:rsidR="005603D9" w:rsidRPr="005603D9" w:rsidRDefault="005603D9" w:rsidP="00560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i/>
          <w:iCs/>
          <w:color w:val="444444"/>
          <w:sz w:val="20"/>
          <w:szCs w:val="20"/>
        </w:rPr>
      </w:pPr>
      <w:r w:rsidRPr="005603D9">
        <w:rPr>
          <w:rFonts w:ascii="Consolas" w:eastAsia="Times New Roman" w:hAnsi="Consolas" w:cs="Courier New"/>
          <w:i/>
          <w:iCs/>
          <w:color w:val="444444"/>
          <w:sz w:val="20"/>
          <w:szCs w:val="20"/>
        </w:rPr>
        <w:t xml:space="preserve">       &lt;attribute&gt; = &lt;value&gt;</w:t>
      </w:r>
    </w:p>
    <w:p w14:paraId="0FD6DD59" w14:textId="3BC55D88" w:rsidR="005603D9" w:rsidRPr="005603D9" w:rsidRDefault="005603D9" w:rsidP="00560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i/>
          <w:iCs/>
          <w:color w:val="444444"/>
          <w:sz w:val="20"/>
          <w:szCs w:val="20"/>
        </w:rPr>
      </w:pPr>
      <w:r w:rsidRPr="005603D9">
        <w:rPr>
          <w:rFonts w:ascii="Consolas" w:eastAsia="Times New Roman" w:hAnsi="Consolas" w:cs="Courier New"/>
          <w:i/>
          <w:iCs/>
          <w:color w:val="444444"/>
          <w:sz w:val="20"/>
          <w:szCs w:val="20"/>
        </w:rPr>
        <w:t xml:space="preserve"> }</w:t>
      </w:r>
    </w:p>
    <w:p w14:paraId="0DD308E1" w14:textId="68136DF9" w:rsidR="005603D9" w:rsidRDefault="005603D9" w:rsidP="00916F64"/>
    <w:p w14:paraId="38025C07" w14:textId="4647966D" w:rsidR="00125F74" w:rsidRDefault="00125F74" w:rsidP="00916F64">
      <w:r>
        <w:t>Users</w:t>
      </w:r>
      <w:r w:rsidR="00A8240A">
        <w:t>:</w:t>
      </w:r>
    </w:p>
    <w:p w14:paraId="316DAD48" w14:textId="11F71D56" w:rsidR="006A308D" w:rsidRPr="006A308D" w:rsidRDefault="006A308D" w:rsidP="006A308D">
      <w:pPr>
        <w:rPr>
          <w:rFonts w:ascii="Consolas" w:hAnsi="Consolas"/>
          <w:sz w:val="20"/>
          <w:szCs w:val="20"/>
        </w:rPr>
      </w:pPr>
      <w:proofErr w:type="spellStart"/>
      <w:r w:rsidRPr="006A308D">
        <w:rPr>
          <w:rFonts w:ascii="Consolas" w:hAnsi="Consolas"/>
          <w:sz w:val="20"/>
          <w:szCs w:val="20"/>
        </w:rPr>
        <w:t>memey</w:t>
      </w:r>
      <w:proofErr w:type="spellEnd"/>
      <w:r w:rsidRPr="006A308D">
        <w:rPr>
          <w:rFonts w:ascii="Consolas" w:hAnsi="Consolas"/>
          <w:sz w:val="20"/>
          <w:szCs w:val="20"/>
        </w:rPr>
        <w:t xml:space="preserve"> Cleartext-</w:t>
      </w:r>
      <w:proofErr w:type="gramStart"/>
      <w:r w:rsidRPr="006A308D">
        <w:rPr>
          <w:rFonts w:ascii="Consolas" w:hAnsi="Consolas"/>
          <w:sz w:val="20"/>
          <w:szCs w:val="20"/>
        </w:rPr>
        <w:t>Password :</w:t>
      </w:r>
      <w:proofErr w:type="gramEnd"/>
      <w:r w:rsidRPr="006A308D">
        <w:rPr>
          <w:rFonts w:ascii="Consolas" w:hAnsi="Consolas"/>
          <w:sz w:val="20"/>
          <w:szCs w:val="20"/>
        </w:rPr>
        <w:t xml:space="preserve">= </w:t>
      </w:r>
      <w:r w:rsidRPr="006A308D">
        <w:rPr>
          <w:rFonts w:ascii="Consolas" w:hAnsi="Consolas"/>
          <w:sz w:val="20"/>
          <w:szCs w:val="20"/>
        </w:rPr>
        <w:t>"</w:t>
      </w:r>
      <w:proofErr w:type="spellStart"/>
      <w:r w:rsidR="004D04DF">
        <w:rPr>
          <w:rFonts w:ascii="Consolas" w:hAnsi="Consolas"/>
          <w:sz w:val="20"/>
          <w:szCs w:val="20"/>
        </w:rPr>
        <w:t>deez</w:t>
      </w:r>
      <w:proofErr w:type="spellEnd"/>
      <w:r w:rsidRPr="006A308D">
        <w:rPr>
          <w:rFonts w:ascii="Consolas" w:hAnsi="Consolas"/>
          <w:sz w:val="20"/>
          <w:szCs w:val="20"/>
        </w:rPr>
        <w:t>"</w:t>
      </w:r>
    </w:p>
    <w:p w14:paraId="54181FA0" w14:textId="4C1FA162" w:rsidR="006A308D" w:rsidRPr="006A308D" w:rsidRDefault="004D04DF" w:rsidP="006A308D">
      <w:pPr>
        <w:ind w:left="720"/>
        <w:rPr>
          <w:rFonts w:ascii="Consolas" w:hAnsi="Consolas"/>
          <w:sz w:val="20"/>
          <w:szCs w:val="20"/>
        </w:rPr>
      </w:pPr>
      <w:r w:rsidRPr="002D4E29">
        <w:rPr>
          <w:rFonts w:ascii="Consolas" w:hAnsi="Consolas"/>
          <w:noProof/>
          <w:color w:val="24292F"/>
          <w:sz w:val="20"/>
          <w:szCs w:val="20"/>
        </w:rPr>
        <mc:AlternateContent>
          <mc:Choice Requires="wps">
            <w:drawing>
              <wp:anchor distT="45720" distB="45720" distL="114300" distR="114300" simplePos="0" relativeHeight="251676757" behindDoc="0" locked="0" layoutInCell="1" allowOverlap="1" wp14:anchorId="79F50566" wp14:editId="18ADB594">
                <wp:simplePos x="0" y="0"/>
                <wp:positionH relativeFrom="margin">
                  <wp:align>right</wp:align>
                </wp:positionH>
                <wp:positionV relativeFrom="paragraph">
                  <wp:posOffset>10160</wp:posOffset>
                </wp:positionV>
                <wp:extent cx="1691640" cy="1404620"/>
                <wp:effectExtent l="0" t="0" r="381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640" cy="1404620"/>
                        </a:xfrm>
                        <a:prstGeom prst="rect">
                          <a:avLst/>
                        </a:prstGeom>
                        <a:solidFill>
                          <a:srgbClr val="FFFFFF"/>
                        </a:solidFill>
                        <a:ln w="9525">
                          <a:noFill/>
                          <a:miter lim="800000"/>
                          <a:headEnd/>
                          <a:tailEnd/>
                        </a:ln>
                      </wps:spPr>
                      <wps:txbx>
                        <w:txbxContent>
                          <w:p w14:paraId="4DABE988" w14:textId="5B1B9CFF" w:rsidR="004D04DF" w:rsidRDefault="004D04DF" w:rsidP="004D04DF">
                            <w:r w:rsidRPr="004D04DF">
                              <w:rPr>
                                <w:b/>
                                <w:bCs/>
                                <w:i/>
                                <w:iCs/>
                                <w:color w:val="8B1010" w:themeColor="accent1" w:themeShade="80"/>
                              </w:rPr>
                              <w:t>This</w:t>
                            </w:r>
                            <w:r>
                              <w:rPr>
                                <w:i/>
                                <w:iCs/>
                                <w:color w:val="8B1010" w:themeColor="accent1" w:themeShade="80"/>
                              </w:rPr>
                              <w:t xml:space="preserve"> is the objectively horrible part of the RADIUS user config I was talking about</w:t>
                            </w:r>
                            <w:r w:rsidR="00260E04">
                              <w:rPr>
                                <w:i/>
                                <w:iCs/>
                                <w:color w:val="8B1010" w:themeColor="accent1" w:themeShade="8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F50566" id="_x0000_s1047" type="#_x0000_t202" style="position:absolute;left:0;text-align:left;margin-left:82pt;margin-top:.8pt;width:133.2pt;height:110.6pt;z-index:251676757;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" stroked="f">
                <v:textbox style="mso-fit-shape-to-text:t">
                  <w:txbxContent>
                    <w:p w14:paraId="4DABE988" w14:textId="5B1B9CFF" w:rsidR="004D04DF" w:rsidRDefault="004D04DF" w:rsidP="004D04DF">
                      <w:r w:rsidRPr="004D04DF">
                        <w:rPr>
                          <w:b/>
                          <w:bCs/>
                          <w:i/>
                          <w:iCs/>
                          <w:color w:val="8B1010" w:themeColor="accent1" w:themeShade="80"/>
                        </w:rPr>
                        <w:t>This</w:t>
                      </w:r>
                      <w:r>
                        <w:rPr>
                          <w:i/>
                          <w:iCs/>
                          <w:color w:val="8B1010" w:themeColor="accent1" w:themeShade="80"/>
                        </w:rPr>
                        <w:t xml:space="preserve"> is the objectively horrible part of the RADIUS user config I was talking about</w:t>
                      </w:r>
                      <w:r w:rsidR="00260E04">
                        <w:rPr>
                          <w:i/>
                          <w:iCs/>
                          <w:color w:val="8B1010" w:themeColor="accent1" w:themeShade="80"/>
                        </w:rPr>
                        <w:t>.</w:t>
                      </w:r>
                    </w:p>
                  </w:txbxContent>
                </v:textbox>
                <w10:wrap type="square" anchorx="margin"/>
              </v:shape>
            </w:pict>
          </mc:Fallback>
        </mc:AlternateContent>
      </w:r>
      <w:r w:rsidR="006A308D" w:rsidRPr="006A308D">
        <w:rPr>
          <w:rFonts w:ascii="Consolas" w:hAnsi="Consolas"/>
          <w:sz w:val="20"/>
          <w:szCs w:val="20"/>
        </w:rPr>
        <w:t xml:space="preserve">  </w:t>
      </w:r>
      <w:r w:rsidR="006A308D" w:rsidRPr="006A308D">
        <w:rPr>
          <w:rFonts w:ascii="Consolas" w:hAnsi="Consolas"/>
          <w:sz w:val="20"/>
          <w:szCs w:val="20"/>
        </w:rPr>
        <w:t>Service-Type = NAS-Prompt-User</w:t>
      </w:r>
    </w:p>
    <w:p w14:paraId="75EE2DCE" w14:textId="10A5BF80" w:rsidR="00C60BB1" w:rsidRPr="006A308D" w:rsidRDefault="006A308D" w:rsidP="006A308D">
      <w:pPr>
        <w:ind w:left="720"/>
        <w:rPr>
          <w:rFonts w:ascii="Consolas" w:hAnsi="Consolas"/>
          <w:sz w:val="20"/>
          <w:szCs w:val="20"/>
        </w:rPr>
      </w:pPr>
      <w:r w:rsidRPr="006A308D">
        <w:rPr>
          <w:rFonts w:ascii="Consolas" w:hAnsi="Consolas"/>
          <w:sz w:val="20"/>
          <w:szCs w:val="20"/>
        </w:rPr>
        <w:t xml:space="preserve">  </w:t>
      </w:r>
      <w:r w:rsidRPr="006A308D">
        <w:rPr>
          <w:rFonts w:ascii="Consolas" w:hAnsi="Consolas"/>
          <w:sz w:val="20"/>
          <w:szCs w:val="20"/>
        </w:rPr>
        <w:t>Cisco-</w:t>
      </w:r>
      <w:proofErr w:type="spellStart"/>
      <w:r w:rsidRPr="006A308D">
        <w:rPr>
          <w:rFonts w:ascii="Consolas" w:hAnsi="Consolas"/>
          <w:sz w:val="20"/>
          <w:szCs w:val="20"/>
        </w:rPr>
        <w:t>AVPair</w:t>
      </w:r>
      <w:proofErr w:type="spellEnd"/>
      <w:r w:rsidRPr="006A308D">
        <w:rPr>
          <w:rFonts w:ascii="Consolas" w:hAnsi="Consolas"/>
          <w:sz w:val="20"/>
          <w:szCs w:val="20"/>
        </w:rPr>
        <w:t xml:space="preserve"> = "</w:t>
      </w:r>
      <w:proofErr w:type="spellStart"/>
      <w:proofErr w:type="gramStart"/>
      <w:r w:rsidRPr="006A308D">
        <w:rPr>
          <w:rFonts w:ascii="Consolas" w:hAnsi="Consolas"/>
          <w:sz w:val="20"/>
          <w:szCs w:val="20"/>
        </w:rPr>
        <w:t>shell:priv</w:t>
      </w:r>
      <w:proofErr w:type="gramEnd"/>
      <w:r w:rsidRPr="006A308D">
        <w:rPr>
          <w:rFonts w:ascii="Consolas" w:hAnsi="Consolas"/>
          <w:sz w:val="20"/>
          <w:szCs w:val="20"/>
        </w:rPr>
        <w:t>-lvl</w:t>
      </w:r>
      <w:proofErr w:type="spellEnd"/>
      <w:r w:rsidRPr="006A308D">
        <w:rPr>
          <w:rFonts w:ascii="Consolas" w:hAnsi="Consolas"/>
          <w:sz w:val="20"/>
          <w:szCs w:val="20"/>
        </w:rPr>
        <w:t>=15"</w:t>
      </w:r>
    </w:p>
    <w:p w14:paraId="7F7C0203" w14:textId="77777777" w:rsidR="006A308D" w:rsidRPr="006A308D" w:rsidRDefault="006A308D" w:rsidP="006A308D">
      <w:pPr>
        <w:ind w:left="720"/>
        <w:rPr>
          <w:rFonts w:ascii="Consolas" w:hAnsi="Consolas"/>
          <w:sz w:val="20"/>
          <w:szCs w:val="20"/>
        </w:rPr>
      </w:pPr>
    </w:p>
    <w:p w14:paraId="06BB3143" w14:textId="4E126521" w:rsidR="006A308D" w:rsidRPr="006A308D" w:rsidRDefault="006A308D" w:rsidP="006A308D">
      <w:pPr>
        <w:rPr>
          <w:rFonts w:ascii="Consolas" w:hAnsi="Consolas"/>
          <w:sz w:val="20"/>
          <w:szCs w:val="20"/>
        </w:rPr>
      </w:pPr>
      <w:r w:rsidRPr="006A308D">
        <w:rPr>
          <w:rFonts w:ascii="Consolas" w:hAnsi="Consolas"/>
          <w:sz w:val="20"/>
          <w:szCs w:val="20"/>
        </w:rPr>
        <w:t>$enab15$</w:t>
      </w:r>
      <w:r w:rsidRPr="006A308D">
        <w:rPr>
          <w:rFonts w:ascii="Consolas" w:hAnsi="Consolas"/>
          <w:sz w:val="20"/>
          <w:szCs w:val="20"/>
        </w:rPr>
        <w:t xml:space="preserve"> Cleartext-</w:t>
      </w:r>
      <w:proofErr w:type="gramStart"/>
      <w:r w:rsidRPr="006A308D">
        <w:rPr>
          <w:rFonts w:ascii="Consolas" w:hAnsi="Consolas"/>
          <w:sz w:val="20"/>
          <w:szCs w:val="20"/>
        </w:rPr>
        <w:t>Password :</w:t>
      </w:r>
      <w:proofErr w:type="gramEnd"/>
      <w:r w:rsidRPr="006A308D">
        <w:rPr>
          <w:rFonts w:ascii="Consolas" w:hAnsi="Consolas"/>
          <w:sz w:val="20"/>
          <w:szCs w:val="20"/>
        </w:rPr>
        <w:t>= "</w:t>
      </w:r>
      <w:r w:rsidR="004D04DF">
        <w:rPr>
          <w:rFonts w:ascii="Consolas" w:hAnsi="Consolas"/>
          <w:sz w:val="20"/>
          <w:szCs w:val="20"/>
        </w:rPr>
        <w:t>nuts</w:t>
      </w:r>
      <w:r w:rsidRPr="006A308D">
        <w:rPr>
          <w:rFonts w:ascii="Consolas" w:hAnsi="Consolas"/>
          <w:sz w:val="20"/>
          <w:szCs w:val="20"/>
        </w:rPr>
        <w:t>"</w:t>
      </w:r>
    </w:p>
    <w:p w14:paraId="565D85B8" w14:textId="77777777" w:rsidR="006A308D" w:rsidRPr="006A308D" w:rsidRDefault="006A308D" w:rsidP="006A308D">
      <w:pPr>
        <w:ind w:left="720"/>
        <w:rPr>
          <w:rFonts w:ascii="Consolas" w:hAnsi="Consolas"/>
          <w:sz w:val="20"/>
          <w:szCs w:val="20"/>
        </w:rPr>
      </w:pPr>
      <w:r w:rsidRPr="006A308D">
        <w:rPr>
          <w:rFonts w:ascii="Consolas" w:hAnsi="Consolas"/>
          <w:sz w:val="20"/>
          <w:szCs w:val="20"/>
        </w:rPr>
        <w:t xml:space="preserve">  Service-Type = NAS-Prompt-User</w:t>
      </w:r>
    </w:p>
    <w:p w14:paraId="5CDFCE64" w14:textId="41B0571C" w:rsidR="006A308D" w:rsidRPr="006A308D" w:rsidRDefault="006A308D" w:rsidP="006A308D">
      <w:pPr>
        <w:ind w:left="720"/>
        <w:rPr>
          <w:rFonts w:ascii="Consolas" w:hAnsi="Consolas"/>
          <w:sz w:val="20"/>
          <w:szCs w:val="20"/>
        </w:rPr>
      </w:pPr>
      <w:r w:rsidRPr="006A308D">
        <w:rPr>
          <w:rFonts w:ascii="Consolas" w:hAnsi="Consolas"/>
          <w:sz w:val="20"/>
          <w:szCs w:val="20"/>
        </w:rPr>
        <w:t xml:space="preserve">  Cisco-</w:t>
      </w:r>
      <w:proofErr w:type="spellStart"/>
      <w:r w:rsidRPr="006A308D">
        <w:rPr>
          <w:rFonts w:ascii="Consolas" w:hAnsi="Consolas"/>
          <w:sz w:val="20"/>
          <w:szCs w:val="20"/>
        </w:rPr>
        <w:t>AVPair</w:t>
      </w:r>
      <w:proofErr w:type="spellEnd"/>
      <w:r w:rsidRPr="006A308D">
        <w:rPr>
          <w:rFonts w:ascii="Consolas" w:hAnsi="Consolas"/>
          <w:sz w:val="20"/>
          <w:szCs w:val="20"/>
        </w:rPr>
        <w:t xml:space="preserve"> = "</w:t>
      </w:r>
      <w:proofErr w:type="spellStart"/>
      <w:proofErr w:type="gramStart"/>
      <w:r w:rsidRPr="006A308D">
        <w:rPr>
          <w:rFonts w:ascii="Consolas" w:hAnsi="Consolas"/>
          <w:sz w:val="20"/>
          <w:szCs w:val="20"/>
        </w:rPr>
        <w:t>shell:priv</w:t>
      </w:r>
      <w:proofErr w:type="gramEnd"/>
      <w:r w:rsidRPr="006A308D">
        <w:rPr>
          <w:rFonts w:ascii="Consolas" w:hAnsi="Consolas"/>
          <w:sz w:val="20"/>
          <w:szCs w:val="20"/>
        </w:rPr>
        <w:t>-lvl</w:t>
      </w:r>
      <w:proofErr w:type="spellEnd"/>
      <w:r w:rsidRPr="006A308D">
        <w:rPr>
          <w:rFonts w:ascii="Consolas" w:hAnsi="Consolas"/>
          <w:sz w:val="20"/>
          <w:szCs w:val="20"/>
        </w:rPr>
        <w:t>=15"</w:t>
      </w:r>
    </w:p>
    <w:p w14:paraId="02871ADD" w14:textId="77777777" w:rsidR="002764EC" w:rsidRDefault="002764EC" w:rsidP="00916F64"/>
    <w:p w14:paraId="0028FAE0" w14:textId="77777777" w:rsidR="00C60BB1" w:rsidRDefault="00C60BB1" w:rsidP="00C60BB1">
      <w:r>
        <w:t>Router:</w:t>
      </w:r>
    </w:p>
    <w:p w14:paraId="3F2D00AC" w14:textId="77777777" w:rsidR="00C60BB1" w:rsidRDefault="00C60BB1" w:rsidP="00C60BB1">
      <w:pPr>
        <w:rPr>
          <w:rFonts w:ascii="Consolas" w:hAnsi="Consolas"/>
          <w:sz w:val="20"/>
          <w:szCs w:val="20"/>
        </w:rPr>
      </w:pPr>
      <w:proofErr w:type="spellStart"/>
      <w:r w:rsidRPr="000802EE">
        <w:rPr>
          <w:rFonts w:ascii="Consolas" w:hAnsi="Consolas"/>
          <w:sz w:val="20"/>
          <w:szCs w:val="20"/>
        </w:rPr>
        <w:t>aaa</w:t>
      </w:r>
      <w:proofErr w:type="spellEnd"/>
      <w:r w:rsidRPr="000802EE">
        <w:rPr>
          <w:rFonts w:ascii="Consolas" w:hAnsi="Consolas"/>
          <w:sz w:val="20"/>
          <w:szCs w:val="20"/>
        </w:rPr>
        <w:t xml:space="preserve"> </w:t>
      </w:r>
      <w:proofErr w:type="gramStart"/>
      <w:r w:rsidRPr="000802EE">
        <w:rPr>
          <w:rFonts w:ascii="Consolas" w:hAnsi="Consolas"/>
          <w:sz w:val="20"/>
          <w:szCs w:val="20"/>
        </w:rPr>
        <w:t>new-model</w:t>
      </w:r>
      <w:proofErr w:type="gramEnd"/>
    </w:p>
    <w:p w14:paraId="3C7FA126" w14:textId="77777777" w:rsidR="00C60BB1" w:rsidRPr="000802EE" w:rsidRDefault="00C60BB1" w:rsidP="00C60BB1">
      <w:pPr>
        <w:rPr>
          <w:rFonts w:ascii="Consolas" w:hAnsi="Consolas"/>
          <w:sz w:val="20"/>
          <w:szCs w:val="20"/>
        </w:rPr>
      </w:pPr>
      <w:proofErr w:type="spellStart"/>
      <w:r w:rsidRPr="00030BA0">
        <w:rPr>
          <w:rFonts w:ascii="Consolas" w:hAnsi="Consolas"/>
          <w:sz w:val="20"/>
          <w:szCs w:val="20"/>
        </w:rPr>
        <w:t>aaa</w:t>
      </w:r>
      <w:proofErr w:type="spellEnd"/>
      <w:r w:rsidRPr="00030BA0">
        <w:rPr>
          <w:rFonts w:ascii="Consolas" w:hAnsi="Consolas"/>
          <w:sz w:val="20"/>
          <w:szCs w:val="20"/>
        </w:rPr>
        <w:t xml:space="preserve"> authentication attempts login 5</w:t>
      </w:r>
    </w:p>
    <w:p w14:paraId="07560ECB" w14:textId="6C810439" w:rsidR="00C60BB1" w:rsidRPr="000802EE" w:rsidRDefault="00C60BB1" w:rsidP="00C60BB1">
      <w:pPr>
        <w:rPr>
          <w:rFonts w:ascii="Consolas" w:hAnsi="Consolas"/>
          <w:sz w:val="20"/>
          <w:szCs w:val="20"/>
        </w:rPr>
      </w:pPr>
      <w:proofErr w:type="spellStart"/>
      <w:r w:rsidRPr="000802EE">
        <w:rPr>
          <w:rFonts w:ascii="Consolas" w:hAnsi="Consolas"/>
          <w:sz w:val="20"/>
          <w:szCs w:val="20"/>
        </w:rPr>
        <w:t>aaa</w:t>
      </w:r>
      <w:proofErr w:type="spellEnd"/>
      <w:r w:rsidRPr="000802EE">
        <w:rPr>
          <w:rFonts w:ascii="Consolas" w:hAnsi="Consolas"/>
          <w:sz w:val="20"/>
          <w:szCs w:val="20"/>
        </w:rPr>
        <w:t xml:space="preserve"> authentication login default group radius</w:t>
      </w:r>
    </w:p>
    <w:p w14:paraId="46F96E73" w14:textId="5883A49B" w:rsidR="00C60BB1" w:rsidRPr="000802EE" w:rsidRDefault="00C60BB1" w:rsidP="00C60BB1">
      <w:pPr>
        <w:rPr>
          <w:rFonts w:ascii="Consolas" w:hAnsi="Consolas"/>
          <w:sz w:val="20"/>
          <w:szCs w:val="20"/>
        </w:rPr>
      </w:pPr>
      <w:proofErr w:type="spellStart"/>
      <w:r w:rsidRPr="000802EE">
        <w:rPr>
          <w:rFonts w:ascii="Consolas" w:hAnsi="Consolas"/>
          <w:sz w:val="20"/>
          <w:szCs w:val="20"/>
        </w:rPr>
        <w:t>aaa</w:t>
      </w:r>
      <w:proofErr w:type="spellEnd"/>
      <w:r w:rsidRPr="000802EE">
        <w:rPr>
          <w:rFonts w:ascii="Consolas" w:hAnsi="Consolas"/>
          <w:sz w:val="20"/>
          <w:szCs w:val="20"/>
        </w:rPr>
        <w:t xml:space="preserve"> authentication enable default group radius</w:t>
      </w:r>
    </w:p>
    <w:p w14:paraId="59739951" w14:textId="5D4C149C" w:rsidR="00C60BB1" w:rsidRPr="00C60BB1" w:rsidRDefault="00C60BB1" w:rsidP="00C60BB1">
      <w:pPr>
        <w:rPr>
          <w:rFonts w:ascii="Consolas" w:hAnsi="Consolas"/>
          <w:sz w:val="20"/>
          <w:szCs w:val="20"/>
        </w:rPr>
      </w:pPr>
      <w:r w:rsidRPr="00C60BB1">
        <w:rPr>
          <w:rFonts w:ascii="Consolas" w:hAnsi="Consolas"/>
          <w:sz w:val="20"/>
          <w:szCs w:val="20"/>
        </w:rPr>
        <w:t xml:space="preserve">radius server </w:t>
      </w:r>
      <w:proofErr w:type="spellStart"/>
      <w:r w:rsidRPr="00C60BB1">
        <w:rPr>
          <w:rFonts w:ascii="Consolas" w:hAnsi="Consolas"/>
          <w:sz w:val="20"/>
          <w:szCs w:val="20"/>
        </w:rPr>
        <w:t>deez</w:t>
      </w:r>
      <w:proofErr w:type="spellEnd"/>
    </w:p>
    <w:p w14:paraId="42CDA2AD" w14:textId="71ADE3B9" w:rsidR="00C60BB1" w:rsidRPr="00C60BB1" w:rsidRDefault="00C60BB1" w:rsidP="00C60BB1">
      <w:pPr>
        <w:rPr>
          <w:rFonts w:ascii="Consolas" w:hAnsi="Consolas"/>
          <w:sz w:val="20"/>
          <w:szCs w:val="20"/>
        </w:rPr>
      </w:pPr>
      <w:r w:rsidRPr="00C60BB1">
        <w:rPr>
          <w:rFonts w:ascii="Consolas" w:hAnsi="Consolas"/>
          <w:sz w:val="20"/>
          <w:szCs w:val="20"/>
        </w:rPr>
        <w:lastRenderedPageBreak/>
        <w:t xml:space="preserve"> address ipv4 </w:t>
      </w:r>
      <w:r w:rsidRPr="00C60BB1">
        <w:rPr>
          <w:rFonts w:ascii="Consolas" w:hAnsi="Consolas"/>
          <w:sz w:val="20"/>
          <w:szCs w:val="20"/>
        </w:rPr>
        <w:t>10.0.0.1</w:t>
      </w:r>
      <w:r w:rsidRPr="00C60BB1">
        <w:rPr>
          <w:rFonts w:ascii="Consolas" w:hAnsi="Consolas"/>
          <w:sz w:val="20"/>
          <w:szCs w:val="20"/>
        </w:rPr>
        <w:t xml:space="preserve"> auth-port 1812 acct-port 1813</w:t>
      </w:r>
    </w:p>
    <w:p w14:paraId="65E6900D" w14:textId="77777777" w:rsidR="00C60BB1" w:rsidRPr="00C60BB1" w:rsidRDefault="00C60BB1" w:rsidP="00C60BB1">
      <w:pPr>
        <w:rPr>
          <w:rFonts w:ascii="Consolas" w:hAnsi="Consolas"/>
          <w:sz w:val="20"/>
          <w:szCs w:val="20"/>
        </w:rPr>
      </w:pPr>
      <w:r w:rsidRPr="00C60BB1">
        <w:rPr>
          <w:rFonts w:ascii="Consolas" w:hAnsi="Consolas"/>
          <w:sz w:val="20"/>
          <w:szCs w:val="20"/>
        </w:rPr>
        <w:t xml:space="preserve"> timeout 30</w:t>
      </w:r>
    </w:p>
    <w:p w14:paraId="59312E52" w14:textId="77777777" w:rsidR="00C60BB1" w:rsidRPr="00C60BB1" w:rsidRDefault="00C60BB1" w:rsidP="00C60BB1">
      <w:pPr>
        <w:rPr>
          <w:rFonts w:ascii="Consolas" w:hAnsi="Consolas"/>
          <w:sz w:val="20"/>
          <w:szCs w:val="20"/>
        </w:rPr>
      </w:pPr>
      <w:r w:rsidRPr="00C60BB1">
        <w:rPr>
          <w:rFonts w:ascii="Consolas" w:hAnsi="Consolas"/>
          <w:sz w:val="20"/>
          <w:szCs w:val="20"/>
        </w:rPr>
        <w:t xml:space="preserve"> retransmit 3</w:t>
      </w:r>
    </w:p>
    <w:p w14:paraId="463FB5B9" w14:textId="09233951" w:rsidR="00125F74" w:rsidRPr="00197EAE" w:rsidRDefault="00C60BB1" w:rsidP="00916F64">
      <w:pPr>
        <w:rPr>
          <w:rFonts w:ascii="Consolas" w:hAnsi="Consolas"/>
          <w:sz w:val="20"/>
          <w:szCs w:val="20"/>
        </w:rPr>
      </w:pPr>
      <w:r w:rsidRPr="00C60BB1">
        <w:rPr>
          <w:rFonts w:ascii="Consolas" w:hAnsi="Consolas"/>
          <w:sz w:val="20"/>
          <w:szCs w:val="20"/>
        </w:rPr>
        <w:t xml:space="preserve"> key </w:t>
      </w:r>
      <w:r>
        <w:rPr>
          <w:rFonts w:ascii="Consolas" w:hAnsi="Consolas"/>
          <w:sz w:val="20"/>
          <w:szCs w:val="20"/>
        </w:rPr>
        <w:t>nuts</w:t>
      </w:r>
    </w:p>
    <w:p w14:paraId="6A52867F" w14:textId="44CDA24B" w:rsidR="000802EE" w:rsidRDefault="000802EE" w:rsidP="00EA1D85">
      <w:pPr>
        <w:pStyle w:val="Heading2"/>
        <w:ind w:left="5040" w:firstLine="720"/>
        <w:jc w:val="center"/>
      </w:pPr>
      <w:r>
        <w:t>TACACS+</w:t>
      </w:r>
    </w:p>
    <w:p w14:paraId="7AFEB12A" w14:textId="7EBA57F1" w:rsidR="000802EE" w:rsidRDefault="00DF2031" w:rsidP="000802EE">
      <w:bookmarkStart w:id="1" w:name="_Hlk105254852"/>
      <w:r>
        <w:t>Authentication.xml</w:t>
      </w:r>
      <w:r w:rsidR="000802EE">
        <w:t>:</w:t>
      </w:r>
    </w:p>
    <w:bookmarkEnd w:id="1"/>
    <w:p w14:paraId="596110F2" w14:textId="74AC766B" w:rsidR="000802EE" w:rsidRDefault="00197EAE" w:rsidP="00916F64">
      <w:r w:rsidRPr="002D4E29">
        <w:rPr>
          <w:rFonts w:ascii="Consolas" w:hAnsi="Consolas"/>
          <w:noProof/>
          <w:color w:val="24292F"/>
          <w:sz w:val="20"/>
          <w:szCs w:val="20"/>
        </w:rPr>
        <mc:AlternateContent>
          <mc:Choice Requires="wps">
            <w:drawing>
              <wp:anchor distT="45720" distB="45720" distL="114300" distR="114300" simplePos="0" relativeHeight="251674709" behindDoc="0" locked="0" layoutInCell="1" allowOverlap="1" wp14:anchorId="7794AEFD" wp14:editId="1747E61A">
                <wp:simplePos x="0" y="0"/>
                <wp:positionH relativeFrom="margin">
                  <wp:align>right</wp:align>
                </wp:positionH>
                <wp:positionV relativeFrom="paragraph">
                  <wp:posOffset>18415</wp:posOffset>
                </wp:positionV>
                <wp:extent cx="169164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640" cy="1404620"/>
                        </a:xfrm>
                        <a:prstGeom prst="rect">
                          <a:avLst/>
                        </a:prstGeom>
                        <a:solidFill>
                          <a:srgbClr val="FFFFFF"/>
                        </a:solidFill>
                        <a:ln w="9525">
                          <a:noFill/>
                          <a:miter lim="800000"/>
                          <a:headEnd/>
                          <a:tailEnd/>
                        </a:ln>
                      </wps:spPr>
                      <wps:txbx>
                        <w:txbxContent>
                          <w:p w14:paraId="788EA81F" w14:textId="1BE233A8" w:rsidR="002D4E29" w:rsidRPr="002D4E29" w:rsidRDefault="002D4E29" w:rsidP="002D4E29">
                            <w:pPr>
                              <w:rPr>
                                <w:i/>
                                <w:iCs/>
                                <w:color w:val="8B1010" w:themeColor="accent1" w:themeShade="80"/>
                              </w:rPr>
                            </w:pPr>
                            <w:r w:rsidRPr="002D4E29">
                              <w:rPr>
                                <w:i/>
                                <w:iCs/>
                                <w:color w:val="8B1010" w:themeColor="accent1" w:themeShade="80"/>
                              </w:rPr>
                              <w:t>Is it just me, or does the text seem bigger in XML tags?</w:t>
                            </w:r>
                          </w:p>
                          <w:p w14:paraId="02A0E46A" w14:textId="45BF074E" w:rsidR="002D4E29" w:rsidRDefault="002D4E2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94AEFD" id="_x0000_s1048" type="#_x0000_t202" style="position:absolute;margin-left:82pt;margin-top:1.45pt;width:133.2pt;height:110.6pt;z-index:251674709;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" stroked="f">
                <v:textbox style="mso-fit-shape-to-text:t">
                  <w:txbxContent>
                    <w:p w14:paraId="788EA81F" w14:textId="1BE233A8" w:rsidR="002D4E29" w:rsidRPr="002D4E29" w:rsidRDefault="002D4E29" w:rsidP="002D4E29">
                      <w:pPr>
                        <w:rPr>
                          <w:i/>
                          <w:iCs/>
                          <w:color w:val="8B1010" w:themeColor="accent1" w:themeShade="80"/>
                        </w:rPr>
                      </w:pPr>
                      <w:r w:rsidRPr="002D4E29">
                        <w:rPr>
                          <w:i/>
                          <w:iCs/>
                          <w:color w:val="8B1010" w:themeColor="accent1" w:themeShade="80"/>
                        </w:rPr>
                        <w:t>Is it just me, or does the text seem bigger in XML tags?</w:t>
                      </w:r>
                    </w:p>
                    <w:p w14:paraId="02A0E46A" w14:textId="45BF074E" w:rsidR="002D4E29" w:rsidRDefault="002D4E29"/>
                  </w:txbxContent>
                </v:textbox>
                <w10:wrap type="square" anchorx="margin"/>
              </v:shape>
            </w:pict>
          </mc:Fallback>
        </mc:AlternateContent>
      </w:r>
    </w:p>
    <w:p w14:paraId="08B19CED" w14:textId="77777777" w:rsidR="009B490A" w:rsidRDefault="009B490A" w:rsidP="00916F64">
      <w:pPr>
        <w:rPr>
          <w:rFonts w:ascii="Consolas" w:hAnsi="Consolas"/>
          <w:color w:val="24292F"/>
          <w:sz w:val="20"/>
          <w:szCs w:val="20"/>
        </w:rPr>
      </w:pPr>
      <w:r>
        <w:rPr>
          <w:rFonts w:ascii="Consolas" w:hAnsi="Consolas"/>
          <w:color w:val="24292F"/>
          <w:sz w:val="20"/>
          <w:szCs w:val="20"/>
        </w:rPr>
        <w:t>&lt;User&gt;</w:t>
      </w:r>
    </w:p>
    <w:p w14:paraId="7D5BD9F5" w14:textId="25868BE3" w:rsidR="009B490A" w:rsidRDefault="009B490A" w:rsidP="00916F64">
      <w:pPr>
        <w:rPr>
          <w:rFonts w:ascii="Consolas" w:hAnsi="Consolas"/>
          <w:color w:val="24292F"/>
          <w:sz w:val="20"/>
          <w:szCs w:val="20"/>
        </w:rPr>
      </w:pPr>
      <w:r>
        <w:rPr>
          <w:rFonts w:ascii="Consolas" w:hAnsi="Consolas"/>
          <w:color w:val="24292F"/>
          <w:sz w:val="20"/>
          <w:szCs w:val="20"/>
        </w:rPr>
        <w:t>&lt;Name&gt;</w:t>
      </w:r>
      <w:proofErr w:type="spellStart"/>
      <w:r>
        <w:rPr>
          <w:rFonts w:ascii="Consolas" w:hAnsi="Consolas"/>
          <w:color w:val="24292F"/>
          <w:sz w:val="20"/>
          <w:szCs w:val="20"/>
        </w:rPr>
        <w:t>memey</w:t>
      </w:r>
      <w:proofErr w:type="spellEnd"/>
      <w:r>
        <w:rPr>
          <w:rFonts w:ascii="Consolas" w:hAnsi="Consolas"/>
          <w:color w:val="24292F"/>
          <w:sz w:val="20"/>
          <w:szCs w:val="20"/>
        </w:rPr>
        <w:t>&lt;/Name&gt;</w:t>
      </w:r>
    </w:p>
    <w:p w14:paraId="35B148C6" w14:textId="1220FABA" w:rsidR="009B490A" w:rsidRDefault="002D4E29" w:rsidP="00916F64">
      <w:pPr>
        <w:rPr>
          <w:rFonts w:ascii="Consolas" w:hAnsi="Consolas"/>
          <w:color w:val="24292F"/>
          <w:sz w:val="20"/>
          <w:szCs w:val="20"/>
        </w:rPr>
      </w:pPr>
      <w:r>
        <w:rPr>
          <w:rFonts w:ascii="Consolas" w:hAnsi="Consolas"/>
          <w:color w:val="24292F"/>
          <w:sz w:val="20"/>
          <w:szCs w:val="20"/>
        </w:rPr>
        <w:t>&lt;</w:t>
      </w:r>
      <w:proofErr w:type="spellStart"/>
      <w:r>
        <w:rPr>
          <w:rFonts w:ascii="Consolas" w:hAnsi="Consolas"/>
          <w:color w:val="24292F"/>
          <w:sz w:val="20"/>
          <w:szCs w:val="20"/>
        </w:rPr>
        <w:t>LoginPassword</w:t>
      </w:r>
      <w:proofErr w:type="spellEnd"/>
      <w:r>
        <w:rPr>
          <w:rFonts w:ascii="Consolas" w:hAnsi="Consolas"/>
          <w:color w:val="24292F"/>
          <w:sz w:val="20"/>
          <w:szCs w:val="20"/>
        </w:rPr>
        <w:t xml:space="preserve"> </w:t>
      </w:r>
      <w:proofErr w:type="spellStart"/>
      <w:r>
        <w:rPr>
          <w:rFonts w:ascii="Consolas" w:hAnsi="Consolas"/>
          <w:color w:val="24292F"/>
          <w:sz w:val="20"/>
          <w:szCs w:val="20"/>
        </w:rPr>
        <w:t>ClearText</w:t>
      </w:r>
      <w:proofErr w:type="spellEnd"/>
      <w:r w:rsidR="006A308D">
        <w:rPr>
          <w:rFonts w:ascii="Consolas" w:hAnsi="Consolas"/>
          <w:color w:val="24292F"/>
          <w:sz w:val="20"/>
          <w:szCs w:val="20"/>
        </w:rPr>
        <w:t>=</w:t>
      </w:r>
      <w:r w:rsidR="006A308D" w:rsidRPr="006A308D">
        <w:rPr>
          <w:rFonts w:ascii="Consolas" w:hAnsi="Consolas"/>
          <w:sz w:val="20"/>
          <w:szCs w:val="20"/>
        </w:rPr>
        <w:t>"</w:t>
      </w:r>
      <w:proofErr w:type="spellStart"/>
      <w:r w:rsidR="006A308D">
        <w:rPr>
          <w:rFonts w:ascii="Consolas" w:hAnsi="Consolas"/>
          <w:color w:val="24292F"/>
          <w:sz w:val="20"/>
          <w:szCs w:val="20"/>
        </w:rPr>
        <w:t>deez</w:t>
      </w:r>
      <w:proofErr w:type="spellEnd"/>
      <w:r w:rsidR="006A308D" w:rsidRPr="006A308D">
        <w:rPr>
          <w:rFonts w:ascii="Consolas" w:hAnsi="Consolas"/>
          <w:sz w:val="20"/>
          <w:szCs w:val="20"/>
        </w:rPr>
        <w:t>"</w:t>
      </w:r>
      <w:r w:rsidR="006A308D">
        <w:rPr>
          <w:rFonts w:ascii="Consolas" w:hAnsi="Consolas"/>
          <w:color w:val="24292F"/>
          <w:sz w:val="20"/>
          <w:szCs w:val="20"/>
        </w:rPr>
        <w:t xml:space="preserve"> DES=</w:t>
      </w:r>
      <w:r w:rsidR="006A308D" w:rsidRPr="006A308D">
        <w:rPr>
          <w:rFonts w:ascii="Consolas" w:hAnsi="Consolas"/>
          <w:sz w:val="20"/>
          <w:szCs w:val="20"/>
        </w:rPr>
        <w:t>""</w:t>
      </w:r>
      <w:r w:rsidR="006A308D">
        <w:rPr>
          <w:rFonts w:ascii="Consolas" w:hAnsi="Consolas"/>
          <w:color w:val="24292F"/>
          <w:sz w:val="20"/>
          <w:szCs w:val="20"/>
        </w:rPr>
        <w:t>&gt;</w:t>
      </w:r>
    </w:p>
    <w:p w14:paraId="40D22EA7" w14:textId="1BFBD3E6" w:rsidR="006A308D" w:rsidRDefault="006A308D" w:rsidP="00916F64">
      <w:pPr>
        <w:rPr>
          <w:rFonts w:ascii="Consolas" w:hAnsi="Consolas"/>
          <w:color w:val="24292F"/>
          <w:sz w:val="20"/>
          <w:szCs w:val="20"/>
        </w:rPr>
      </w:pPr>
      <w:r>
        <w:rPr>
          <w:rFonts w:ascii="Consolas" w:hAnsi="Consolas"/>
          <w:color w:val="24292F"/>
          <w:sz w:val="20"/>
          <w:szCs w:val="20"/>
        </w:rPr>
        <w:t>&lt;</w:t>
      </w:r>
      <w:proofErr w:type="spellStart"/>
      <w:r>
        <w:rPr>
          <w:rFonts w:ascii="Consolas" w:hAnsi="Consolas"/>
          <w:color w:val="24292F"/>
          <w:sz w:val="20"/>
          <w:szCs w:val="20"/>
        </w:rPr>
        <w:t>Enable</w:t>
      </w:r>
      <w:r>
        <w:rPr>
          <w:rFonts w:ascii="Consolas" w:hAnsi="Consolas"/>
          <w:color w:val="24292F"/>
          <w:sz w:val="20"/>
          <w:szCs w:val="20"/>
        </w:rPr>
        <w:t>Password</w:t>
      </w:r>
      <w:proofErr w:type="spellEnd"/>
      <w:r>
        <w:rPr>
          <w:rFonts w:ascii="Consolas" w:hAnsi="Consolas"/>
          <w:color w:val="24292F"/>
          <w:sz w:val="20"/>
          <w:szCs w:val="20"/>
        </w:rPr>
        <w:t xml:space="preserve"> </w:t>
      </w:r>
      <w:proofErr w:type="spellStart"/>
      <w:r>
        <w:rPr>
          <w:rFonts w:ascii="Consolas" w:hAnsi="Consolas"/>
          <w:color w:val="24292F"/>
          <w:sz w:val="20"/>
          <w:szCs w:val="20"/>
        </w:rPr>
        <w:t>ClearText</w:t>
      </w:r>
      <w:proofErr w:type="spellEnd"/>
      <w:r>
        <w:rPr>
          <w:rFonts w:ascii="Consolas" w:hAnsi="Consolas"/>
          <w:color w:val="24292F"/>
          <w:sz w:val="20"/>
          <w:szCs w:val="20"/>
        </w:rPr>
        <w:t>=</w:t>
      </w:r>
      <w:r w:rsidRPr="006A308D">
        <w:rPr>
          <w:rFonts w:ascii="Consolas" w:hAnsi="Consolas"/>
          <w:sz w:val="20"/>
          <w:szCs w:val="20"/>
        </w:rPr>
        <w:t>"</w:t>
      </w:r>
      <w:r>
        <w:rPr>
          <w:rFonts w:ascii="Consolas" w:hAnsi="Consolas"/>
          <w:color w:val="24292F"/>
          <w:sz w:val="20"/>
          <w:szCs w:val="20"/>
        </w:rPr>
        <w:t>nuts</w:t>
      </w:r>
      <w:r w:rsidRPr="006A308D">
        <w:rPr>
          <w:rFonts w:ascii="Consolas" w:hAnsi="Consolas"/>
          <w:sz w:val="20"/>
          <w:szCs w:val="20"/>
        </w:rPr>
        <w:t>"</w:t>
      </w:r>
      <w:r>
        <w:rPr>
          <w:rFonts w:ascii="Consolas" w:hAnsi="Consolas"/>
          <w:color w:val="24292F"/>
          <w:sz w:val="20"/>
          <w:szCs w:val="20"/>
        </w:rPr>
        <w:t xml:space="preserve"> DES=</w:t>
      </w:r>
      <w:r w:rsidRPr="006A308D">
        <w:rPr>
          <w:rFonts w:ascii="Consolas" w:hAnsi="Consolas"/>
          <w:sz w:val="20"/>
          <w:szCs w:val="20"/>
        </w:rPr>
        <w:t>""</w:t>
      </w:r>
      <w:r>
        <w:rPr>
          <w:rFonts w:ascii="Consolas" w:hAnsi="Consolas"/>
          <w:color w:val="24292F"/>
          <w:sz w:val="20"/>
          <w:szCs w:val="20"/>
        </w:rPr>
        <w:t>&gt;</w:t>
      </w:r>
    </w:p>
    <w:p w14:paraId="397184B2" w14:textId="2D9CD537" w:rsidR="009B490A" w:rsidRDefault="009B490A" w:rsidP="00916F64">
      <w:r>
        <w:rPr>
          <w:rFonts w:ascii="Consolas" w:hAnsi="Consolas"/>
          <w:color w:val="24292F"/>
          <w:sz w:val="20"/>
          <w:szCs w:val="20"/>
        </w:rPr>
        <w:t>&lt;/User&gt;</w:t>
      </w:r>
    </w:p>
    <w:p w14:paraId="626CFF96" w14:textId="482EEF9F" w:rsidR="009B490A" w:rsidRDefault="009B490A" w:rsidP="00916F64"/>
    <w:p w14:paraId="5D55A7E7" w14:textId="75871B8E" w:rsidR="001D321F" w:rsidRDefault="001D321F" w:rsidP="00916F64">
      <w:r>
        <w:t>A</w:t>
      </w:r>
      <w:r w:rsidRPr="001D321F">
        <w:t>uthorization.xml</w:t>
      </w:r>
    </w:p>
    <w:p w14:paraId="421F2FC0" w14:textId="475E7BB6" w:rsidR="001D321F" w:rsidRPr="00140C17" w:rsidRDefault="001D321F" w:rsidP="00916F64">
      <w:r>
        <w:rPr>
          <w:rFonts w:ascii="Consolas" w:hAnsi="Consolas"/>
          <w:color w:val="24292F"/>
          <w:sz w:val="20"/>
          <w:szCs w:val="20"/>
        </w:rPr>
        <w:t>&lt;Permit</w:t>
      </w:r>
      <w:proofErr w:type="gramStart"/>
      <w:r>
        <w:rPr>
          <w:rFonts w:ascii="Consolas" w:hAnsi="Consolas"/>
          <w:color w:val="24292F"/>
          <w:sz w:val="20"/>
          <w:szCs w:val="20"/>
        </w:rPr>
        <w:t>&gt;.*</w:t>
      </w:r>
      <w:proofErr w:type="gramEnd"/>
      <w:r>
        <w:rPr>
          <w:rFonts w:ascii="Consolas" w:hAnsi="Consolas"/>
          <w:color w:val="24292F"/>
          <w:sz w:val="20"/>
          <w:szCs w:val="20"/>
        </w:rPr>
        <w:t>&lt;/Permit&gt;</w:t>
      </w:r>
    </w:p>
    <w:p w14:paraId="1B90A18E" w14:textId="77777777" w:rsidR="001D321F" w:rsidRDefault="001D321F" w:rsidP="001D321F"/>
    <w:p w14:paraId="14149951" w14:textId="1721A4DE" w:rsidR="00FA3183" w:rsidRDefault="001D321F" w:rsidP="00FA3183">
      <w:r>
        <w:t>T</w:t>
      </w:r>
      <w:r w:rsidRPr="001D321F">
        <w:t>acplus.xml</w:t>
      </w:r>
    </w:p>
    <w:p w14:paraId="5D33B9F3" w14:textId="018CF1B7" w:rsidR="002D4E29" w:rsidRPr="002D4E29" w:rsidRDefault="002D4E29" w:rsidP="00FA3183">
      <w:pPr>
        <w:rPr>
          <w:rFonts w:ascii="Consolas" w:hAnsi="Consolas"/>
          <w:sz w:val="20"/>
          <w:szCs w:val="20"/>
        </w:rPr>
      </w:pPr>
      <w:r w:rsidRPr="002D4E29">
        <w:rPr>
          <w:rFonts w:ascii="Consolas" w:hAnsi="Consolas"/>
          <w:sz w:val="20"/>
          <w:szCs w:val="20"/>
        </w:rPr>
        <w:t>&lt;</w:t>
      </w:r>
      <w:proofErr w:type="spellStart"/>
      <w:r w:rsidRPr="002D4E29">
        <w:rPr>
          <w:rFonts w:ascii="Consolas" w:hAnsi="Consolas"/>
          <w:sz w:val="20"/>
          <w:szCs w:val="20"/>
        </w:rPr>
        <w:t>LocalIP</w:t>
      </w:r>
      <w:proofErr w:type="spellEnd"/>
      <w:r w:rsidRPr="002D4E29">
        <w:rPr>
          <w:rFonts w:ascii="Consolas" w:hAnsi="Consolas"/>
          <w:sz w:val="20"/>
          <w:szCs w:val="20"/>
        </w:rPr>
        <w:t>&gt;</w:t>
      </w:r>
      <w:r>
        <w:rPr>
          <w:rFonts w:ascii="Consolas" w:hAnsi="Consolas"/>
          <w:sz w:val="20"/>
          <w:szCs w:val="20"/>
        </w:rPr>
        <w:t>10.0.0.2</w:t>
      </w:r>
      <w:r w:rsidRPr="002D4E29">
        <w:rPr>
          <w:rFonts w:ascii="Consolas" w:hAnsi="Consolas"/>
          <w:sz w:val="20"/>
          <w:szCs w:val="20"/>
        </w:rPr>
        <w:t>&lt;</w:t>
      </w:r>
      <w:r>
        <w:rPr>
          <w:rFonts w:ascii="Consolas" w:hAnsi="Consolas"/>
          <w:sz w:val="20"/>
          <w:szCs w:val="20"/>
        </w:rPr>
        <w:t>/</w:t>
      </w:r>
      <w:proofErr w:type="spellStart"/>
      <w:r w:rsidRPr="002D4E29">
        <w:rPr>
          <w:rFonts w:ascii="Consolas" w:hAnsi="Consolas"/>
          <w:sz w:val="20"/>
          <w:szCs w:val="20"/>
        </w:rPr>
        <w:t>LocalIP</w:t>
      </w:r>
      <w:proofErr w:type="spellEnd"/>
      <w:r w:rsidRPr="002D4E29">
        <w:rPr>
          <w:rFonts w:ascii="Consolas" w:hAnsi="Consolas"/>
          <w:sz w:val="20"/>
          <w:szCs w:val="20"/>
        </w:rPr>
        <w:t>&gt;</w:t>
      </w:r>
    </w:p>
    <w:p w14:paraId="2030D110" w14:textId="77777777" w:rsidR="00DA1F6D" w:rsidRDefault="00DA1F6D" w:rsidP="00FA3183"/>
    <w:p w14:paraId="1986B89E" w14:textId="28D5FD6F" w:rsidR="00FA3183" w:rsidRDefault="00FA3183" w:rsidP="00FA3183">
      <w:r>
        <w:t>Router:</w:t>
      </w:r>
    </w:p>
    <w:p w14:paraId="66524F00" w14:textId="77777777" w:rsidR="00FA3183" w:rsidRPr="00FA3183" w:rsidRDefault="00FA3183" w:rsidP="00FA3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bdr w:val="none" w:sz="0" w:space="0" w:color="auto" w:frame="1"/>
        </w:rPr>
      </w:pPr>
      <w:proofErr w:type="spellStart"/>
      <w:r w:rsidRPr="00FA3183">
        <w:rPr>
          <w:rFonts w:ascii="Consolas" w:eastAsia="Times New Roman" w:hAnsi="Consolas" w:cs="Courier New"/>
          <w:color w:val="24292F"/>
          <w:sz w:val="20"/>
          <w:szCs w:val="20"/>
          <w:bdr w:val="none" w:sz="0" w:space="0" w:color="auto" w:frame="1"/>
        </w:rPr>
        <w:t>aaa</w:t>
      </w:r>
      <w:proofErr w:type="spellEnd"/>
      <w:r w:rsidRPr="00FA3183">
        <w:rPr>
          <w:rFonts w:ascii="Consolas" w:eastAsia="Times New Roman" w:hAnsi="Consolas" w:cs="Courier New"/>
          <w:color w:val="24292F"/>
          <w:sz w:val="20"/>
          <w:szCs w:val="20"/>
          <w:bdr w:val="none" w:sz="0" w:space="0" w:color="auto" w:frame="1"/>
        </w:rPr>
        <w:t xml:space="preserve"> </w:t>
      </w:r>
      <w:proofErr w:type="gramStart"/>
      <w:r w:rsidRPr="00FA3183">
        <w:rPr>
          <w:rFonts w:ascii="Consolas" w:eastAsia="Times New Roman" w:hAnsi="Consolas" w:cs="Courier New"/>
          <w:color w:val="24292F"/>
          <w:sz w:val="20"/>
          <w:szCs w:val="20"/>
          <w:bdr w:val="none" w:sz="0" w:space="0" w:color="auto" w:frame="1"/>
        </w:rPr>
        <w:t>new-model</w:t>
      </w:r>
      <w:proofErr w:type="gramEnd"/>
    </w:p>
    <w:p w14:paraId="7EADA03E" w14:textId="77777777" w:rsidR="00FA3183" w:rsidRPr="00FA3183" w:rsidRDefault="00FA3183" w:rsidP="00FA3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bdr w:val="none" w:sz="0" w:space="0" w:color="auto" w:frame="1"/>
        </w:rPr>
      </w:pPr>
      <w:proofErr w:type="spellStart"/>
      <w:r w:rsidRPr="00FA3183">
        <w:rPr>
          <w:rFonts w:ascii="Consolas" w:eastAsia="Times New Roman" w:hAnsi="Consolas" w:cs="Courier New"/>
          <w:color w:val="24292F"/>
          <w:sz w:val="20"/>
          <w:szCs w:val="20"/>
          <w:bdr w:val="none" w:sz="0" w:space="0" w:color="auto" w:frame="1"/>
        </w:rPr>
        <w:t>aaa</w:t>
      </w:r>
      <w:proofErr w:type="spellEnd"/>
      <w:r w:rsidRPr="00FA3183">
        <w:rPr>
          <w:rFonts w:ascii="Consolas" w:eastAsia="Times New Roman" w:hAnsi="Consolas" w:cs="Courier New"/>
          <w:color w:val="24292F"/>
          <w:sz w:val="20"/>
          <w:szCs w:val="20"/>
          <w:bdr w:val="none" w:sz="0" w:space="0" w:color="auto" w:frame="1"/>
        </w:rPr>
        <w:t xml:space="preserve"> authentication login default group </w:t>
      </w:r>
      <w:proofErr w:type="spellStart"/>
      <w:r w:rsidRPr="00FA3183">
        <w:rPr>
          <w:rFonts w:ascii="Consolas" w:eastAsia="Times New Roman" w:hAnsi="Consolas" w:cs="Courier New"/>
          <w:color w:val="24292F"/>
          <w:sz w:val="20"/>
          <w:szCs w:val="20"/>
          <w:bdr w:val="none" w:sz="0" w:space="0" w:color="auto" w:frame="1"/>
        </w:rPr>
        <w:t>tacacs</w:t>
      </w:r>
      <w:proofErr w:type="spellEnd"/>
      <w:r w:rsidRPr="00FA3183">
        <w:rPr>
          <w:rFonts w:ascii="Consolas" w:eastAsia="Times New Roman" w:hAnsi="Consolas" w:cs="Courier New"/>
          <w:color w:val="24292F"/>
          <w:sz w:val="20"/>
          <w:szCs w:val="20"/>
          <w:bdr w:val="none" w:sz="0" w:space="0" w:color="auto" w:frame="1"/>
        </w:rPr>
        <w:t>+</w:t>
      </w:r>
    </w:p>
    <w:p w14:paraId="65E96448" w14:textId="77777777" w:rsidR="00FA3183" w:rsidRPr="00FA3183" w:rsidRDefault="00FA3183" w:rsidP="00FA3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proofErr w:type="spellStart"/>
      <w:r w:rsidRPr="00FA3183">
        <w:rPr>
          <w:rFonts w:ascii="Consolas" w:eastAsia="Times New Roman" w:hAnsi="Consolas" w:cs="Courier New"/>
          <w:color w:val="24292F"/>
          <w:sz w:val="20"/>
          <w:szCs w:val="20"/>
          <w:bdr w:val="none" w:sz="0" w:space="0" w:color="auto" w:frame="1"/>
        </w:rPr>
        <w:t>aaa</w:t>
      </w:r>
      <w:proofErr w:type="spellEnd"/>
      <w:r w:rsidRPr="00FA3183">
        <w:rPr>
          <w:rFonts w:ascii="Consolas" w:eastAsia="Times New Roman" w:hAnsi="Consolas" w:cs="Courier New"/>
          <w:color w:val="24292F"/>
          <w:sz w:val="20"/>
          <w:szCs w:val="20"/>
          <w:bdr w:val="none" w:sz="0" w:space="0" w:color="auto" w:frame="1"/>
        </w:rPr>
        <w:t xml:space="preserve"> authentication enable default group </w:t>
      </w:r>
      <w:proofErr w:type="spellStart"/>
      <w:r w:rsidRPr="00FA3183">
        <w:rPr>
          <w:rFonts w:ascii="Consolas" w:eastAsia="Times New Roman" w:hAnsi="Consolas" w:cs="Courier New"/>
          <w:color w:val="24292F"/>
          <w:sz w:val="20"/>
          <w:szCs w:val="20"/>
          <w:bdr w:val="none" w:sz="0" w:space="0" w:color="auto" w:frame="1"/>
        </w:rPr>
        <w:t>tacacs</w:t>
      </w:r>
      <w:proofErr w:type="spellEnd"/>
      <w:r w:rsidRPr="00FA3183">
        <w:rPr>
          <w:rFonts w:ascii="Consolas" w:eastAsia="Times New Roman" w:hAnsi="Consolas" w:cs="Courier New"/>
          <w:color w:val="24292F"/>
          <w:sz w:val="20"/>
          <w:szCs w:val="20"/>
          <w:bdr w:val="none" w:sz="0" w:space="0" w:color="auto" w:frame="1"/>
        </w:rPr>
        <w:t>+</w:t>
      </w:r>
    </w:p>
    <w:p w14:paraId="45CDB500" w14:textId="6B0B24FE" w:rsidR="009B490A" w:rsidRPr="009B490A" w:rsidRDefault="009B490A" w:rsidP="009B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bdr w:val="none" w:sz="0" w:space="0" w:color="auto" w:frame="1"/>
        </w:rPr>
      </w:pPr>
      <w:proofErr w:type="spellStart"/>
      <w:r w:rsidRPr="009B490A">
        <w:rPr>
          <w:rFonts w:ascii="Consolas" w:eastAsia="Times New Roman" w:hAnsi="Consolas" w:cs="Courier New"/>
          <w:color w:val="24292F"/>
          <w:sz w:val="20"/>
          <w:szCs w:val="20"/>
          <w:bdr w:val="none" w:sz="0" w:space="0" w:color="auto" w:frame="1"/>
        </w:rPr>
        <w:t>tacacs</w:t>
      </w:r>
      <w:proofErr w:type="spellEnd"/>
      <w:r w:rsidRPr="009B490A">
        <w:rPr>
          <w:rFonts w:ascii="Consolas" w:eastAsia="Times New Roman" w:hAnsi="Consolas" w:cs="Courier New"/>
          <w:color w:val="24292F"/>
          <w:sz w:val="20"/>
          <w:szCs w:val="20"/>
          <w:bdr w:val="none" w:sz="0" w:space="0" w:color="auto" w:frame="1"/>
        </w:rPr>
        <w:t xml:space="preserve"> server </w:t>
      </w:r>
      <w:proofErr w:type="spellStart"/>
      <w:r>
        <w:rPr>
          <w:rFonts w:ascii="Consolas" w:eastAsia="Times New Roman" w:hAnsi="Consolas" w:cs="Courier New"/>
          <w:color w:val="24292F"/>
          <w:sz w:val="20"/>
          <w:szCs w:val="20"/>
          <w:bdr w:val="none" w:sz="0" w:space="0" w:color="auto" w:frame="1"/>
        </w:rPr>
        <w:t>deez</w:t>
      </w:r>
      <w:proofErr w:type="spellEnd"/>
    </w:p>
    <w:p w14:paraId="7FA5A3D4" w14:textId="0965233F" w:rsidR="009B490A" w:rsidRPr="009B490A" w:rsidRDefault="009B490A" w:rsidP="009B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bdr w:val="none" w:sz="0" w:space="0" w:color="auto" w:frame="1"/>
        </w:rPr>
      </w:pPr>
      <w:r w:rsidRPr="009B490A">
        <w:rPr>
          <w:rFonts w:ascii="Consolas" w:eastAsia="Times New Roman" w:hAnsi="Consolas" w:cs="Courier New"/>
          <w:color w:val="24292F"/>
          <w:sz w:val="20"/>
          <w:szCs w:val="20"/>
          <w:bdr w:val="none" w:sz="0" w:space="0" w:color="auto" w:frame="1"/>
        </w:rPr>
        <w:t xml:space="preserve"> address ipv4 </w:t>
      </w:r>
      <w:r>
        <w:rPr>
          <w:rFonts w:ascii="Consolas" w:eastAsia="Times New Roman" w:hAnsi="Consolas" w:cs="Courier New"/>
          <w:color w:val="24292F"/>
          <w:sz w:val="20"/>
          <w:szCs w:val="20"/>
          <w:bdr w:val="none" w:sz="0" w:space="0" w:color="auto" w:frame="1"/>
        </w:rPr>
        <w:t>10.0.0.2</w:t>
      </w:r>
    </w:p>
    <w:p w14:paraId="108AEC43" w14:textId="682E06B7" w:rsidR="009B490A" w:rsidRPr="009B490A" w:rsidRDefault="009B490A" w:rsidP="009B4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9B490A">
        <w:rPr>
          <w:rFonts w:ascii="Consolas" w:eastAsia="Times New Roman" w:hAnsi="Consolas" w:cs="Courier New"/>
          <w:color w:val="24292F"/>
          <w:sz w:val="20"/>
          <w:szCs w:val="20"/>
          <w:bdr w:val="none" w:sz="0" w:space="0" w:color="auto" w:frame="1"/>
        </w:rPr>
        <w:t xml:space="preserve"> key </w:t>
      </w:r>
      <w:r>
        <w:rPr>
          <w:rFonts w:ascii="Consolas" w:eastAsia="Times New Roman" w:hAnsi="Consolas" w:cs="Courier New"/>
          <w:color w:val="24292F"/>
          <w:sz w:val="20"/>
          <w:szCs w:val="20"/>
          <w:bdr w:val="none" w:sz="0" w:space="0" w:color="auto" w:frame="1"/>
        </w:rPr>
        <w:t>nuts</w:t>
      </w:r>
    </w:p>
    <w:p w14:paraId="46CC040B" w14:textId="6D41AE71" w:rsidR="00FA3183" w:rsidRDefault="00FA3183" w:rsidP="00FA3183"/>
    <w:p w14:paraId="7CEB6BE3" w14:textId="04504376" w:rsidR="009B490A" w:rsidRPr="00DA1F6D" w:rsidRDefault="009B490A" w:rsidP="009B490A">
      <w:pPr>
        <w:rPr>
          <w:i/>
          <w:iCs/>
        </w:rPr>
      </w:pPr>
      <w:r w:rsidRPr="00DA1F6D">
        <w:rPr>
          <w:i/>
          <w:iCs/>
        </w:rPr>
        <w:t>Note: the key this time does not come from a configuration file, rather it was preconfigured by you as part of the TACACS+ installation. It can be viewed/edited in clients.xml if forgotten.</w:t>
      </w:r>
    </w:p>
    <w:p w14:paraId="4568C1B1" w14:textId="77777777" w:rsidR="00FA3183" w:rsidRPr="00FA3183" w:rsidRDefault="00FA3183" w:rsidP="00FA3183"/>
    <w:p w14:paraId="1BD4F215" w14:textId="1A7F989F" w:rsidR="00190E0D" w:rsidRPr="00414193" w:rsidRDefault="00DC5428" w:rsidP="00414193">
      <w:pPr>
        <w:keepNext/>
        <w:keepLines/>
        <w:pBdr>
          <w:bottom w:val="single" w:sz="48" w:space="1" w:color="EA4E4E"/>
        </w:pBdr>
        <w:spacing w:before="600" w:after="160"/>
        <w:contextualSpacing/>
        <w:outlineLvl w:val="2"/>
        <w:rPr>
          <w:rFonts w:ascii="Franklin Gothic Demi" w:eastAsia="Times New Roman" w:hAnsi="Franklin Gothic Demi" w:cs="Times New Roman"/>
          <w:caps/>
          <w:sz w:val="32"/>
          <w:szCs w:val="24"/>
        </w:rPr>
      </w:pPr>
      <w:r>
        <w:rPr>
          <w:rFonts w:ascii="Franklin Gothic Demi" w:eastAsia="Times New Roman" w:hAnsi="Franklin Gothic Demi" w:cs="Times New Roman"/>
          <w:caps/>
          <w:sz w:val="32"/>
          <w:szCs w:val="24"/>
        </w:rPr>
        <w:t>Problems</w:t>
      </w:r>
    </w:p>
    <w:p w14:paraId="11495D02" w14:textId="6F61AE24" w:rsidR="000802EE" w:rsidRDefault="00414193" w:rsidP="000802EE">
      <w:r>
        <w:t xml:space="preserve">The main issue in AAA was my relative inexperience with VMs, despite extensive usage of a Kali VM in learning </w:t>
      </w:r>
      <w:proofErr w:type="spellStart"/>
      <w:r>
        <w:t>pentesting</w:t>
      </w:r>
      <w:proofErr w:type="spellEnd"/>
      <w:r w:rsidR="002D2B38">
        <w:t xml:space="preserve"> at home.</w:t>
      </w:r>
    </w:p>
    <w:p w14:paraId="7E15CFEE" w14:textId="6C741EB8" w:rsidR="00414193" w:rsidRDefault="00414193" w:rsidP="000802EE"/>
    <w:p w14:paraId="15289A16" w14:textId="14A12B76" w:rsidR="001305A4" w:rsidRDefault="001305A4" w:rsidP="001305A4">
      <w:r w:rsidRPr="001305A4">
        <w:t>First, I tried to configure RADIUS on Windows Active Directory. I received Active Directory documentation from fellow CCNP Myles Robertson, and successfully configured Active Directory. However, I was having trouble with the windows VM not bridging correctly with the local network</w:t>
      </w:r>
      <w:r>
        <w:t>, so I opted to install RADIUS on a physical device</w:t>
      </w:r>
      <w:r w:rsidRPr="001305A4">
        <w:t>. Little did I</w:t>
      </w:r>
      <w:r>
        <w:t xml:space="preserve"> know I would go back to other VMs, each with their fair share of connectivity issues.</w:t>
      </w:r>
    </w:p>
    <w:p w14:paraId="6EAA4511" w14:textId="77777777" w:rsidR="001305A4" w:rsidRDefault="001305A4" w:rsidP="000802EE"/>
    <w:p w14:paraId="3F39321F" w14:textId="7266D946" w:rsidR="00414193" w:rsidRDefault="00414193" w:rsidP="000802EE">
      <w:r>
        <w:t xml:space="preserve">Originally, I wanted to set up the server on a laptop which had Kali as its primary OS rather than use a VM. However, in installing packages, a major error </w:t>
      </w:r>
      <w:r w:rsidR="00DF2031">
        <w:t xml:space="preserve">occurred: the package installer broke, and nothing was downloadable anymore. We asked fellow CCNP </w:t>
      </w:r>
      <w:proofErr w:type="spellStart"/>
      <w:r w:rsidR="00DF2031">
        <w:t>Manmeet</w:t>
      </w:r>
      <w:proofErr w:type="spellEnd"/>
      <w:r w:rsidR="00DF2031">
        <w:t xml:space="preserve"> </w:t>
      </w:r>
      <w:proofErr w:type="spellStart"/>
      <w:r w:rsidR="00DF2031">
        <w:t>Ranu</w:t>
      </w:r>
      <w:proofErr w:type="spellEnd"/>
      <w:r w:rsidR="00DF2031">
        <w:t xml:space="preserve"> to help us with the issue which he successfully fixed after many hours, a service which we are grateful for. However, this caused us to </w:t>
      </w:r>
      <w:r w:rsidR="00DF2031">
        <w:lastRenderedPageBreak/>
        <w:t xml:space="preserve">move on to alternative forms of configuring </w:t>
      </w:r>
      <w:r w:rsidR="002D2B38">
        <w:t>RADIUS</w:t>
      </w:r>
      <w:r w:rsidR="002E348A">
        <w:t xml:space="preserve"> while waiting for the laptop’s Kali to be fixed</w:t>
      </w:r>
      <w:r w:rsidR="002D2B38">
        <w:t>:</w:t>
      </w:r>
      <w:r w:rsidR="00DF2031">
        <w:t xml:space="preserve"> Gabe tried a Raspberry Pi while I used a Kali VM.</w:t>
      </w:r>
      <w:r w:rsidR="002E348A">
        <w:t xml:space="preserve"> </w:t>
      </w:r>
      <w:r w:rsidR="001305A4">
        <w:t>Eventually, each of us stuck with our respective configurations.</w:t>
      </w:r>
    </w:p>
    <w:p w14:paraId="7D471F30" w14:textId="77777777" w:rsidR="001305A4" w:rsidRDefault="001305A4" w:rsidP="002D2B38"/>
    <w:p w14:paraId="042F1B01" w14:textId="0BFDC82E" w:rsidR="00261481" w:rsidRPr="00A30313" w:rsidRDefault="002D2B38" w:rsidP="002D2B38">
      <w:r>
        <w:t xml:space="preserve">I had some issues with </w:t>
      </w:r>
      <w:r w:rsidR="002B6B71">
        <w:t xml:space="preserve">configuration files </w:t>
      </w:r>
      <w:r>
        <w:t>so Gabe finished his configuration ahead of me (</w:t>
      </w:r>
      <w:r w:rsidR="002B6B71">
        <w:t xml:space="preserve">and I’m told, everyone else working on the lab). However, while he felt his configuration was technically correct, </w:t>
      </w:r>
      <w:r w:rsidR="00B60E54">
        <w:t xml:space="preserve">he had an issue where he </w:t>
      </w:r>
      <w:r w:rsidR="002E348A">
        <w:t xml:space="preserve">went directly to privileged exec mode in logging in, bypassing user exec mode completely. </w:t>
      </w:r>
      <w:r w:rsidR="002B6B71" w:rsidRPr="002E348A">
        <w:rPr>
          <w:b/>
          <w:bCs/>
          <w:i/>
          <w:iCs/>
          <w:sz w:val="28"/>
          <w:szCs w:val="28"/>
        </w:rPr>
        <w:t xml:space="preserve">This was the famous </w:t>
      </w:r>
      <w:r w:rsidR="00261481" w:rsidRPr="002E348A">
        <w:rPr>
          <w:b/>
          <w:bCs/>
          <w:i/>
          <w:iCs/>
          <w:sz w:val="28"/>
          <w:szCs w:val="28"/>
        </w:rPr>
        <w:t>Authentication vs. Authorization issue</w:t>
      </w:r>
      <w:r w:rsidR="002B6B71" w:rsidRPr="002E348A">
        <w:rPr>
          <w:b/>
          <w:bCs/>
          <w:i/>
          <w:iCs/>
          <w:sz w:val="28"/>
          <w:szCs w:val="28"/>
        </w:rPr>
        <w:t xml:space="preserve"> you’ve all been waiting for</w:t>
      </w:r>
      <w:r w:rsidR="00261481" w:rsidRPr="002E348A">
        <w:rPr>
          <w:b/>
          <w:bCs/>
          <w:sz w:val="28"/>
          <w:szCs w:val="28"/>
        </w:rPr>
        <w:t>.</w:t>
      </w:r>
      <w:r w:rsidR="002B6B71" w:rsidRPr="002E348A">
        <w:rPr>
          <w:sz w:val="28"/>
          <w:szCs w:val="28"/>
        </w:rPr>
        <w:t xml:space="preserve"> </w:t>
      </w:r>
      <w:r w:rsidR="002B6B71">
        <w:t xml:space="preserve">Essentially, I </w:t>
      </w:r>
      <w:r w:rsidR="002B6B71" w:rsidRPr="00A30313">
        <w:t xml:space="preserve">figured out he had used an authorization command, </w:t>
      </w:r>
      <w:proofErr w:type="spellStart"/>
      <w:r w:rsidR="002B6B71" w:rsidRPr="00A30313">
        <w:rPr>
          <w:rFonts w:ascii="Consolas" w:hAnsi="Consolas"/>
        </w:rPr>
        <w:t>aaa</w:t>
      </w:r>
      <w:proofErr w:type="spellEnd"/>
      <w:r w:rsidR="002B6B71" w:rsidRPr="00A30313">
        <w:rPr>
          <w:rFonts w:ascii="Consolas" w:hAnsi="Consolas"/>
        </w:rPr>
        <w:t xml:space="preserve"> </w:t>
      </w:r>
      <w:r w:rsidR="002B6B71" w:rsidRPr="00A30313">
        <w:rPr>
          <w:rFonts w:ascii="Consolas" w:hAnsi="Consolas"/>
          <w:b/>
          <w:bCs/>
        </w:rPr>
        <w:t>authorization</w:t>
      </w:r>
      <w:r w:rsidR="002B6B71" w:rsidRPr="00A30313">
        <w:rPr>
          <w:rFonts w:ascii="Consolas" w:hAnsi="Consolas"/>
        </w:rPr>
        <w:t xml:space="preserve"> enable default group radius</w:t>
      </w:r>
      <w:r w:rsidR="002B6B71" w:rsidRPr="00A30313">
        <w:t xml:space="preserve">, instead of the equivalent authentication command, </w:t>
      </w:r>
      <w:proofErr w:type="spellStart"/>
      <w:r w:rsidR="002B6B71" w:rsidRPr="00A30313">
        <w:rPr>
          <w:rFonts w:ascii="Consolas" w:hAnsi="Consolas"/>
        </w:rPr>
        <w:t>aaa</w:t>
      </w:r>
      <w:proofErr w:type="spellEnd"/>
      <w:r w:rsidR="002B6B71" w:rsidRPr="00A30313">
        <w:rPr>
          <w:rFonts w:ascii="Consolas" w:hAnsi="Consolas"/>
        </w:rPr>
        <w:t xml:space="preserve"> </w:t>
      </w:r>
      <w:r w:rsidR="002B6B71" w:rsidRPr="00A30313">
        <w:rPr>
          <w:rFonts w:ascii="Consolas" w:hAnsi="Consolas"/>
          <w:b/>
          <w:bCs/>
        </w:rPr>
        <w:t>authentication</w:t>
      </w:r>
      <w:r w:rsidR="002B6B71" w:rsidRPr="00A30313">
        <w:rPr>
          <w:rFonts w:ascii="Consolas" w:hAnsi="Consolas"/>
        </w:rPr>
        <w:t xml:space="preserve"> enable default group radius/</w:t>
      </w:r>
      <w:proofErr w:type="spellStart"/>
      <w:r w:rsidR="002B6B71" w:rsidRPr="00A30313">
        <w:rPr>
          <w:rFonts w:ascii="Consolas" w:hAnsi="Consolas"/>
        </w:rPr>
        <w:t>tacacs</w:t>
      </w:r>
      <w:proofErr w:type="spellEnd"/>
      <w:r w:rsidR="002B6B71" w:rsidRPr="00A30313">
        <w:rPr>
          <w:rFonts w:ascii="Consolas" w:hAnsi="Consolas"/>
        </w:rPr>
        <w:t>+</w:t>
      </w:r>
      <w:r w:rsidR="002B6B71" w:rsidRPr="00A30313">
        <w:t>. Moreover, as he didn’t know how to configure an enable pass</w:t>
      </w:r>
      <w:r w:rsidR="00A30313">
        <w:t>word on RADIUS</w:t>
      </w:r>
      <w:r w:rsidR="00207690">
        <w:t xml:space="preserve"> (he </w:t>
      </w:r>
      <w:r w:rsidR="002E348A">
        <w:t xml:space="preserve">likely </w:t>
      </w:r>
      <w:r w:rsidR="00207690">
        <w:t xml:space="preserve">thought the “secret” </w:t>
      </w:r>
      <w:r w:rsidR="002E348A">
        <w:t xml:space="preserve">entered under </w:t>
      </w:r>
      <w:proofErr w:type="spellStart"/>
      <w:r w:rsidR="002E348A">
        <w:t>clients.conf</w:t>
      </w:r>
      <w:proofErr w:type="spellEnd"/>
      <w:r w:rsidR="002E348A">
        <w:t xml:space="preserve"> was the enable password, though I am not entirely sure of this</w:t>
      </w:r>
      <w:r w:rsidR="00207690">
        <w:t>)</w:t>
      </w:r>
      <w:r w:rsidR="00A30313">
        <w:t xml:space="preserve">, I went into his </w:t>
      </w:r>
      <w:r w:rsidR="00B60E54">
        <w:t>users file</w:t>
      </w:r>
      <w:r w:rsidR="00A30313">
        <w:t xml:space="preserve"> and added an entry under </w:t>
      </w:r>
      <w:r w:rsidR="00EA1D85">
        <w:t>$</w:t>
      </w:r>
      <w:r w:rsidR="00A30313">
        <w:t>enab15</w:t>
      </w:r>
      <w:r w:rsidR="00EA1D85">
        <w:t>$</w:t>
      </w:r>
      <w:r w:rsidR="002B6B71" w:rsidRPr="00A30313">
        <w:t xml:space="preserve">. This was a feature of RADIUS I found imprudent, </w:t>
      </w:r>
      <w:r w:rsidR="00A30313" w:rsidRPr="00A30313">
        <w:t xml:space="preserve">as </w:t>
      </w:r>
      <w:r w:rsidR="00B60E54">
        <w:t>the format</w:t>
      </w:r>
      <w:r w:rsidR="00A30313" w:rsidRPr="00A30313">
        <w:t xml:space="preserve"> suggested that a user logging into </w:t>
      </w:r>
      <w:r w:rsidR="00A30313">
        <w:t>the console was entirely different from the same user logging into enable mode</w:t>
      </w:r>
      <w:r w:rsidR="002B6B71" w:rsidRPr="00A30313">
        <w:t xml:space="preserve">. I had to </w:t>
      </w:r>
      <w:r w:rsidR="002E348A">
        <w:t xml:space="preserve">advise </w:t>
      </w:r>
      <w:r w:rsidR="002B6B71" w:rsidRPr="00A30313">
        <w:t>this 2</w:t>
      </w:r>
      <w:r w:rsidR="002B6B71" w:rsidRPr="00A30313">
        <w:rPr>
          <w:vertAlign w:val="superscript"/>
        </w:rPr>
        <w:t>nd</w:t>
      </w:r>
      <w:r w:rsidR="002B6B71" w:rsidRPr="00A30313">
        <w:t xml:space="preserve"> step of the process in helping CCNP Jason Liu configure an enable password on RADIUS later.</w:t>
      </w:r>
    </w:p>
    <w:p w14:paraId="02CD9276" w14:textId="23787ABB" w:rsidR="002B6B71" w:rsidRPr="00A30313" w:rsidRDefault="002B6B71" w:rsidP="002D2B38"/>
    <w:p w14:paraId="600924D0" w14:textId="3BACBA4E" w:rsidR="002B6B71" w:rsidRPr="00A30313" w:rsidRDefault="002B6B71" w:rsidP="002D2B38">
      <w:r w:rsidRPr="00A30313">
        <w:t>After Gabe finished, I had some minor issues with the route</w:t>
      </w:r>
      <w:r w:rsidR="00514455">
        <w:t xml:space="preserve">r but successfully implemented RADIUS. However, in TACACS+ configuration I led the class by installing TACACS+ from TACACS.net first, and by distributing it to the others. But then, I missed Cisco 2 days in a row for AP testing, so I had to </w:t>
      </w:r>
      <w:r w:rsidR="004B7369">
        <w:t>then catch up to Gabe, who finished TACACS with the resources and guides I gave him and had gone so far even as to create his own documentation, which I must say is very good, much better than what I gave him and even what I found online.</w:t>
      </w:r>
    </w:p>
    <w:p w14:paraId="2A10CA63" w14:textId="20E37E97" w:rsidR="00414193" w:rsidRPr="00A30313" w:rsidRDefault="00414193" w:rsidP="00414193"/>
    <w:p w14:paraId="6A492471" w14:textId="7DB3739D" w:rsidR="00190E0D" w:rsidRPr="00A30313" w:rsidRDefault="00414193" w:rsidP="00DD38DB">
      <w:r w:rsidRPr="00A30313">
        <w:t>Finally, an issue that plagued the completion of this lab was the Kali website being down/blocked by Mr. Mason’s firewall. Thankfully, we had downloaded all the needed package</w:t>
      </w:r>
      <w:r w:rsidR="00DD38DB" w:rsidRPr="00A30313">
        <w:t>s</w:t>
      </w:r>
      <w:r w:rsidRPr="00A30313">
        <w:t xml:space="preserve"> </w:t>
      </w:r>
      <w:r w:rsidR="00DD38DB" w:rsidRPr="00A30313">
        <w:t>by the time this occurred and were able to complete the lab with minimal delay.</w:t>
      </w:r>
    </w:p>
    <w:p w14:paraId="0BF9CB70" w14:textId="6F0B33F3" w:rsidR="0092715F" w:rsidRDefault="0092715F" w:rsidP="0092715F">
      <w:pPr>
        <w:pStyle w:val="Heading3"/>
      </w:pPr>
      <w:r>
        <w:t>Conclusion</w:t>
      </w:r>
    </w:p>
    <w:p w14:paraId="77947A49" w14:textId="4B98D2DA" w:rsidR="00197EAE" w:rsidRPr="00B937DA" w:rsidRDefault="004D04DF" w:rsidP="004D04DF">
      <w:pPr>
        <w:tabs>
          <w:tab w:val="left" w:pos="6460"/>
        </w:tabs>
        <w:spacing w:line="276" w:lineRule="auto"/>
      </w:pPr>
      <w:r>
        <w:t xml:space="preserve">AAA was a troublesome lab well worth the reward. </w:t>
      </w:r>
      <w:proofErr w:type="gramStart"/>
      <w:r>
        <w:t>If at all possible</w:t>
      </w:r>
      <w:proofErr w:type="gramEnd"/>
      <w:r>
        <w:t xml:space="preserve">, I will try to figure out Bridging adapters for VMs or use physical devices. </w:t>
      </w:r>
      <w:r w:rsidR="001D321F">
        <w:t>As a side note, it was interesting seeing TACACS+ configuration files being written in XML, which we hear about all the time in CCNA questions.</w:t>
      </w:r>
    </w:p>
    <w:sectPr w:rsidR="00197EAE" w:rsidRPr="00B937DA" w:rsidSect="00832FB8">
      <w:footerReference w:type="default" r:id="rId11"/>
      <w:headerReference w:type="first" r:id="rId12"/>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5EB00" w14:textId="77777777" w:rsidR="002516FA" w:rsidRDefault="002516FA" w:rsidP="00713050">
      <w:pPr>
        <w:spacing w:line="240" w:lineRule="auto"/>
      </w:pPr>
      <w:r>
        <w:separator/>
      </w:r>
    </w:p>
  </w:endnote>
  <w:endnote w:type="continuationSeparator" w:id="0">
    <w:p w14:paraId="521080D1" w14:textId="77777777" w:rsidR="002516FA" w:rsidRDefault="002516FA" w:rsidP="00713050">
      <w:pPr>
        <w:spacing w:line="240" w:lineRule="auto"/>
      </w:pPr>
      <w:r>
        <w:continuationSeparator/>
      </w:r>
    </w:p>
  </w:endnote>
  <w:endnote w:type="continuationNotice" w:id="1">
    <w:p w14:paraId="24B91F23" w14:textId="77777777" w:rsidR="002516FA" w:rsidRDefault="002516F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635388"/>
      <w:docPartObj>
        <w:docPartGallery w:val="Page Numbers (Bottom of Page)"/>
        <w:docPartUnique/>
      </w:docPartObj>
    </w:sdtPr>
    <w:sdtEndPr>
      <w:rPr>
        <w:noProof/>
      </w:rPr>
    </w:sdtEndPr>
    <w:sdtContent>
      <w:p w14:paraId="5E45FAB6" w14:textId="30A20342" w:rsidR="00C2098A" w:rsidRDefault="00832FB8" w:rsidP="00F816C1">
        <w:pPr>
          <w:pStyle w:val="Footer"/>
        </w:pPr>
        <w:r>
          <w:rPr>
            <w:noProof/>
          </w:rPr>
          <mc:AlternateContent>
            <mc:Choice Requires="wps">
              <w:drawing>
                <wp:anchor distT="45720" distB="45720" distL="114300" distR="114300" simplePos="0" relativeHeight="251658240" behindDoc="0" locked="0" layoutInCell="1" allowOverlap="1" wp14:anchorId="57C0C7B4" wp14:editId="6191E029">
                  <wp:simplePos x="0" y="0"/>
                  <wp:positionH relativeFrom="column">
                    <wp:posOffset>-413468</wp:posOffset>
                  </wp:positionH>
                  <wp:positionV relativeFrom="paragraph">
                    <wp:posOffset>-317197</wp:posOffset>
                  </wp:positionV>
                  <wp:extent cx="7617350" cy="1288111"/>
                  <wp:effectExtent l="0" t="0" r="3175" b="76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7350" cy="1288111"/>
                          </a:xfrm>
                          <a:custGeom>
                            <a:avLst/>
                            <a:gdLst>
                              <a:gd name="connsiteX0" fmla="*/ 0 w 4642485"/>
                              <a:gd name="connsiteY0" fmla="*/ 0 h 651510"/>
                              <a:gd name="connsiteX1" fmla="*/ 4642485 w 4642485"/>
                              <a:gd name="connsiteY1" fmla="*/ 0 h 651510"/>
                              <a:gd name="connsiteX2" fmla="*/ 4642485 w 4642485"/>
                              <a:gd name="connsiteY2" fmla="*/ 651510 h 651510"/>
                              <a:gd name="connsiteX3" fmla="*/ 0 w 4642485"/>
                              <a:gd name="connsiteY3" fmla="*/ 651510 h 651510"/>
                              <a:gd name="connsiteX4" fmla="*/ 0 w 4642485"/>
                              <a:gd name="connsiteY4" fmla="*/ 0 h 651510"/>
                              <a:gd name="connsiteX0" fmla="*/ 286247 w 4928732"/>
                              <a:gd name="connsiteY0" fmla="*/ 0 h 659462"/>
                              <a:gd name="connsiteX1" fmla="*/ 4928732 w 4928732"/>
                              <a:gd name="connsiteY1" fmla="*/ 0 h 659462"/>
                              <a:gd name="connsiteX2" fmla="*/ 4928732 w 4928732"/>
                              <a:gd name="connsiteY2" fmla="*/ 651510 h 659462"/>
                              <a:gd name="connsiteX3" fmla="*/ 0 w 4928732"/>
                              <a:gd name="connsiteY3" fmla="*/ 659462 h 659462"/>
                              <a:gd name="connsiteX4" fmla="*/ 286247 w 4928732"/>
                              <a:gd name="connsiteY4" fmla="*/ 0 h 659462"/>
                              <a:gd name="connsiteX0" fmla="*/ 286247 w 4936684"/>
                              <a:gd name="connsiteY0" fmla="*/ 0 h 659462"/>
                              <a:gd name="connsiteX1" fmla="*/ 4936684 w 4936684"/>
                              <a:gd name="connsiteY1" fmla="*/ 262525 h 659462"/>
                              <a:gd name="connsiteX2" fmla="*/ 4928732 w 4936684"/>
                              <a:gd name="connsiteY2" fmla="*/ 651510 h 659462"/>
                              <a:gd name="connsiteX3" fmla="*/ 0 w 4936684"/>
                              <a:gd name="connsiteY3" fmla="*/ 659462 h 659462"/>
                              <a:gd name="connsiteX4" fmla="*/ 286247 w 4936684"/>
                              <a:gd name="connsiteY4" fmla="*/ 0 h 659462"/>
                              <a:gd name="connsiteX0" fmla="*/ 286247 w 5008249"/>
                              <a:gd name="connsiteY0" fmla="*/ 0 h 659462"/>
                              <a:gd name="connsiteX1" fmla="*/ 5008249 w 5008249"/>
                              <a:gd name="connsiteY1" fmla="*/ 63642 h 659462"/>
                              <a:gd name="connsiteX2" fmla="*/ 4928732 w 5008249"/>
                              <a:gd name="connsiteY2" fmla="*/ 651510 h 659462"/>
                              <a:gd name="connsiteX3" fmla="*/ 0 w 5008249"/>
                              <a:gd name="connsiteY3" fmla="*/ 659462 h 659462"/>
                              <a:gd name="connsiteX4" fmla="*/ 286247 w 5008249"/>
                              <a:gd name="connsiteY4" fmla="*/ 0 h 659462"/>
                              <a:gd name="connsiteX0" fmla="*/ 286247 w 5286580"/>
                              <a:gd name="connsiteY0" fmla="*/ 0 h 659462"/>
                              <a:gd name="connsiteX1" fmla="*/ 5286580 w 5286580"/>
                              <a:gd name="connsiteY1" fmla="*/ 63642 h 659462"/>
                              <a:gd name="connsiteX2" fmla="*/ 4928732 w 5286580"/>
                              <a:gd name="connsiteY2" fmla="*/ 651510 h 659462"/>
                              <a:gd name="connsiteX3" fmla="*/ 0 w 5286580"/>
                              <a:gd name="connsiteY3" fmla="*/ 659462 h 659462"/>
                              <a:gd name="connsiteX4" fmla="*/ 286247 w 5286580"/>
                              <a:gd name="connsiteY4" fmla="*/ 0 h 659462"/>
                              <a:gd name="connsiteX0" fmla="*/ 286247 w 5286580"/>
                              <a:gd name="connsiteY0" fmla="*/ 0 h 659462"/>
                              <a:gd name="connsiteX1" fmla="*/ 5286580 w 5286580"/>
                              <a:gd name="connsiteY1" fmla="*/ 63642 h 659462"/>
                              <a:gd name="connsiteX2" fmla="*/ 4928732 w 5286580"/>
                              <a:gd name="connsiteY2" fmla="*/ 651510 h 659462"/>
                              <a:gd name="connsiteX3" fmla="*/ 0 w 5286580"/>
                              <a:gd name="connsiteY3" fmla="*/ 659462 h 659462"/>
                              <a:gd name="connsiteX4" fmla="*/ 286247 w 5286580"/>
                              <a:gd name="connsiteY4" fmla="*/ 0 h 659462"/>
                              <a:gd name="connsiteX0" fmla="*/ 286247 w 5286580"/>
                              <a:gd name="connsiteY0" fmla="*/ 0 h 659462"/>
                              <a:gd name="connsiteX1" fmla="*/ 5286580 w 5286580"/>
                              <a:gd name="connsiteY1" fmla="*/ 63642 h 659462"/>
                              <a:gd name="connsiteX2" fmla="*/ 4928732 w 5286580"/>
                              <a:gd name="connsiteY2" fmla="*/ 651510 h 659462"/>
                              <a:gd name="connsiteX3" fmla="*/ 0 w 5286580"/>
                              <a:gd name="connsiteY3" fmla="*/ 659462 h 659462"/>
                              <a:gd name="connsiteX4" fmla="*/ 286247 w 5286580"/>
                              <a:gd name="connsiteY4" fmla="*/ 0 h 659462"/>
                              <a:gd name="connsiteX0" fmla="*/ 286247 w 5286580"/>
                              <a:gd name="connsiteY0" fmla="*/ 0 h 659462"/>
                              <a:gd name="connsiteX1" fmla="*/ 5286580 w 5286580"/>
                              <a:gd name="connsiteY1" fmla="*/ 63642 h 659462"/>
                              <a:gd name="connsiteX2" fmla="*/ 4928732 w 5286580"/>
                              <a:gd name="connsiteY2" fmla="*/ 651510 h 659462"/>
                              <a:gd name="connsiteX3" fmla="*/ 2621199 w 5286580"/>
                              <a:gd name="connsiteY3" fmla="*/ 402572 h 659462"/>
                              <a:gd name="connsiteX4" fmla="*/ 0 w 5286580"/>
                              <a:gd name="connsiteY4" fmla="*/ 659462 h 659462"/>
                              <a:gd name="connsiteX5" fmla="*/ 286247 w 5286580"/>
                              <a:gd name="connsiteY5" fmla="*/ 0 h 659462"/>
                              <a:gd name="connsiteX0" fmla="*/ 286247 w 5286580"/>
                              <a:gd name="connsiteY0" fmla="*/ 0 h 659462"/>
                              <a:gd name="connsiteX1" fmla="*/ 1961137 w 5286580"/>
                              <a:gd name="connsiteY1" fmla="*/ 370751 h 659462"/>
                              <a:gd name="connsiteX2" fmla="*/ 5286580 w 5286580"/>
                              <a:gd name="connsiteY2" fmla="*/ 63642 h 659462"/>
                              <a:gd name="connsiteX3" fmla="*/ 4928732 w 5286580"/>
                              <a:gd name="connsiteY3" fmla="*/ 651510 h 659462"/>
                              <a:gd name="connsiteX4" fmla="*/ 2621199 w 5286580"/>
                              <a:gd name="connsiteY4" fmla="*/ 402572 h 659462"/>
                              <a:gd name="connsiteX5" fmla="*/ 0 w 5286580"/>
                              <a:gd name="connsiteY5" fmla="*/ 659462 h 659462"/>
                              <a:gd name="connsiteX6" fmla="*/ 286247 w 5286580"/>
                              <a:gd name="connsiteY6" fmla="*/ 0 h 6594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286580" h="659462">
                                <a:moveTo>
                                  <a:pt x="286247" y="0"/>
                                </a:moveTo>
                                <a:cubicBezTo>
                                  <a:pt x="979737" y="6905"/>
                                  <a:pt x="1267647" y="363846"/>
                                  <a:pt x="1961137" y="370751"/>
                                </a:cubicBezTo>
                                <a:lnTo>
                                  <a:pt x="5286580" y="63642"/>
                                </a:lnTo>
                                <a:cubicBezTo>
                                  <a:pt x="5079819" y="394838"/>
                                  <a:pt x="5048015" y="455554"/>
                                  <a:pt x="4928732" y="651510"/>
                                </a:cubicBezTo>
                                <a:cubicBezTo>
                                  <a:pt x="4180761" y="650735"/>
                                  <a:pt x="3369170" y="403347"/>
                                  <a:pt x="2621199" y="402572"/>
                                </a:cubicBezTo>
                                <a:lnTo>
                                  <a:pt x="0" y="659462"/>
                                </a:lnTo>
                                <a:lnTo>
                                  <a:pt x="286247" y="0"/>
                                </a:lnTo>
                                <a:close/>
                              </a:path>
                            </a:pathLst>
                          </a:custGeom>
                          <a:gradFill flip="none" rotWithShape="1">
                            <a:gsLst>
                              <a:gs pos="0">
                                <a:schemeClr val="accent1">
                                  <a:lumMod val="50000"/>
                                  <a:shade val="30000"/>
                                  <a:satMod val="115000"/>
                                </a:schemeClr>
                              </a:gs>
                              <a:gs pos="50000">
                                <a:schemeClr val="accent1">
                                  <a:lumMod val="50000"/>
                                  <a:shade val="67500"/>
                                  <a:satMod val="115000"/>
                                </a:schemeClr>
                              </a:gs>
                              <a:gs pos="93000">
                                <a:schemeClr val="accent1">
                                  <a:lumMod val="20000"/>
                                  <a:lumOff val="80000"/>
                                </a:schemeClr>
                              </a:gs>
                              <a:gs pos="84000">
                                <a:schemeClr val="accent1">
                                  <a:lumMod val="50000"/>
                                  <a:shade val="100000"/>
                                  <a:satMod val="115000"/>
                                </a:schemeClr>
                              </a:gs>
                            </a:gsLst>
                            <a:lin ang="0" scaled="1"/>
                            <a:tileRect/>
                          </a:gradFill>
                          <a:ln w="12700">
                            <a:noFill/>
                            <a:miter lim="800000"/>
                            <a:headEnd/>
                            <a:tailEnd/>
                            <a:extLst>
                              <a:ext uri="{C807C97D-BFC1-408E-A445-0C87EB9F89A2}">
                                <ask:lineSketchStyleProps xmlns:ask="http://schemas.microsoft.com/office/drawing/2018/sketchyshapes" sd="64542099">
                                  <a:custGeom>
                                    <a:avLst/>
                                    <a:gdLst>
                                      <a:gd name="connsiteX0" fmla="*/ 286786 w 5296535"/>
                                      <a:gd name="connsiteY0" fmla="*/ 0 h 927100"/>
                                      <a:gd name="connsiteX1" fmla="*/ 1964829 w 5296535"/>
                                      <a:gd name="connsiteY1" fmla="*/ 521217 h 927100"/>
                                      <a:gd name="connsiteX2" fmla="*/ 2520113 w 5296535"/>
                                      <a:gd name="connsiteY2" fmla="*/ 449259 h 927100"/>
                                      <a:gd name="connsiteX3" fmla="*/ 3142032 w 5296535"/>
                                      <a:gd name="connsiteY3" fmla="*/ 368666 h 927100"/>
                                      <a:gd name="connsiteX4" fmla="*/ 3697316 w 5296535"/>
                                      <a:gd name="connsiteY4" fmla="*/ 296709 h 927100"/>
                                      <a:gd name="connsiteX5" fmla="*/ 4219283 w 5296535"/>
                                      <a:gd name="connsiteY5" fmla="*/ 229068 h 927100"/>
                                      <a:gd name="connsiteX6" fmla="*/ 4741251 w 5296535"/>
                                      <a:gd name="connsiteY6" fmla="*/ 161428 h 927100"/>
                                      <a:gd name="connsiteX7" fmla="*/ 5296535 w 5296535"/>
                                      <a:gd name="connsiteY7" fmla="*/ 89470 h 927100"/>
                                      <a:gd name="connsiteX8" fmla="*/ 4938013 w 5296535"/>
                                      <a:gd name="connsiteY8" fmla="*/ 915920 h 927100"/>
                                      <a:gd name="connsiteX9" fmla="*/ 2626134 w 5296535"/>
                                      <a:gd name="connsiteY9" fmla="*/ 565953 h 927100"/>
                                      <a:gd name="connsiteX10" fmla="*/ 2179691 w 5296535"/>
                                      <a:gd name="connsiteY10" fmla="*/ 627348 h 927100"/>
                                      <a:gd name="connsiteX11" fmla="*/ 1654464 w 5296535"/>
                                      <a:gd name="connsiteY11" fmla="*/ 699577 h 927100"/>
                                      <a:gd name="connsiteX12" fmla="*/ 1208022 w 5296535"/>
                                      <a:gd name="connsiteY12" fmla="*/ 760972 h 927100"/>
                                      <a:gd name="connsiteX13" fmla="*/ 682795 w 5296535"/>
                                      <a:gd name="connsiteY13" fmla="*/ 833202 h 927100"/>
                                      <a:gd name="connsiteX14" fmla="*/ 0 w 5296535"/>
                                      <a:gd name="connsiteY14" fmla="*/ 927100 h 927100"/>
                                      <a:gd name="connsiteX15" fmla="*/ 149129 w 5296535"/>
                                      <a:gd name="connsiteY15" fmla="*/ 445008 h 927100"/>
                                      <a:gd name="connsiteX16" fmla="*/ 286786 w 5296535"/>
                                      <a:gd name="connsiteY16" fmla="*/ 0 h 9271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5296535" h="927100" fill="none" extrusionOk="0">
                                        <a:moveTo>
                                          <a:pt x="286786" y="0"/>
                                        </a:moveTo>
                                        <a:cubicBezTo>
                                          <a:pt x="1007465" y="-127807"/>
                                          <a:pt x="1283967" y="639836"/>
                                          <a:pt x="1964829" y="521217"/>
                                        </a:cubicBezTo>
                                        <a:cubicBezTo>
                                          <a:pt x="2213804" y="435558"/>
                                          <a:pt x="2358799" y="519989"/>
                                          <a:pt x="2520113" y="449259"/>
                                        </a:cubicBezTo>
                                        <a:cubicBezTo>
                                          <a:pt x="2681427" y="378529"/>
                                          <a:pt x="2970477" y="447679"/>
                                          <a:pt x="3142032" y="368666"/>
                                        </a:cubicBezTo>
                                        <a:cubicBezTo>
                                          <a:pt x="3313588" y="289653"/>
                                          <a:pt x="3565088" y="354479"/>
                                          <a:pt x="3697316" y="296709"/>
                                        </a:cubicBezTo>
                                        <a:cubicBezTo>
                                          <a:pt x="3829544" y="238939"/>
                                          <a:pt x="4086256" y="303942"/>
                                          <a:pt x="4219283" y="229068"/>
                                        </a:cubicBezTo>
                                        <a:cubicBezTo>
                                          <a:pt x="4352310" y="154194"/>
                                          <a:pt x="4635104" y="193966"/>
                                          <a:pt x="4741251" y="161428"/>
                                        </a:cubicBezTo>
                                        <a:cubicBezTo>
                                          <a:pt x="4847398" y="128890"/>
                                          <a:pt x="5059922" y="170161"/>
                                          <a:pt x="5296535" y="89470"/>
                                        </a:cubicBezTo>
                                        <a:cubicBezTo>
                                          <a:pt x="5094006" y="571688"/>
                                          <a:pt x="5081514" y="649125"/>
                                          <a:pt x="4938013" y="915920"/>
                                        </a:cubicBezTo>
                                        <a:cubicBezTo>
                                          <a:pt x="4143971" y="919997"/>
                                          <a:pt x="3390831" y="502740"/>
                                          <a:pt x="2626134" y="565953"/>
                                        </a:cubicBezTo>
                                        <a:cubicBezTo>
                                          <a:pt x="2485010" y="605006"/>
                                          <a:pt x="2377386" y="562023"/>
                                          <a:pt x="2179691" y="627348"/>
                                        </a:cubicBezTo>
                                        <a:cubicBezTo>
                                          <a:pt x="1981996" y="692672"/>
                                          <a:pt x="1885001" y="645842"/>
                                          <a:pt x="1654464" y="699577"/>
                                        </a:cubicBezTo>
                                        <a:cubicBezTo>
                                          <a:pt x="1423927" y="753312"/>
                                          <a:pt x="1299731" y="702111"/>
                                          <a:pt x="1208022" y="760972"/>
                                        </a:cubicBezTo>
                                        <a:cubicBezTo>
                                          <a:pt x="1116313" y="819833"/>
                                          <a:pt x="794395" y="767868"/>
                                          <a:pt x="682795" y="833202"/>
                                        </a:cubicBezTo>
                                        <a:cubicBezTo>
                                          <a:pt x="571195" y="898536"/>
                                          <a:pt x="250234" y="828576"/>
                                          <a:pt x="0" y="927100"/>
                                        </a:cubicBezTo>
                                        <a:cubicBezTo>
                                          <a:pt x="57758" y="711517"/>
                                          <a:pt x="127520" y="592733"/>
                                          <a:pt x="149129" y="445008"/>
                                        </a:cubicBezTo>
                                        <a:cubicBezTo>
                                          <a:pt x="170738" y="297283"/>
                                          <a:pt x="256027" y="182772"/>
                                          <a:pt x="286786" y="0"/>
                                        </a:cubicBezTo>
                                        <a:close/>
                                      </a:path>
                                      <a:path w="5296535" h="927100" stroke="0" extrusionOk="0">
                                        <a:moveTo>
                                          <a:pt x="286786" y="0"/>
                                        </a:moveTo>
                                        <a:cubicBezTo>
                                          <a:pt x="904619" y="-4809"/>
                                          <a:pt x="1210823" y="367341"/>
                                          <a:pt x="1964829" y="521217"/>
                                        </a:cubicBezTo>
                                        <a:cubicBezTo>
                                          <a:pt x="2227919" y="436548"/>
                                          <a:pt x="2369217" y="526099"/>
                                          <a:pt x="2520113" y="449259"/>
                                        </a:cubicBezTo>
                                        <a:cubicBezTo>
                                          <a:pt x="2671009" y="372419"/>
                                          <a:pt x="2783725" y="468188"/>
                                          <a:pt x="3008764" y="385936"/>
                                        </a:cubicBezTo>
                                        <a:cubicBezTo>
                                          <a:pt x="3233803" y="303684"/>
                                          <a:pt x="3375698" y="398837"/>
                                          <a:pt x="3597365" y="309661"/>
                                        </a:cubicBezTo>
                                        <a:cubicBezTo>
                                          <a:pt x="3819032" y="220484"/>
                                          <a:pt x="3848656" y="326291"/>
                                          <a:pt x="4086015" y="246338"/>
                                        </a:cubicBezTo>
                                        <a:cubicBezTo>
                                          <a:pt x="4323374" y="166385"/>
                                          <a:pt x="4458241" y="230495"/>
                                          <a:pt x="4574665" y="183015"/>
                                        </a:cubicBezTo>
                                        <a:cubicBezTo>
                                          <a:pt x="4691090" y="135535"/>
                                          <a:pt x="5116225" y="197645"/>
                                          <a:pt x="5296535" y="89470"/>
                                        </a:cubicBezTo>
                                        <a:cubicBezTo>
                                          <a:pt x="5065572" y="559666"/>
                                          <a:pt x="5054004" y="636051"/>
                                          <a:pt x="4938013" y="915920"/>
                                        </a:cubicBezTo>
                                        <a:cubicBezTo>
                                          <a:pt x="4205911" y="800309"/>
                                          <a:pt x="3372657" y="676325"/>
                                          <a:pt x="2626134" y="565953"/>
                                        </a:cubicBezTo>
                                        <a:cubicBezTo>
                                          <a:pt x="2481040" y="605090"/>
                                          <a:pt x="2319026" y="555664"/>
                                          <a:pt x="2179691" y="627348"/>
                                        </a:cubicBezTo>
                                        <a:cubicBezTo>
                                          <a:pt x="2040356" y="699032"/>
                                          <a:pt x="1836348" y="672201"/>
                                          <a:pt x="1680726" y="695966"/>
                                        </a:cubicBezTo>
                                        <a:cubicBezTo>
                                          <a:pt x="1525104" y="719731"/>
                                          <a:pt x="1268843" y="714634"/>
                                          <a:pt x="1129238" y="771807"/>
                                        </a:cubicBezTo>
                                        <a:cubicBezTo>
                                          <a:pt x="989633" y="828980"/>
                                          <a:pt x="780810" y="819710"/>
                                          <a:pt x="682795" y="833202"/>
                                        </a:cubicBezTo>
                                        <a:cubicBezTo>
                                          <a:pt x="584780" y="846694"/>
                                          <a:pt x="221374" y="852017"/>
                                          <a:pt x="0" y="927100"/>
                                        </a:cubicBezTo>
                                        <a:cubicBezTo>
                                          <a:pt x="13653" y="809034"/>
                                          <a:pt x="101482" y="643588"/>
                                          <a:pt x="149129" y="445008"/>
                                        </a:cubicBezTo>
                                        <a:cubicBezTo>
                                          <a:pt x="196776" y="246428"/>
                                          <a:pt x="248706" y="211558"/>
                                          <a:pt x="286786" y="0"/>
                                        </a:cubicBezTo>
                                        <a:close/>
                                      </a:path>
                                    </a:pathLst>
                                  </a:custGeom>
                                  <ask:type>
                                    <ask:lineSketchNone/>
                                  </ask:type>
                                </ask:lineSketchStyleProps>
                              </a:ext>
                            </a:extLst>
                          </a:ln>
                        </wps:spPr>
                        <wps:txbx>
                          <w:txbxContent>
                            <w:p w14:paraId="487A4653" w14:textId="77777777" w:rsidR="003508D8" w:rsidRDefault="003508D8" w:rsidP="00802D1A">
                              <w:pPr>
                                <w:pStyle w:val="NoSpacing"/>
                                <w:rPr>
                                  <w:rFonts w:ascii="Courier New" w:eastAsia="Times New Roman" w:hAnsi="Courier New" w:cs="Courier New"/>
                                  <w:color w:val="D01818" w:themeColor="accent1" w:themeShade="BF"/>
                                  <w:sz w:val="28"/>
                                  <w:szCs w:val="28"/>
                                </w:rPr>
                              </w:pPr>
                            </w:p>
                            <w:p w14:paraId="0CF05DE0" w14:textId="523830AD" w:rsidR="001B3935" w:rsidRDefault="001B393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C0C7B4" id="_x0000_s1049" style="position:absolute;left:0;text-align:left;margin-left:-32.55pt;margin-top:-25pt;width:599.8pt;height:101.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coordsize="5286580,65946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" adj="-11796480,,5400" path="m286247,v693490,6905,981400,363846,1674890,370751l5286580,63642c5079819,394838,5048015,455554,4928732,651510,4180761,650735,3369170,403347,2621199,402572l,659462,286247,xe" fillcolor="#8a1010 [1604]" stroked="f" strokeweight="1pt">
                  <v:fill color2="#fadbdb [660]" rotate="t" angle="90" colors="0 #540000;.5 #7c0404;55050f #950707;60948f #fbdcdc" focus="100%" type="gradient"/>
                  <v:stroke joinstyle="miter"/>
                  <v:formulas/>
                  <v:path arrowok="t" o:connecttype="custom" o:connectlocs="412449,0;2825771,724179;7617350,124310;7101732,1272579;3776844,786334;0,1288111;412449,0" o:connectangles="0,0,0,0,0,0,0" textboxrect="0,0,5286580,659462"/>
                  <v:textbox>
                    <w:txbxContent>
                      <w:p w14:paraId="487A4653" w14:textId="77777777" w:rsidR="003508D8" w:rsidRDefault="003508D8" w:rsidP="00802D1A">
                        <w:pPr>
                          <w:pStyle w:val="NoSpacing"/>
                          <w:rPr>
                            <w:rFonts w:ascii="Courier New" w:eastAsia="Times New Roman" w:hAnsi="Courier New" w:cs="Courier New"/>
                            <w:color w:val="D01818" w:themeColor="accent1" w:themeShade="BF"/>
                            <w:sz w:val="28"/>
                            <w:szCs w:val="28"/>
                          </w:rPr>
                        </w:pPr>
                      </w:p>
                      <w:p w14:paraId="0CF05DE0" w14:textId="523830AD" w:rsidR="001B3935" w:rsidRDefault="001B3935"/>
                    </w:txbxContent>
                  </v:textbox>
                  <w10:wrap type="square"/>
                </v:shape>
              </w:pict>
            </mc:Fallback>
          </mc:AlternateContent>
        </w:r>
        <w:r w:rsidR="00217980">
          <w:fldChar w:fldCharType="begin"/>
        </w:r>
        <w:r w:rsidR="00217980">
          <w:instrText xml:space="preserve"> PAGE   \* MERGEFORMAT </w:instrText>
        </w:r>
        <w:r w:rsidR="00217980">
          <w:fldChar w:fldCharType="separate"/>
        </w:r>
        <w:r w:rsidR="00823C54">
          <w:rPr>
            <w:noProof/>
          </w:rPr>
          <w:t>2</w:t>
        </w:r>
        <w:r w:rsidR="00217980">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F2CA5" w14:textId="77777777" w:rsidR="002516FA" w:rsidRDefault="002516FA" w:rsidP="00713050">
      <w:pPr>
        <w:spacing w:line="240" w:lineRule="auto"/>
      </w:pPr>
      <w:r>
        <w:separator/>
      </w:r>
    </w:p>
  </w:footnote>
  <w:footnote w:type="continuationSeparator" w:id="0">
    <w:p w14:paraId="39CE6C84" w14:textId="77777777" w:rsidR="002516FA" w:rsidRDefault="002516FA" w:rsidP="00713050">
      <w:pPr>
        <w:spacing w:line="240" w:lineRule="auto"/>
      </w:pPr>
      <w:r>
        <w:continuationSeparator/>
      </w:r>
    </w:p>
  </w:footnote>
  <w:footnote w:type="continuationNotice" w:id="1">
    <w:p w14:paraId="2ADD04DE" w14:textId="77777777" w:rsidR="002516FA" w:rsidRDefault="002516F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7DC75" w14:textId="4E253924" w:rsidR="00E867F5" w:rsidRDefault="00E867F5" w:rsidP="00E867F5">
    <w:pPr>
      <w:pStyle w:val="Header"/>
      <w:tabs>
        <w:tab w:val="left" w:pos="1886"/>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4A5B3BC7"/>
    <w:multiLevelType w:val="hybridMultilevel"/>
    <w:tmpl w:val="EB548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934141"/>
    <w:multiLevelType w:val="hybridMultilevel"/>
    <w:tmpl w:val="F8C65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EA00B7"/>
    <w:multiLevelType w:val="hybridMultilevel"/>
    <w:tmpl w:val="487C5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6E"/>
    <w:rsid w:val="0000643B"/>
    <w:rsid w:val="00006DF5"/>
    <w:rsid w:val="00020965"/>
    <w:rsid w:val="00021D7D"/>
    <w:rsid w:val="00030BA0"/>
    <w:rsid w:val="00030DE7"/>
    <w:rsid w:val="00033116"/>
    <w:rsid w:val="00035087"/>
    <w:rsid w:val="000358E2"/>
    <w:rsid w:val="00040294"/>
    <w:rsid w:val="00042D9E"/>
    <w:rsid w:val="00043827"/>
    <w:rsid w:val="00046A6E"/>
    <w:rsid w:val="000625F4"/>
    <w:rsid w:val="000802EE"/>
    <w:rsid w:val="00082A58"/>
    <w:rsid w:val="00091382"/>
    <w:rsid w:val="00094836"/>
    <w:rsid w:val="000A0336"/>
    <w:rsid w:val="000A07D7"/>
    <w:rsid w:val="000A07DA"/>
    <w:rsid w:val="000A0FA1"/>
    <w:rsid w:val="000A1C8A"/>
    <w:rsid w:val="000A2955"/>
    <w:rsid w:val="000A2BFA"/>
    <w:rsid w:val="000A7549"/>
    <w:rsid w:val="000A7F92"/>
    <w:rsid w:val="000B0619"/>
    <w:rsid w:val="000B3259"/>
    <w:rsid w:val="000B61CA"/>
    <w:rsid w:val="000D4D40"/>
    <w:rsid w:val="000D59BC"/>
    <w:rsid w:val="000D7B38"/>
    <w:rsid w:val="000E0E51"/>
    <w:rsid w:val="000E1300"/>
    <w:rsid w:val="000E6CB3"/>
    <w:rsid w:val="000F0DCB"/>
    <w:rsid w:val="000F1566"/>
    <w:rsid w:val="000F49CE"/>
    <w:rsid w:val="000F7610"/>
    <w:rsid w:val="000F7B88"/>
    <w:rsid w:val="0010599F"/>
    <w:rsid w:val="001138CD"/>
    <w:rsid w:val="00114ED7"/>
    <w:rsid w:val="0011697F"/>
    <w:rsid w:val="00125B36"/>
    <w:rsid w:val="00125F74"/>
    <w:rsid w:val="001300CA"/>
    <w:rsid w:val="001305A4"/>
    <w:rsid w:val="00133BE3"/>
    <w:rsid w:val="00136048"/>
    <w:rsid w:val="00140B0E"/>
    <w:rsid w:val="00140C17"/>
    <w:rsid w:val="0014441F"/>
    <w:rsid w:val="00146883"/>
    <w:rsid w:val="0015072D"/>
    <w:rsid w:val="00161588"/>
    <w:rsid w:val="00162895"/>
    <w:rsid w:val="00162D36"/>
    <w:rsid w:val="00163C8D"/>
    <w:rsid w:val="00165493"/>
    <w:rsid w:val="00183B22"/>
    <w:rsid w:val="001851F8"/>
    <w:rsid w:val="00186AF6"/>
    <w:rsid w:val="00190E0D"/>
    <w:rsid w:val="00192E65"/>
    <w:rsid w:val="00195661"/>
    <w:rsid w:val="00197EAE"/>
    <w:rsid w:val="001A16D3"/>
    <w:rsid w:val="001A267F"/>
    <w:rsid w:val="001A5CA9"/>
    <w:rsid w:val="001A780C"/>
    <w:rsid w:val="001B2AC1"/>
    <w:rsid w:val="001B3935"/>
    <w:rsid w:val="001B403A"/>
    <w:rsid w:val="001C7C5F"/>
    <w:rsid w:val="001D321F"/>
    <w:rsid w:val="001D39BD"/>
    <w:rsid w:val="001D7594"/>
    <w:rsid w:val="001E5913"/>
    <w:rsid w:val="001F32B9"/>
    <w:rsid w:val="001F36FD"/>
    <w:rsid w:val="001F3B31"/>
    <w:rsid w:val="001F4583"/>
    <w:rsid w:val="00207690"/>
    <w:rsid w:val="00210841"/>
    <w:rsid w:val="00211738"/>
    <w:rsid w:val="00214897"/>
    <w:rsid w:val="00215005"/>
    <w:rsid w:val="00217980"/>
    <w:rsid w:val="0023353F"/>
    <w:rsid w:val="00235971"/>
    <w:rsid w:val="00242B4F"/>
    <w:rsid w:val="00244CCD"/>
    <w:rsid w:val="002516FA"/>
    <w:rsid w:val="00253E6A"/>
    <w:rsid w:val="00260E04"/>
    <w:rsid w:val="002610DB"/>
    <w:rsid w:val="00261481"/>
    <w:rsid w:val="0026617B"/>
    <w:rsid w:val="00270027"/>
    <w:rsid w:val="00270A5C"/>
    <w:rsid w:val="00271662"/>
    <w:rsid w:val="0027404F"/>
    <w:rsid w:val="002744E1"/>
    <w:rsid w:val="00274711"/>
    <w:rsid w:val="002764EC"/>
    <w:rsid w:val="0028032D"/>
    <w:rsid w:val="002822C7"/>
    <w:rsid w:val="00290AAA"/>
    <w:rsid w:val="00293B83"/>
    <w:rsid w:val="002A4904"/>
    <w:rsid w:val="002A6942"/>
    <w:rsid w:val="002A76DD"/>
    <w:rsid w:val="002A7FA1"/>
    <w:rsid w:val="002B091C"/>
    <w:rsid w:val="002B25D5"/>
    <w:rsid w:val="002B455F"/>
    <w:rsid w:val="002B52A2"/>
    <w:rsid w:val="002B6224"/>
    <w:rsid w:val="002B6B71"/>
    <w:rsid w:val="002C0D58"/>
    <w:rsid w:val="002C2CDD"/>
    <w:rsid w:val="002C3199"/>
    <w:rsid w:val="002C42A4"/>
    <w:rsid w:val="002C583A"/>
    <w:rsid w:val="002C79E2"/>
    <w:rsid w:val="002D2B38"/>
    <w:rsid w:val="002D45C6"/>
    <w:rsid w:val="002D4E29"/>
    <w:rsid w:val="002D69ED"/>
    <w:rsid w:val="002E348A"/>
    <w:rsid w:val="002F03FA"/>
    <w:rsid w:val="002F0673"/>
    <w:rsid w:val="002F2663"/>
    <w:rsid w:val="002F713E"/>
    <w:rsid w:val="0030363D"/>
    <w:rsid w:val="0030557F"/>
    <w:rsid w:val="0031092C"/>
    <w:rsid w:val="00313E86"/>
    <w:rsid w:val="00322A5D"/>
    <w:rsid w:val="00322B75"/>
    <w:rsid w:val="00333A8C"/>
    <w:rsid w:val="00333CD3"/>
    <w:rsid w:val="00340365"/>
    <w:rsid w:val="0034055A"/>
    <w:rsid w:val="00342B64"/>
    <w:rsid w:val="003508D8"/>
    <w:rsid w:val="00352244"/>
    <w:rsid w:val="00364079"/>
    <w:rsid w:val="00367A46"/>
    <w:rsid w:val="0037354E"/>
    <w:rsid w:val="00376593"/>
    <w:rsid w:val="003916E8"/>
    <w:rsid w:val="00397666"/>
    <w:rsid w:val="003A1C78"/>
    <w:rsid w:val="003B32EA"/>
    <w:rsid w:val="003B3353"/>
    <w:rsid w:val="003B6051"/>
    <w:rsid w:val="003C3164"/>
    <w:rsid w:val="003C5528"/>
    <w:rsid w:val="003C6A55"/>
    <w:rsid w:val="003D03E5"/>
    <w:rsid w:val="003D6C70"/>
    <w:rsid w:val="003F1A80"/>
    <w:rsid w:val="003F7CAC"/>
    <w:rsid w:val="004077FB"/>
    <w:rsid w:val="00410D2C"/>
    <w:rsid w:val="00414193"/>
    <w:rsid w:val="00421621"/>
    <w:rsid w:val="004244FF"/>
    <w:rsid w:val="00424DD9"/>
    <w:rsid w:val="0042697A"/>
    <w:rsid w:val="004275F2"/>
    <w:rsid w:val="004305E4"/>
    <w:rsid w:val="0043225B"/>
    <w:rsid w:val="004608BC"/>
    <w:rsid w:val="0046104A"/>
    <w:rsid w:val="00461FA3"/>
    <w:rsid w:val="0047018E"/>
    <w:rsid w:val="004717C5"/>
    <w:rsid w:val="004934A1"/>
    <w:rsid w:val="00494411"/>
    <w:rsid w:val="004A24CC"/>
    <w:rsid w:val="004A4E8F"/>
    <w:rsid w:val="004A5D10"/>
    <w:rsid w:val="004A68FA"/>
    <w:rsid w:val="004B582E"/>
    <w:rsid w:val="004B7369"/>
    <w:rsid w:val="004D02D0"/>
    <w:rsid w:val="004D04DF"/>
    <w:rsid w:val="004D499C"/>
    <w:rsid w:val="004E02BA"/>
    <w:rsid w:val="004F5E54"/>
    <w:rsid w:val="00510CB4"/>
    <w:rsid w:val="005136D4"/>
    <w:rsid w:val="00514455"/>
    <w:rsid w:val="00514FB7"/>
    <w:rsid w:val="00523479"/>
    <w:rsid w:val="00536ADB"/>
    <w:rsid w:val="00543DB7"/>
    <w:rsid w:val="005501C1"/>
    <w:rsid w:val="00553FAD"/>
    <w:rsid w:val="0055522A"/>
    <w:rsid w:val="005603D9"/>
    <w:rsid w:val="00561EAD"/>
    <w:rsid w:val="00563937"/>
    <w:rsid w:val="005670BC"/>
    <w:rsid w:val="00570EAD"/>
    <w:rsid w:val="005714D2"/>
    <w:rsid w:val="005729B0"/>
    <w:rsid w:val="0057559D"/>
    <w:rsid w:val="005830E0"/>
    <w:rsid w:val="00583E4F"/>
    <w:rsid w:val="00585C25"/>
    <w:rsid w:val="005879F8"/>
    <w:rsid w:val="00587AAE"/>
    <w:rsid w:val="00591421"/>
    <w:rsid w:val="00595C64"/>
    <w:rsid w:val="005A329F"/>
    <w:rsid w:val="005A3817"/>
    <w:rsid w:val="005C260C"/>
    <w:rsid w:val="005C4003"/>
    <w:rsid w:val="005D440B"/>
    <w:rsid w:val="005D4E2F"/>
    <w:rsid w:val="005D54F5"/>
    <w:rsid w:val="005E19E0"/>
    <w:rsid w:val="005E4297"/>
    <w:rsid w:val="005E438E"/>
    <w:rsid w:val="005E4B8A"/>
    <w:rsid w:val="005F1266"/>
    <w:rsid w:val="005F15D4"/>
    <w:rsid w:val="006016B5"/>
    <w:rsid w:val="00604ABE"/>
    <w:rsid w:val="00610222"/>
    <w:rsid w:val="0061219D"/>
    <w:rsid w:val="00617A95"/>
    <w:rsid w:val="0062503D"/>
    <w:rsid w:val="00630783"/>
    <w:rsid w:val="006316D9"/>
    <w:rsid w:val="006358DF"/>
    <w:rsid w:val="00641630"/>
    <w:rsid w:val="006428DB"/>
    <w:rsid w:val="00643383"/>
    <w:rsid w:val="006447CB"/>
    <w:rsid w:val="006501D8"/>
    <w:rsid w:val="00666A02"/>
    <w:rsid w:val="00681C6B"/>
    <w:rsid w:val="00683EF9"/>
    <w:rsid w:val="00684488"/>
    <w:rsid w:val="006848F0"/>
    <w:rsid w:val="00686F4F"/>
    <w:rsid w:val="00697213"/>
    <w:rsid w:val="006A308D"/>
    <w:rsid w:val="006A3CE7"/>
    <w:rsid w:val="006A4593"/>
    <w:rsid w:val="006A4A44"/>
    <w:rsid w:val="006A7746"/>
    <w:rsid w:val="006B21E9"/>
    <w:rsid w:val="006B70BD"/>
    <w:rsid w:val="006C3912"/>
    <w:rsid w:val="006C4C50"/>
    <w:rsid w:val="006D76B1"/>
    <w:rsid w:val="006E224F"/>
    <w:rsid w:val="006E4B1A"/>
    <w:rsid w:val="006F2E81"/>
    <w:rsid w:val="006F2FF3"/>
    <w:rsid w:val="00706B4A"/>
    <w:rsid w:val="00713050"/>
    <w:rsid w:val="00735863"/>
    <w:rsid w:val="00741125"/>
    <w:rsid w:val="0074332C"/>
    <w:rsid w:val="00746F7F"/>
    <w:rsid w:val="00750682"/>
    <w:rsid w:val="00752A7D"/>
    <w:rsid w:val="00756903"/>
    <w:rsid w:val="007569C1"/>
    <w:rsid w:val="00757462"/>
    <w:rsid w:val="00763832"/>
    <w:rsid w:val="00763ADB"/>
    <w:rsid w:val="00772919"/>
    <w:rsid w:val="0077359C"/>
    <w:rsid w:val="0077506D"/>
    <w:rsid w:val="007804BA"/>
    <w:rsid w:val="00783B53"/>
    <w:rsid w:val="007A21F0"/>
    <w:rsid w:val="007B7927"/>
    <w:rsid w:val="007D2696"/>
    <w:rsid w:val="007D2A6F"/>
    <w:rsid w:val="007D2FD2"/>
    <w:rsid w:val="007D406E"/>
    <w:rsid w:val="007D6458"/>
    <w:rsid w:val="007E23D8"/>
    <w:rsid w:val="007E396A"/>
    <w:rsid w:val="007E3A93"/>
    <w:rsid w:val="007E3B04"/>
    <w:rsid w:val="007E56BD"/>
    <w:rsid w:val="007F153A"/>
    <w:rsid w:val="008011F2"/>
    <w:rsid w:val="00802AFA"/>
    <w:rsid w:val="00802D1A"/>
    <w:rsid w:val="00811117"/>
    <w:rsid w:val="0081381A"/>
    <w:rsid w:val="00821087"/>
    <w:rsid w:val="00823C54"/>
    <w:rsid w:val="00832218"/>
    <w:rsid w:val="00832FB8"/>
    <w:rsid w:val="0083631D"/>
    <w:rsid w:val="00841146"/>
    <w:rsid w:val="008453B6"/>
    <w:rsid w:val="00851B8A"/>
    <w:rsid w:val="00855C19"/>
    <w:rsid w:val="00856762"/>
    <w:rsid w:val="00862ED1"/>
    <w:rsid w:val="00863939"/>
    <w:rsid w:val="008654E1"/>
    <w:rsid w:val="00867354"/>
    <w:rsid w:val="00870962"/>
    <w:rsid w:val="00870D42"/>
    <w:rsid w:val="0088504C"/>
    <w:rsid w:val="008876A4"/>
    <w:rsid w:val="0089382B"/>
    <w:rsid w:val="00895967"/>
    <w:rsid w:val="008A0844"/>
    <w:rsid w:val="008A1907"/>
    <w:rsid w:val="008B1208"/>
    <w:rsid w:val="008B48C0"/>
    <w:rsid w:val="008B61E8"/>
    <w:rsid w:val="008B7924"/>
    <w:rsid w:val="008C157C"/>
    <w:rsid w:val="008C2952"/>
    <w:rsid w:val="008C665B"/>
    <w:rsid w:val="008C6BCA"/>
    <w:rsid w:val="008C7B50"/>
    <w:rsid w:val="008D0268"/>
    <w:rsid w:val="008D046A"/>
    <w:rsid w:val="008D6F59"/>
    <w:rsid w:val="008E4B30"/>
    <w:rsid w:val="008F0D1D"/>
    <w:rsid w:val="00902F63"/>
    <w:rsid w:val="00904071"/>
    <w:rsid w:val="00904931"/>
    <w:rsid w:val="009061CF"/>
    <w:rsid w:val="00906BEE"/>
    <w:rsid w:val="00916F64"/>
    <w:rsid w:val="009177A9"/>
    <w:rsid w:val="009230CD"/>
    <w:rsid w:val="009243E7"/>
    <w:rsid w:val="00924A66"/>
    <w:rsid w:val="0092715F"/>
    <w:rsid w:val="009445E2"/>
    <w:rsid w:val="00945979"/>
    <w:rsid w:val="009510DD"/>
    <w:rsid w:val="0095373D"/>
    <w:rsid w:val="00955EC9"/>
    <w:rsid w:val="00964159"/>
    <w:rsid w:val="00975B75"/>
    <w:rsid w:val="00983CF8"/>
    <w:rsid w:val="009854CC"/>
    <w:rsid w:val="00985D58"/>
    <w:rsid w:val="009937A4"/>
    <w:rsid w:val="009942EC"/>
    <w:rsid w:val="009A1D3B"/>
    <w:rsid w:val="009A738C"/>
    <w:rsid w:val="009B3C40"/>
    <w:rsid w:val="009B490A"/>
    <w:rsid w:val="009C43BD"/>
    <w:rsid w:val="009C53C6"/>
    <w:rsid w:val="009D06BC"/>
    <w:rsid w:val="009D56F7"/>
    <w:rsid w:val="009E1AC4"/>
    <w:rsid w:val="009E3511"/>
    <w:rsid w:val="009E54C8"/>
    <w:rsid w:val="009F1ECC"/>
    <w:rsid w:val="009F4349"/>
    <w:rsid w:val="009F7AD9"/>
    <w:rsid w:val="009F7AFA"/>
    <w:rsid w:val="00A07C81"/>
    <w:rsid w:val="00A14877"/>
    <w:rsid w:val="00A21413"/>
    <w:rsid w:val="00A24553"/>
    <w:rsid w:val="00A253A9"/>
    <w:rsid w:val="00A27153"/>
    <w:rsid w:val="00A30313"/>
    <w:rsid w:val="00A412D3"/>
    <w:rsid w:val="00A42540"/>
    <w:rsid w:val="00A46D57"/>
    <w:rsid w:val="00A472B9"/>
    <w:rsid w:val="00A50939"/>
    <w:rsid w:val="00A514F1"/>
    <w:rsid w:val="00A6137D"/>
    <w:rsid w:val="00A65FF5"/>
    <w:rsid w:val="00A66ABB"/>
    <w:rsid w:val="00A678BB"/>
    <w:rsid w:val="00A70884"/>
    <w:rsid w:val="00A8240A"/>
    <w:rsid w:val="00A83413"/>
    <w:rsid w:val="00A90691"/>
    <w:rsid w:val="00A94E53"/>
    <w:rsid w:val="00AA1EB6"/>
    <w:rsid w:val="00AA2B17"/>
    <w:rsid w:val="00AA6A40"/>
    <w:rsid w:val="00AA75F6"/>
    <w:rsid w:val="00AB378E"/>
    <w:rsid w:val="00AB5594"/>
    <w:rsid w:val="00AC3C3C"/>
    <w:rsid w:val="00AD00FD"/>
    <w:rsid w:val="00AE2B4C"/>
    <w:rsid w:val="00AE736C"/>
    <w:rsid w:val="00AF0A8E"/>
    <w:rsid w:val="00AF1D4C"/>
    <w:rsid w:val="00B00E47"/>
    <w:rsid w:val="00B02D68"/>
    <w:rsid w:val="00B121D8"/>
    <w:rsid w:val="00B17C6F"/>
    <w:rsid w:val="00B23C57"/>
    <w:rsid w:val="00B24F1F"/>
    <w:rsid w:val="00B27019"/>
    <w:rsid w:val="00B271C4"/>
    <w:rsid w:val="00B328C0"/>
    <w:rsid w:val="00B33F81"/>
    <w:rsid w:val="00B36FCA"/>
    <w:rsid w:val="00B4128C"/>
    <w:rsid w:val="00B43634"/>
    <w:rsid w:val="00B442A4"/>
    <w:rsid w:val="00B54776"/>
    <w:rsid w:val="00B5664D"/>
    <w:rsid w:val="00B60E54"/>
    <w:rsid w:val="00B70020"/>
    <w:rsid w:val="00B70542"/>
    <w:rsid w:val="00B7103E"/>
    <w:rsid w:val="00B7242A"/>
    <w:rsid w:val="00B74243"/>
    <w:rsid w:val="00B76A83"/>
    <w:rsid w:val="00B776CF"/>
    <w:rsid w:val="00B7785D"/>
    <w:rsid w:val="00B817FC"/>
    <w:rsid w:val="00B937DA"/>
    <w:rsid w:val="00B951C1"/>
    <w:rsid w:val="00B96DD0"/>
    <w:rsid w:val="00B97A20"/>
    <w:rsid w:val="00BA0244"/>
    <w:rsid w:val="00BA5B40"/>
    <w:rsid w:val="00BA5F0A"/>
    <w:rsid w:val="00BB55E7"/>
    <w:rsid w:val="00BC0EED"/>
    <w:rsid w:val="00BC6137"/>
    <w:rsid w:val="00BD0206"/>
    <w:rsid w:val="00BD074E"/>
    <w:rsid w:val="00BD1487"/>
    <w:rsid w:val="00BD7692"/>
    <w:rsid w:val="00BD7983"/>
    <w:rsid w:val="00BE2AB0"/>
    <w:rsid w:val="00BE53F8"/>
    <w:rsid w:val="00BF3F98"/>
    <w:rsid w:val="00C05B36"/>
    <w:rsid w:val="00C14296"/>
    <w:rsid w:val="00C17CD4"/>
    <w:rsid w:val="00C2098A"/>
    <w:rsid w:val="00C2476D"/>
    <w:rsid w:val="00C2735E"/>
    <w:rsid w:val="00C320F0"/>
    <w:rsid w:val="00C42B4C"/>
    <w:rsid w:val="00C5444A"/>
    <w:rsid w:val="00C563C2"/>
    <w:rsid w:val="00C57DED"/>
    <w:rsid w:val="00C60473"/>
    <w:rsid w:val="00C60BB1"/>
    <w:rsid w:val="00C612DA"/>
    <w:rsid w:val="00C62045"/>
    <w:rsid w:val="00C62C50"/>
    <w:rsid w:val="00C65AF9"/>
    <w:rsid w:val="00C75422"/>
    <w:rsid w:val="00C7741E"/>
    <w:rsid w:val="00C835F4"/>
    <w:rsid w:val="00C86CD0"/>
    <w:rsid w:val="00C875AB"/>
    <w:rsid w:val="00C96E48"/>
    <w:rsid w:val="00CA255E"/>
    <w:rsid w:val="00CA3DF1"/>
    <w:rsid w:val="00CA4581"/>
    <w:rsid w:val="00CB3D71"/>
    <w:rsid w:val="00CD1398"/>
    <w:rsid w:val="00CE18D5"/>
    <w:rsid w:val="00CE1908"/>
    <w:rsid w:val="00CF09A7"/>
    <w:rsid w:val="00CF2430"/>
    <w:rsid w:val="00CF44DD"/>
    <w:rsid w:val="00CF5260"/>
    <w:rsid w:val="00D037CB"/>
    <w:rsid w:val="00D04109"/>
    <w:rsid w:val="00D06C35"/>
    <w:rsid w:val="00D07718"/>
    <w:rsid w:val="00D11D8C"/>
    <w:rsid w:val="00D21F67"/>
    <w:rsid w:val="00D30BFE"/>
    <w:rsid w:val="00D448FD"/>
    <w:rsid w:val="00D4540A"/>
    <w:rsid w:val="00D66F38"/>
    <w:rsid w:val="00D67001"/>
    <w:rsid w:val="00D722A1"/>
    <w:rsid w:val="00D77EB5"/>
    <w:rsid w:val="00D80216"/>
    <w:rsid w:val="00D97A41"/>
    <w:rsid w:val="00DA169F"/>
    <w:rsid w:val="00DA1F6D"/>
    <w:rsid w:val="00DA2F17"/>
    <w:rsid w:val="00DA627F"/>
    <w:rsid w:val="00DB428B"/>
    <w:rsid w:val="00DC0D03"/>
    <w:rsid w:val="00DC0EC7"/>
    <w:rsid w:val="00DC5428"/>
    <w:rsid w:val="00DD2C07"/>
    <w:rsid w:val="00DD38DB"/>
    <w:rsid w:val="00DD3CF6"/>
    <w:rsid w:val="00DD6416"/>
    <w:rsid w:val="00DD6D5C"/>
    <w:rsid w:val="00DF1239"/>
    <w:rsid w:val="00DF2031"/>
    <w:rsid w:val="00DF3510"/>
    <w:rsid w:val="00DF4E0A"/>
    <w:rsid w:val="00E01B23"/>
    <w:rsid w:val="00E02DCD"/>
    <w:rsid w:val="00E12C60"/>
    <w:rsid w:val="00E13352"/>
    <w:rsid w:val="00E13830"/>
    <w:rsid w:val="00E22E87"/>
    <w:rsid w:val="00E363A1"/>
    <w:rsid w:val="00E405F0"/>
    <w:rsid w:val="00E452EC"/>
    <w:rsid w:val="00E46645"/>
    <w:rsid w:val="00E51247"/>
    <w:rsid w:val="00E540DF"/>
    <w:rsid w:val="00E57630"/>
    <w:rsid w:val="00E608A2"/>
    <w:rsid w:val="00E629FF"/>
    <w:rsid w:val="00E65B2B"/>
    <w:rsid w:val="00E75AC6"/>
    <w:rsid w:val="00E867F5"/>
    <w:rsid w:val="00E86A18"/>
    <w:rsid w:val="00E86C2B"/>
    <w:rsid w:val="00E90BF1"/>
    <w:rsid w:val="00E91144"/>
    <w:rsid w:val="00E91B48"/>
    <w:rsid w:val="00EA08C9"/>
    <w:rsid w:val="00EA1D85"/>
    <w:rsid w:val="00EA2D01"/>
    <w:rsid w:val="00EA6937"/>
    <w:rsid w:val="00EA72B8"/>
    <w:rsid w:val="00EB2D52"/>
    <w:rsid w:val="00EB4C50"/>
    <w:rsid w:val="00EC2968"/>
    <w:rsid w:val="00EC7506"/>
    <w:rsid w:val="00ED0797"/>
    <w:rsid w:val="00ED0CA9"/>
    <w:rsid w:val="00ED690B"/>
    <w:rsid w:val="00EE02E5"/>
    <w:rsid w:val="00EE1E8C"/>
    <w:rsid w:val="00EE1F72"/>
    <w:rsid w:val="00EE666A"/>
    <w:rsid w:val="00EE67DF"/>
    <w:rsid w:val="00EF084E"/>
    <w:rsid w:val="00EF6B30"/>
    <w:rsid w:val="00EF72FF"/>
    <w:rsid w:val="00EF7CC9"/>
    <w:rsid w:val="00F207C0"/>
    <w:rsid w:val="00F20AE5"/>
    <w:rsid w:val="00F2245B"/>
    <w:rsid w:val="00F26AB9"/>
    <w:rsid w:val="00F47E97"/>
    <w:rsid w:val="00F52A90"/>
    <w:rsid w:val="00F645C7"/>
    <w:rsid w:val="00F6774B"/>
    <w:rsid w:val="00F7328F"/>
    <w:rsid w:val="00F73D10"/>
    <w:rsid w:val="00F811E6"/>
    <w:rsid w:val="00F816C1"/>
    <w:rsid w:val="00F81985"/>
    <w:rsid w:val="00F85CC8"/>
    <w:rsid w:val="00F9301B"/>
    <w:rsid w:val="00F9460F"/>
    <w:rsid w:val="00F95AE3"/>
    <w:rsid w:val="00FA0108"/>
    <w:rsid w:val="00FA3183"/>
    <w:rsid w:val="00FB09A7"/>
    <w:rsid w:val="00FB506F"/>
    <w:rsid w:val="00FB7F94"/>
    <w:rsid w:val="00FC3D1B"/>
    <w:rsid w:val="00FC50A9"/>
    <w:rsid w:val="00FC7B20"/>
    <w:rsid w:val="00FD39C7"/>
    <w:rsid w:val="00FE5729"/>
    <w:rsid w:val="00FF4243"/>
    <w:rsid w:val="00FF6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4581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autoRedefine/>
    <w:uiPriority w:val="9"/>
    <w:unhideWhenUsed/>
    <w:qFormat/>
    <w:rsid w:val="00706B4A"/>
    <w:pPr>
      <w:keepNext/>
      <w:keepLines/>
      <w:pBdr>
        <w:bottom w:val="thinThickThinMediumGap" w:sz="24" w:space="1" w:color="8B1010" w:themeColor="accent1" w:themeShade="80"/>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706B4A"/>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954F7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semiHidden/>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caps w:val="0"/>
      <w:smallCaps/>
      <w:color w:val="D0181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unhideWhenUsed/>
    <w:qFormat/>
    <w:rsid w:val="00AA75F6"/>
    <w:pPr>
      <w:spacing w:before="240" w:after="0" w:line="259" w:lineRule="auto"/>
      <w:contextualSpacing w:val="0"/>
      <w:jc w:val="left"/>
      <w:outlineLvl w:val="9"/>
    </w:pPr>
    <w:rPr>
      <w:caps w:val="0"/>
      <w:color w:val="D01818" w:themeColor="accent1" w:themeShade="BF"/>
      <w:sz w:val="32"/>
    </w:rPr>
  </w:style>
  <w:style w:type="character" w:customStyle="1" w:styleId="NoSpacingChar">
    <w:name w:val="No Spacing Char"/>
    <w:basedOn w:val="DefaultParagraphFont"/>
    <w:link w:val="NoSpacing"/>
    <w:uiPriority w:val="1"/>
    <w:rsid w:val="00585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9675">
      <w:bodyDiv w:val="1"/>
      <w:marLeft w:val="0"/>
      <w:marRight w:val="0"/>
      <w:marTop w:val="0"/>
      <w:marBottom w:val="0"/>
      <w:divBdr>
        <w:top w:val="none" w:sz="0" w:space="0" w:color="auto"/>
        <w:left w:val="none" w:sz="0" w:space="0" w:color="auto"/>
        <w:bottom w:val="none" w:sz="0" w:space="0" w:color="auto"/>
        <w:right w:val="none" w:sz="0" w:space="0" w:color="auto"/>
      </w:divBdr>
    </w:div>
    <w:div w:id="79522919">
      <w:bodyDiv w:val="1"/>
      <w:marLeft w:val="0"/>
      <w:marRight w:val="0"/>
      <w:marTop w:val="0"/>
      <w:marBottom w:val="0"/>
      <w:divBdr>
        <w:top w:val="none" w:sz="0" w:space="0" w:color="auto"/>
        <w:left w:val="none" w:sz="0" w:space="0" w:color="auto"/>
        <w:bottom w:val="none" w:sz="0" w:space="0" w:color="auto"/>
        <w:right w:val="none" w:sz="0" w:space="0" w:color="auto"/>
      </w:divBdr>
      <w:divsChild>
        <w:div w:id="1683316819">
          <w:marLeft w:val="0"/>
          <w:marRight w:val="0"/>
          <w:marTop w:val="0"/>
          <w:marBottom w:val="0"/>
          <w:divBdr>
            <w:top w:val="none" w:sz="0" w:space="0" w:color="auto"/>
            <w:left w:val="none" w:sz="0" w:space="0" w:color="auto"/>
            <w:bottom w:val="none" w:sz="0" w:space="0" w:color="auto"/>
            <w:right w:val="none" w:sz="0" w:space="0" w:color="auto"/>
          </w:divBdr>
          <w:divsChild>
            <w:div w:id="1442382537">
              <w:marLeft w:val="0"/>
              <w:marRight w:val="0"/>
              <w:marTop w:val="0"/>
              <w:marBottom w:val="0"/>
              <w:divBdr>
                <w:top w:val="none" w:sz="0" w:space="0" w:color="auto"/>
                <w:left w:val="none" w:sz="0" w:space="0" w:color="auto"/>
                <w:bottom w:val="none" w:sz="0" w:space="0" w:color="auto"/>
                <w:right w:val="none" w:sz="0" w:space="0" w:color="auto"/>
              </w:divBdr>
              <w:divsChild>
                <w:div w:id="34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949787">
      <w:bodyDiv w:val="1"/>
      <w:marLeft w:val="0"/>
      <w:marRight w:val="0"/>
      <w:marTop w:val="0"/>
      <w:marBottom w:val="0"/>
      <w:divBdr>
        <w:top w:val="none" w:sz="0" w:space="0" w:color="auto"/>
        <w:left w:val="none" w:sz="0" w:space="0" w:color="auto"/>
        <w:bottom w:val="none" w:sz="0" w:space="0" w:color="auto"/>
        <w:right w:val="none" w:sz="0" w:space="0" w:color="auto"/>
      </w:divBdr>
    </w:div>
    <w:div w:id="262690925">
      <w:bodyDiv w:val="1"/>
      <w:marLeft w:val="0"/>
      <w:marRight w:val="0"/>
      <w:marTop w:val="0"/>
      <w:marBottom w:val="0"/>
      <w:divBdr>
        <w:top w:val="none" w:sz="0" w:space="0" w:color="auto"/>
        <w:left w:val="none" w:sz="0" w:space="0" w:color="auto"/>
        <w:bottom w:val="none" w:sz="0" w:space="0" w:color="auto"/>
        <w:right w:val="none" w:sz="0" w:space="0" w:color="auto"/>
      </w:divBdr>
    </w:div>
    <w:div w:id="313409605">
      <w:bodyDiv w:val="1"/>
      <w:marLeft w:val="0"/>
      <w:marRight w:val="0"/>
      <w:marTop w:val="0"/>
      <w:marBottom w:val="0"/>
      <w:divBdr>
        <w:top w:val="none" w:sz="0" w:space="0" w:color="auto"/>
        <w:left w:val="none" w:sz="0" w:space="0" w:color="auto"/>
        <w:bottom w:val="none" w:sz="0" w:space="0" w:color="auto"/>
        <w:right w:val="none" w:sz="0" w:space="0" w:color="auto"/>
      </w:divBdr>
    </w:div>
    <w:div w:id="524485004">
      <w:bodyDiv w:val="1"/>
      <w:marLeft w:val="0"/>
      <w:marRight w:val="0"/>
      <w:marTop w:val="0"/>
      <w:marBottom w:val="0"/>
      <w:divBdr>
        <w:top w:val="none" w:sz="0" w:space="0" w:color="auto"/>
        <w:left w:val="none" w:sz="0" w:space="0" w:color="auto"/>
        <w:bottom w:val="none" w:sz="0" w:space="0" w:color="auto"/>
        <w:right w:val="none" w:sz="0" w:space="0" w:color="auto"/>
      </w:divBdr>
    </w:div>
    <w:div w:id="594900042">
      <w:bodyDiv w:val="1"/>
      <w:marLeft w:val="0"/>
      <w:marRight w:val="0"/>
      <w:marTop w:val="0"/>
      <w:marBottom w:val="0"/>
      <w:divBdr>
        <w:top w:val="none" w:sz="0" w:space="0" w:color="auto"/>
        <w:left w:val="none" w:sz="0" w:space="0" w:color="auto"/>
        <w:bottom w:val="none" w:sz="0" w:space="0" w:color="auto"/>
        <w:right w:val="none" w:sz="0" w:space="0" w:color="auto"/>
      </w:divBdr>
    </w:div>
    <w:div w:id="630212482">
      <w:bodyDiv w:val="1"/>
      <w:marLeft w:val="0"/>
      <w:marRight w:val="0"/>
      <w:marTop w:val="0"/>
      <w:marBottom w:val="0"/>
      <w:divBdr>
        <w:top w:val="none" w:sz="0" w:space="0" w:color="auto"/>
        <w:left w:val="none" w:sz="0" w:space="0" w:color="auto"/>
        <w:bottom w:val="none" w:sz="0" w:space="0" w:color="auto"/>
        <w:right w:val="none" w:sz="0" w:space="0" w:color="auto"/>
      </w:divBdr>
    </w:div>
    <w:div w:id="883829158">
      <w:bodyDiv w:val="1"/>
      <w:marLeft w:val="0"/>
      <w:marRight w:val="0"/>
      <w:marTop w:val="0"/>
      <w:marBottom w:val="0"/>
      <w:divBdr>
        <w:top w:val="none" w:sz="0" w:space="0" w:color="auto"/>
        <w:left w:val="none" w:sz="0" w:space="0" w:color="auto"/>
        <w:bottom w:val="none" w:sz="0" w:space="0" w:color="auto"/>
        <w:right w:val="none" w:sz="0" w:space="0" w:color="auto"/>
      </w:divBdr>
    </w:div>
    <w:div w:id="1052460291">
      <w:bodyDiv w:val="1"/>
      <w:marLeft w:val="0"/>
      <w:marRight w:val="0"/>
      <w:marTop w:val="0"/>
      <w:marBottom w:val="0"/>
      <w:divBdr>
        <w:top w:val="none" w:sz="0" w:space="0" w:color="auto"/>
        <w:left w:val="none" w:sz="0" w:space="0" w:color="auto"/>
        <w:bottom w:val="none" w:sz="0" w:space="0" w:color="auto"/>
        <w:right w:val="none" w:sz="0" w:space="0" w:color="auto"/>
      </w:divBdr>
    </w:div>
    <w:div w:id="1086148601">
      <w:bodyDiv w:val="1"/>
      <w:marLeft w:val="0"/>
      <w:marRight w:val="0"/>
      <w:marTop w:val="0"/>
      <w:marBottom w:val="0"/>
      <w:divBdr>
        <w:top w:val="none" w:sz="0" w:space="0" w:color="auto"/>
        <w:left w:val="none" w:sz="0" w:space="0" w:color="auto"/>
        <w:bottom w:val="none" w:sz="0" w:space="0" w:color="auto"/>
        <w:right w:val="none" w:sz="0" w:space="0" w:color="auto"/>
      </w:divBdr>
    </w:div>
    <w:div w:id="1273786820">
      <w:bodyDiv w:val="1"/>
      <w:marLeft w:val="0"/>
      <w:marRight w:val="0"/>
      <w:marTop w:val="0"/>
      <w:marBottom w:val="0"/>
      <w:divBdr>
        <w:top w:val="none" w:sz="0" w:space="0" w:color="auto"/>
        <w:left w:val="none" w:sz="0" w:space="0" w:color="auto"/>
        <w:bottom w:val="none" w:sz="0" w:space="0" w:color="auto"/>
        <w:right w:val="none" w:sz="0" w:space="0" w:color="auto"/>
      </w:divBdr>
    </w:div>
    <w:div w:id="1413502056">
      <w:bodyDiv w:val="1"/>
      <w:marLeft w:val="0"/>
      <w:marRight w:val="0"/>
      <w:marTop w:val="0"/>
      <w:marBottom w:val="0"/>
      <w:divBdr>
        <w:top w:val="none" w:sz="0" w:space="0" w:color="auto"/>
        <w:left w:val="none" w:sz="0" w:space="0" w:color="auto"/>
        <w:bottom w:val="none" w:sz="0" w:space="0" w:color="auto"/>
        <w:right w:val="none" w:sz="0" w:space="0" w:color="auto"/>
      </w:divBdr>
    </w:div>
    <w:div w:id="1499731352">
      <w:bodyDiv w:val="1"/>
      <w:marLeft w:val="0"/>
      <w:marRight w:val="0"/>
      <w:marTop w:val="0"/>
      <w:marBottom w:val="0"/>
      <w:divBdr>
        <w:top w:val="none" w:sz="0" w:space="0" w:color="auto"/>
        <w:left w:val="none" w:sz="0" w:space="0" w:color="auto"/>
        <w:bottom w:val="none" w:sz="0" w:space="0" w:color="auto"/>
        <w:right w:val="none" w:sz="0" w:space="0" w:color="auto"/>
      </w:divBdr>
    </w:div>
    <w:div w:id="1614290202">
      <w:bodyDiv w:val="1"/>
      <w:marLeft w:val="0"/>
      <w:marRight w:val="0"/>
      <w:marTop w:val="0"/>
      <w:marBottom w:val="0"/>
      <w:divBdr>
        <w:top w:val="none" w:sz="0" w:space="0" w:color="auto"/>
        <w:left w:val="none" w:sz="0" w:space="0" w:color="auto"/>
        <w:bottom w:val="none" w:sz="0" w:space="0" w:color="auto"/>
        <w:right w:val="none" w:sz="0" w:space="0" w:color="auto"/>
      </w:divBdr>
    </w:div>
    <w:div w:id="1740862152">
      <w:bodyDiv w:val="1"/>
      <w:marLeft w:val="0"/>
      <w:marRight w:val="0"/>
      <w:marTop w:val="0"/>
      <w:marBottom w:val="0"/>
      <w:divBdr>
        <w:top w:val="none" w:sz="0" w:space="0" w:color="auto"/>
        <w:left w:val="none" w:sz="0" w:space="0" w:color="auto"/>
        <w:bottom w:val="none" w:sz="0" w:space="0" w:color="auto"/>
        <w:right w:val="none" w:sz="0" w:space="0" w:color="auto"/>
      </w:divBdr>
    </w:div>
    <w:div w:id="1863393891">
      <w:bodyDiv w:val="1"/>
      <w:marLeft w:val="0"/>
      <w:marRight w:val="0"/>
      <w:marTop w:val="0"/>
      <w:marBottom w:val="0"/>
      <w:divBdr>
        <w:top w:val="none" w:sz="0" w:space="0" w:color="auto"/>
        <w:left w:val="none" w:sz="0" w:space="0" w:color="auto"/>
        <w:bottom w:val="none" w:sz="0" w:space="0" w:color="auto"/>
        <w:right w:val="none" w:sz="0" w:space="0" w:color="auto"/>
      </w:divBdr>
    </w:div>
    <w:div w:id="1957130107">
      <w:bodyDiv w:val="1"/>
      <w:marLeft w:val="0"/>
      <w:marRight w:val="0"/>
      <w:marTop w:val="0"/>
      <w:marBottom w:val="0"/>
      <w:divBdr>
        <w:top w:val="none" w:sz="0" w:space="0" w:color="auto"/>
        <w:left w:val="none" w:sz="0" w:space="0" w:color="auto"/>
        <w:bottom w:val="none" w:sz="0" w:space="0" w:color="auto"/>
        <w:right w:val="none" w:sz="0" w:space="0" w:color="auto"/>
      </w:divBdr>
    </w:div>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 w:id="2130472900">
      <w:bodyDiv w:val="1"/>
      <w:marLeft w:val="0"/>
      <w:marRight w:val="0"/>
      <w:marTop w:val="0"/>
      <w:marBottom w:val="0"/>
      <w:divBdr>
        <w:top w:val="none" w:sz="0" w:space="0" w:color="auto"/>
        <w:left w:val="none" w:sz="0" w:space="0" w:color="auto"/>
        <w:bottom w:val="none" w:sz="0" w:space="0" w:color="auto"/>
        <w:right w:val="none" w:sz="0" w:space="0" w:color="auto"/>
      </w:divBdr>
    </w:div>
    <w:div w:id="214048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hath\AppData\Local\Microsoft\Office\16.0\DTS\en-US%7b41C35B41-3519-451D-88D5-67500A0F82B4%7d\%7bFF97CD52-66FA-4353-81D0-4FF523EE0A28%7dtf16392716_win32.dotx" TargetMode="External"/></Relationship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3A25D-3DE1-49BB-8808-00979E156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{FF97CD52-66FA-4353-81D0-4FF523EE0A28}tf16392716_win32.dotx</Template>
  <TotalTime>0</TotalTime>
  <Pages>7</Pages>
  <Words>1417</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2022-02-02T02:07:00Z</dcterms:created>
  <dcterms:modified xsi:type="dcterms:W3CDTF">2022-06-05T00:36:00Z</dcterms:modified>
</cp:coreProperties>
</file>