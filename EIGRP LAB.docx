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28B1" w14:textId="37FF428B" w:rsidR="00C62C50" w:rsidRDefault="00CF2430" w:rsidP="00E22E87">
      <w:pPr>
        <w:pStyle w:val="NoSpacing"/>
      </w:pPr>
      <w:r>
        <w:rPr>
          <w:noProof/>
        </w:rPr>
        <mc:AlternateContent>
          <mc:Choice Requires="wps">
            <w:drawing>
              <wp:anchor distT="0" distB="0" distL="114300" distR="114300" simplePos="0" relativeHeight="251658242" behindDoc="1" locked="0" layoutInCell="1" allowOverlap="1" wp14:anchorId="68393AD8" wp14:editId="2A85CC02">
                <wp:simplePos x="0" y="0"/>
                <wp:positionH relativeFrom="column">
                  <wp:posOffset>-931134</wp:posOffset>
                </wp:positionH>
                <wp:positionV relativeFrom="paragraph">
                  <wp:posOffset>234278</wp:posOffset>
                </wp:positionV>
                <wp:extent cx="5532120" cy="1076997"/>
                <wp:effectExtent l="0" t="0" r="0" b="8890"/>
                <wp:wrapNone/>
                <wp:docPr id="43" name="Red rectangle"/>
                <wp:cNvGraphicFramePr/>
                <a:graphic xmlns:a="http://schemas.openxmlformats.org/drawingml/2006/main">
                  <a:graphicData uri="http://schemas.microsoft.com/office/word/2010/wordprocessingShape">
                    <wps:wsp>
                      <wps:cNvSpPr/>
                      <wps:spPr>
                        <a:xfrm>
                          <a:off x="0" y="0"/>
                          <a:ext cx="5532120" cy="107699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BFEC0" w14:textId="77777777" w:rsidR="00CF2430" w:rsidRPr="00CF2430" w:rsidRDefault="00CF2430" w:rsidP="00CF2430">
                            <w:pPr>
                              <w:pStyle w:val="Heading1"/>
                              <w:ind w:left="2160" w:firstLine="720"/>
                              <w:jc w:val="center"/>
                              <w:rPr>
                                <w:rFonts w:asciiTheme="minorHAnsi" w:hAnsiTheme="minorHAnsi"/>
                                <w:color w:val="FFFFFF" w:themeColor="background1"/>
                                <w:sz w:val="96"/>
                                <w:szCs w:val="48"/>
                              </w:rPr>
                            </w:pPr>
                            <w:r w:rsidRPr="00CF2430">
                              <w:rPr>
                                <w:rFonts w:asciiTheme="minorHAnsi" w:hAnsiTheme="minorHAnsi"/>
                                <w:color w:val="FFFFFF" w:themeColor="background1"/>
                                <w:sz w:val="96"/>
                                <w:szCs w:val="48"/>
                              </w:rPr>
                              <w:t>EIGRP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93AD8" id="Red rectangle" o:spid="_x0000_s1026" style="position:absolute;margin-left:-73.3pt;margin-top:18.45pt;width:435.6pt;height:84.8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" fillcolor="#ea4e4e [3204]" stroked="f" strokeweight="1pt">
                <v:textbox>
                  <w:txbxContent>
                    <w:p w14:paraId="31ABFEC0" w14:textId="77777777" w:rsidR="00CF2430" w:rsidRPr="00CF2430" w:rsidRDefault="00CF2430" w:rsidP="00CF2430">
                      <w:pPr>
                        <w:pStyle w:val="Heading1"/>
                        <w:ind w:left="2160" w:firstLine="720"/>
                        <w:jc w:val="center"/>
                        <w:rPr>
                          <w:rFonts w:asciiTheme="minorHAnsi" w:hAnsiTheme="minorHAnsi"/>
                          <w:color w:val="FFFFFF" w:themeColor="background1"/>
                          <w:sz w:val="96"/>
                          <w:szCs w:val="48"/>
                        </w:rPr>
                      </w:pPr>
                      <w:r w:rsidRPr="00CF2430">
                        <w:rPr>
                          <w:rFonts w:asciiTheme="minorHAnsi" w:hAnsiTheme="minorHAnsi"/>
                          <w:color w:val="FFFFFF" w:themeColor="background1"/>
                          <w:sz w:val="96"/>
                          <w:szCs w:val="48"/>
                        </w:rPr>
                        <w:t>EIGRP LAB</w:t>
                      </w:r>
                    </w:p>
                  </w:txbxContent>
                </v:textbox>
              </v:rect>
            </w:pict>
          </mc:Fallback>
        </mc:AlternateContent>
      </w:r>
      <w:r w:rsidR="00EC2968">
        <w:rPr>
          <w:noProof/>
        </w:rPr>
        <mc:AlternateContent>
          <mc:Choice Requires="wps">
            <w:drawing>
              <wp:anchor distT="0" distB="0" distL="114300" distR="114300" simplePos="0" relativeHeight="251658245" behindDoc="0" locked="0" layoutInCell="1" allowOverlap="1" wp14:anchorId="07EB79B8" wp14:editId="2A2C7CAC">
                <wp:simplePos x="0" y="0"/>
                <wp:positionH relativeFrom="column">
                  <wp:posOffset>5702598</wp:posOffset>
                </wp:positionH>
                <wp:positionV relativeFrom="paragraph">
                  <wp:posOffset>1635462</wp:posOffset>
                </wp:positionV>
                <wp:extent cx="531579" cy="519953"/>
                <wp:effectExtent l="19050" t="19050" r="20955" b="13970"/>
                <wp:wrapNone/>
                <wp:docPr id="23" name="Oval 23"/>
                <wp:cNvGraphicFramePr/>
                <a:graphic xmlns:a="http://schemas.openxmlformats.org/drawingml/2006/main">
                  <a:graphicData uri="http://schemas.microsoft.com/office/word/2010/wordprocessingShape">
                    <wps:wsp>
                      <wps:cNvSpPr/>
                      <wps:spPr>
                        <a:xfrm>
                          <a:off x="0" y="0"/>
                          <a:ext cx="531579" cy="519953"/>
                        </a:xfrm>
                        <a:prstGeom prst="ellipse">
                          <a:avLst/>
                        </a:prstGeom>
                        <a:solidFill>
                          <a:schemeClr val="accent1">
                            <a:lumMod val="20000"/>
                            <a:lumOff val="80000"/>
                          </a:schemeClr>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9453B" id="Oval 23" o:spid="_x0000_s1026" style="position:absolute;margin-left:449pt;margin-top:128.8pt;width:41.85pt;height:40.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" fillcolor="#fadbdb [660]" strokecolor="#ea4e4e [3204]" strokeweight="3pt">
                <v:stroke joinstyle="miter"/>
              </v:oval>
            </w:pict>
          </mc:Fallback>
        </mc:AlternateContent>
      </w:r>
      <w:r w:rsidR="00EC2968">
        <w:rPr>
          <w:noProof/>
        </w:rPr>
        <mc:AlternateContent>
          <mc:Choice Requires="wps">
            <w:drawing>
              <wp:anchor distT="0" distB="0" distL="114300" distR="114300" simplePos="0" relativeHeight="251658241" behindDoc="0" locked="0" layoutInCell="1" allowOverlap="1" wp14:anchorId="1FA24FAD" wp14:editId="5989352B">
                <wp:simplePos x="0" y="0"/>
                <wp:positionH relativeFrom="page">
                  <wp:posOffset>5646682</wp:posOffset>
                </wp:positionH>
                <wp:positionV relativeFrom="paragraph">
                  <wp:posOffset>-18452</wp:posOffset>
                </wp:positionV>
                <wp:extent cx="1368612" cy="1386541"/>
                <wp:effectExtent l="57150" t="0" r="41275" b="4445"/>
                <wp:wrapNone/>
                <wp:docPr id="15" name="Diagonal Stripe 15"/>
                <wp:cNvGraphicFramePr/>
                <a:graphic xmlns:a="http://schemas.openxmlformats.org/drawingml/2006/main">
                  <a:graphicData uri="http://schemas.microsoft.com/office/word/2010/wordprocessingShape">
                    <wps:wsp>
                      <wps:cNvSpPr/>
                      <wps:spPr>
                        <a:xfrm rot="10601316" flipH="1">
                          <a:off x="0" y="0"/>
                          <a:ext cx="1368612" cy="1386541"/>
                        </a:xfrm>
                        <a:prstGeom prst="diagStrip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A07D6E" id="Diagonal Stripe 15" o:spid="_x0000_s1026" style="position:absolute;margin-left:444.6pt;margin-top:-1.45pt;width:107.75pt;height:109.2pt;rotation:-11579464fd;flip:x;z-index:25165619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1368612,138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" path="m,693271l684306,r684306,l,1386541,,693271xe" fillcolor="#fadbdb [660]" stroked="f" strokeweight="1pt">
                <v:stroke joinstyle="miter"/>
                <v:path arrowok="t" o:connecttype="custom" o:connectlocs="0,693271;684306,0;1368612,0;0,1386541;0,693271" o:connectangles="0,0,0,0,0"/>
                <w10:wrap anchorx="page"/>
              </v:shape>
            </w:pict>
          </mc:Fallback>
        </mc:AlternateContent>
      </w:r>
      <w:r w:rsidR="00EC2968">
        <w:rPr>
          <w:noProof/>
        </w:rPr>
        <mc:AlternateContent>
          <mc:Choice Requires="wps">
            <w:drawing>
              <wp:anchor distT="0" distB="0" distL="114300" distR="114300" simplePos="0" relativeHeight="251658244" behindDoc="0" locked="0" layoutInCell="1" allowOverlap="1" wp14:anchorId="29421A83" wp14:editId="63600A38">
                <wp:simplePos x="0" y="0"/>
                <wp:positionH relativeFrom="page">
                  <wp:posOffset>6549016</wp:posOffset>
                </wp:positionH>
                <wp:positionV relativeFrom="paragraph">
                  <wp:posOffset>459553</wp:posOffset>
                </wp:positionV>
                <wp:extent cx="1368612" cy="1386541"/>
                <wp:effectExtent l="0" t="0" r="3175" b="4445"/>
                <wp:wrapNone/>
                <wp:docPr id="7" name="Diagonal Stripe 7"/>
                <wp:cNvGraphicFramePr/>
                <a:graphic xmlns:a="http://schemas.openxmlformats.org/drawingml/2006/main">
                  <a:graphicData uri="http://schemas.microsoft.com/office/word/2010/wordprocessingShape">
                    <wps:wsp>
                      <wps:cNvSpPr/>
                      <wps:spPr>
                        <a:xfrm flipH="1">
                          <a:off x="0" y="0"/>
                          <a:ext cx="1368612" cy="1386541"/>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67A77D" id="Diagonal Stripe 7" o:spid="_x0000_s1026" style="position:absolute;margin-left:515.65pt;margin-top:36.2pt;width:107.75pt;height:109.2pt;flip:x;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1368612,138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" path="m,693271l684306,r684306,l,1386541,,693271xe" fillcolor="#ea4e4e [3204]" stroked="f" strokeweight="1pt">
                <v:stroke joinstyle="miter"/>
                <v:path arrowok="t" o:connecttype="custom" o:connectlocs="0,693271;684306,0;1368612,0;0,1386541;0,693271" o:connectangles="0,0,0,0,0"/>
                <w10:wrap anchorx="page"/>
              </v:shape>
            </w:pict>
          </mc:Fallback>
        </mc:AlternateContent>
      </w:r>
      <w:r w:rsidR="00EC2968">
        <w:rPr>
          <w:noProof/>
        </w:rPr>
        <mc:AlternateContent>
          <mc:Choice Requires="wps">
            <w:drawing>
              <wp:anchor distT="0" distB="0" distL="114300" distR="114300" simplePos="0" relativeHeight="251658243" behindDoc="0" locked="0" layoutInCell="1" allowOverlap="1" wp14:anchorId="2AC576E9" wp14:editId="40AD1ADB">
                <wp:simplePos x="0" y="0"/>
                <wp:positionH relativeFrom="page">
                  <wp:align>right</wp:align>
                </wp:positionH>
                <wp:positionV relativeFrom="paragraph">
                  <wp:posOffset>1150957</wp:posOffset>
                </wp:positionV>
                <wp:extent cx="1368612" cy="1386541"/>
                <wp:effectExtent l="0" t="0" r="3175" b="4445"/>
                <wp:wrapNone/>
                <wp:docPr id="5" name="Diagonal Stripe 5"/>
                <wp:cNvGraphicFramePr/>
                <a:graphic xmlns:a="http://schemas.openxmlformats.org/drawingml/2006/main">
                  <a:graphicData uri="http://schemas.microsoft.com/office/word/2010/wordprocessingShape">
                    <wps:wsp>
                      <wps:cNvSpPr/>
                      <wps:spPr>
                        <a:xfrm flipH="1">
                          <a:off x="0" y="0"/>
                          <a:ext cx="1368612" cy="1386541"/>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A5A0CE" id="Diagonal Stripe 5" o:spid="_x0000_s1026" style="position:absolute;margin-left:56.55pt;margin-top:90.65pt;width:107.75pt;height:109.2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coordsize="1368612,138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" path="m,693271l684306,r684306,l,1386541,,693271xe" fillcolor="#ea4e4e [3204]" stroked="f" strokeweight="1pt">
                <v:stroke joinstyle="miter"/>
                <v:path arrowok="t" o:connecttype="custom" o:connectlocs="0,693271;684306,0;1368612,0;0,1386541;0,693271" o:connectangles="0,0,0,0,0"/>
                <w10:wrap anchorx="page"/>
              </v:shape>
            </w:pict>
          </mc:Fallback>
        </mc:AlternateContent>
      </w:r>
    </w:p>
    <w:p w14:paraId="56A8A2F0" w14:textId="1E7FC63A" w:rsidR="00CF2430" w:rsidRPr="00CF2430" w:rsidRDefault="00CF2430" w:rsidP="00CF2430"/>
    <w:p w14:paraId="26E46E45" w14:textId="246726AF" w:rsidR="00CF2430" w:rsidRPr="00CF2430" w:rsidRDefault="00CF2430" w:rsidP="00CF2430"/>
    <w:p w14:paraId="2443C458" w14:textId="56D0235B" w:rsidR="00CF2430" w:rsidRPr="00CF2430" w:rsidRDefault="00CF2430" w:rsidP="00CF2430"/>
    <w:p w14:paraId="09E94D87" w14:textId="564FE3FF" w:rsidR="00CF2430" w:rsidRPr="00CF2430" w:rsidRDefault="00CF2430" w:rsidP="00CF2430"/>
    <w:p w14:paraId="51EA9111" w14:textId="2ECC1471" w:rsidR="00CF2430" w:rsidRPr="00CF2430" w:rsidRDefault="00CF2430" w:rsidP="00CF2430"/>
    <w:p w14:paraId="6638EFAA" w14:textId="314F4AF0" w:rsidR="00CF2430" w:rsidRPr="00CF2430" w:rsidRDefault="00CF2430" w:rsidP="00CF2430"/>
    <w:p w14:paraId="49FAAE88" w14:textId="31066CFA" w:rsidR="00CF2430" w:rsidRPr="00CF2430" w:rsidRDefault="00CF2430" w:rsidP="00CF2430"/>
    <w:p w14:paraId="5E8F76EE" w14:textId="40D26692" w:rsidR="00CF2430" w:rsidRPr="00CF2430" w:rsidRDefault="00CF2430" w:rsidP="00CF2430"/>
    <w:p w14:paraId="62B5CE45" w14:textId="73B72819" w:rsidR="00CF2430" w:rsidRPr="00CF2430" w:rsidRDefault="00CF2430" w:rsidP="00CF2430"/>
    <w:p w14:paraId="548A2AA9" w14:textId="53937EAB" w:rsidR="00CF2430" w:rsidRPr="00CF2430" w:rsidRDefault="00CF2430" w:rsidP="00CF2430"/>
    <w:p w14:paraId="5C6F47D4" w14:textId="34236476" w:rsidR="00CF2430" w:rsidRPr="00CF2430" w:rsidRDefault="00CF2430" w:rsidP="00CF2430"/>
    <w:p w14:paraId="4CD1D18B" w14:textId="286090B2" w:rsidR="00CF2430" w:rsidRPr="00CF2430" w:rsidRDefault="00CF2430" w:rsidP="00CF2430"/>
    <w:p w14:paraId="40C98519" w14:textId="77777777" w:rsidR="00CF2430" w:rsidRDefault="00CF2430" w:rsidP="00CF2430">
      <w:pPr>
        <w:pStyle w:val="Heading1"/>
        <w:rPr>
          <w:color w:val="auto"/>
        </w:rPr>
      </w:pPr>
      <w:r w:rsidRPr="00CF2430">
        <w:rPr>
          <w:color w:val="auto"/>
        </w:rPr>
        <w:tab/>
      </w:r>
    </w:p>
    <w:p w14:paraId="46997B43" w14:textId="4C3B58F9" w:rsidR="00CF2430" w:rsidRDefault="00CF2430" w:rsidP="00CF2430">
      <w:pPr>
        <w:pStyle w:val="Heading1"/>
        <w:rPr>
          <w:color w:val="auto"/>
        </w:rPr>
      </w:pPr>
    </w:p>
    <w:p w14:paraId="59B89276" w14:textId="3DF9633D" w:rsidR="00CF2430" w:rsidRDefault="00CF2430" w:rsidP="00CF2430">
      <w:pPr>
        <w:pStyle w:val="Heading1"/>
        <w:rPr>
          <w:color w:val="auto"/>
        </w:rPr>
      </w:pPr>
    </w:p>
    <w:p w14:paraId="3034B76C" w14:textId="2E279720" w:rsidR="008D046A" w:rsidRDefault="00CF2430" w:rsidP="00CF2430">
      <w:pPr>
        <w:pStyle w:val="Heading1"/>
        <w:rPr>
          <w:rFonts w:asciiTheme="minorHAnsi" w:hAnsiTheme="minorHAnsi"/>
          <w:color w:val="auto"/>
          <w:sz w:val="24"/>
          <w:szCs w:val="14"/>
        </w:rPr>
      </w:pPr>
      <w:r w:rsidRPr="00CF2430">
        <w:rPr>
          <w:rFonts w:asciiTheme="minorHAnsi" w:hAnsiTheme="minorHAnsi"/>
          <w:color w:val="auto"/>
          <w:sz w:val="24"/>
          <w:szCs w:val="14"/>
        </w:rPr>
        <w:t>harsha Bhat</w:t>
      </w:r>
    </w:p>
    <w:p w14:paraId="54F8F77C" w14:textId="716D6965" w:rsidR="00CF2430" w:rsidRDefault="00CF2430" w:rsidP="00CF2430">
      <w:pPr>
        <w:pStyle w:val="Heading1"/>
        <w:rPr>
          <w:rFonts w:asciiTheme="minorHAnsi" w:hAnsiTheme="minorHAnsi"/>
          <w:color w:val="auto"/>
          <w:sz w:val="24"/>
          <w:szCs w:val="14"/>
        </w:rPr>
      </w:pPr>
      <w:r w:rsidRPr="00CF2430">
        <w:rPr>
          <w:rFonts w:asciiTheme="minorHAnsi" w:hAnsiTheme="minorHAnsi"/>
          <w:color w:val="auto"/>
          <w:sz w:val="24"/>
          <w:szCs w:val="14"/>
        </w:rPr>
        <w:t xml:space="preserve">CCNP 6/7 </w:t>
      </w:r>
    </w:p>
    <w:p w14:paraId="0D714C9E" w14:textId="0486850B" w:rsidR="008D046A" w:rsidRPr="00CF2430" w:rsidRDefault="008D046A" w:rsidP="00CF2430">
      <w:pPr>
        <w:pStyle w:val="Heading1"/>
        <w:rPr>
          <w:rFonts w:asciiTheme="minorHAnsi" w:hAnsiTheme="minorHAnsi"/>
          <w:color w:val="auto"/>
          <w:sz w:val="24"/>
          <w:szCs w:val="14"/>
        </w:rPr>
      </w:pPr>
      <w:r>
        <w:rPr>
          <w:rFonts w:asciiTheme="minorHAnsi" w:hAnsiTheme="minorHAnsi"/>
          <w:color w:val="auto"/>
          <w:sz w:val="24"/>
          <w:szCs w:val="14"/>
        </w:rPr>
        <w:t>Mr. Mason</w:t>
      </w:r>
    </w:p>
    <w:p w14:paraId="1B9BD648" w14:textId="37AAA71A" w:rsidR="00CF2430" w:rsidRDefault="00CF2430" w:rsidP="00CF2430">
      <w:pPr>
        <w:tabs>
          <w:tab w:val="left" w:pos="4085"/>
        </w:tabs>
      </w:pPr>
    </w:p>
    <w:p w14:paraId="28D95B73" w14:textId="51175F94" w:rsidR="008D046A" w:rsidRDefault="008D046A" w:rsidP="00CF2430">
      <w:pPr>
        <w:tabs>
          <w:tab w:val="left" w:pos="4085"/>
        </w:tabs>
      </w:pPr>
    </w:p>
    <w:p w14:paraId="5B01FED6" w14:textId="09788E19" w:rsidR="008D046A" w:rsidRDefault="008D046A" w:rsidP="00CF2430">
      <w:pPr>
        <w:tabs>
          <w:tab w:val="left" w:pos="4085"/>
        </w:tabs>
      </w:pPr>
    </w:p>
    <w:p w14:paraId="18D0E03D" w14:textId="20373730" w:rsidR="008D046A" w:rsidRDefault="008D046A" w:rsidP="00CF2430">
      <w:pPr>
        <w:tabs>
          <w:tab w:val="left" w:pos="4085"/>
        </w:tabs>
      </w:pPr>
    </w:p>
    <w:p w14:paraId="014CFAAB" w14:textId="27B76562" w:rsidR="008D046A" w:rsidRDefault="008D046A" w:rsidP="00CF2430">
      <w:pPr>
        <w:tabs>
          <w:tab w:val="left" w:pos="4085"/>
        </w:tabs>
      </w:pPr>
    </w:p>
    <w:p w14:paraId="0647C892" w14:textId="6677ECBF" w:rsidR="008D046A" w:rsidRDefault="008D046A" w:rsidP="00CF2430">
      <w:pPr>
        <w:tabs>
          <w:tab w:val="left" w:pos="4085"/>
        </w:tabs>
      </w:pPr>
    </w:p>
    <w:p w14:paraId="4073BEA0" w14:textId="27C5BC0F" w:rsidR="008D046A" w:rsidRDefault="008D046A" w:rsidP="00CF2430">
      <w:pPr>
        <w:tabs>
          <w:tab w:val="left" w:pos="4085"/>
        </w:tabs>
      </w:pPr>
    </w:p>
    <w:p w14:paraId="3C5EE532" w14:textId="7F7636D3" w:rsidR="008D046A" w:rsidRDefault="008D046A" w:rsidP="00CF2430">
      <w:pPr>
        <w:tabs>
          <w:tab w:val="left" w:pos="4085"/>
        </w:tabs>
      </w:pPr>
    </w:p>
    <w:p w14:paraId="44D4D6E6" w14:textId="086DB314" w:rsidR="008D046A" w:rsidRDefault="008D046A" w:rsidP="00CF2430">
      <w:pPr>
        <w:tabs>
          <w:tab w:val="left" w:pos="4085"/>
        </w:tabs>
      </w:pPr>
    </w:p>
    <w:p w14:paraId="5B240811" w14:textId="21B181F7" w:rsidR="008D046A" w:rsidRDefault="008D046A" w:rsidP="00CF2430">
      <w:pPr>
        <w:tabs>
          <w:tab w:val="left" w:pos="4085"/>
        </w:tabs>
      </w:pPr>
    </w:p>
    <w:p w14:paraId="59F041A4" w14:textId="77495EA5" w:rsidR="008D046A" w:rsidRDefault="008D046A" w:rsidP="00CF2430">
      <w:pPr>
        <w:tabs>
          <w:tab w:val="left" w:pos="4085"/>
        </w:tabs>
      </w:pPr>
    </w:p>
    <w:p w14:paraId="04EAA0DF" w14:textId="24523E02" w:rsidR="008D046A" w:rsidRDefault="008D046A" w:rsidP="00CF2430">
      <w:pPr>
        <w:tabs>
          <w:tab w:val="left" w:pos="4085"/>
        </w:tabs>
      </w:pPr>
    </w:p>
    <w:p w14:paraId="47AC1315" w14:textId="572793E3" w:rsidR="008D046A" w:rsidRDefault="008D046A" w:rsidP="00CF2430">
      <w:pPr>
        <w:tabs>
          <w:tab w:val="left" w:pos="4085"/>
        </w:tabs>
      </w:pPr>
    </w:p>
    <w:p w14:paraId="4CD91C0B" w14:textId="20612021" w:rsidR="008D046A" w:rsidRDefault="008D046A" w:rsidP="00CF2430">
      <w:pPr>
        <w:tabs>
          <w:tab w:val="left" w:pos="4085"/>
        </w:tabs>
      </w:pPr>
    </w:p>
    <w:p w14:paraId="18519ABB" w14:textId="1284CA87" w:rsidR="008D046A" w:rsidRDefault="008D046A" w:rsidP="00CF2430">
      <w:pPr>
        <w:tabs>
          <w:tab w:val="left" w:pos="4085"/>
        </w:tabs>
      </w:pPr>
    </w:p>
    <w:p w14:paraId="422FE0A9" w14:textId="038A3A09" w:rsidR="008D046A" w:rsidRDefault="008D046A" w:rsidP="00CF2430">
      <w:pPr>
        <w:tabs>
          <w:tab w:val="left" w:pos="4085"/>
        </w:tabs>
      </w:pPr>
    </w:p>
    <w:p w14:paraId="14865C67" w14:textId="77777777" w:rsidR="00021D7D" w:rsidRDefault="00021D7D" w:rsidP="00CF2430">
      <w:pPr>
        <w:tabs>
          <w:tab w:val="left" w:pos="4085"/>
        </w:tabs>
      </w:pPr>
    </w:p>
    <w:p w14:paraId="5D3B526A" w14:textId="6397DB90" w:rsidR="008D046A" w:rsidRDefault="008D046A" w:rsidP="00CF2430">
      <w:pPr>
        <w:tabs>
          <w:tab w:val="left" w:pos="4085"/>
        </w:tabs>
      </w:pPr>
    </w:p>
    <w:p w14:paraId="6A0222CA" w14:textId="463DCD9A" w:rsidR="008D046A" w:rsidRDefault="008D046A" w:rsidP="00CF2430">
      <w:pPr>
        <w:tabs>
          <w:tab w:val="left" w:pos="4085"/>
        </w:tabs>
      </w:pPr>
    </w:p>
    <w:p w14:paraId="5AB91265" w14:textId="5F4D6AFE" w:rsidR="008D046A" w:rsidRDefault="008D046A" w:rsidP="00CF2430">
      <w:pPr>
        <w:tabs>
          <w:tab w:val="left" w:pos="4085"/>
        </w:tabs>
      </w:pPr>
      <w:r>
        <w:rPr>
          <w:noProof/>
        </w:rPr>
        <mc:AlternateContent>
          <mc:Choice Requires="wps">
            <w:drawing>
              <wp:anchor distT="0" distB="0" distL="114300" distR="114300" simplePos="0" relativeHeight="251658246" behindDoc="0" locked="0" layoutInCell="1" allowOverlap="1" wp14:anchorId="0AB089C8" wp14:editId="380E7781">
                <wp:simplePos x="0" y="0"/>
                <wp:positionH relativeFrom="margin">
                  <wp:align>center</wp:align>
                </wp:positionH>
                <wp:positionV relativeFrom="paragraph">
                  <wp:posOffset>966041</wp:posOffset>
                </wp:positionV>
                <wp:extent cx="691979" cy="666630"/>
                <wp:effectExtent l="0" t="0" r="0" b="0"/>
                <wp:wrapNone/>
                <wp:docPr id="46" name="Block Arc 46"/>
                <wp:cNvGraphicFramePr/>
                <a:graphic xmlns:a="http://schemas.openxmlformats.org/drawingml/2006/main">
                  <a:graphicData uri="http://schemas.microsoft.com/office/word/2010/wordprocessingShape">
                    <wps:wsp>
                      <wps:cNvSpPr/>
                      <wps:spPr>
                        <a:xfrm>
                          <a:off x="0" y="0"/>
                          <a:ext cx="691979" cy="666630"/>
                        </a:xfrm>
                        <a:prstGeom prst="blockArc">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F4B0E" id="Block Arc 46" o:spid="_x0000_s1026" style="position:absolute;margin-left:0;margin-top:76.05pt;width:54.5pt;height:5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91979,66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" path="m,333315c,149230,154905,,345990,,537075,,691980,149230,691980,333315r-166658,c525322,241272,445032,166657,345990,166657v-99042,,-179332,74615,-179332,166658l,333315xe" fillcolor="#fadbdb [660]" stroked="f" strokeweight="1pt">
                <v:stroke joinstyle="miter"/>
                <v:path arrowok="t" o:connecttype="custom" o:connectlocs="0,333315;345990,0;691980,333315;525322,333315;345990,166657;166658,333315;0,333315" o:connectangles="0,0,0,0,0,0,0"/>
                <w10:wrap anchorx="margin"/>
              </v:shape>
            </w:pict>
          </mc:Fallback>
        </mc:AlternateContent>
      </w:r>
    </w:p>
    <w:p w14:paraId="688ED297" w14:textId="4A31E969" w:rsidR="008D046A" w:rsidRDefault="008D046A" w:rsidP="00CF2430">
      <w:pPr>
        <w:tabs>
          <w:tab w:val="left" w:pos="4085"/>
        </w:tabs>
      </w:pPr>
    </w:p>
    <w:p w14:paraId="77D432F7" w14:textId="22B4150F" w:rsidR="008D046A" w:rsidRDefault="008D046A" w:rsidP="00CF2430">
      <w:pPr>
        <w:tabs>
          <w:tab w:val="left" w:pos="4085"/>
        </w:tabs>
      </w:pPr>
    </w:p>
    <w:p w14:paraId="5D4A8B1D" w14:textId="77777777" w:rsidR="00CB3D71" w:rsidRDefault="00CB3D71" w:rsidP="00CF2430">
      <w:pPr>
        <w:tabs>
          <w:tab w:val="left" w:pos="4085"/>
        </w:tabs>
      </w:pPr>
    </w:p>
    <w:p w14:paraId="5C5308DF" w14:textId="233489FC" w:rsidR="00D67001" w:rsidRDefault="00B36FCA" w:rsidP="00CB3D71">
      <w:pPr>
        <w:pStyle w:val="Quote"/>
        <w:rPr>
          <w:lang w:val="en"/>
        </w:rPr>
      </w:pPr>
      <w:r>
        <w:rPr>
          <w:noProof/>
          <w:lang w:val="en"/>
        </w:rPr>
        <w:lastRenderedPageBreak/>
        <mc:AlternateContent>
          <mc:Choice Requires="wps">
            <w:drawing>
              <wp:anchor distT="0" distB="0" distL="114300" distR="114300" simplePos="0" relativeHeight="251658257" behindDoc="0" locked="0" layoutInCell="1" allowOverlap="1" wp14:anchorId="5FD98BB1" wp14:editId="1EBF205D">
                <wp:simplePos x="0" y="0"/>
                <wp:positionH relativeFrom="column">
                  <wp:posOffset>2045335</wp:posOffset>
                </wp:positionH>
                <wp:positionV relativeFrom="paragraph">
                  <wp:posOffset>-294640</wp:posOffset>
                </wp:positionV>
                <wp:extent cx="245110" cy="256540"/>
                <wp:effectExtent l="0" t="0" r="2540" b="0"/>
                <wp:wrapNone/>
                <wp:docPr id="69" name="Arrow: Quad 69"/>
                <wp:cNvGraphicFramePr/>
                <a:graphic xmlns:a="http://schemas.openxmlformats.org/drawingml/2006/main">
                  <a:graphicData uri="http://schemas.microsoft.com/office/word/2010/wordprocessingShape">
                    <wps:wsp>
                      <wps:cNvSpPr/>
                      <wps:spPr>
                        <a:xfrm>
                          <a:off x="0" y="0"/>
                          <a:ext cx="245110" cy="256540"/>
                        </a:xfrm>
                        <a:prstGeom prst="quadArrow">
                          <a:avLst>
                            <a:gd name="adj1" fmla="val 8636"/>
                            <a:gd name="adj2" fmla="val 13895"/>
                            <a:gd name="adj3" fmla="val 225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690E3" id="Arrow: Quad 69" o:spid="_x0000_s1026" style="position:absolute;margin-left:161.05pt;margin-top:-23.2pt;width:19.3pt;height:2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" path="m,128270l55150,94212r,23474l111971,117686r,-62536l88497,55150,122555,r34058,55150l133139,55150r,62536l189960,117686r,-23474l245110,128270r-55150,34058l189960,138854r-56821,l133139,201390r23474,l122555,256540,88497,201390r23474,l111971,138854r-56821,l55150,162328,,128270xe" fillcolor="white [3212]" stroked="f" strokeweight="1pt">
                <v:stroke joinstyle="miter"/>
                <v:path arrowok="t" o:connecttype="custom" o:connectlocs="0,128270;55150,94212;55150,117686;111971,117686;111971,55150;88497,55150;122555,0;156613,55150;133139,55150;133139,117686;189960,117686;189960,94212;245110,128270;189960,162328;189960,138854;133139,138854;133139,201390;156613,201390;122555,256540;88497,201390;111971,201390;111971,138854;55150,138854;55150,162328;0,128270" o:connectangles="0,0,0,0,0,0,0,0,0,0,0,0,0,0,0,0,0,0,0,0,0,0,0,0,0"/>
              </v:shape>
            </w:pict>
          </mc:Fallback>
        </mc:AlternateContent>
      </w:r>
      <w:r>
        <w:rPr>
          <w:noProof/>
          <w:lang w:val="en"/>
        </w:rPr>
        <mc:AlternateContent>
          <mc:Choice Requires="wps">
            <w:drawing>
              <wp:anchor distT="0" distB="0" distL="114300" distR="114300" simplePos="0" relativeHeight="251658258" behindDoc="0" locked="0" layoutInCell="1" allowOverlap="1" wp14:anchorId="6E32A0CF" wp14:editId="6A9FF884">
                <wp:simplePos x="0" y="0"/>
                <wp:positionH relativeFrom="column">
                  <wp:posOffset>2619375</wp:posOffset>
                </wp:positionH>
                <wp:positionV relativeFrom="paragraph">
                  <wp:posOffset>-294640</wp:posOffset>
                </wp:positionV>
                <wp:extent cx="245110" cy="256540"/>
                <wp:effectExtent l="0" t="0" r="2540" b="0"/>
                <wp:wrapNone/>
                <wp:docPr id="70" name="Arrow: Quad 70"/>
                <wp:cNvGraphicFramePr/>
                <a:graphic xmlns:a="http://schemas.openxmlformats.org/drawingml/2006/main">
                  <a:graphicData uri="http://schemas.microsoft.com/office/word/2010/wordprocessingShape">
                    <wps:wsp>
                      <wps:cNvSpPr/>
                      <wps:spPr>
                        <a:xfrm>
                          <a:off x="0" y="0"/>
                          <a:ext cx="245110" cy="256540"/>
                        </a:xfrm>
                        <a:prstGeom prst="quadArrow">
                          <a:avLst>
                            <a:gd name="adj1" fmla="val 9897"/>
                            <a:gd name="adj2" fmla="val 13870"/>
                            <a:gd name="adj3" fmla="val 225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68294" id="Arrow: Quad 70" o:spid="_x0000_s1026" style="position:absolute;margin-left:206.25pt;margin-top:-23.2pt;width:19.3pt;height:2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" path="m,128270l55150,94273r,21868l110426,116141r,-60991l88558,55150,122555,r33997,55150l134684,55150r,60991l189960,116141r,-21868l245110,128270r-55150,33997l189960,140399r-55276,l134684,201390r21868,l122555,256540,88558,201390r21868,l110426,140399r-55276,l55150,162267,,128270xe" fillcolor="white [3212]" stroked="f" strokeweight="1pt">
                <v:stroke joinstyle="miter"/>
                <v:path arrowok="t" o:connecttype="custom" o:connectlocs="0,128270;55150,94273;55150,116141;110426,116141;110426,55150;88558,55150;122555,0;156552,55150;134684,55150;134684,116141;189960,116141;189960,94273;245110,128270;189960,162267;189960,140399;134684,140399;134684,201390;156552,201390;122555,256540;88558,201390;110426,201390;110426,140399;55150,140399;55150,162267;0,128270" o:connectangles="0,0,0,0,0,0,0,0,0,0,0,0,0,0,0,0,0,0,0,0,0,0,0,0,0"/>
              </v:shape>
            </w:pict>
          </mc:Fallback>
        </mc:AlternateContent>
      </w:r>
      <w:r>
        <w:rPr>
          <w:noProof/>
          <w:lang w:val="en"/>
        </w:rPr>
        <mc:AlternateContent>
          <mc:Choice Requires="wps">
            <w:drawing>
              <wp:anchor distT="0" distB="0" distL="114300" distR="114300" simplePos="0" relativeHeight="251658261" behindDoc="0" locked="0" layoutInCell="1" allowOverlap="1" wp14:anchorId="2B5C6090" wp14:editId="5350FEE3">
                <wp:simplePos x="0" y="0"/>
                <wp:positionH relativeFrom="column">
                  <wp:posOffset>4378617</wp:posOffset>
                </wp:positionH>
                <wp:positionV relativeFrom="paragraph">
                  <wp:posOffset>-296871</wp:posOffset>
                </wp:positionV>
                <wp:extent cx="245110" cy="256540"/>
                <wp:effectExtent l="0" t="0" r="2540" b="0"/>
                <wp:wrapNone/>
                <wp:docPr id="73" name="Arrow: Quad 73"/>
                <wp:cNvGraphicFramePr/>
                <a:graphic xmlns:a="http://schemas.openxmlformats.org/drawingml/2006/main">
                  <a:graphicData uri="http://schemas.microsoft.com/office/word/2010/wordprocessingShape">
                    <wps:wsp>
                      <wps:cNvSpPr/>
                      <wps:spPr>
                        <a:xfrm>
                          <a:off x="0" y="0"/>
                          <a:ext cx="245110" cy="256540"/>
                        </a:xfrm>
                        <a:prstGeom prst="quadArrow">
                          <a:avLst>
                            <a:gd name="adj1" fmla="val 9897"/>
                            <a:gd name="adj2" fmla="val 13797"/>
                            <a:gd name="adj3" fmla="val 225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FC58" id="Arrow: Quad 73" o:spid="_x0000_s1026" style="position:absolute;margin-left:344.75pt;margin-top:-23.4pt;width:19.3pt;height:2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" path="m,128270l55150,94452r,21689l110426,116141r,-60991l88737,55150,122555,r33818,55150l134684,55150r,60991l189960,116141r,-21689l245110,128270r-55150,33818l189960,140399r-55276,l134684,201390r21689,l122555,256540,88737,201390r21689,l110426,140399r-55276,l55150,162088,,128270xe" fillcolor="white [3212]" stroked="f" strokeweight="1pt">
                <v:stroke joinstyle="miter"/>
                <v:path arrowok="t" o:connecttype="custom" o:connectlocs="0,128270;55150,94452;55150,116141;110426,116141;110426,55150;88737,55150;122555,0;156373,55150;134684,55150;134684,116141;189960,116141;189960,94452;245110,128270;189960,162088;189960,140399;134684,140399;134684,201390;156373,201390;122555,256540;88737,201390;110426,201390;110426,140399;55150,140399;55150,162088;0,128270" o:connectangles="0,0,0,0,0,0,0,0,0,0,0,0,0,0,0,0,0,0,0,0,0,0,0,0,0"/>
              </v:shape>
            </w:pict>
          </mc:Fallback>
        </mc:AlternateContent>
      </w:r>
      <w:r>
        <w:rPr>
          <w:noProof/>
          <w:lang w:val="en"/>
        </w:rPr>
        <mc:AlternateContent>
          <mc:Choice Requires="wps">
            <w:drawing>
              <wp:anchor distT="0" distB="0" distL="114300" distR="114300" simplePos="0" relativeHeight="251658260" behindDoc="0" locked="0" layoutInCell="1" allowOverlap="1" wp14:anchorId="062808F6" wp14:editId="71078BD0">
                <wp:simplePos x="0" y="0"/>
                <wp:positionH relativeFrom="column">
                  <wp:posOffset>3796030</wp:posOffset>
                </wp:positionH>
                <wp:positionV relativeFrom="paragraph">
                  <wp:posOffset>-294005</wp:posOffset>
                </wp:positionV>
                <wp:extent cx="245110" cy="256540"/>
                <wp:effectExtent l="0" t="0" r="2540" b="0"/>
                <wp:wrapNone/>
                <wp:docPr id="72" name="Arrow: Quad 72"/>
                <wp:cNvGraphicFramePr/>
                <a:graphic xmlns:a="http://schemas.openxmlformats.org/drawingml/2006/main">
                  <a:graphicData uri="http://schemas.microsoft.com/office/word/2010/wordprocessingShape">
                    <wps:wsp>
                      <wps:cNvSpPr/>
                      <wps:spPr>
                        <a:xfrm>
                          <a:off x="0" y="0"/>
                          <a:ext cx="245110" cy="256540"/>
                        </a:xfrm>
                        <a:prstGeom prst="quadArrow">
                          <a:avLst>
                            <a:gd name="adj1" fmla="val 9897"/>
                            <a:gd name="adj2" fmla="val 14308"/>
                            <a:gd name="adj3" fmla="val 225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03C66" id="Arrow: Quad 72" o:spid="_x0000_s1026" style="position:absolute;margin-left:298.9pt;margin-top:-23.15pt;width:19.3pt;height:2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" path="m,128270l55150,93200r,22941l110426,116141r,-60991l87485,55150,122555,r35070,55150l134684,55150r,60991l189960,116141r,-22941l245110,128270r-55150,35070l189960,140399r-55276,l134684,201390r22941,l122555,256540,87485,201390r22941,l110426,140399r-55276,l55150,163340,,128270xe" fillcolor="white [3212]" stroked="f" strokeweight="1pt">
                <v:stroke joinstyle="miter"/>
                <v:path arrowok="t" o:connecttype="custom" o:connectlocs="0,128270;55150,93200;55150,116141;110426,116141;110426,55150;87485,55150;122555,0;157625,55150;134684,55150;134684,116141;189960,116141;189960,93200;245110,128270;189960,163340;189960,140399;134684,140399;134684,201390;157625,201390;122555,256540;87485,201390;110426,201390;110426,140399;55150,140399;55150,163340;0,128270" o:connectangles="0,0,0,0,0,0,0,0,0,0,0,0,0,0,0,0,0,0,0,0,0,0,0,0,0"/>
              </v:shape>
            </w:pict>
          </mc:Fallback>
        </mc:AlternateContent>
      </w:r>
      <w:r>
        <w:rPr>
          <w:noProof/>
          <w:lang w:val="en"/>
        </w:rPr>
        <mc:AlternateContent>
          <mc:Choice Requires="wps">
            <w:drawing>
              <wp:anchor distT="0" distB="0" distL="114300" distR="114300" simplePos="0" relativeHeight="251658259" behindDoc="0" locked="0" layoutInCell="1" allowOverlap="1" wp14:anchorId="52A97EC7" wp14:editId="319E3E0C">
                <wp:simplePos x="0" y="0"/>
                <wp:positionH relativeFrom="margin">
                  <wp:align>center</wp:align>
                </wp:positionH>
                <wp:positionV relativeFrom="paragraph">
                  <wp:posOffset>-300753</wp:posOffset>
                </wp:positionV>
                <wp:extent cx="245110" cy="256540"/>
                <wp:effectExtent l="0" t="0" r="2540" b="0"/>
                <wp:wrapNone/>
                <wp:docPr id="71" name="Arrow: Quad 71"/>
                <wp:cNvGraphicFramePr/>
                <a:graphic xmlns:a="http://schemas.openxmlformats.org/drawingml/2006/main">
                  <a:graphicData uri="http://schemas.microsoft.com/office/word/2010/wordprocessingShape">
                    <wps:wsp>
                      <wps:cNvSpPr/>
                      <wps:spPr>
                        <a:xfrm>
                          <a:off x="3762632" y="248680"/>
                          <a:ext cx="245110" cy="256540"/>
                        </a:xfrm>
                        <a:prstGeom prst="quadArrow">
                          <a:avLst>
                            <a:gd name="adj1" fmla="val 11157"/>
                            <a:gd name="adj2" fmla="val 15568"/>
                            <a:gd name="adj3" fmla="val 225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BA7F4" id="Arrow: Quad 71" o:spid="_x0000_s1026" style="position:absolute;margin-left:0;margin-top:-23.7pt;width:19.3pt;height:20.2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4511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" path="m,128270l55150,90111r,24486l108882,114597r,-59447l84396,55150,122555,r38159,55150l136228,55150r,59447l189960,114597r,-24486l245110,128270r-55150,38159l189960,141943r-53732,l136228,201390r24486,l122555,256540,84396,201390r24486,l108882,141943r-53732,l55150,166429,,128270xe" fillcolor="white [3212]" stroked="f" strokeweight="1pt">
                <v:stroke joinstyle="miter"/>
                <v:path arrowok="t" o:connecttype="custom" o:connectlocs="0,128270;55150,90111;55150,114597;108882,114597;108882,55150;84396,55150;122555,0;160714,55150;136228,55150;136228,114597;189960,114597;189960,90111;245110,128270;189960,166429;189960,141943;136228,141943;136228,201390;160714,201390;122555,256540;84396,201390;108882,201390;108882,141943;55150,141943;55150,166429;0,128270" o:connectangles="0,0,0,0,0,0,0,0,0,0,0,0,0,0,0,0,0,0,0,0,0,0,0,0,0"/>
                <w10:wrap anchorx="margin"/>
              </v:shape>
            </w:pict>
          </mc:Fallback>
        </mc:AlternateContent>
      </w:r>
      <w:r w:rsidR="00D67001">
        <w:rPr>
          <w:noProof/>
          <w:lang w:val="en"/>
        </w:rPr>
        <mc:AlternateContent>
          <mc:Choice Requires="wps">
            <w:drawing>
              <wp:anchor distT="0" distB="0" distL="114300" distR="114300" simplePos="0" relativeHeight="251658240" behindDoc="0" locked="0" layoutInCell="1" allowOverlap="1" wp14:anchorId="21F65B4C" wp14:editId="016937D3">
                <wp:simplePos x="0" y="0"/>
                <wp:positionH relativeFrom="column">
                  <wp:posOffset>2162134</wp:posOffset>
                </wp:positionH>
                <wp:positionV relativeFrom="paragraph">
                  <wp:posOffset>-178989</wp:posOffset>
                </wp:positionV>
                <wp:extent cx="2341124" cy="6485"/>
                <wp:effectExtent l="0" t="0" r="21590" b="31750"/>
                <wp:wrapNone/>
                <wp:docPr id="68" name="Straight Connector 68"/>
                <wp:cNvGraphicFramePr/>
                <a:graphic xmlns:a="http://schemas.openxmlformats.org/drawingml/2006/main">
                  <a:graphicData uri="http://schemas.microsoft.com/office/word/2010/wordprocessingShape">
                    <wps:wsp>
                      <wps:cNvCnPr/>
                      <wps:spPr>
                        <a:xfrm flipV="1">
                          <a:off x="0" y="0"/>
                          <a:ext cx="2341124" cy="6485"/>
                        </a:xfrm>
                        <a:prstGeom prst="line">
                          <a:avLst/>
                        </a:prstGeom>
                        <a:ln w="190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6127C" id="Straight Connector 68" o:spid="_x0000_s1026" style="position:absolute;flip:y;z-index:251655166;visibility:visible;mso-wrap-style:square;mso-wrap-distance-left:9pt;mso-wrap-distance-top:0;mso-wrap-distance-right:9pt;mso-wrap-distance-bottom:0;mso-position-horizontal:absolute;mso-position-horizontal-relative:text;mso-position-vertical:absolute;mso-position-vertical-relative:text" from="170.25pt,-14.1pt" to="354.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" strokeweight="1.5pt">
                <v:stroke joinstyle="miter"/>
              </v:line>
            </w:pict>
          </mc:Fallback>
        </mc:AlternateContent>
      </w:r>
      <w:r w:rsidR="00D67001">
        <w:rPr>
          <w:noProof/>
          <w:lang w:val="en"/>
        </w:rPr>
        <mc:AlternateContent>
          <mc:Choice Requires="wps">
            <w:drawing>
              <wp:anchor distT="0" distB="0" distL="114300" distR="114300" simplePos="0" relativeHeight="251658256" behindDoc="0" locked="0" layoutInCell="1" allowOverlap="1" wp14:anchorId="3C0368B8" wp14:editId="7011B278">
                <wp:simplePos x="0" y="0"/>
                <wp:positionH relativeFrom="column">
                  <wp:posOffset>4331956</wp:posOffset>
                </wp:positionH>
                <wp:positionV relativeFrom="paragraph">
                  <wp:posOffset>-331199</wp:posOffset>
                </wp:positionV>
                <wp:extent cx="337225" cy="317770"/>
                <wp:effectExtent l="0" t="0" r="5715" b="6350"/>
                <wp:wrapNone/>
                <wp:docPr id="67" name="Flowchart: Connector 67"/>
                <wp:cNvGraphicFramePr/>
                <a:graphic xmlns:a="http://schemas.openxmlformats.org/drawingml/2006/main">
                  <a:graphicData uri="http://schemas.microsoft.com/office/word/2010/wordprocessingShape">
                    <wps:wsp>
                      <wps:cNvSpPr/>
                      <wps:spPr>
                        <a:xfrm>
                          <a:off x="0" y="0"/>
                          <a:ext cx="337225" cy="317770"/>
                        </a:xfrm>
                        <a:prstGeom prst="flowChartConnector">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E83F5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7" o:spid="_x0000_s1026" type="#_x0000_t120" style="position:absolute;margin-left:341.1pt;margin-top:-26.1pt;width:26.55pt;height: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" fillcolor="#ea4e4e [3204]" stroked="f" strokeweight="1pt">
                <v:stroke joinstyle="miter"/>
              </v:shape>
            </w:pict>
          </mc:Fallback>
        </mc:AlternateContent>
      </w:r>
      <w:r w:rsidR="00D67001">
        <w:rPr>
          <w:noProof/>
          <w:lang w:val="en"/>
        </w:rPr>
        <mc:AlternateContent>
          <mc:Choice Requires="wps">
            <w:drawing>
              <wp:anchor distT="0" distB="0" distL="114300" distR="114300" simplePos="0" relativeHeight="251658255" behindDoc="0" locked="0" layoutInCell="1" allowOverlap="1" wp14:anchorId="4B89B8FB" wp14:editId="115D0075">
                <wp:simplePos x="0" y="0"/>
                <wp:positionH relativeFrom="column">
                  <wp:posOffset>2003898</wp:posOffset>
                </wp:positionH>
                <wp:positionV relativeFrom="paragraph">
                  <wp:posOffset>-324728</wp:posOffset>
                </wp:positionV>
                <wp:extent cx="337225" cy="317770"/>
                <wp:effectExtent l="0" t="0" r="5715" b="6350"/>
                <wp:wrapNone/>
                <wp:docPr id="66" name="Flowchart: Connector 66"/>
                <wp:cNvGraphicFramePr/>
                <a:graphic xmlns:a="http://schemas.openxmlformats.org/drawingml/2006/main">
                  <a:graphicData uri="http://schemas.microsoft.com/office/word/2010/wordprocessingShape">
                    <wps:wsp>
                      <wps:cNvSpPr/>
                      <wps:spPr>
                        <a:xfrm>
                          <a:off x="0" y="0"/>
                          <a:ext cx="337225" cy="317770"/>
                        </a:xfrm>
                        <a:prstGeom prst="flowChartConnector">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302337" id="Flowchart: Connector 66" o:spid="_x0000_s1026" type="#_x0000_t120" style="position:absolute;margin-left:157.8pt;margin-top:-25.55pt;width:26.55pt;height: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" fillcolor="#ea4e4e [3204]" stroked="f" strokeweight="1pt">
                <v:stroke joinstyle="miter"/>
              </v:shape>
            </w:pict>
          </mc:Fallback>
        </mc:AlternateContent>
      </w:r>
      <w:r w:rsidR="00D67001">
        <w:rPr>
          <w:noProof/>
          <w:lang w:val="en"/>
        </w:rPr>
        <mc:AlternateContent>
          <mc:Choice Requires="wps">
            <w:drawing>
              <wp:anchor distT="0" distB="0" distL="114300" distR="114300" simplePos="0" relativeHeight="251658253" behindDoc="0" locked="0" layoutInCell="1" allowOverlap="1" wp14:anchorId="60D33701" wp14:editId="5524F1C5">
                <wp:simplePos x="0" y="0"/>
                <wp:positionH relativeFrom="column">
                  <wp:posOffset>3754877</wp:posOffset>
                </wp:positionH>
                <wp:positionV relativeFrom="paragraph">
                  <wp:posOffset>-324728</wp:posOffset>
                </wp:positionV>
                <wp:extent cx="337225" cy="317770"/>
                <wp:effectExtent l="0" t="0" r="5715" b="6350"/>
                <wp:wrapNone/>
                <wp:docPr id="64" name="Flowchart: Connector 64"/>
                <wp:cNvGraphicFramePr/>
                <a:graphic xmlns:a="http://schemas.openxmlformats.org/drawingml/2006/main">
                  <a:graphicData uri="http://schemas.microsoft.com/office/word/2010/wordprocessingShape">
                    <wps:wsp>
                      <wps:cNvSpPr/>
                      <wps:spPr>
                        <a:xfrm>
                          <a:off x="0" y="0"/>
                          <a:ext cx="337225" cy="317770"/>
                        </a:xfrm>
                        <a:prstGeom prst="flowChartConnector">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4B17B0" id="Flowchart: Connector 64" o:spid="_x0000_s1026" type="#_x0000_t120" style="position:absolute;margin-left:295.65pt;margin-top:-25.55pt;width:26.55pt;height: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" fillcolor="#ea4e4e [3204]" stroked="f" strokeweight="1pt">
                <v:stroke joinstyle="miter"/>
              </v:shape>
            </w:pict>
          </mc:Fallback>
        </mc:AlternateContent>
      </w:r>
      <w:r w:rsidR="00D67001">
        <w:rPr>
          <w:noProof/>
          <w:lang w:val="en"/>
        </w:rPr>
        <mc:AlternateContent>
          <mc:Choice Requires="wps">
            <w:drawing>
              <wp:anchor distT="0" distB="0" distL="114300" distR="114300" simplePos="0" relativeHeight="251658252" behindDoc="0" locked="0" layoutInCell="1" allowOverlap="1" wp14:anchorId="470A1B83" wp14:editId="787F1DCB">
                <wp:simplePos x="0" y="0"/>
                <wp:positionH relativeFrom="column">
                  <wp:posOffset>2576979</wp:posOffset>
                </wp:positionH>
                <wp:positionV relativeFrom="paragraph">
                  <wp:posOffset>-327768</wp:posOffset>
                </wp:positionV>
                <wp:extent cx="337225" cy="317770"/>
                <wp:effectExtent l="0" t="0" r="5715" b="6350"/>
                <wp:wrapNone/>
                <wp:docPr id="63" name="Flowchart: Connector 63"/>
                <wp:cNvGraphicFramePr/>
                <a:graphic xmlns:a="http://schemas.openxmlformats.org/drawingml/2006/main">
                  <a:graphicData uri="http://schemas.microsoft.com/office/word/2010/wordprocessingShape">
                    <wps:wsp>
                      <wps:cNvSpPr/>
                      <wps:spPr>
                        <a:xfrm>
                          <a:off x="0" y="0"/>
                          <a:ext cx="337225" cy="317770"/>
                        </a:xfrm>
                        <a:prstGeom prst="flowChartConnector">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74C98A" id="Flowchart: Connector 63" o:spid="_x0000_s1026" type="#_x0000_t120" style="position:absolute;margin-left:202.9pt;margin-top:-25.8pt;width:26.55pt;height: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" fillcolor="#ea4e4e [3204]" stroked="f" strokeweight="1pt">
                <v:stroke joinstyle="miter"/>
              </v:shape>
            </w:pict>
          </mc:Fallback>
        </mc:AlternateContent>
      </w:r>
      <w:r w:rsidR="00D67001">
        <w:rPr>
          <w:noProof/>
          <w:lang w:val="en"/>
        </w:rPr>
        <mc:AlternateContent>
          <mc:Choice Requires="wps">
            <w:drawing>
              <wp:anchor distT="0" distB="0" distL="114300" distR="114300" simplePos="0" relativeHeight="251658254" behindDoc="0" locked="0" layoutInCell="1" allowOverlap="1" wp14:anchorId="7331B21B" wp14:editId="2F026705">
                <wp:simplePos x="0" y="0"/>
                <wp:positionH relativeFrom="margin">
                  <wp:align>center</wp:align>
                </wp:positionH>
                <wp:positionV relativeFrom="paragraph">
                  <wp:posOffset>-325431</wp:posOffset>
                </wp:positionV>
                <wp:extent cx="337225" cy="317770"/>
                <wp:effectExtent l="0" t="0" r="5715" b="6350"/>
                <wp:wrapNone/>
                <wp:docPr id="65" name="Flowchart: Connector 65"/>
                <wp:cNvGraphicFramePr/>
                <a:graphic xmlns:a="http://schemas.openxmlformats.org/drawingml/2006/main">
                  <a:graphicData uri="http://schemas.microsoft.com/office/word/2010/wordprocessingShape">
                    <wps:wsp>
                      <wps:cNvSpPr/>
                      <wps:spPr>
                        <a:xfrm>
                          <a:off x="0" y="0"/>
                          <a:ext cx="337225" cy="317770"/>
                        </a:xfrm>
                        <a:prstGeom prst="flowChartConnector">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8714E9" id="Flowchart: Connector 65" o:spid="_x0000_s1026" type="#_x0000_t120" style="position:absolute;margin-left:0;margin-top:-25.6pt;width:26.55pt;height:2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" fillcolor="#ea4e4e [3204]" stroked="f" strokeweight="1pt">
                <v:stroke joinstyle="miter"/>
                <w10:wrap anchorx="margin"/>
              </v:shape>
            </w:pict>
          </mc:Fallback>
        </mc:AlternateContent>
      </w:r>
    </w:p>
    <w:p w14:paraId="140E5899" w14:textId="1FC3BDE9" w:rsidR="00CB3D71" w:rsidRPr="00CB3D71" w:rsidRDefault="00CB3D71" w:rsidP="00CB3D71">
      <w:pPr>
        <w:pStyle w:val="Quote"/>
      </w:pPr>
      <w:r w:rsidRPr="00CB3D71">
        <w:rPr>
          <w:lang w:val="en"/>
        </w:rPr>
        <w:t xml:space="preserve">The purpose of this lab is to configure EIGRP with </w:t>
      </w:r>
      <w:r w:rsidRPr="00CB3D71">
        <w:rPr>
          <w:u w:val="single"/>
          <w:lang w:val="en"/>
        </w:rPr>
        <w:t>unequal cost load balancing</w:t>
      </w:r>
      <w:r w:rsidRPr="00CB3D71">
        <w:rPr>
          <w:lang w:val="en"/>
        </w:rPr>
        <w:t xml:space="preserve"> and adjusted </w:t>
      </w:r>
      <w:r w:rsidRPr="00CB3D71">
        <w:rPr>
          <w:u w:val="single"/>
          <w:lang w:val="en"/>
        </w:rPr>
        <w:t>EIGRP metrics</w:t>
      </w:r>
      <w:r w:rsidRPr="00CB3D71">
        <w:rPr>
          <w:lang w:val="en"/>
        </w:rPr>
        <w:t xml:space="preserve"> on 5 Cisco 4321 routers connected to one another in a linear daisy-chain topology</w:t>
      </w:r>
      <w:r w:rsidR="00EA72B8">
        <w:rPr>
          <w:lang w:val="en"/>
        </w:rPr>
        <w:t xml:space="preserve"> (ab</w:t>
      </w:r>
      <w:r w:rsidR="000D7B38">
        <w:rPr>
          <w:lang w:val="en"/>
        </w:rPr>
        <w:t>ove)</w:t>
      </w:r>
      <w:r w:rsidRPr="00CB3D71">
        <w:rPr>
          <w:lang w:val="en"/>
        </w:rPr>
        <w:t>.</w:t>
      </w:r>
    </w:p>
    <w:p w14:paraId="5D2951F3" w14:textId="77777777" w:rsidR="00CB3D71" w:rsidRDefault="00CB3D71" w:rsidP="00CB3D71"/>
    <w:p w14:paraId="62D474EA" w14:textId="133E7A73" w:rsidR="00D67001" w:rsidRPr="006A4A44" w:rsidRDefault="00D67001" w:rsidP="00D67001">
      <w:pPr>
        <w:keepNext/>
        <w:keepLines/>
        <w:pBdr>
          <w:bottom w:val="single" w:sz="48" w:space="1" w:color="EA4E4E"/>
        </w:pBdr>
        <w:spacing w:before="600"/>
        <w:contextualSpacing/>
        <w:outlineLvl w:val="2"/>
        <w:rPr>
          <w:rFonts w:eastAsia="Times New Roman" w:cs="Times New Roman"/>
          <w:caps/>
          <w:sz w:val="32"/>
          <w:szCs w:val="24"/>
        </w:rPr>
      </w:pPr>
      <w:r>
        <w:rPr>
          <w:rFonts w:ascii="Franklin Gothic Demi" w:eastAsia="Times New Roman" w:hAnsi="Franklin Gothic Demi" w:cs="Times New Roman"/>
          <w:caps/>
          <w:sz w:val="32"/>
          <w:szCs w:val="24"/>
        </w:rPr>
        <w:t>Background Information</w:t>
      </w:r>
      <w:r w:rsidR="005501C1">
        <w:rPr>
          <w:rFonts w:ascii="Franklin Gothic Demi" w:eastAsia="Times New Roman" w:hAnsi="Franklin Gothic Demi" w:cs="Times New Roman"/>
          <w:caps/>
          <w:sz w:val="32"/>
          <w:szCs w:val="24"/>
        </w:rPr>
        <w:t>*</w:t>
      </w:r>
    </w:p>
    <w:p w14:paraId="364C653D" w14:textId="5F929342" w:rsidR="00161588" w:rsidRPr="00161588" w:rsidRDefault="00161588" w:rsidP="00020965">
      <w:pPr>
        <w:spacing w:line="360" w:lineRule="auto"/>
        <w:rPr>
          <w:rFonts w:ascii="Rockwell" w:eastAsia="Times New Roman" w:hAnsi="Rockwell" w:cs="Calibri"/>
        </w:rPr>
      </w:pPr>
      <w:r w:rsidRPr="00161588">
        <w:rPr>
          <w:rFonts w:ascii="Rockwell" w:eastAsia="Times New Roman" w:hAnsi="Rockwell" w:cs="Calibri"/>
        </w:rPr>
        <w:t>Enhanced Interior Gateway Routing Protocol or EIGRP is a Cisco Proprietary Routing protocol. Unlike RIP which uses hop count, and OSPF which uses cost, EIGRP uses bandwidth, delays, load, and reliability</w:t>
      </w:r>
      <w:r w:rsidR="00A66ABB">
        <w:rPr>
          <w:rFonts w:ascii="Rockwell" w:eastAsia="Times New Roman" w:hAnsi="Rockwell" w:cs="Calibri"/>
        </w:rPr>
        <w:t>*</w:t>
      </w:r>
      <w:r w:rsidRPr="00161588">
        <w:rPr>
          <w:rFonts w:ascii="Rockwell" w:eastAsia="Times New Roman" w:hAnsi="Rockwell" w:cs="Calibri"/>
        </w:rPr>
        <w:t xml:space="preserve"> as metrics to choose the best path. Rather than sending data out a link and forgetting about it later, it saves data from its neighbors’ advertisements to become aware of the network topology, and can forward this information to other routers, creating an efficient, loop-free path. If a router goes down, other routers can always consult the topology to determine a new best path.</w:t>
      </w:r>
    </w:p>
    <w:p w14:paraId="2BD4B0B9" w14:textId="4D721E54" w:rsidR="00161588" w:rsidRPr="00161588" w:rsidRDefault="005136D4" w:rsidP="00020965">
      <w:pPr>
        <w:spacing w:line="360" w:lineRule="auto"/>
        <w:rPr>
          <w:rFonts w:ascii="Rockwell" w:eastAsia="Times New Roman" w:hAnsi="Rockwell" w:cs="Calibri"/>
        </w:rPr>
      </w:pPr>
      <w:r w:rsidRPr="00C65AF9">
        <w:rPr>
          <w:noProof/>
          <w:color w:val="EA4E4E" w:themeColor="accent1"/>
          <w:sz w:val="44"/>
          <w:szCs w:val="24"/>
          <w:lang w:val="en"/>
        </w:rPr>
        <mc:AlternateContent>
          <mc:Choice Requires="wps">
            <w:drawing>
              <wp:anchor distT="45720" distB="45720" distL="114300" distR="114300" simplePos="0" relativeHeight="251658263" behindDoc="0" locked="0" layoutInCell="1" allowOverlap="1" wp14:anchorId="01B28C8A" wp14:editId="33483DD5">
                <wp:simplePos x="0" y="0"/>
                <wp:positionH relativeFrom="margin">
                  <wp:posOffset>1225550</wp:posOffset>
                </wp:positionH>
                <wp:positionV relativeFrom="paragraph">
                  <wp:posOffset>1223645</wp:posOffset>
                </wp:positionV>
                <wp:extent cx="5947410" cy="3677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3677920"/>
                        </a:xfrm>
                        <a:prstGeom prst="rect">
                          <a:avLst/>
                        </a:prstGeom>
                        <a:noFill/>
                        <a:ln w="9525">
                          <a:noFill/>
                          <a:miter lim="800000"/>
                          <a:headEnd/>
                          <a:tailEnd/>
                        </a:ln>
                      </wps:spPr>
                      <wps:txbx>
                        <w:txbxContent>
                          <w:p w14:paraId="7DF94E89" w14:textId="57DDEB63" w:rsidR="00C65AF9" w:rsidRDefault="004B582E" w:rsidP="00C65AF9">
                            <w:pPr>
                              <w:jc w:val="both"/>
                            </w:pPr>
                            <w:r w:rsidRPr="004B582E">
                              <w:rPr>
                                <w:lang w:val="en"/>
                              </w:rPr>
                              <w:t>To calculate the best path, EIGRP uses the cost equation</w:t>
                            </w:r>
                          </w:p>
                          <w:p w14:paraId="038CB66B" w14:textId="483EEA02" w:rsidR="00C65AF9" w:rsidRDefault="00C65AF9"/>
                          <w:p w14:paraId="757C4067" w14:textId="77777777" w:rsidR="00783B53" w:rsidRDefault="008B1208">
                            <w:pPr>
                              <w:rPr>
                                <w:color w:val="EA4E4E" w:themeColor="accent1"/>
                                <w:sz w:val="44"/>
                                <w:szCs w:val="24"/>
                                <w:lang w:val="en"/>
                              </w:rPr>
                            </w:pPr>
                            <w:r>
                              <w:rPr>
                                <w:color w:val="EA4E4E" w:themeColor="accent1"/>
                                <w:sz w:val="44"/>
                                <w:szCs w:val="24"/>
                                <w:lang w:val="en"/>
                              </w:rPr>
                              <w:t xml:space="preserve">          </w:t>
                            </w:r>
                            <w:r w:rsidR="00C65AF9" w:rsidRPr="00B36FCA">
                              <w:rPr>
                                <w:color w:val="EA4E4E" w:themeColor="accent1"/>
                                <w:sz w:val="44"/>
                                <w:szCs w:val="24"/>
                                <w:lang w:val="en"/>
                              </w:rPr>
                              <w:t>256*((K1*Bw) + (K2*Bw)/(256 – Load)</w:t>
                            </w:r>
                          </w:p>
                          <w:p w14:paraId="3BA5E8E1" w14:textId="7729B4EC" w:rsidR="00C2476D" w:rsidRPr="0047018E" w:rsidRDefault="00C65AF9">
                            <w:pPr>
                              <w:rPr>
                                <w:color w:val="EA4E4E" w:themeColor="accent1"/>
                                <w:sz w:val="44"/>
                                <w:szCs w:val="24"/>
                                <w:lang w:val="en"/>
                              </w:rPr>
                            </w:pPr>
                            <w:r w:rsidRPr="00B36FCA">
                              <w:rPr>
                                <w:color w:val="EA4E4E" w:themeColor="accent1"/>
                                <w:sz w:val="44"/>
                                <w:szCs w:val="24"/>
                                <w:lang w:val="en"/>
                              </w:rPr>
                              <w:t>+</w:t>
                            </w:r>
                            <w:r w:rsidR="00783B53">
                              <w:rPr>
                                <w:color w:val="EA4E4E" w:themeColor="accent1"/>
                                <w:sz w:val="44"/>
                                <w:szCs w:val="24"/>
                                <w:lang w:val="en"/>
                              </w:rPr>
                              <w:t xml:space="preserve"> </w:t>
                            </w:r>
                            <w:r w:rsidRPr="00B36FCA">
                              <w:rPr>
                                <w:color w:val="EA4E4E" w:themeColor="accent1"/>
                                <w:sz w:val="44"/>
                                <w:szCs w:val="24"/>
                                <w:lang w:val="en"/>
                              </w:rPr>
                              <w:t>(K3*Delay)*(K5/(Reliability + K4)))</w:t>
                            </w:r>
                          </w:p>
                          <w:p w14:paraId="40778CFD" w14:textId="77777777" w:rsidR="00F816C1" w:rsidRDefault="00F816C1">
                            <w:pPr>
                              <w:rPr>
                                <w:lang w:val="en"/>
                              </w:rPr>
                            </w:pPr>
                          </w:p>
                          <w:p w14:paraId="12F2D564" w14:textId="1D1A4BEA" w:rsidR="00C2476D" w:rsidRDefault="008B1208" w:rsidP="005136D4">
                            <w:pPr>
                              <w:spacing w:line="276" w:lineRule="auto"/>
                              <w:rPr>
                                <w:lang w:val="en"/>
                              </w:rPr>
                            </w:pPr>
                            <w:r>
                              <w:rPr>
                                <w:lang w:val="en"/>
                              </w:rPr>
                              <w:t xml:space="preserve">           </w:t>
                            </w:r>
                            <w:r w:rsidR="00FB09A7" w:rsidRPr="00FB09A7">
                              <w:rPr>
                                <w:lang w:val="en"/>
                              </w:rPr>
                              <w:t>dependent primarily on its metrics but also factoring manual input (K1, K2, etc.). By default, EIGRP considers only 2 of the 4 metrics allowed to (the 5</w:t>
                            </w:r>
                            <w:r w:rsidR="00FB09A7" w:rsidRPr="00FB09A7">
                              <w:rPr>
                                <w:vertAlign w:val="superscript"/>
                                <w:lang w:val="en"/>
                              </w:rPr>
                              <w:t>th</w:t>
                            </w:r>
                            <w:r w:rsidR="00FB09A7" w:rsidRPr="00FB09A7">
                              <w:rPr>
                                <w:lang w:val="en"/>
                              </w:rPr>
                              <w:t>, MTU, is not used at all) factor into the cost, as the K-values K1 (affecting bandwidth) and K3 (affecting delay) are set to 1 while the others are all set to 0. However, each K-value can manually be changed to a value from 0-255. This is done with the command</w:t>
                            </w:r>
                          </w:p>
                          <w:p w14:paraId="5EBD14ED" w14:textId="77777777" w:rsidR="00D11D8C" w:rsidRDefault="00D11D8C">
                            <w:pPr>
                              <w:rPr>
                                <w:lang w:val="en"/>
                              </w:rPr>
                            </w:pPr>
                          </w:p>
                          <w:p w14:paraId="6D1ABC41" w14:textId="77777777" w:rsidR="0047018E" w:rsidRPr="00DC0EC7" w:rsidRDefault="0047018E" w:rsidP="0047018E">
                            <w:pPr>
                              <w:pStyle w:val="NoSpacing"/>
                              <w:rPr>
                                <w:rFonts w:ascii="Calibri Light" w:eastAsia="Times New Roman" w:hAnsi="Calibri Light" w:cs="Calibri Light"/>
                                <w:b/>
                                <w:bCs/>
                                <w:color w:val="8B1010" w:themeColor="accent1" w:themeShade="80"/>
                                <w:sz w:val="28"/>
                                <w:szCs w:val="28"/>
                                <w:lang w:val="en"/>
                              </w:rPr>
                            </w:pPr>
                            <w:r w:rsidRPr="00DC0EC7">
                              <w:rPr>
                                <w:rFonts w:ascii="Courier New" w:eastAsia="Times New Roman" w:hAnsi="Courier New" w:cs="Courier New"/>
                                <w:b/>
                                <w:bCs/>
                                <w:color w:val="8B1010" w:themeColor="accent1" w:themeShade="80"/>
                                <w:sz w:val="28"/>
                                <w:szCs w:val="28"/>
                              </w:rPr>
                              <w:t xml:space="preserve">metric weights 0 &lt;K1&gt; &lt;K2&gt; &lt;K3&gt; &lt;K4&gt; &lt;K5&gt; </w:t>
                            </w:r>
                            <w:r w:rsidRPr="00DC0EC7">
                              <w:rPr>
                                <w:b/>
                                <w:bCs/>
                                <w:lang w:val="en"/>
                              </w:rPr>
                              <w:t>under</w:t>
                            </w:r>
                            <w:r w:rsidRPr="00DC0EC7">
                              <w:rPr>
                                <w:rFonts w:ascii="Calibri Light" w:eastAsia="Times New Roman" w:hAnsi="Calibri Light" w:cs="Calibri Light"/>
                                <w:b/>
                                <w:bCs/>
                                <w:sz w:val="28"/>
                                <w:szCs w:val="28"/>
                                <w:lang w:val="en"/>
                              </w:rPr>
                              <w:t xml:space="preserve"> </w:t>
                            </w:r>
                          </w:p>
                          <w:p w14:paraId="35B4EAF2" w14:textId="77777777" w:rsidR="0047018E" w:rsidRPr="00DC0EC7" w:rsidRDefault="0047018E" w:rsidP="0047018E">
                            <w:pPr>
                              <w:pStyle w:val="NoSpacing"/>
                              <w:rPr>
                                <w:rFonts w:ascii="Calibri Light" w:eastAsia="Times New Roman" w:hAnsi="Calibri Light" w:cs="Calibri Light"/>
                                <w:b/>
                                <w:bCs/>
                                <w:color w:val="8B1010" w:themeColor="accent1" w:themeShade="80"/>
                                <w:sz w:val="28"/>
                                <w:szCs w:val="28"/>
                                <w:lang w:val="en"/>
                              </w:rPr>
                            </w:pPr>
                            <w:r w:rsidRPr="00DC0EC7">
                              <w:rPr>
                                <w:rFonts w:ascii="Courier New" w:eastAsia="Times New Roman" w:hAnsi="Courier New" w:cs="Courier New"/>
                                <w:b/>
                                <w:bCs/>
                                <w:color w:val="8B1010" w:themeColor="accent1" w:themeShade="80"/>
                                <w:sz w:val="28"/>
                                <w:szCs w:val="28"/>
                              </w:rPr>
                              <w:t>router eigrp 1.</w:t>
                            </w:r>
                          </w:p>
                          <w:p w14:paraId="1626E48D" w14:textId="77777777" w:rsidR="0047018E" w:rsidRDefault="0047018E"/>
                          <w:p w14:paraId="2C2A820D" w14:textId="4C2D4A12" w:rsidR="005136D4" w:rsidRDefault="00D80216">
                            <w:r>
                              <w:t>A</w:t>
                            </w:r>
                            <w:r w:rsidR="005136D4">
                              <w:t xml:space="preserve"> variation on this</w:t>
                            </w:r>
                            <w:r>
                              <w:t xml:space="preserve"> cost equation and</w:t>
                            </w:r>
                            <w:r w:rsidR="005136D4">
                              <w:t xml:space="preserve"> command</w:t>
                            </w:r>
                            <w:r>
                              <w:t xml:space="preserve"> designed to deal with greater bandwidths</w:t>
                            </w:r>
                            <w:r w:rsidR="00125B36">
                              <w:t xml:space="preserve"> and shorter delays</w:t>
                            </w:r>
                            <w:r>
                              <w:t>, “EIGRP wide metrics”, is discussed later.</w:t>
                            </w:r>
                            <w:r w:rsidR="009445E2">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B28C8A" id="_x0000_t202" coordsize="21600,21600" o:spt="202" path="m,l,21600r21600,l21600,xe">
                <v:stroke joinstyle="miter"/>
                <v:path gradientshapeok="t" o:connecttype="rect"/>
              </v:shapetype>
              <v:shape id="Text Box 2" o:spid="_x0000_s1027" type="#_x0000_t202" style="position:absolute;margin-left:96.5pt;margin-top:96.35pt;width:468.3pt;height:289.6pt;z-index:2516582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" filled="f" stroked="f">
                <v:textbox>
                  <w:txbxContent>
                    <w:p w14:paraId="7DF94E89" w14:textId="57DDEB63" w:rsidR="00C65AF9" w:rsidRDefault="004B582E" w:rsidP="00C65AF9">
                      <w:pPr>
                        <w:jc w:val="both"/>
                      </w:pPr>
                      <w:r w:rsidRPr="004B582E">
                        <w:rPr>
                          <w:lang w:val="en"/>
                        </w:rPr>
                        <w:t>To calculate the best path, EIGRP uses the cost equation</w:t>
                      </w:r>
                    </w:p>
                    <w:p w14:paraId="038CB66B" w14:textId="483EEA02" w:rsidR="00C65AF9" w:rsidRDefault="00C65AF9"/>
                    <w:p w14:paraId="757C4067" w14:textId="77777777" w:rsidR="00783B53" w:rsidRDefault="008B1208">
                      <w:pPr>
                        <w:rPr>
                          <w:color w:val="EA4E4E" w:themeColor="accent1"/>
                          <w:sz w:val="44"/>
                          <w:szCs w:val="24"/>
                          <w:lang w:val="en"/>
                        </w:rPr>
                      </w:pPr>
                      <w:r>
                        <w:rPr>
                          <w:color w:val="EA4E4E" w:themeColor="accent1"/>
                          <w:sz w:val="44"/>
                          <w:szCs w:val="24"/>
                          <w:lang w:val="en"/>
                        </w:rPr>
                        <w:t xml:space="preserve">          </w:t>
                      </w:r>
                      <w:r w:rsidR="00C65AF9" w:rsidRPr="00B36FCA">
                        <w:rPr>
                          <w:color w:val="EA4E4E" w:themeColor="accent1"/>
                          <w:sz w:val="44"/>
                          <w:szCs w:val="24"/>
                          <w:lang w:val="en"/>
                        </w:rPr>
                        <w:t>256*((K1*Bw) + (K2*Bw)/(256 – Load)</w:t>
                      </w:r>
                    </w:p>
                    <w:p w14:paraId="3BA5E8E1" w14:textId="7729B4EC" w:rsidR="00C2476D" w:rsidRPr="0047018E" w:rsidRDefault="00C65AF9">
                      <w:pPr>
                        <w:rPr>
                          <w:color w:val="EA4E4E" w:themeColor="accent1"/>
                          <w:sz w:val="44"/>
                          <w:szCs w:val="24"/>
                          <w:lang w:val="en"/>
                        </w:rPr>
                      </w:pPr>
                      <w:r w:rsidRPr="00B36FCA">
                        <w:rPr>
                          <w:color w:val="EA4E4E" w:themeColor="accent1"/>
                          <w:sz w:val="44"/>
                          <w:szCs w:val="24"/>
                          <w:lang w:val="en"/>
                        </w:rPr>
                        <w:t>+</w:t>
                      </w:r>
                      <w:r w:rsidR="00783B53">
                        <w:rPr>
                          <w:color w:val="EA4E4E" w:themeColor="accent1"/>
                          <w:sz w:val="44"/>
                          <w:szCs w:val="24"/>
                          <w:lang w:val="en"/>
                        </w:rPr>
                        <w:t xml:space="preserve"> </w:t>
                      </w:r>
                      <w:r w:rsidRPr="00B36FCA">
                        <w:rPr>
                          <w:color w:val="EA4E4E" w:themeColor="accent1"/>
                          <w:sz w:val="44"/>
                          <w:szCs w:val="24"/>
                          <w:lang w:val="en"/>
                        </w:rPr>
                        <w:t>(K3*Delay)*(K5/(Reliability + K4)))</w:t>
                      </w:r>
                    </w:p>
                    <w:p w14:paraId="40778CFD" w14:textId="77777777" w:rsidR="00F816C1" w:rsidRDefault="00F816C1">
                      <w:pPr>
                        <w:rPr>
                          <w:lang w:val="en"/>
                        </w:rPr>
                      </w:pPr>
                    </w:p>
                    <w:p w14:paraId="12F2D564" w14:textId="1D1A4BEA" w:rsidR="00C2476D" w:rsidRDefault="008B1208" w:rsidP="005136D4">
                      <w:pPr>
                        <w:spacing w:line="276" w:lineRule="auto"/>
                        <w:rPr>
                          <w:lang w:val="en"/>
                        </w:rPr>
                      </w:pPr>
                      <w:r>
                        <w:rPr>
                          <w:lang w:val="en"/>
                        </w:rPr>
                        <w:t xml:space="preserve">           </w:t>
                      </w:r>
                      <w:r w:rsidR="00FB09A7" w:rsidRPr="00FB09A7">
                        <w:rPr>
                          <w:lang w:val="en"/>
                        </w:rPr>
                        <w:t>dependent primarily on its metrics but also factoring manual input (K1, K2, etc.). By default, EIGRP considers only 2 of the 4 metrics allowed to (the 5</w:t>
                      </w:r>
                      <w:r w:rsidR="00FB09A7" w:rsidRPr="00FB09A7">
                        <w:rPr>
                          <w:vertAlign w:val="superscript"/>
                          <w:lang w:val="en"/>
                        </w:rPr>
                        <w:t>th</w:t>
                      </w:r>
                      <w:r w:rsidR="00FB09A7" w:rsidRPr="00FB09A7">
                        <w:rPr>
                          <w:lang w:val="en"/>
                        </w:rPr>
                        <w:t>, MTU, is not used at all) factor into the cost, as the K-values K1 (affecting bandwidth) and K3 (affecting delay) are set to 1 while the others are all set to 0. However, each K-value can manually be changed to a value from 0-255. This is done with the command</w:t>
                      </w:r>
                    </w:p>
                    <w:p w14:paraId="5EBD14ED" w14:textId="77777777" w:rsidR="00D11D8C" w:rsidRDefault="00D11D8C">
                      <w:pPr>
                        <w:rPr>
                          <w:lang w:val="en"/>
                        </w:rPr>
                      </w:pPr>
                    </w:p>
                    <w:p w14:paraId="6D1ABC41" w14:textId="77777777" w:rsidR="0047018E" w:rsidRPr="00DC0EC7" w:rsidRDefault="0047018E" w:rsidP="0047018E">
                      <w:pPr>
                        <w:pStyle w:val="NoSpacing"/>
                        <w:rPr>
                          <w:rFonts w:ascii="Calibri Light" w:eastAsia="Times New Roman" w:hAnsi="Calibri Light" w:cs="Calibri Light"/>
                          <w:b/>
                          <w:bCs/>
                          <w:color w:val="8B1010" w:themeColor="accent1" w:themeShade="80"/>
                          <w:sz w:val="28"/>
                          <w:szCs w:val="28"/>
                          <w:lang w:val="en"/>
                        </w:rPr>
                      </w:pPr>
                      <w:r w:rsidRPr="00DC0EC7">
                        <w:rPr>
                          <w:rFonts w:ascii="Courier New" w:eastAsia="Times New Roman" w:hAnsi="Courier New" w:cs="Courier New"/>
                          <w:b/>
                          <w:bCs/>
                          <w:color w:val="8B1010" w:themeColor="accent1" w:themeShade="80"/>
                          <w:sz w:val="28"/>
                          <w:szCs w:val="28"/>
                        </w:rPr>
                        <w:t xml:space="preserve">metric weights 0 &lt;K1&gt; &lt;K2&gt; &lt;K3&gt; &lt;K4&gt; &lt;K5&gt; </w:t>
                      </w:r>
                      <w:r w:rsidRPr="00DC0EC7">
                        <w:rPr>
                          <w:b/>
                          <w:bCs/>
                          <w:lang w:val="en"/>
                        </w:rPr>
                        <w:t>under</w:t>
                      </w:r>
                      <w:r w:rsidRPr="00DC0EC7">
                        <w:rPr>
                          <w:rFonts w:ascii="Calibri Light" w:eastAsia="Times New Roman" w:hAnsi="Calibri Light" w:cs="Calibri Light"/>
                          <w:b/>
                          <w:bCs/>
                          <w:sz w:val="28"/>
                          <w:szCs w:val="28"/>
                          <w:lang w:val="en"/>
                        </w:rPr>
                        <w:t xml:space="preserve"> </w:t>
                      </w:r>
                    </w:p>
                    <w:p w14:paraId="35B4EAF2" w14:textId="77777777" w:rsidR="0047018E" w:rsidRPr="00DC0EC7" w:rsidRDefault="0047018E" w:rsidP="0047018E">
                      <w:pPr>
                        <w:pStyle w:val="NoSpacing"/>
                        <w:rPr>
                          <w:rFonts w:ascii="Calibri Light" w:eastAsia="Times New Roman" w:hAnsi="Calibri Light" w:cs="Calibri Light"/>
                          <w:b/>
                          <w:bCs/>
                          <w:color w:val="8B1010" w:themeColor="accent1" w:themeShade="80"/>
                          <w:sz w:val="28"/>
                          <w:szCs w:val="28"/>
                          <w:lang w:val="en"/>
                        </w:rPr>
                      </w:pPr>
                      <w:r w:rsidRPr="00DC0EC7">
                        <w:rPr>
                          <w:rFonts w:ascii="Courier New" w:eastAsia="Times New Roman" w:hAnsi="Courier New" w:cs="Courier New"/>
                          <w:b/>
                          <w:bCs/>
                          <w:color w:val="8B1010" w:themeColor="accent1" w:themeShade="80"/>
                          <w:sz w:val="28"/>
                          <w:szCs w:val="28"/>
                        </w:rPr>
                        <w:t>router eigrp 1.</w:t>
                      </w:r>
                    </w:p>
                    <w:p w14:paraId="1626E48D" w14:textId="77777777" w:rsidR="0047018E" w:rsidRDefault="0047018E"/>
                    <w:p w14:paraId="2C2A820D" w14:textId="4C2D4A12" w:rsidR="005136D4" w:rsidRDefault="00D80216">
                      <w:r>
                        <w:t>A</w:t>
                      </w:r>
                      <w:r w:rsidR="005136D4">
                        <w:t xml:space="preserve"> variation on this</w:t>
                      </w:r>
                      <w:r>
                        <w:t xml:space="preserve"> cost equation and</w:t>
                      </w:r>
                      <w:r w:rsidR="005136D4">
                        <w:t xml:space="preserve"> command</w:t>
                      </w:r>
                      <w:r>
                        <w:t xml:space="preserve"> designed to deal with greater bandwidths</w:t>
                      </w:r>
                      <w:r w:rsidR="00125B36">
                        <w:t xml:space="preserve"> and shorter delays</w:t>
                      </w:r>
                      <w:r>
                        <w:t>, “EIGRP wide metrics”, is discussed later.</w:t>
                      </w:r>
                      <w:r w:rsidR="009445E2">
                        <w:t>*</w:t>
                      </w:r>
                    </w:p>
                  </w:txbxContent>
                </v:textbox>
                <w10:wrap type="square" anchorx="margin"/>
              </v:shape>
            </w:pict>
          </mc:Fallback>
        </mc:AlternateContent>
      </w:r>
      <w:r w:rsidR="00161588" w:rsidRPr="00161588">
        <w:rPr>
          <w:rFonts w:ascii="Rockwell" w:eastAsia="Times New Roman" w:hAnsi="Rockwell" w:cs="Calibri"/>
        </w:rPr>
        <w:t>This basic setup used to be called IGRP, until it was enhanced to support IPv4 addresses.</w:t>
      </w:r>
      <w:r w:rsidR="00F26AB9">
        <w:rPr>
          <w:rFonts w:ascii="Rockwell" w:eastAsia="Times New Roman" w:hAnsi="Rockwell" w:cs="Calibri"/>
        </w:rPr>
        <w:t xml:space="preserve"> </w:t>
      </w:r>
      <w:r w:rsidR="00136048">
        <w:rPr>
          <w:rFonts w:ascii="Rockwell" w:eastAsia="Times New Roman" w:hAnsi="Rockwell" w:cs="Calibri"/>
        </w:rPr>
        <w:t xml:space="preserve">  </w:t>
      </w:r>
      <w:r w:rsidR="00F26AB9" w:rsidRPr="00802AFA">
        <w:rPr>
          <w:rFonts w:ascii="Rockwell" w:eastAsia="Times New Roman" w:hAnsi="Rockwell" w:cs="Calibri"/>
          <w:b/>
          <w:bCs/>
          <w:color w:val="EA4E4E" w:themeColor="accent1"/>
        </w:rPr>
        <w:t>&lt;</w:t>
      </w:r>
      <w:r w:rsidR="00161588" w:rsidRPr="00161588">
        <w:rPr>
          <w:rFonts w:ascii="Rockwell" w:eastAsia="Times New Roman" w:hAnsi="Rockwell" w:cs="Calibri"/>
        </w:rPr>
        <w:t xml:space="preserve"> </w:t>
      </w:r>
      <w:r w:rsidR="00161588" w:rsidRPr="00161588">
        <w:rPr>
          <w:rFonts w:ascii="Rockwell" w:eastAsia="Times New Roman" w:hAnsi="Rockwell" w:cs="Calibri"/>
          <w:i/>
          <w:iCs/>
          <w:sz w:val="20"/>
          <w:szCs w:val="20"/>
        </w:rPr>
        <w:t>The addition of the “E” in the protocol contributed to an abundance of jokes referencing the children’s nursery rhyme “Old MacDonald Had a Farm” in various online tutorials and websites. In my local Cisco lab, this was touched upon with a farm-themed book cover of “Everything I Want to Do is Illegal”</w:t>
      </w:r>
      <w:r w:rsidR="00136048">
        <w:rPr>
          <w:rFonts w:ascii="Rockwell" w:eastAsia="Times New Roman" w:hAnsi="Rockwell" w:cs="Calibri"/>
          <w:i/>
          <w:iCs/>
          <w:sz w:val="20"/>
          <w:szCs w:val="20"/>
        </w:rPr>
        <w:t>;</w:t>
      </w:r>
      <w:r w:rsidR="00161588" w:rsidRPr="00161588">
        <w:rPr>
          <w:rFonts w:ascii="Rockwell" w:eastAsia="Times New Roman" w:hAnsi="Rockwell" w:cs="Calibri"/>
          <w:i/>
          <w:iCs/>
          <w:sz w:val="20"/>
          <w:szCs w:val="20"/>
        </w:rPr>
        <w:t xml:space="preserve"> several students agreed</w:t>
      </w:r>
      <w:r w:rsidR="00136048">
        <w:rPr>
          <w:rFonts w:ascii="Rockwell" w:eastAsia="Times New Roman" w:hAnsi="Rockwell" w:cs="Calibri"/>
          <w:i/>
          <w:iCs/>
          <w:sz w:val="20"/>
          <w:szCs w:val="20"/>
        </w:rPr>
        <w:t xml:space="preserve"> the title</w:t>
      </w:r>
      <w:r w:rsidR="00161588" w:rsidRPr="00161588">
        <w:rPr>
          <w:rFonts w:ascii="Rockwell" w:eastAsia="Times New Roman" w:hAnsi="Rockwell" w:cs="Calibri"/>
          <w:i/>
          <w:iCs/>
          <w:sz w:val="20"/>
          <w:szCs w:val="20"/>
        </w:rPr>
        <w:t xml:space="preserve"> applied to the lab itself as well as their personal lives. For</w:t>
      </w:r>
      <w:r w:rsidR="00136048">
        <w:rPr>
          <w:rFonts w:ascii="Rockwell" w:eastAsia="Times New Roman" w:hAnsi="Rockwell" w:cs="Calibri"/>
          <w:i/>
          <w:iCs/>
          <w:sz w:val="20"/>
          <w:szCs w:val="20"/>
        </w:rPr>
        <w:t xml:space="preserve"> completely</w:t>
      </w:r>
      <w:r w:rsidR="00D11D8C">
        <w:rPr>
          <w:rFonts w:ascii="Rockwell" w:eastAsia="Times New Roman" w:hAnsi="Rockwell" w:cs="Calibri"/>
          <w:i/>
          <w:iCs/>
          <w:sz w:val="20"/>
          <w:szCs w:val="20"/>
        </w:rPr>
        <w:t xml:space="preserve"> </w:t>
      </w:r>
      <w:r w:rsidR="00161588" w:rsidRPr="00161588">
        <w:rPr>
          <w:rFonts w:ascii="Rockwell" w:eastAsia="Times New Roman" w:hAnsi="Rockwell" w:cs="Calibri"/>
          <w:i/>
          <w:iCs/>
          <w:sz w:val="20"/>
          <w:szCs w:val="20"/>
        </w:rPr>
        <w:t>unrelated reasons, Mr. Mason has stated EIGRP is his favorite routing protocol.</w:t>
      </w:r>
      <w:r w:rsidR="00802AFA">
        <w:rPr>
          <w:rFonts w:ascii="Rockwell" w:eastAsia="Times New Roman" w:hAnsi="Rockwell" w:cs="Calibri"/>
          <w:i/>
          <w:iCs/>
          <w:sz w:val="20"/>
          <w:szCs w:val="20"/>
        </w:rPr>
        <w:t xml:space="preserve"> </w:t>
      </w:r>
      <w:r w:rsidR="00F26AB9" w:rsidRPr="00802AFA">
        <w:rPr>
          <w:rFonts w:ascii="Rockwell" w:eastAsia="Times New Roman" w:hAnsi="Rockwell" w:cs="Calibri"/>
          <w:b/>
          <w:bCs/>
          <w:i/>
          <w:iCs/>
          <w:color w:val="EA4E4E" w:themeColor="accent1"/>
          <w:sz w:val="20"/>
          <w:szCs w:val="20"/>
        </w:rPr>
        <w:t>&gt;</w:t>
      </w:r>
      <w:r w:rsidR="00F26AB9">
        <w:rPr>
          <w:rFonts w:ascii="Rockwell" w:eastAsia="Times New Roman" w:hAnsi="Rockwell" w:cs="Calibri"/>
          <w:i/>
          <w:iCs/>
          <w:sz w:val="20"/>
          <w:szCs w:val="20"/>
        </w:rPr>
        <w:t xml:space="preserve"> </w:t>
      </w:r>
    </w:p>
    <w:p w14:paraId="0CBC312D" w14:textId="10E572CF" w:rsidR="00CB3D71" w:rsidRDefault="00CB3D71" w:rsidP="00CF2430">
      <w:pPr>
        <w:tabs>
          <w:tab w:val="left" w:pos="4085"/>
        </w:tabs>
      </w:pPr>
    </w:p>
    <w:p w14:paraId="350841CA" w14:textId="649DD304" w:rsidR="00021D7D" w:rsidRDefault="00AC3C3C" w:rsidP="00CF2430">
      <w:pPr>
        <w:tabs>
          <w:tab w:val="left" w:pos="4085"/>
        </w:tabs>
      </w:pPr>
      <w:r>
        <w:rPr>
          <w:noProof/>
        </w:rPr>
        <mc:AlternateContent>
          <mc:Choice Requires="wps">
            <w:drawing>
              <wp:anchor distT="0" distB="0" distL="114300" distR="114300" simplePos="0" relativeHeight="251658247" behindDoc="0" locked="0" layoutInCell="1" allowOverlap="1" wp14:anchorId="2795CE64" wp14:editId="2FAA9647">
                <wp:simplePos x="0" y="0"/>
                <wp:positionH relativeFrom="page">
                  <wp:align>left</wp:align>
                </wp:positionH>
                <wp:positionV relativeFrom="paragraph">
                  <wp:posOffset>7620</wp:posOffset>
                </wp:positionV>
                <wp:extent cx="1368612" cy="1386541"/>
                <wp:effectExtent l="0" t="0" r="3175" b="4445"/>
                <wp:wrapNone/>
                <wp:docPr id="52" name="Diagonal Stripe 52"/>
                <wp:cNvGraphicFramePr/>
                <a:graphic xmlns:a="http://schemas.openxmlformats.org/drawingml/2006/main">
                  <a:graphicData uri="http://schemas.microsoft.com/office/word/2010/wordprocessingShape">
                    <wps:wsp>
                      <wps:cNvSpPr/>
                      <wps:spPr>
                        <a:xfrm flipH="1">
                          <a:off x="0" y="0"/>
                          <a:ext cx="1368612" cy="1386541"/>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FA116E" id="Diagonal Stripe 52" o:spid="_x0000_s1026" style="position:absolute;margin-left:0;margin-top:.6pt;width:107.75pt;height:109.2pt;flip:x;z-index:25166848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coordsize="1368612,138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" path="m,693271l684306,r684306,l,1386541,,693271xe" fillcolor="#ea4e4e [3204]" stroked="f" strokeweight="1pt">
                <v:stroke joinstyle="miter"/>
                <v:path arrowok="t" o:connecttype="custom" o:connectlocs="0,693271;684306,0;1368612,0;0,1386541;0,693271" o:connectangles="0,0,0,0,0"/>
                <w10:wrap anchorx="page"/>
              </v:shape>
            </w:pict>
          </mc:Fallback>
        </mc:AlternateContent>
      </w:r>
    </w:p>
    <w:p w14:paraId="7198A681" w14:textId="4327DA42" w:rsidR="008D046A" w:rsidRDefault="00AC3C3C" w:rsidP="00CF2430">
      <w:pPr>
        <w:tabs>
          <w:tab w:val="left" w:pos="4085"/>
        </w:tabs>
      </w:pPr>
      <w:r>
        <w:rPr>
          <w:noProof/>
        </w:rPr>
        <mc:AlternateContent>
          <mc:Choice Requires="wps">
            <w:drawing>
              <wp:anchor distT="0" distB="0" distL="114300" distR="114300" simplePos="0" relativeHeight="251658250" behindDoc="0" locked="0" layoutInCell="1" allowOverlap="1" wp14:anchorId="36AE341B" wp14:editId="5CB7510F">
                <wp:simplePos x="0" y="0"/>
                <wp:positionH relativeFrom="page">
                  <wp:align>left</wp:align>
                </wp:positionH>
                <wp:positionV relativeFrom="paragraph">
                  <wp:posOffset>2842733</wp:posOffset>
                </wp:positionV>
                <wp:extent cx="1368612" cy="1386541"/>
                <wp:effectExtent l="0" t="8890" r="0" b="0"/>
                <wp:wrapNone/>
                <wp:docPr id="58" name="Diagonal Stripe 58"/>
                <wp:cNvGraphicFramePr/>
                <a:graphic xmlns:a="http://schemas.openxmlformats.org/drawingml/2006/main">
                  <a:graphicData uri="http://schemas.microsoft.com/office/word/2010/wordprocessingShape">
                    <wps:wsp>
                      <wps:cNvSpPr/>
                      <wps:spPr>
                        <a:xfrm rot="16200000" flipH="1">
                          <a:off x="0" y="0"/>
                          <a:ext cx="1368612" cy="1386541"/>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E92394" id="Diagonal Stripe 58" o:spid="_x0000_s1026" style="position:absolute;margin-left:0;margin-top:223.85pt;width:107.75pt;height:109.2pt;rotation:90;flip:x;z-index:25165825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coordsize="1368612,138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" path="m,693271l684306,r684306,l,1386541,,693271xe" fillcolor="#ea4e4e [3204]" stroked="f" strokeweight="1pt">
                <v:stroke joinstyle="miter"/>
                <v:path arrowok="t" o:connecttype="custom" o:connectlocs="0,693271;684306,0;1368612,0;0,1386541;0,693271" o:connectangles="0,0,0,0,0"/>
                <w10:wrap anchorx="page"/>
              </v:shape>
            </w:pict>
          </mc:Fallback>
        </mc:AlternateContent>
      </w:r>
      <w:r>
        <w:rPr>
          <w:noProof/>
        </w:rPr>
        <mc:AlternateContent>
          <mc:Choice Requires="wps">
            <w:drawing>
              <wp:anchor distT="0" distB="0" distL="114300" distR="114300" simplePos="0" relativeHeight="251658249" behindDoc="0" locked="0" layoutInCell="1" allowOverlap="1" wp14:anchorId="76396400" wp14:editId="0184A095">
                <wp:simplePos x="0" y="0"/>
                <wp:positionH relativeFrom="page">
                  <wp:posOffset>-265241</wp:posOffset>
                </wp:positionH>
                <wp:positionV relativeFrom="paragraph">
                  <wp:posOffset>1220200</wp:posOffset>
                </wp:positionV>
                <wp:extent cx="1368612" cy="1386541"/>
                <wp:effectExtent l="0" t="0" r="3175" b="4445"/>
                <wp:wrapNone/>
                <wp:docPr id="57" name="Diagonal Stripe 57"/>
                <wp:cNvGraphicFramePr/>
                <a:graphic xmlns:a="http://schemas.openxmlformats.org/drawingml/2006/main">
                  <a:graphicData uri="http://schemas.microsoft.com/office/word/2010/wordprocessingShape">
                    <wps:wsp>
                      <wps:cNvSpPr/>
                      <wps:spPr>
                        <a:xfrm flipH="1">
                          <a:off x="0" y="0"/>
                          <a:ext cx="1368612" cy="1386541"/>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EAD8F9" id="Diagonal Stripe 57" o:spid="_x0000_s1026" style="position:absolute;margin-left:-20.9pt;margin-top:96.1pt;width:107.75pt;height:109.2pt;flip:x;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1368612,138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" path="m,693271l684306,r684306,l,1386541,,693271xe" fillcolor="#ea4e4e [3204]" stroked="f" strokeweight="1pt">
                <v:stroke joinstyle="miter"/>
                <v:path arrowok="t" o:connecttype="custom" o:connectlocs="0,693271;684306,0;1368612,0;0,1386541;0,693271" o:connectangles="0,0,0,0,0"/>
                <w10:wrap anchorx="page"/>
              </v:shape>
            </w:pict>
          </mc:Fallback>
        </mc:AlternateContent>
      </w:r>
      <w:r>
        <w:rPr>
          <w:noProof/>
        </w:rPr>
        <mc:AlternateContent>
          <mc:Choice Requires="wps">
            <w:drawing>
              <wp:anchor distT="0" distB="0" distL="114300" distR="114300" simplePos="0" relativeHeight="251658248" behindDoc="0" locked="0" layoutInCell="1" allowOverlap="1" wp14:anchorId="0A368070" wp14:editId="58111E8A">
                <wp:simplePos x="0" y="0"/>
                <wp:positionH relativeFrom="page">
                  <wp:posOffset>548640</wp:posOffset>
                </wp:positionH>
                <wp:positionV relativeFrom="paragraph">
                  <wp:posOffset>-635</wp:posOffset>
                </wp:positionV>
                <wp:extent cx="1368612" cy="1386541"/>
                <wp:effectExtent l="0" t="0" r="3175" b="4445"/>
                <wp:wrapNone/>
                <wp:docPr id="56" name="Diagonal Stripe 56"/>
                <wp:cNvGraphicFramePr/>
                <a:graphic xmlns:a="http://schemas.openxmlformats.org/drawingml/2006/main">
                  <a:graphicData uri="http://schemas.microsoft.com/office/word/2010/wordprocessingShape">
                    <wps:wsp>
                      <wps:cNvSpPr/>
                      <wps:spPr>
                        <a:xfrm flipH="1">
                          <a:off x="0" y="0"/>
                          <a:ext cx="1368612" cy="1386541"/>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682B4F" id="Diagonal Stripe 56" o:spid="_x0000_s1026" style="position:absolute;margin-left:43.2pt;margin-top:-.05pt;width:107.75pt;height:109.2pt;flip:x;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1368612,138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" path="m,693271l684306,r684306,l,1386541,,693271xe" fillcolor="#ea4e4e [3204]" stroked="f" strokeweight="1pt">
                <v:stroke joinstyle="miter"/>
                <v:path arrowok="t" o:connecttype="custom" o:connectlocs="0,693271;684306,0;1368612,0;0,1386541;0,693271" o:connectangles="0,0,0,0,0"/>
                <w10:wrap anchorx="page"/>
              </v:shape>
            </w:pict>
          </mc:Fallback>
        </mc:AlternateContent>
      </w:r>
    </w:p>
    <w:p w14:paraId="0F276E64" w14:textId="5CB714E7" w:rsidR="00B36FCA" w:rsidRPr="00B36FCA" w:rsidRDefault="009445E2" w:rsidP="00B36FCA">
      <w:r>
        <w:rPr>
          <w:noProof/>
        </w:rPr>
        <mc:AlternateContent>
          <mc:Choice Requires="wps">
            <w:drawing>
              <wp:anchor distT="45720" distB="45720" distL="114300" distR="114300" simplePos="0" relativeHeight="251658324" behindDoc="0" locked="0" layoutInCell="1" allowOverlap="1" wp14:anchorId="76A9D109" wp14:editId="347373C6">
                <wp:simplePos x="0" y="0"/>
                <wp:positionH relativeFrom="column">
                  <wp:posOffset>4969544</wp:posOffset>
                </wp:positionH>
                <wp:positionV relativeFrom="paragraph">
                  <wp:posOffset>2849713</wp:posOffset>
                </wp:positionV>
                <wp:extent cx="1619885" cy="271145"/>
                <wp:effectExtent l="0" t="0" r="1841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271145"/>
                        </a:xfrm>
                        <a:prstGeom prst="rect">
                          <a:avLst/>
                        </a:prstGeom>
                        <a:solidFill>
                          <a:srgbClr val="FFFFFF"/>
                        </a:solidFill>
                        <a:ln w="9525">
                          <a:solidFill>
                            <a:srgbClr val="000000"/>
                          </a:solidFill>
                          <a:miter lim="800000"/>
                          <a:headEnd/>
                          <a:tailEnd/>
                        </a:ln>
                      </wps:spPr>
                      <wps:txbx>
                        <w:txbxContent>
                          <w:p w14:paraId="615A352E" w14:textId="08C9A218" w:rsidR="009445E2" w:rsidRDefault="009445E2">
                            <w:r>
                              <w:t xml:space="preserve">*see </w:t>
                            </w:r>
                            <w:r>
                              <w:t>“Lab S</w:t>
                            </w:r>
                            <w:r>
                              <w:t>ummary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9D109" id="_x0000_s1028" type="#_x0000_t202" style="position:absolute;margin-left:391.3pt;margin-top:224.4pt;width:127.55pt;height:21.35pt;z-index:2516583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">
                <v:textbox>
                  <w:txbxContent>
                    <w:p w14:paraId="615A352E" w14:textId="08C9A218" w:rsidR="009445E2" w:rsidRDefault="009445E2">
                      <w:r>
                        <w:t xml:space="preserve">*see </w:t>
                      </w:r>
                      <w:r>
                        <w:t>“Lab S</w:t>
                      </w:r>
                      <w:r>
                        <w:t>ummary</w:t>
                      </w:r>
                      <w:r>
                        <w:t>”</w:t>
                      </w:r>
                    </w:p>
                  </w:txbxContent>
                </v:textbox>
                <w10:wrap type="square"/>
              </v:shape>
            </w:pict>
          </mc:Fallback>
        </mc:AlternateContent>
      </w:r>
      <w:r w:rsidR="00BD7692">
        <w:rPr>
          <w:noProof/>
        </w:rPr>
        <mc:AlternateContent>
          <mc:Choice Requires="wps">
            <w:drawing>
              <wp:anchor distT="0" distB="0" distL="114300" distR="114300" simplePos="0" relativeHeight="251658268" behindDoc="0" locked="0" layoutInCell="1" allowOverlap="1" wp14:anchorId="4F81B81A" wp14:editId="4BC46411">
                <wp:simplePos x="0" y="0"/>
                <wp:positionH relativeFrom="margin">
                  <wp:posOffset>0</wp:posOffset>
                </wp:positionH>
                <wp:positionV relativeFrom="paragraph">
                  <wp:posOffset>0</wp:posOffset>
                </wp:positionV>
                <wp:extent cx="691979" cy="666630"/>
                <wp:effectExtent l="0" t="0" r="0" b="0"/>
                <wp:wrapNone/>
                <wp:docPr id="14" name="Block Arc 14"/>
                <wp:cNvGraphicFramePr/>
                <a:graphic xmlns:a="http://schemas.openxmlformats.org/drawingml/2006/main">
                  <a:graphicData uri="http://schemas.microsoft.com/office/word/2010/wordprocessingShape">
                    <wps:wsp>
                      <wps:cNvSpPr/>
                      <wps:spPr>
                        <a:xfrm>
                          <a:off x="0" y="0"/>
                          <a:ext cx="691979" cy="666630"/>
                        </a:xfrm>
                        <a:prstGeom prst="blockArc">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D05DD" id="Block Arc 14" o:spid="_x0000_s1026" style="position:absolute;margin-left:0;margin-top:0;width:54.5pt;height:5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91979,66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" path="m,333315c,149230,154905,,345990,,537075,,691980,149230,691980,333315r-166658,c525322,241272,445032,166657,345990,166657v-99042,,-179332,74615,-179332,166658l,333315xe" fillcolor="#fadbdb [660]" stroked="f" strokeweight="1pt">
                <v:stroke joinstyle="miter"/>
                <v:path arrowok="t" o:connecttype="custom" o:connectlocs="0,333315;345990,0;691980,333315;525322,333315;345990,166657;166658,333315;0,333315" o:connectangles="0,0,0,0,0,0,0"/>
                <w10:wrap anchorx="margin"/>
              </v:shape>
            </w:pict>
          </mc:Fallback>
        </mc:AlternateContent>
      </w:r>
      <w:r w:rsidR="00161588">
        <w:rPr>
          <w:noProof/>
        </w:rPr>
        <mc:AlternateContent>
          <mc:Choice Requires="wps">
            <w:drawing>
              <wp:anchor distT="0" distB="0" distL="114300" distR="114300" simplePos="0" relativeHeight="251658251" behindDoc="0" locked="0" layoutInCell="1" allowOverlap="1" wp14:anchorId="3BC0C1F2" wp14:editId="09631A3F">
                <wp:simplePos x="0" y="0"/>
                <wp:positionH relativeFrom="page">
                  <wp:align>left</wp:align>
                </wp:positionH>
                <wp:positionV relativeFrom="paragraph">
                  <wp:posOffset>2951673</wp:posOffset>
                </wp:positionV>
                <wp:extent cx="1368612" cy="1381328"/>
                <wp:effectExtent l="0" t="0" r="3175" b="9525"/>
                <wp:wrapNone/>
                <wp:docPr id="59" name="Diagonal Stripe 59"/>
                <wp:cNvGraphicFramePr/>
                <a:graphic xmlns:a="http://schemas.openxmlformats.org/drawingml/2006/main">
                  <a:graphicData uri="http://schemas.microsoft.com/office/word/2010/wordprocessingShape">
                    <wps:wsp>
                      <wps:cNvSpPr/>
                      <wps:spPr>
                        <a:xfrm flipH="1" flipV="1">
                          <a:off x="0" y="0"/>
                          <a:ext cx="1368612" cy="1381328"/>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A1E6A6" w14:textId="160E6206" w:rsidR="00A66ABB" w:rsidRDefault="009445E2" w:rsidP="009445E2">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0C1F2" id="Diagonal Stripe 59" o:spid="_x0000_s1029" style="position:absolute;margin-left:0;margin-top:232.4pt;width:107.75pt;height:108.75pt;flip:x y;z-index:25165825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1368612,13813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" adj="-11796480,,5400" path="m,690664l684306,r684306,l,1381328,,690664xe" fillcolor="#ea4e4e [3204]" stroked="f" strokeweight="1pt">
                <v:stroke joinstyle="miter"/>
                <v:formulas/>
                <v:path arrowok="t" o:connecttype="custom" o:connectlocs="0,690664;684306,0;1368612,0;0,1381328;0,690664" o:connectangles="0,0,0,0,0" textboxrect="0,0,1368612,1381328"/>
                <v:textbox>
                  <w:txbxContent>
                    <w:p w14:paraId="77A1E6A6" w14:textId="160E6206" w:rsidR="00A66ABB" w:rsidRDefault="009445E2" w:rsidP="009445E2">
                      <w:r>
                        <w:t xml:space="preserve">        </w:t>
                      </w:r>
                    </w:p>
                  </w:txbxContent>
                </v:textbox>
                <w10:wrap anchorx="page"/>
              </v:shape>
            </w:pict>
          </mc:Fallback>
        </mc:AlternateContent>
      </w:r>
    </w:p>
    <w:p w14:paraId="71ADD480" w14:textId="409CFB14" w:rsidR="00B36FCA" w:rsidRDefault="00F81985" w:rsidP="002D69ED">
      <w:pPr>
        <w:pStyle w:val="Heading1"/>
        <w:jc w:val="left"/>
        <w:rPr>
          <w:color w:val="EA4E4E" w:themeColor="accent1"/>
          <w:sz w:val="44"/>
          <w:szCs w:val="24"/>
          <w:lang w:val="en"/>
        </w:rPr>
      </w:pPr>
      <w:r w:rsidRPr="002D69ED">
        <w:rPr>
          <w:noProof/>
          <w:color w:val="EA4E4E" w:themeColor="accent1"/>
          <w:sz w:val="44"/>
          <w:szCs w:val="24"/>
          <w:lang w:val="en"/>
        </w:rPr>
        <w:lastRenderedPageBreak/>
        <mc:AlternateContent>
          <mc:Choice Requires="wpg">
            <w:drawing>
              <wp:anchor distT="0" distB="0" distL="457200" distR="457200" simplePos="0" relativeHeight="251658262" behindDoc="0" locked="0" layoutInCell="1" allowOverlap="1" wp14:anchorId="0A99D429" wp14:editId="2217E33A">
                <wp:simplePos x="0" y="0"/>
                <wp:positionH relativeFrom="page">
                  <wp:posOffset>1613971</wp:posOffset>
                </wp:positionH>
                <wp:positionV relativeFrom="page">
                  <wp:posOffset>231354</wp:posOffset>
                </wp:positionV>
                <wp:extent cx="6155056" cy="9372600"/>
                <wp:effectExtent l="0" t="0" r="0" b="0"/>
                <wp:wrapSquare wrapText="bothSides"/>
                <wp:docPr id="186" name="Group 186"/>
                <wp:cNvGraphicFramePr/>
                <a:graphic xmlns:a="http://schemas.openxmlformats.org/drawingml/2006/main">
                  <a:graphicData uri="http://schemas.microsoft.com/office/word/2010/wordprocessingGroup">
                    <wpg:wgp>
                      <wpg:cNvGrpSpPr/>
                      <wpg:grpSpPr>
                        <a:xfrm>
                          <a:off x="0" y="0"/>
                          <a:ext cx="6155056" cy="9372600"/>
                          <a:chOff x="-3219414" y="0"/>
                          <a:chExt cx="6153381" cy="9372600"/>
                        </a:xfrm>
                      </wpg:grpSpPr>
                      <wps:wsp>
                        <wps:cNvPr id="187" name="Text Box 187"/>
                        <wps:cNvSpPr txBox="1"/>
                        <wps:spPr>
                          <a:xfrm>
                            <a:off x="-3219414" y="10929"/>
                            <a:ext cx="5151043" cy="4241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31EE6" w14:textId="4E9A14BC" w:rsidR="002D69ED" w:rsidRDefault="00CF5260" w:rsidP="00CF5260">
                              <w:pPr>
                                <w:rPr>
                                  <w:lang w:val="en"/>
                                </w:rPr>
                              </w:pPr>
                              <w:r w:rsidRPr="00CF5260">
                                <w:rPr>
                                  <w:lang w:val="en"/>
                                </w:rPr>
                                <w:t>Another special feature of EIGRP is unequal cost load balancing via variance. If there are multiple routes to a particular address, the</w:t>
                              </w:r>
                            </w:p>
                            <w:p w14:paraId="081A529B" w14:textId="74DFC3C5" w:rsidR="002C42A4" w:rsidRDefault="002C42A4" w:rsidP="00CF5260">
                              <w:pPr>
                                <w:rPr>
                                  <w:lang w:val="en"/>
                                </w:rPr>
                              </w:pPr>
                            </w:p>
                            <w:p w14:paraId="47665700" w14:textId="3E692F18" w:rsidR="002C42A4" w:rsidRDefault="00BC6137" w:rsidP="00BC6137">
                              <w:pPr>
                                <w:ind w:firstLine="720"/>
                                <w:rPr>
                                  <w:rFonts w:ascii="Courier New" w:eastAsia="Times New Roman" w:hAnsi="Courier New" w:cs="Courier New"/>
                                  <w:b/>
                                  <w:bCs/>
                                  <w:color w:val="8B1010" w:themeColor="accent1" w:themeShade="80"/>
                                  <w:sz w:val="28"/>
                                  <w:szCs w:val="28"/>
                                  <w:lang w:val="en"/>
                                </w:rPr>
                              </w:pPr>
                              <w:r w:rsidRPr="00BC6137">
                                <w:rPr>
                                  <w:rFonts w:ascii="Courier New" w:eastAsia="Times New Roman" w:hAnsi="Courier New" w:cs="Courier New"/>
                                  <w:b/>
                                  <w:bCs/>
                                  <w:color w:val="8B1010" w:themeColor="accent1" w:themeShade="80"/>
                                  <w:sz w:val="28"/>
                                  <w:szCs w:val="28"/>
                                  <w:lang w:val="en"/>
                                </w:rPr>
                                <w:t>show ip eigrp topology &lt;address&gt;</w:t>
                              </w:r>
                            </w:p>
                            <w:p w14:paraId="19F2EE9E" w14:textId="77777777" w:rsidR="00BC6137" w:rsidRDefault="00BC6137" w:rsidP="00BC6137">
                              <w:pPr>
                                <w:rPr>
                                  <w:rFonts w:ascii="Courier New" w:eastAsia="Times New Roman" w:hAnsi="Courier New" w:cs="Courier New"/>
                                  <w:b/>
                                  <w:bCs/>
                                  <w:color w:val="8B1010" w:themeColor="accent1" w:themeShade="80"/>
                                  <w:sz w:val="28"/>
                                  <w:szCs w:val="28"/>
                                  <w:lang w:val="en"/>
                                </w:rPr>
                              </w:pPr>
                            </w:p>
                            <w:p w14:paraId="459C27FE" w14:textId="77777777" w:rsidR="00587AAE" w:rsidRDefault="00587AAE" w:rsidP="00BC6137">
                              <w:pPr>
                                <w:rPr>
                                  <w:lang w:val="en"/>
                                </w:rPr>
                              </w:pPr>
                              <w:r w:rsidRPr="00587AAE">
                                <w:rPr>
                                  <w:lang w:val="en"/>
                                </w:rPr>
                                <w:t xml:space="preserve">command will display each route and its composite metric. Of these routes, the one with the lowest metric will be a successor while others will be </w:t>
                              </w:r>
                            </w:p>
                            <w:p w14:paraId="7EB9296C" w14:textId="1DDA7ED3" w:rsidR="00BC6137" w:rsidRDefault="00587AAE" w:rsidP="00BC6137">
                              <w:pPr>
                                <w:rPr>
                                  <w:lang w:val="en"/>
                                </w:rPr>
                              </w:pPr>
                              <w:r w:rsidRPr="00587AAE">
                                <w:rPr>
                                  <w:lang w:val="en"/>
                                </w:rPr>
                                <w:t>feasible successors. One can then compute the quotient of the feasible successor and successor, and use the</w:t>
                              </w:r>
                            </w:p>
                            <w:p w14:paraId="62402F94" w14:textId="536E332E" w:rsidR="005F1266" w:rsidRDefault="005F1266" w:rsidP="00BC6137">
                              <w:pPr>
                                <w:rPr>
                                  <w:lang w:val="en"/>
                                </w:rPr>
                              </w:pPr>
                            </w:p>
                            <w:p w14:paraId="2409453C" w14:textId="6592BBF1" w:rsidR="004934A1" w:rsidRPr="004934A1" w:rsidRDefault="005F1266" w:rsidP="004934A1">
                              <w:pPr>
                                <w:rPr>
                                  <w:rFonts w:ascii="Courier New" w:eastAsia="Times New Roman" w:hAnsi="Courier New" w:cs="Courier New"/>
                                  <w:b/>
                                  <w:bCs/>
                                  <w:color w:val="8B1010" w:themeColor="accent1" w:themeShade="80"/>
                                  <w:sz w:val="28"/>
                                  <w:szCs w:val="28"/>
                                  <w:lang w:val="en"/>
                                </w:rPr>
                              </w:pPr>
                              <w:r w:rsidRPr="00BC6137">
                                <w:rPr>
                                  <w:rFonts w:ascii="Courier New" w:eastAsia="Times New Roman" w:hAnsi="Courier New" w:cs="Courier New"/>
                                  <w:b/>
                                  <w:bCs/>
                                  <w:color w:val="8B1010" w:themeColor="accent1" w:themeShade="80"/>
                                  <w:sz w:val="28"/>
                                  <w:szCs w:val="28"/>
                                  <w:lang w:val="en"/>
                                </w:rPr>
                                <w:t>show</w:t>
                              </w:r>
                              <w:r w:rsidR="004934A1" w:rsidRPr="004934A1">
                                <w:rPr>
                                  <w:rFonts w:ascii="Courier New" w:hAnsi="Courier New" w:cs="Courier New"/>
                                </w:rPr>
                                <w:t xml:space="preserve"> </w:t>
                              </w:r>
                              <w:r w:rsidR="004934A1" w:rsidRPr="004934A1">
                                <w:rPr>
                                  <w:rFonts w:ascii="Courier New" w:eastAsia="Times New Roman" w:hAnsi="Courier New" w:cs="Courier New"/>
                                  <w:b/>
                                  <w:bCs/>
                                  <w:color w:val="8B1010" w:themeColor="accent1" w:themeShade="80"/>
                                  <w:sz w:val="28"/>
                                  <w:szCs w:val="28"/>
                                </w:rPr>
                                <w:t xml:space="preserve">variance x </w:t>
                              </w:r>
                              <w:r w:rsidR="004934A1" w:rsidRPr="004934A1">
                                <w:rPr>
                                  <w:rFonts w:ascii="Courier New" w:eastAsia="Times New Roman" w:hAnsi="Courier New" w:cs="Courier New"/>
                                  <w:b/>
                                  <w:bCs/>
                                  <w:color w:val="8B1010" w:themeColor="accent1" w:themeShade="80"/>
                                  <w:sz w:val="28"/>
                                  <w:szCs w:val="28"/>
                                  <w:lang w:val="en"/>
                                </w:rPr>
                                <w:t xml:space="preserve">command </w:t>
                              </w:r>
                              <w:r w:rsidR="004934A1" w:rsidRPr="00DC0EC7">
                                <w:rPr>
                                  <w:b/>
                                  <w:bCs/>
                                  <w:lang w:val="en"/>
                                </w:rPr>
                                <w:t>under</w:t>
                              </w:r>
                              <w:r w:rsidR="004934A1" w:rsidRPr="00DC0EC7">
                                <w:rPr>
                                  <w:rFonts w:ascii="Calibri Light" w:eastAsia="Times New Roman" w:hAnsi="Calibri Light" w:cs="Calibri Light"/>
                                  <w:b/>
                                  <w:bCs/>
                                  <w:sz w:val="28"/>
                                  <w:szCs w:val="28"/>
                                  <w:lang w:val="en"/>
                                </w:rPr>
                                <w:t xml:space="preserve"> </w:t>
                              </w:r>
                            </w:p>
                            <w:p w14:paraId="12B1E797" w14:textId="4941099B" w:rsidR="004934A1" w:rsidRPr="00DC0EC7" w:rsidRDefault="004934A1" w:rsidP="004934A1">
                              <w:pPr>
                                <w:pStyle w:val="NoSpacing"/>
                                <w:rPr>
                                  <w:rFonts w:ascii="Calibri Light" w:eastAsia="Times New Roman" w:hAnsi="Calibri Light" w:cs="Calibri Light"/>
                                  <w:b/>
                                  <w:bCs/>
                                  <w:color w:val="8B1010" w:themeColor="accent1" w:themeShade="80"/>
                                  <w:sz w:val="28"/>
                                  <w:szCs w:val="28"/>
                                  <w:lang w:val="en"/>
                                </w:rPr>
                              </w:pPr>
                              <w:r w:rsidRPr="00DC0EC7">
                                <w:rPr>
                                  <w:rFonts w:ascii="Courier New" w:eastAsia="Times New Roman" w:hAnsi="Courier New" w:cs="Courier New"/>
                                  <w:b/>
                                  <w:bCs/>
                                  <w:color w:val="8B1010" w:themeColor="accent1" w:themeShade="80"/>
                                  <w:sz w:val="28"/>
                                  <w:szCs w:val="28"/>
                                </w:rPr>
                                <w:t>router eigrp 1</w:t>
                              </w:r>
                            </w:p>
                            <w:p w14:paraId="05D944AA" w14:textId="77777777" w:rsidR="004934A1" w:rsidRDefault="004934A1" w:rsidP="00BC6137">
                              <w:pPr>
                                <w:rPr>
                                  <w:rFonts w:ascii="Courier New" w:eastAsia="Times New Roman" w:hAnsi="Courier New" w:cs="Courier New"/>
                                  <w:b/>
                                  <w:bCs/>
                                  <w:color w:val="8B1010" w:themeColor="accent1" w:themeShade="80"/>
                                  <w:sz w:val="28"/>
                                  <w:szCs w:val="28"/>
                                  <w:lang w:val="en"/>
                                </w:rPr>
                              </w:pPr>
                            </w:p>
                            <w:p w14:paraId="45AE5390" w14:textId="5F9F2A5B" w:rsidR="005F1266" w:rsidRDefault="004934A1" w:rsidP="004934A1">
                              <w:pPr>
                                <w:rPr>
                                  <w:lang w:val="en"/>
                                </w:rPr>
                              </w:pPr>
                              <w:r w:rsidRPr="004934A1">
                                <w:rPr>
                                  <w:lang w:val="en"/>
                                </w:rPr>
                                <w:t xml:space="preserve">where </w:t>
                              </w:r>
                              <w:r w:rsidRPr="00591421">
                                <w:rPr>
                                  <w:b/>
                                  <w:bCs/>
                                  <w:lang w:val="en"/>
                                </w:rPr>
                                <w:t>x</w:t>
                              </w:r>
                              <w:r w:rsidRPr="004934A1">
                                <w:rPr>
                                  <w:lang w:val="en"/>
                                </w:rPr>
                                <w:t xml:space="preserve"> is greater than the quotient. This will make the faster link handle more traffic than the slower one, hence the term “unequal cost”. To make the slower link handle more traffic, set x to less than the quotient.</w:t>
                              </w:r>
                              <w:r w:rsidR="00F95AE3">
                                <w:rPr>
                                  <w:lang w:val="en"/>
                                </w:rPr>
                                <w:t xml:space="preserve"> The variance command is especially useful to </w:t>
                              </w:r>
                              <w:r w:rsidR="00D037CB">
                                <w:rPr>
                                  <w:lang w:val="en"/>
                                </w:rPr>
                                <w:t xml:space="preserve">allow a much slower link to pace with </w:t>
                              </w:r>
                              <w:r w:rsidR="000B3259">
                                <w:rPr>
                                  <w:lang w:val="en"/>
                                </w:rPr>
                                <w:t>an extremely fast link.</w:t>
                              </w:r>
                            </w:p>
                            <w:p w14:paraId="66934FE2" w14:textId="3C6C8AEF" w:rsidR="007E3B04" w:rsidRDefault="007E3B04" w:rsidP="004934A1">
                              <w:pPr>
                                <w:rPr>
                                  <w:lang w:val="en"/>
                                </w:rPr>
                              </w:pPr>
                            </w:p>
                            <w:p w14:paraId="3B7E6B15" w14:textId="77777777" w:rsidR="007E3B04" w:rsidRPr="007E3B04" w:rsidRDefault="007E3B04" w:rsidP="007E3B04">
                              <w:pPr>
                                <w:pStyle w:val="Heading2"/>
                                <w:jc w:val="center"/>
                                <w:rPr>
                                  <w:rFonts w:eastAsia="Calibri"/>
                                  <w:sz w:val="28"/>
                                  <w:szCs w:val="32"/>
                                  <w:lang w:val="en"/>
                                </w:rPr>
                              </w:pPr>
                              <w:r w:rsidRPr="007E3B04">
                                <w:rPr>
                                  <w:rFonts w:eastAsia="Calibri"/>
                                  <w:sz w:val="28"/>
                                  <w:szCs w:val="32"/>
                                  <w:lang w:val="en"/>
                                </w:rPr>
                                <w:t>To summarize, EIGRP sends updates only when needed, is loop-free, automatically clears bad routes and is fault-tolerant.</w:t>
                              </w:r>
                            </w:p>
                            <w:p w14:paraId="2B1ADA01" w14:textId="77777777" w:rsidR="007E3B04" w:rsidRPr="00CF5260" w:rsidRDefault="007E3B04" w:rsidP="007E3B04">
                              <w:pPr>
                                <w:pStyle w:val="Initial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93200</wp14:pctHeight>
                </wp14:sizeRelV>
              </wp:anchor>
            </w:drawing>
          </mc:Choice>
          <mc:Fallback>
            <w:pict>
              <v:group w14:anchorId="0A99D429" id="Group 186" o:spid="_x0000_s1030" style="position:absolute;margin-left:127.1pt;margin-top:18.2pt;width:484.65pt;height:738pt;z-index:251658262;mso-height-percent:932;mso-wrap-distance-left:36pt;mso-wrap-distance-right:36pt;mso-position-horizontal-relative:page;mso-position-vertical-relative:page;mso-height-percent:932;mso-width-relative:margin" coordorigin="-32194" coordsize="61533,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">
                <v:shape id="Text Box 187" o:spid="_x0000_s1031" type="#_x0000_t202" style="position:absolute;left:-32194;top:109;width:51510;height:4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1F831EE6" w14:textId="4E9A14BC" w:rsidR="002D69ED" w:rsidRDefault="00CF5260" w:rsidP="00CF5260">
                        <w:pPr>
                          <w:rPr>
                            <w:lang w:val="en"/>
                          </w:rPr>
                        </w:pPr>
                        <w:r w:rsidRPr="00CF5260">
                          <w:rPr>
                            <w:lang w:val="en"/>
                          </w:rPr>
                          <w:t>Another special feature of EIGRP is unequal cost load balancing via variance. If there are multiple routes to a particular address, the</w:t>
                        </w:r>
                      </w:p>
                      <w:p w14:paraId="081A529B" w14:textId="74DFC3C5" w:rsidR="002C42A4" w:rsidRDefault="002C42A4" w:rsidP="00CF5260">
                        <w:pPr>
                          <w:rPr>
                            <w:lang w:val="en"/>
                          </w:rPr>
                        </w:pPr>
                      </w:p>
                      <w:p w14:paraId="47665700" w14:textId="3E692F18" w:rsidR="002C42A4" w:rsidRDefault="00BC6137" w:rsidP="00BC6137">
                        <w:pPr>
                          <w:ind w:firstLine="720"/>
                          <w:rPr>
                            <w:rFonts w:ascii="Courier New" w:eastAsia="Times New Roman" w:hAnsi="Courier New" w:cs="Courier New"/>
                            <w:b/>
                            <w:bCs/>
                            <w:color w:val="8B1010" w:themeColor="accent1" w:themeShade="80"/>
                            <w:sz w:val="28"/>
                            <w:szCs w:val="28"/>
                            <w:lang w:val="en"/>
                          </w:rPr>
                        </w:pPr>
                        <w:r w:rsidRPr="00BC6137">
                          <w:rPr>
                            <w:rFonts w:ascii="Courier New" w:eastAsia="Times New Roman" w:hAnsi="Courier New" w:cs="Courier New"/>
                            <w:b/>
                            <w:bCs/>
                            <w:color w:val="8B1010" w:themeColor="accent1" w:themeShade="80"/>
                            <w:sz w:val="28"/>
                            <w:szCs w:val="28"/>
                            <w:lang w:val="en"/>
                          </w:rPr>
                          <w:t>show ip eigrp topology &lt;address&gt;</w:t>
                        </w:r>
                      </w:p>
                      <w:p w14:paraId="19F2EE9E" w14:textId="77777777" w:rsidR="00BC6137" w:rsidRDefault="00BC6137" w:rsidP="00BC6137">
                        <w:pPr>
                          <w:rPr>
                            <w:rFonts w:ascii="Courier New" w:eastAsia="Times New Roman" w:hAnsi="Courier New" w:cs="Courier New"/>
                            <w:b/>
                            <w:bCs/>
                            <w:color w:val="8B1010" w:themeColor="accent1" w:themeShade="80"/>
                            <w:sz w:val="28"/>
                            <w:szCs w:val="28"/>
                            <w:lang w:val="en"/>
                          </w:rPr>
                        </w:pPr>
                      </w:p>
                      <w:p w14:paraId="459C27FE" w14:textId="77777777" w:rsidR="00587AAE" w:rsidRDefault="00587AAE" w:rsidP="00BC6137">
                        <w:pPr>
                          <w:rPr>
                            <w:lang w:val="en"/>
                          </w:rPr>
                        </w:pPr>
                        <w:r w:rsidRPr="00587AAE">
                          <w:rPr>
                            <w:lang w:val="en"/>
                          </w:rPr>
                          <w:t xml:space="preserve">command will display each route and its composite metric. Of these routes, the one with the lowest metric will be a successor while others will be </w:t>
                        </w:r>
                      </w:p>
                      <w:p w14:paraId="7EB9296C" w14:textId="1DDA7ED3" w:rsidR="00BC6137" w:rsidRDefault="00587AAE" w:rsidP="00BC6137">
                        <w:pPr>
                          <w:rPr>
                            <w:lang w:val="en"/>
                          </w:rPr>
                        </w:pPr>
                        <w:r w:rsidRPr="00587AAE">
                          <w:rPr>
                            <w:lang w:val="en"/>
                          </w:rPr>
                          <w:t>feasible successors. One can then compute the quotient of the feasible successor and successor, and use the</w:t>
                        </w:r>
                      </w:p>
                      <w:p w14:paraId="62402F94" w14:textId="536E332E" w:rsidR="005F1266" w:rsidRDefault="005F1266" w:rsidP="00BC6137">
                        <w:pPr>
                          <w:rPr>
                            <w:lang w:val="en"/>
                          </w:rPr>
                        </w:pPr>
                      </w:p>
                      <w:p w14:paraId="2409453C" w14:textId="6592BBF1" w:rsidR="004934A1" w:rsidRPr="004934A1" w:rsidRDefault="005F1266" w:rsidP="004934A1">
                        <w:pPr>
                          <w:rPr>
                            <w:rFonts w:ascii="Courier New" w:eastAsia="Times New Roman" w:hAnsi="Courier New" w:cs="Courier New"/>
                            <w:b/>
                            <w:bCs/>
                            <w:color w:val="8B1010" w:themeColor="accent1" w:themeShade="80"/>
                            <w:sz w:val="28"/>
                            <w:szCs w:val="28"/>
                            <w:lang w:val="en"/>
                          </w:rPr>
                        </w:pPr>
                        <w:r w:rsidRPr="00BC6137">
                          <w:rPr>
                            <w:rFonts w:ascii="Courier New" w:eastAsia="Times New Roman" w:hAnsi="Courier New" w:cs="Courier New"/>
                            <w:b/>
                            <w:bCs/>
                            <w:color w:val="8B1010" w:themeColor="accent1" w:themeShade="80"/>
                            <w:sz w:val="28"/>
                            <w:szCs w:val="28"/>
                            <w:lang w:val="en"/>
                          </w:rPr>
                          <w:t>show</w:t>
                        </w:r>
                        <w:r w:rsidR="004934A1" w:rsidRPr="004934A1">
                          <w:rPr>
                            <w:rFonts w:ascii="Courier New" w:hAnsi="Courier New" w:cs="Courier New"/>
                          </w:rPr>
                          <w:t xml:space="preserve"> </w:t>
                        </w:r>
                        <w:r w:rsidR="004934A1" w:rsidRPr="004934A1">
                          <w:rPr>
                            <w:rFonts w:ascii="Courier New" w:eastAsia="Times New Roman" w:hAnsi="Courier New" w:cs="Courier New"/>
                            <w:b/>
                            <w:bCs/>
                            <w:color w:val="8B1010" w:themeColor="accent1" w:themeShade="80"/>
                            <w:sz w:val="28"/>
                            <w:szCs w:val="28"/>
                          </w:rPr>
                          <w:t xml:space="preserve">variance x </w:t>
                        </w:r>
                        <w:r w:rsidR="004934A1" w:rsidRPr="004934A1">
                          <w:rPr>
                            <w:rFonts w:ascii="Courier New" w:eastAsia="Times New Roman" w:hAnsi="Courier New" w:cs="Courier New"/>
                            <w:b/>
                            <w:bCs/>
                            <w:color w:val="8B1010" w:themeColor="accent1" w:themeShade="80"/>
                            <w:sz w:val="28"/>
                            <w:szCs w:val="28"/>
                            <w:lang w:val="en"/>
                          </w:rPr>
                          <w:t xml:space="preserve">command </w:t>
                        </w:r>
                        <w:r w:rsidR="004934A1" w:rsidRPr="00DC0EC7">
                          <w:rPr>
                            <w:b/>
                            <w:bCs/>
                            <w:lang w:val="en"/>
                          </w:rPr>
                          <w:t>under</w:t>
                        </w:r>
                        <w:r w:rsidR="004934A1" w:rsidRPr="00DC0EC7">
                          <w:rPr>
                            <w:rFonts w:ascii="Calibri Light" w:eastAsia="Times New Roman" w:hAnsi="Calibri Light" w:cs="Calibri Light"/>
                            <w:b/>
                            <w:bCs/>
                            <w:sz w:val="28"/>
                            <w:szCs w:val="28"/>
                            <w:lang w:val="en"/>
                          </w:rPr>
                          <w:t xml:space="preserve"> </w:t>
                        </w:r>
                      </w:p>
                      <w:p w14:paraId="12B1E797" w14:textId="4941099B" w:rsidR="004934A1" w:rsidRPr="00DC0EC7" w:rsidRDefault="004934A1" w:rsidP="004934A1">
                        <w:pPr>
                          <w:pStyle w:val="NoSpacing"/>
                          <w:rPr>
                            <w:rFonts w:ascii="Calibri Light" w:eastAsia="Times New Roman" w:hAnsi="Calibri Light" w:cs="Calibri Light"/>
                            <w:b/>
                            <w:bCs/>
                            <w:color w:val="8B1010" w:themeColor="accent1" w:themeShade="80"/>
                            <w:sz w:val="28"/>
                            <w:szCs w:val="28"/>
                            <w:lang w:val="en"/>
                          </w:rPr>
                        </w:pPr>
                        <w:r w:rsidRPr="00DC0EC7">
                          <w:rPr>
                            <w:rFonts w:ascii="Courier New" w:eastAsia="Times New Roman" w:hAnsi="Courier New" w:cs="Courier New"/>
                            <w:b/>
                            <w:bCs/>
                            <w:color w:val="8B1010" w:themeColor="accent1" w:themeShade="80"/>
                            <w:sz w:val="28"/>
                            <w:szCs w:val="28"/>
                          </w:rPr>
                          <w:t>router eigrp 1</w:t>
                        </w:r>
                      </w:p>
                      <w:p w14:paraId="05D944AA" w14:textId="77777777" w:rsidR="004934A1" w:rsidRDefault="004934A1" w:rsidP="00BC6137">
                        <w:pPr>
                          <w:rPr>
                            <w:rFonts w:ascii="Courier New" w:eastAsia="Times New Roman" w:hAnsi="Courier New" w:cs="Courier New"/>
                            <w:b/>
                            <w:bCs/>
                            <w:color w:val="8B1010" w:themeColor="accent1" w:themeShade="80"/>
                            <w:sz w:val="28"/>
                            <w:szCs w:val="28"/>
                            <w:lang w:val="en"/>
                          </w:rPr>
                        </w:pPr>
                      </w:p>
                      <w:p w14:paraId="45AE5390" w14:textId="5F9F2A5B" w:rsidR="005F1266" w:rsidRDefault="004934A1" w:rsidP="004934A1">
                        <w:pPr>
                          <w:rPr>
                            <w:lang w:val="en"/>
                          </w:rPr>
                        </w:pPr>
                        <w:r w:rsidRPr="004934A1">
                          <w:rPr>
                            <w:lang w:val="en"/>
                          </w:rPr>
                          <w:t xml:space="preserve">where </w:t>
                        </w:r>
                        <w:r w:rsidRPr="00591421">
                          <w:rPr>
                            <w:b/>
                            <w:bCs/>
                            <w:lang w:val="en"/>
                          </w:rPr>
                          <w:t>x</w:t>
                        </w:r>
                        <w:r w:rsidRPr="004934A1">
                          <w:rPr>
                            <w:lang w:val="en"/>
                          </w:rPr>
                          <w:t xml:space="preserve"> is greater than the quotient. This will make the faster link handle more traffic than the slower one, hence the term “unequal cost”. To make the slower link handle more traffic, set x to less than the quotient.</w:t>
                        </w:r>
                        <w:r w:rsidR="00F95AE3">
                          <w:rPr>
                            <w:lang w:val="en"/>
                          </w:rPr>
                          <w:t xml:space="preserve"> The variance command is especially useful to </w:t>
                        </w:r>
                        <w:r w:rsidR="00D037CB">
                          <w:rPr>
                            <w:lang w:val="en"/>
                          </w:rPr>
                          <w:t xml:space="preserve">allow a much slower link to pace with </w:t>
                        </w:r>
                        <w:r w:rsidR="000B3259">
                          <w:rPr>
                            <w:lang w:val="en"/>
                          </w:rPr>
                          <w:t>an extremely fast link.</w:t>
                        </w:r>
                      </w:p>
                      <w:p w14:paraId="66934FE2" w14:textId="3C6C8AEF" w:rsidR="007E3B04" w:rsidRDefault="007E3B04" w:rsidP="004934A1">
                        <w:pPr>
                          <w:rPr>
                            <w:lang w:val="en"/>
                          </w:rPr>
                        </w:pPr>
                      </w:p>
                      <w:p w14:paraId="3B7E6B15" w14:textId="77777777" w:rsidR="007E3B04" w:rsidRPr="007E3B04" w:rsidRDefault="007E3B04" w:rsidP="007E3B04">
                        <w:pPr>
                          <w:pStyle w:val="Heading2"/>
                          <w:jc w:val="center"/>
                          <w:rPr>
                            <w:rFonts w:eastAsia="Calibri"/>
                            <w:sz w:val="28"/>
                            <w:szCs w:val="32"/>
                            <w:lang w:val="en"/>
                          </w:rPr>
                        </w:pPr>
                        <w:r w:rsidRPr="007E3B04">
                          <w:rPr>
                            <w:rFonts w:eastAsia="Calibri"/>
                            <w:sz w:val="28"/>
                            <w:szCs w:val="32"/>
                            <w:lang w:val="en"/>
                          </w:rPr>
                          <w:t>To summarize, EIGRP sends updates only when needed, is loop-free, automatically clears bad routes and is fault-tolerant.</w:t>
                        </w:r>
                      </w:p>
                      <w:p w14:paraId="2B1ADA01" w14:textId="77777777" w:rsidR="007E3B04" w:rsidRPr="00CF5260" w:rsidRDefault="007E3B04" w:rsidP="007E3B04">
                        <w:pPr>
                          <w:pStyle w:val="Initials"/>
                        </w:pPr>
                      </w:p>
                    </w:txbxContent>
                  </v:textbox>
                </v:shape>
                <v:group id="Group 188" o:spid="_x0000_s1032"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3"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4"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5"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ea4e4e [3204]" stroked="f" strokeweight="1pt">
                      <v:stroke joinstyle="miter"/>
                      <v:path arrowok="t" o:connecttype="custom" o:connectlocs="0,0;667512,0;667512,9363456;0,9363456;218966,5372097;0,0" o:connectangles="0,0,0,0,0,0"/>
                    </v:shape>
                    <v:rect id="Rectangle 192" o:spid="_x0000_s1036"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9" o:title="" recolor="t" rotate="t" type="frame"/>
                    </v:rect>
                  </v:group>
                </v:group>
                <w10:wrap type="square" anchorx="page" anchory="page"/>
              </v:group>
            </w:pict>
          </mc:Fallback>
        </mc:AlternateContent>
      </w:r>
      <w:r w:rsidR="005F15D4" w:rsidRPr="00CD4AD6">
        <w:rPr>
          <w:rFonts w:ascii="Rockwell" w:eastAsia="Rockwell" w:hAnsi="Rockwell" w:cs="Times New Roman"/>
          <w:noProof/>
        </w:rPr>
        <mc:AlternateContent>
          <mc:Choice Requires="wps">
            <w:drawing>
              <wp:anchor distT="0" distB="0" distL="114300" distR="114300" simplePos="0" relativeHeight="251658267" behindDoc="0" locked="0" layoutInCell="1" allowOverlap="1" wp14:anchorId="19E83F73" wp14:editId="7C3CBB03">
                <wp:simplePos x="0" y="0"/>
                <wp:positionH relativeFrom="page">
                  <wp:posOffset>-165100</wp:posOffset>
                </wp:positionH>
                <wp:positionV relativeFrom="paragraph">
                  <wp:posOffset>2980690</wp:posOffset>
                </wp:positionV>
                <wp:extent cx="1368425" cy="1381125"/>
                <wp:effectExtent l="0" t="0" r="3175" b="9525"/>
                <wp:wrapNone/>
                <wp:docPr id="8" name="Diagonal Stripe 8"/>
                <wp:cNvGraphicFramePr/>
                <a:graphic xmlns:a="http://schemas.openxmlformats.org/drawingml/2006/main">
                  <a:graphicData uri="http://schemas.microsoft.com/office/word/2010/wordprocessingShape">
                    <wps:wsp>
                      <wps:cNvSpPr/>
                      <wps:spPr>
                        <a:xfrm flipH="1" flipV="1">
                          <a:off x="0" y="0"/>
                          <a:ext cx="1368425" cy="1381125"/>
                        </a:xfrm>
                        <a:prstGeom prst="diagStripe">
                          <a:avLst/>
                        </a:prstGeom>
                        <a:solidFill>
                          <a:srgbClr val="EA4E4E"/>
                        </a:solidFill>
                        <a:ln w="12700" cap="flat" cmpd="sng" algn="ctr">
                          <a:noFill/>
                          <a:prstDash val="solid"/>
                          <a:miter lim="800000"/>
                        </a:ln>
                        <a:effectLst/>
                      </wps:spPr>
                      <wps:txbx>
                        <w:txbxContent>
                          <w:p w14:paraId="0DB3FF36" w14:textId="77777777" w:rsidR="005F15D4" w:rsidRDefault="005F15D4" w:rsidP="005F15D4"/>
                          <w:p w14:paraId="4D527E80" w14:textId="77777777" w:rsidR="005F15D4" w:rsidRDefault="005F15D4" w:rsidP="005F15D4"/>
                          <w:p w14:paraId="70CBE411" w14:textId="77777777" w:rsidR="005F15D4" w:rsidRDefault="005F15D4" w:rsidP="005F15D4"/>
                          <w:p w14:paraId="58F94BC6" w14:textId="77777777" w:rsidR="005F15D4" w:rsidRDefault="005F15D4" w:rsidP="005F15D4">
                            <w:pPr>
                              <w:jc w:val="center"/>
                            </w:pPr>
                          </w:p>
                          <w:p w14:paraId="6EDCBE79" w14:textId="77777777" w:rsidR="005F15D4" w:rsidRDefault="005F15D4" w:rsidP="005F15D4">
                            <w:pPr>
                              <w:jc w:val="center"/>
                            </w:pPr>
                          </w:p>
                          <w:p w14:paraId="2584161B" w14:textId="77777777" w:rsidR="005F15D4" w:rsidRDefault="005F15D4" w:rsidP="005F15D4">
                            <w:pPr>
                              <w:jc w:val="center"/>
                            </w:pPr>
                          </w:p>
                          <w:p w14:paraId="5750BDE2" w14:textId="77777777" w:rsidR="005F15D4" w:rsidRDefault="005F15D4" w:rsidP="005F15D4">
                            <w:pPr>
                              <w:jc w:val="center"/>
                            </w:pPr>
                          </w:p>
                          <w:p w14:paraId="4F916A28" w14:textId="77777777" w:rsidR="005F15D4" w:rsidRDefault="005F15D4" w:rsidP="005F15D4">
                            <w:pPr>
                              <w:jc w:val="center"/>
                            </w:pPr>
                          </w:p>
                          <w:p w14:paraId="18A25F51" w14:textId="77777777" w:rsidR="005F15D4" w:rsidRDefault="005F15D4" w:rsidP="005F15D4">
                            <w:pPr>
                              <w:jc w:val="center"/>
                            </w:pPr>
                          </w:p>
                          <w:p w14:paraId="282F77A6" w14:textId="77777777" w:rsidR="005F15D4" w:rsidRDefault="005F15D4" w:rsidP="005F15D4">
                            <w:pPr>
                              <w:jc w:val="center"/>
                            </w:pPr>
                          </w:p>
                          <w:p w14:paraId="400DF13F" w14:textId="77777777" w:rsidR="005F15D4" w:rsidRDefault="005F15D4" w:rsidP="005F15D4">
                            <w:pPr>
                              <w:jc w:val="center"/>
                            </w:pPr>
                          </w:p>
                          <w:p w14:paraId="71ECE4D6" w14:textId="77777777" w:rsidR="005F15D4" w:rsidRDefault="005F15D4" w:rsidP="005F15D4">
                            <w:pPr>
                              <w:jc w:val="center"/>
                            </w:pPr>
                          </w:p>
                          <w:p w14:paraId="2813D59D" w14:textId="77777777" w:rsidR="005F15D4" w:rsidRDefault="005F15D4" w:rsidP="005F15D4">
                            <w:pPr>
                              <w:jc w:val="center"/>
                            </w:pPr>
                          </w:p>
                          <w:p w14:paraId="1BF6A2DB" w14:textId="77777777" w:rsidR="005F15D4" w:rsidRDefault="005F15D4" w:rsidP="005F15D4">
                            <w:pPr>
                              <w:jc w:val="center"/>
                            </w:pPr>
                          </w:p>
                          <w:p w14:paraId="5FD27596" w14:textId="77777777" w:rsidR="005F15D4" w:rsidRDefault="005F15D4" w:rsidP="005F15D4">
                            <w:pPr>
                              <w:jc w:val="center"/>
                            </w:pPr>
                          </w:p>
                          <w:p w14:paraId="27F5E704" w14:textId="77777777" w:rsidR="005F15D4" w:rsidRDefault="005F15D4" w:rsidP="005F15D4">
                            <w:pPr>
                              <w:jc w:val="center"/>
                            </w:pPr>
                          </w:p>
                          <w:p w14:paraId="1FAC5108" w14:textId="77777777" w:rsidR="005F15D4" w:rsidRDefault="005F15D4" w:rsidP="005F15D4">
                            <w:pPr>
                              <w:jc w:val="center"/>
                            </w:pPr>
                          </w:p>
                          <w:p w14:paraId="30AD6BCF" w14:textId="77777777" w:rsidR="005F15D4" w:rsidRDefault="005F15D4" w:rsidP="005F15D4">
                            <w:pPr>
                              <w:jc w:val="center"/>
                            </w:pPr>
                          </w:p>
                          <w:p w14:paraId="080DBE1E" w14:textId="77777777" w:rsidR="005F15D4" w:rsidRDefault="005F15D4" w:rsidP="005F15D4">
                            <w:pPr>
                              <w:jc w:val="center"/>
                            </w:pPr>
                          </w:p>
                          <w:p w14:paraId="1243372E" w14:textId="77777777" w:rsidR="005F15D4" w:rsidRDefault="005F15D4" w:rsidP="005F15D4">
                            <w:pPr>
                              <w:jc w:val="center"/>
                            </w:pPr>
                          </w:p>
                          <w:p w14:paraId="37A88E9E" w14:textId="77777777" w:rsidR="005F15D4" w:rsidRDefault="005F15D4" w:rsidP="005F15D4">
                            <w:pPr>
                              <w:jc w:val="center"/>
                            </w:pPr>
                          </w:p>
                          <w:p w14:paraId="587411FF" w14:textId="77777777" w:rsidR="005F15D4" w:rsidRDefault="005F15D4" w:rsidP="005F15D4">
                            <w:pPr>
                              <w:jc w:val="center"/>
                            </w:pPr>
                          </w:p>
                          <w:p w14:paraId="77E3523A" w14:textId="77777777" w:rsidR="005F15D4" w:rsidRDefault="005F15D4" w:rsidP="005F15D4">
                            <w:pPr>
                              <w:jc w:val="center"/>
                            </w:pPr>
                          </w:p>
                          <w:p w14:paraId="66D67F2B" w14:textId="77777777" w:rsidR="005F15D4" w:rsidRDefault="005F15D4" w:rsidP="005F15D4">
                            <w:pPr>
                              <w:jc w:val="center"/>
                            </w:pPr>
                          </w:p>
                          <w:p w14:paraId="4DD97773" w14:textId="77777777" w:rsidR="005F15D4" w:rsidRDefault="005F15D4" w:rsidP="005F15D4">
                            <w:pPr>
                              <w:jc w:val="center"/>
                            </w:pPr>
                          </w:p>
                          <w:p w14:paraId="2AC86706" w14:textId="77777777" w:rsidR="005F15D4" w:rsidRDefault="005F15D4" w:rsidP="005F15D4">
                            <w:pPr>
                              <w:jc w:val="center"/>
                            </w:pPr>
                          </w:p>
                          <w:p w14:paraId="65250866" w14:textId="77777777" w:rsidR="005F15D4" w:rsidRDefault="005F15D4" w:rsidP="005F15D4">
                            <w:pPr>
                              <w:jc w:val="center"/>
                            </w:pPr>
                          </w:p>
                          <w:p w14:paraId="58C02C3C" w14:textId="77777777" w:rsidR="005F15D4" w:rsidRDefault="005F15D4" w:rsidP="005F15D4">
                            <w:pPr>
                              <w:jc w:val="center"/>
                            </w:pPr>
                          </w:p>
                          <w:p w14:paraId="5F6DEB50" w14:textId="77777777" w:rsidR="005F15D4" w:rsidRDefault="005F15D4" w:rsidP="005F15D4">
                            <w:pPr>
                              <w:jc w:val="center"/>
                            </w:pPr>
                          </w:p>
                          <w:p w14:paraId="16E93D06" w14:textId="77777777" w:rsidR="005F15D4" w:rsidRDefault="005F15D4" w:rsidP="005F15D4">
                            <w:pPr>
                              <w:jc w:val="center"/>
                            </w:pPr>
                          </w:p>
                          <w:p w14:paraId="0CD6C44F" w14:textId="77777777" w:rsidR="005F15D4" w:rsidRDefault="005F15D4" w:rsidP="005F15D4">
                            <w:pPr>
                              <w:jc w:val="center"/>
                            </w:pPr>
                          </w:p>
                          <w:p w14:paraId="2635B5DC" w14:textId="77777777" w:rsidR="005F15D4" w:rsidRDefault="005F15D4" w:rsidP="005F15D4">
                            <w:pPr>
                              <w:jc w:val="center"/>
                            </w:pPr>
                          </w:p>
                          <w:p w14:paraId="758E845F" w14:textId="77777777" w:rsidR="005F15D4" w:rsidRDefault="005F15D4" w:rsidP="005F15D4">
                            <w:pPr>
                              <w:jc w:val="center"/>
                            </w:pPr>
                          </w:p>
                          <w:p w14:paraId="77792D57" w14:textId="77777777" w:rsidR="005F15D4" w:rsidRDefault="005F15D4" w:rsidP="005F15D4">
                            <w:pPr>
                              <w:jc w:val="center"/>
                            </w:pPr>
                          </w:p>
                          <w:p w14:paraId="7ECD541E" w14:textId="77777777" w:rsidR="005F15D4" w:rsidRDefault="005F15D4" w:rsidP="005F15D4">
                            <w:pPr>
                              <w:jc w:val="center"/>
                            </w:pPr>
                          </w:p>
                          <w:p w14:paraId="26210A4C" w14:textId="77777777" w:rsidR="005F15D4" w:rsidRDefault="005F15D4" w:rsidP="005F15D4">
                            <w:pPr>
                              <w:jc w:val="center"/>
                            </w:pPr>
                          </w:p>
                          <w:p w14:paraId="5C94C1C6" w14:textId="77777777" w:rsidR="005F15D4" w:rsidRDefault="005F15D4" w:rsidP="005F15D4">
                            <w:pPr>
                              <w:jc w:val="center"/>
                            </w:pPr>
                          </w:p>
                          <w:p w14:paraId="51DAC3A9" w14:textId="77777777" w:rsidR="005F15D4" w:rsidRDefault="005F15D4" w:rsidP="005F15D4">
                            <w:pPr>
                              <w:jc w:val="center"/>
                            </w:pPr>
                          </w:p>
                          <w:p w14:paraId="50911877" w14:textId="77777777" w:rsidR="005F15D4" w:rsidRDefault="005F15D4" w:rsidP="005F15D4">
                            <w:pPr>
                              <w:jc w:val="center"/>
                            </w:pPr>
                          </w:p>
                          <w:p w14:paraId="6964608C" w14:textId="77777777" w:rsidR="005F15D4" w:rsidRDefault="005F15D4" w:rsidP="005F15D4">
                            <w:pPr>
                              <w:jc w:val="center"/>
                            </w:pPr>
                          </w:p>
                          <w:p w14:paraId="4AD8DA76" w14:textId="77777777" w:rsidR="005F15D4" w:rsidRDefault="005F15D4" w:rsidP="005F15D4">
                            <w:pPr>
                              <w:jc w:val="center"/>
                            </w:pPr>
                          </w:p>
                          <w:p w14:paraId="7C41C784" w14:textId="77777777" w:rsidR="005F15D4" w:rsidRDefault="005F15D4" w:rsidP="005F15D4">
                            <w:pPr>
                              <w:jc w:val="center"/>
                            </w:pPr>
                          </w:p>
                          <w:p w14:paraId="02900D51" w14:textId="77777777" w:rsidR="005F15D4" w:rsidRDefault="005F15D4" w:rsidP="005F15D4">
                            <w:pPr>
                              <w:jc w:val="center"/>
                            </w:pPr>
                          </w:p>
                          <w:p w14:paraId="6B5B815D" w14:textId="77777777" w:rsidR="005F15D4" w:rsidRDefault="005F15D4" w:rsidP="005F15D4">
                            <w:pPr>
                              <w:jc w:val="center"/>
                            </w:pPr>
                          </w:p>
                          <w:p w14:paraId="307EBBAF" w14:textId="77777777" w:rsidR="005F15D4" w:rsidRDefault="005F15D4" w:rsidP="005F15D4">
                            <w:pPr>
                              <w:jc w:val="center"/>
                            </w:pPr>
                          </w:p>
                          <w:p w14:paraId="08F2EC8A" w14:textId="77777777" w:rsidR="005F15D4" w:rsidRDefault="005F15D4" w:rsidP="005F15D4">
                            <w:pPr>
                              <w:jc w:val="center"/>
                            </w:pPr>
                          </w:p>
                          <w:p w14:paraId="6A6913F1" w14:textId="77777777" w:rsidR="005F15D4" w:rsidRDefault="005F15D4" w:rsidP="005F15D4">
                            <w:pPr>
                              <w:jc w:val="center"/>
                            </w:pPr>
                          </w:p>
                          <w:p w14:paraId="5C2EEC06" w14:textId="77777777" w:rsidR="005F15D4" w:rsidRDefault="005F15D4" w:rsidP="005F15D4">
                            <w:pPr>
                              <w:jc w:val="center"/>
                            </w:pPr>
                          </w:p>
                          <w:p w14:paraId="0F219C77" w14:textId="77777777" w:rsidR="005F15D4" w:rsidRDefault="005F15D4" w:rsidP="005F15D4">
                            <w:pPr>
                              <w:jc w:val="center"/>
                            </w:pPr>
                          </w:p>
                          <w:p w14:paraId="177C457E" w14:textId="77777777" w:rsidR="005F15D4" w:rsidRDefault="005F15D4" w:rsidP="005F15D4">
                            <w:pPr>
                              <w:jc w:val="center"/>
                            </w:pPr>
                          </w:p>
                          <w:p w14:paraId="1582B876" w14:textId="77777777" w:rsidR="005F15D4" w:rsidRDefault="005F15D4" w:rsidP="005F15D4">
                            <w:pPr>
                              <w:jc w:val="center"/>
                            </w:pPr>
                          </w:p>
                          <w:p w14:paraId="52EB377F" w14:textId="77777777" w:rsidR="005F15D4" w:rsidRDefault="005F15D4" w:rsidP="005F15D4">
                            <w:pPr>
                              <w:jc w:val="center"/>
                            </w:pPr>
                          </w:p>
                          <w:p w14:paraId="24BCD88F" w14:textId="77777777" w:rsidR="005F15D4" w:rsidRDefault="005F15D4" w:rsidP="005F15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83F73" id="Diagonal Stripe 8" o:spid="_x0000_s1037" style="position:absolute;margin-left:-13pt;margin-top:234.7pt;width:107.75pt;height:108.75pt;flip:x y;z-index:25165826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368425,1381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" adj="-11796480,,5400" path="m,690563l684213,r684212,l,1381125,,690563xe" fillcolor="#ea4e4e" stroked="f" strokeweight="1pt">
                <v:stroke joinstyle="miter"/>
                <v:formulas/>
                <v:path arrowok="t" o:connecttype="custom" o:connectlocs="0,690563;684213,0;1368425,0;0,1381125;0,690563" o:connectangles="0,0,0,0,0" textboxrect="0,0,1368425,1381125"/>
                <v:textbox>
                  <w:txbxContent>
                    <w:p w14:paraId="0DB3FF36" w14:textId="77777777" w:rsidR="005F15D4" w:rsidRDefault="005F15D4" w:rsidP="005F15D4"/>
                    <w:p w14:paraId="4D527E80" w14:textId="77777777" w:rsidR="005F15D4" w:rsidRDefault="005F15D4" w:rsidP="005F15D4"/>
                    <w:p w14:paraId="70CBE411" w14:textId="77777777" w:rsidR="005F15D4" w:rsidRDefault="005F15D4" w:rsidP="005F15D4"/>
                    <w:p w14:paraId="58F94BC6" w14:textId="77777777" w:rsidR="005F15D4" w:rsidRDefault="005F15D4" w:rsidP="005F15D4">
                      <w:pPr>
                        <w:jc w:val="center"/>
                      </w:pPr>
                    </w:p>
                    <w:p w14:paraId="6EDCBE79" w14:textId="77777777" w:rsidR="005F15D4" w:rsidRDefault="005F15D4" w:rsidP="005F15D4">
                      <w:pPr>
                        <w:jc w:val="center"/>
                      </w:pPr>
                    </w:p>
                    <w:p w14:paraId="2584161B" w14:textId="77777777" w:rsidR="005F15D4" w:rsidRDefault="005F15D4" w:rsidP="005F15D4">
                      <w:pPr>
                        <w:jc w:val="center"/>
                      </w:pPr>
                    </w:p>
                    <w:p w14:paraId="5750BDE2" w14:textId="77777777" w:rsidR="005F15D4" w:rsidRDefault="005F15D4" w:rsidP="005F15D4">
                      <w:pPr>
                        <w:jc w:val="center"/>
                      </w:pPr>
                    </w:p>
                    <w:p w14:paraId="4F916A28" w14:textId="77777777" w:rsidR="005F15D4" w:rsidRDefault="005F15D4" w:rsidP="005F15D4">
                      <w:pPr>
                        <w:jc w:val="center"/>
                      </w:pPr>
                    </w:p>
                    <w:p w14:paraId="18A25F51" w14:textId="77777777" w:rsidR="005F15D4" w:rsidRDefault="005F15D4" w:rsidP="005F15D4">
                      <w:pPr>
                        <w:jc w:val="center"/>
                      </w:pPr>
                    </w:p>
                    <w:p w14:paraId="282F77A6" w14:textId="77777777" w:rsidR="005F15D4" w:rsidRDefault="005F15D4" w:rsidP="005F15D4">
                      <w:pPr>
                        <w:jc w:val="center"/>
                      </w:pPr>
                    </w:p>
                    <w:p w14:paraId="400DF13F" w14:textId="77777777" w:rsidR="005F15D4" w:rsidRDefault="005F15D4" w:rsidP="005F15D4">
                      <w:pPr>
                        <w:jc w:val="center"/>
                      </w:pPr>
                    </w:p>
                    <w:p w14:paraId="71ECE4D6" w14:textId="77777777" w:rsidR="005F15D4" w:rsidRDefault="005F15D4" w:rsidP="005F15D4">
                      <w:pPr>
                        <w:jc w:val="center"/>
                      </w:pPr>
                    </w:p>
                    <w:p w14:paraId="2813D59D" w14:textId="77777777" w:rsidR="005F15D4" w:rsidRDefault="005F15D4" w:rsidP="005F15D4">
                      <w:pPr>
                        <w:jc w:val="center"/>
                      </w:pPr>
                    </w:p>
                    <w:p w14:paraId="1BF6A2DB" w14:textId="77777777" w:rsidR="005F15D4" w:rsidRDefault="005F15D4" w:rsidP="005F15D4">
                      <w:pPr>
                        <w:jc w:val="center"/>
                      </w:pPr>
                    </w:p>
                    <w:p w14:paraId="5FD27596" w14:textId="77777777" w:rsidR="005F15D4" w:rsidRDefault="005F15D4" w:rsidP="005F15D4">
                      <w:pPr>
                        <w:jc w:val="center"/>
                      </w:pPr>
                    </w:p>
                    <w:p w14:paraId="27F5E704" w14:textId="77777777" w:rsidR="005F15D4" w:rsidRDefault="005F15D4" w:rsidP="005F15D4">
                      <w:pPr>
                        <w:jc w:val="center"/>
                      </w:pPr>
                    </w:p>
                    <w:p w14:paraId="1FAC5108" w14:textId="77777777" w:rsidR="005F15D4" w:rsidRDefault="005F15D4" w:rsidP="005F15D4">
                      <w:pPr>
                        <w:jc w:val="center"/>
                      </w:pPr>
                    </w:p>
                    <w:p w14:paraId="30AD6BCF" w14:textId="77777777" w:rsidR="005F15D4" w:rsidRDefault="005F15D4" w:rsidP="005F15D4">
                      <w:pPr>
                        <w:jc w:val="center"/>
                      </w:pPr>
                    </w:p>
                    <w:p w14:paraId="080DBE1E" w14:textId="77777777" w:rsidR="005F15D4" w:rsidRDefault="005F15D4" w:rsidP="005F15D4">
                      <w:pPr>
                        <w:jc w:val="center"/>
                      </w:pPr>
                    </w:p>
                    <w:p w14:paraId="1243372E" w14:textId="77777777" w:rsidR="005F15D4" w:rsidRDefault="005F15D4" w:rsidP="005F15D4">
                      <w:pPr>
                        <w:jc w:val="center"/>
                      </w:pPr>
                    </w:p>
                    <w:p w14:paraId="37A88E9E" w14:textId="77777777" w:rsidR="005F15D4" w:rsidRDefault="005F15D4" w:rsidP="005F15D4">
                      <w:pPr>
                        <w:jc w:val="center"/>
                      </w:pPr>
                    </w:p>
                    <w:p w14:paraId="587411FF" w14:textId="77777777" w:rsidR="005F15D4" w:rsidRDefault="005F15D4" w:rsidP="005F15D4">
                      <w:pPr>
                        <w:jc w:val="center"/>
                      </w:pPr>
                    </w:p>
                    <w:p w14:paraId="77E3523A" w14:textId="77777777" w:rsidR="005F15D4" w:rsidRDefault="005F15D4" w:rsidP="005F15D4">
                      <w:pPr>
                        <w:jc w:val="center"/>
                      </w:pPr>
                    </w:p>
                    <w:p w14:paraId="66D67F2B" w14:textId="77777777" w:rsidR="005F15D4" w:rsidRDefault="005F15D4" w:rsidP="005F15D4">
                      <w:pPr>
                        <w:jc w:val="center"/>
                      </w:pPr>
                    </w:p>
                    <w:p w14:paraId="4DD97773" w14:textId="77777777" w:rsidR="005F15D4" w:rsidRDefault="005F15D4" w:rsidP="005F15D4">
                      <w:pPr>
                        <w:jc w:val="center"/>
                      </w:pPr>
                    </w:p>
                    <w:p w14:paraId="2AC86706" w14:textId="77777777" w:rsidR="005F15D4" w:rsidRDefault="005F15D4" w:rsidP="005F15D4">
                      <w:pPr>
                        <w:jc w:val="center"/>
                      </w:pPr>
                    </w:p>
                    <w:p w14:paraId="65250866" w14:textId="77777777" w:rsidR="005F15D4" w:rsidRDefault="005F15D4" w:rsidP="005F15D4">
                      <w:pPr>
                        <w:jc w:val="center"/>
                      </w:pPr>
                    </w:p>
                    <w:p w14:paraId="58C02C3C" w14:textId="77777777" w:rsidR="005F15D4" w:rsidRDefault="005F15D4" w:rsidP="005F15D4">
                      <w:pPr>
                        <w:jc w:val="center"/>
                      </w:pPr>
                    </w:p>
                    <w:p w14:paraId="5F6DEB50" w14:textId="77777777" w:rsidR="005F15D4" w:rsidRDefault="005F15D4" w:rsidP="005F15D4">
                      <w:pPr>
                        <w:jc w:val="center"/>
                      </w:pPr>
                    </w:p>
                    <w:p w14:paraId="16E93D06" w14:textId="77777777" w:rsidR="005F15D4" w:rsidRDefault="005F15D4" w:rsidP="005F15D4">
                      <w:pPr>
                        <w:jc w:val="center"/>
                      </w:pPr>
                    </w:p>
                    <w:p w14:paraId="0CD6C44F" w14:textId="77777777" w:rsidR="005F15D4" w:rsidRDefault="005F15D4" w:rsidP="005F15D4">
                      <w:pPr>
                        <w:jc w:val="center"/>
                      </w:pPr>
                    </w:p>
                    <w:p w14:paraId="2635B5DC" w14:textId="77777777" w:rsidR="005F15D4" w:rsidRDefault="005F15D4" w:rsidP="005F15D4">
                      <w:pPr>
                        <w:jc w:val="center"/>
                      </w:pPr>
                    </w:p>
                    <w:p w14:paraId="758E845F" w14:textId="77777777" w:rsidR="005F15D4" w:rsidRDefault="005F15D4" w:rsidP="005F15D4">
                      <w:pPr>
                        <w:jc w:val="center"/>
                      </w:pPr>
                    </w:p>
                    <w:p w14:paraId="77792D57" w14:textId="77777777" w:rsidR="005F15D4" w:rsidRDefault="005F15D4" w:rsidP="005F15D4">
                      <w:pPr>
                        <w:jc w:val="center"/>
                      </w:pPr>
                    </w:p>
                    <w:p w14:paraId="7ECD541E" w14:textId="77777777" w:rsidR="005F15D4" w:rsidRDefault="005F15D4" w:rsidP="005F15D4">
                      <w:pPr>
                        <w:jc w:val="center"/>
                      </w:pPr>
                    </w:p>
                    <w:p w14:paraId="26210A4C" w14:textId="77777777" w:rsidR="005F15D4" w:rsidRDefault="005F15D4" w:rsidP="005F15D4">
                      <w:pPr>
                        <w:jc w:val="center"/>
                      </w:pPr>
                    </w:p>
                    <w:p w14:paraId="5C94C1C6" w14:textId="77777777" w:rsidR="005F15D4" w:rsidRDefault="005F15D4" w:rsidP="005F15D4">
                      <w:pPr>
                        <w:jc w:val="center"/>
                      </w:pPr>
                    </w:p>
                    <w:p w14:paraId="51DAC3A9" w14:textId="77777777" w:rsidR="005F15D4" w:rsidRDefault="005F15D4" w:rsidP="005F15D4">
                      <w:pPr>
                        <w:jc w:val="center"/>
                      </w:pPr>
                    </w:p>
                    <w:p w14:paraId="50911877" w14:textId="77777777" w:rsidR="005F15D4" w:rsidRDefault="005F15D4" w:rsidP="005F15D4">
                      <w:pPr>
                        <w:jc w:val="center"/>
                      </w:pPr>
                    </w:p>
                    <w:p w14:paraId="6964608C" w14:textId="77777777" w:rsidR="005F15D4" w:rsidRDefault="005F15D4" w:rsidP="005F15D4">
                      <w:pPr>
                        <w:jc w:val="center"/>
                      </w:pPr>
                    </w:p>
                    <w:p w14:paraId="4AD8DA76" w14:textId="77777777" w:rsidR="005F15D4" w:rsidRDefault="005F15D4" w:rsidP="005F15D4">
                      <w:pPr>
                        <w:jc w:val="center"/>
                      </w:pPr>
                    </w:p>
                    <w:p w14:paraId="7C41C784" w14:textId="77777777" w:rsidR="005F15D4" w:rsidRDefault="005F15D4" w:rsidP="005F15D4">
                      <w:pPr>
                        <w:jc w:val="center"/>
                      </w:pPr>
                    </w:p>
                    <w:p w14:paraId="02900D51" w14:textId="77777777" w:rsidR="005F15D4" w:rsidRDefault="005F15D4" w:rsidP="005F15D4">
                      <w:pPr>
                        <w:jc w:val="center"/>
                      </w:pPr>
                    </w:p>
                    <w:p w14:paraId="6B5B815D" w14:textId="77777777" w:rsidR="005F15D4" w:rsidRDefault="005F15D4" w:rsidP="005F15D4">
                      <w:pPr>
                        <w:jc w:val="center"/>
                      </w:pPr>
                    </w:p>
                    <w:p w14:paraId="307EBBAF" w14:textId="77777777" w:rsidR="005F15D4" w:rsidRDefault="005F15D4" w:rsidP="005F15D4">
                      <w:pPr>
                        <w:jc w:val="center"/>
                      </w:pPr>
                    </w:p>
                    <w:p w14:paraId="08F2EC8A" w14:textId="77777777" w:rsidR="005F15D4" w:rsidRDefault="005F15D4" w:rsidP="005F15D4">
                      <w:pPr>
                        <w:jc w:val="center"/>
                      </w:pPr>
                    </w:p>
                    <w:p w14:paraId="6A6913F1" w14:textId="77777777" w:rsidR="005F15D4" w:rsidRDefault="005F15D4" w:rsidP="005F15D4">
                      <w:pPr>
                        <w:jc w:val="center"/>
                      </w:pPr>
                    </w:p>
                    <w:p w14:paraId="5C2EEC06" w14:textId="77777777" w:rsidR="005F15D4" w:rsidRDefault="005F15D4" w:rsidP="005F15D4">
                      <w:pPr>
                        <w:jc w:val="center"/>
                      </w:pPr>
                    </w:p>
                    <w:p w14:paraId="0F219C77" w14:textId="77777777" w:rsidR="005F15D4" w:rsidRDefault="005F15D4" w:rsidP="005F15D4">
                      <w:pPr>
                        <w:jc w:val="center"/>
                      </w:pPr>
                    </w:p>
                    <w:p w14:paraId="177C457E" w14:textId="77777777" w:rsidR="005F15D4" w:rsidRDefault="005F15D4" w:rsidP="005F15D4">
                      <w:pPr>
                        <w:jc w:val="center"/>
                      </w:pPr>
                    </w:p>
                    <w:p w14:paraId="1582B876" w14:textId="77777777" w:rsidR="005F15D4" w:rsidRDefault="005F15D4" w:rsidP="005F15D4">
                      <w:pPr>
                        <w:jc w:val="center"/>
                      </w:pPr>
                    </w:p>
                    <w:p w14:paraId="52EB377F" w14:textId="77777777" w:rsidR="005F15D4" w:rsidRDefault="005F15D4" w:rsidP="005F15D4">
                      <w:pPr>
                        <w:jc w:val="center"/>
                      </w:pPr>
                    </w:p>
                    <w:p w14:paraId="24BCD88F" w14:textId="77777777" w:rsidR="005F15D4" w:rsidRDefault="005F15D4" w:rsidP="005F15D4">
                      <w:pPr>
                        <w:jc w:val="center"/>
                      </w:pPr>
                    </w:p>
                  </w:txbxContent>
                </v:textbox>
                <w10:wrap anchorx="page"/>
              </v:shape>
            </w:pict>
          </mc:Fallback>
        </mc:AlternateContent>
      </w:r>
      <w:r w:rsidR="005F15D4">
        <w:rPr>
          <w:noProof/>
        </w:rPr>
        <mc:AlternateContent>
          <mc:Choice Requires="wps">
            <w:drawing>
              <wp:anchor distT="0" distB="0" distL="114300" distR="114300" simplePos="0" relativeHeight="251658264" behindDoc="0" locked="0" layoutInCell="1" allowOverlap="1" wp14:anchorId="3968E9F4" wp14:editId="30710E42">
                <wp:simplePos x="0" y="0"/>
                <wp:positionH relativeFrom="page">
                  <wp:posOffset>-71755</wp:posOffset>
                </wp:positionH>
                <wp:positionV relativeFrom="paragraph">
                  <wp:posOffset>-546100</wp:posOffset>
                </wp:positionV>
                <wp:extent cx="1368425" cy="1381125"/>
                <wp:effectExtent l="0" t="0" r="3175" b="9525"/>
                <wp:wrapNone/>
                <wp:docPr id="4" name="Diagonal Stripe 4"/>
                <wp:cNvGraphicFramePr/>
                <a:graphic xmlns:a="http://schemas.openxmlformats.org/drawingml/2006/main">
                  <a:graphicData uri="http://schemas.microsoft.com/office/word/2010/wordprocessingShape">
                    <wps:wsp>
                      <wps:cNvSpPr/>
                      <wps:spPr>
                        <a:xfrm flipH="1" flipV="1">
                          <a:off x="0" y="0"/>
                          <a:ext cx="1368425" cy="1381125"/>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68010" id="Diagonal Stripe 4" o:spid="_x0000_s1026" style="position:absolute;margin-left:-5.65pt;margin-top:-43pt;width:107.75pt;height:108.75pt;flip:x y;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368425,138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" path="m,690563l684213,r684212,l,1381125,,690563xe" fillcolor="#ea4e4e [3204]" stroked="f" strokeweight="1pt">
                <v:stroke joinstyle="miter"/>
                <v:path arrowok="t" o:connecttype="custom" o:connectlocs="0,690563;684213,0;1368425,0;0,1381125;0,690563" o:connectangles="0,0,0,0,0"/>
                <w10:wrap anchorx="page"/>
              </v:shape>
            </w:pict>
          </mc:Fallback>
        </mc:AlternateContent>
      </w:r>
      <w:r w:rsidR="005F15D4">
        <w:rPr>
          <w:noProof/>
        </w:rPr>
        <mc:AlternateContent>
          <mc:Choice Requires="wps">
            <w:drawing>
              <wp:anchor distT="0" distB="0" distL="114300" distR="114300" simplePos="0" relativeHeight="251658265" behindDoc="0" locked="0" layoutInCell="1" allowOverlap="1" wp14:anchorId="2E4FC915" wp14:editId="3ED29A2A">
                <wp:simplePos x="0" y="0"/>
                <wp:positionH relativeFrom="page">
                  <wp:posOffset>-175260</wp:posOffset>
                </wp:positionH>
                <wp:positionV relativeFrom="paragraph">
                  <wp:posOffset>835025</wp:posOffset>
                </wp:positionV>
                <wp:extent cx="1569085" cy="1379220"/>
                <wp:effectExtent l="0" t="0" r="0" b="0"/>
                <wp:wrapNone/>
                <wp:docPr id="60" name="Diagonal Stripe 60"/>
                <wp:cNvGraphicFramePr/>
                <a:graphic xmlns:a="http://schemas.openxmlformats.org/drawingml/2006/main">
                  <a:graphicData uri="http://schemas.microsoft.com/office/word/2010/wordprocessingShape">
                    <wps:wsp>
                      <wps:cNvSpPr/>
                      <wps:spPr>
                        <a:xfrm flipH="1">
                          <a:off x="0" y="0"/>
                          <a:ext cx="1569085" cy="1379220"/>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9A3A7" id="Diagonal Stripe 60" o:spid="_x0000_s1026" style="position:absolute;margin-left:-13.8pt;margin-top:65.75pt;width:123.55pt;height:108.6pt;flip:x;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569085,13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" path="m,689610l784543,r784542,l,1379220,,689610xe" fillcolor="#ea4e4e [3204]" stroked="f" strokeweight="1pt">
                <v:stroke joinstyle="miter"/>
                <v:path arrowok="t" o:connecttype="custom" o:connectlocs="0,689610;784543,0;1569085,0;0,1379220;0,689610" o:connectangles="0,0,0,0,0"/>
                <w10:wrap anchorx="page"/>
              </v:shape>
            </w:pict>
          </mc:Fallback>
        </mc:AlternateContent>
      </w:r>
      <w:r w:rsidR="005F15D4">
        <w:rPr>
          <w:noProof/>
        </w:rPr>
        <mc:AlternateContent>
          <mc:Choice Requires="wps">
            <w:drawing>
              <wp:anchor distT="0" distB="0" distL="114300" distR="114300" simplePos="0" relativeHeight="251658266" behindDoc="0" locked="0" layoutInCell="1" allowOverlap="1" wp14:anchorId="0B05FEF1" wp14:editId="0C8CB97A">
                <wp:simplePos x="0" y="0"/>
                <wp:positionH relativeFrom="page">
                  <wp:posOffset>-201930</wp:posOffset>
                </wp:positionH>
                <wp:positionV relativeFrom="paragraph">
                  <wp:posOffset>1386840</wp:posOffset>
                </wp:positionV>
                <wp:extent cx="1368425" cy="1386205"/>
                <wp:effectExtent l="0" t="8890" r="0" b="0"/>
                <wp:wrapNone/>
                <wp:docPr id="61" name="Diagonal Stripe 61"/>
                <wp:cNvGraphicFramePr/>
                <a:graphic xmlns:a="http://schemas.openxmlformats.org/drawingml/2006/main">
                  <a:graphicData uri="http://schemas.microsoft.com/office/word/2010/wordprocessingShape">
                    <wps:wsp>
                      <wps:cNvSpPr/>
                      <wps:spPr>
                        <a:xfrm rot="16200000" flipH="1">
                          <a:off x="0" y="0"/>
                          <a:ext cx="1368425" cy="1386205"/>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7CA8BA" id="Diagonal Stripe 61" o:spid="_x0000_s1026" style="position:absolute;margin-left:-15.9pt;margin-top:109.2pt;width:107.75pt;height:109.15pt;rotation:90;flip:x;z-index:2517114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1368425,138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" path="m,693103l684213,r684212,l,1386205,,693103xe" fillcolor="#ea4e4e [3204]" stroked="f" strokeweight="1pt">
                <v:stroke joinstyle="miter"/>
                <v:path arrowok="t" o:connecttype="custom" o:connectlocs="0,693103;684213,0;1368425,0;0,1386205;0,693103" o:connectangles="0,0,0,0,0"/>
                <w10:wrap anchorx="page"/>
              </v:shape>
            </w:pict>
          </mc:Fallback>
        </mc:AlternateContent>
      </w:r>
    </w:p>
    <w:p w14:paraId="0271E72B" w14:textId="48FD92CE" w:rsidR="002D69ED" w:rsidRDefault="002D69ED" w:rsidP="00B36FCA">
      <w:pPr>
        <w:pStyle w:val="Heading1"/>
      </w:pPr>
    </w:p>
    <w:p w14:paraId="7F0EA4EA" w14:textId="77777777" w:rsidR="00B7242A" w:rsidRDefault="00B7242A" w:rsidP="00591421">
      <w:pPr>
        <w:pStyle w:val="Heading1"/>
        <w:jc w:val="left"/>
      </w:pPr>
    </w:p>
    <w:p w14:paraId="6FD9B0E5" w14:textId="0244A37E" w:rsidR="00B7242A" w:rsidRPr="00F71D2E" w:rsidRDefault="00B7242A" w:rsidP="00B7242A">
      <w:pPr>
        <w:keepNext/>
        <w:keepLines/>
        <w:pBdr>
          <w:bottom w:val="single" w:sz="48" w:space="1" w:color="EA4E4E"/>
        </w:pBdr>
        <w:spacing w:before="600"/>
        <w:contextualSpacing/>
        <w:outlineLvl w:val="2"/>
        <w:rPr>
          <w:rFonts w:ascii="Franklin Gothic Demi" w:eastAsia="Times New Roman" w:hAnsi="Franklin Gothic Demi" w:cs="Times New Roman"/>
          <w:caps/>
          <w:sz w:val="32"/>
          <w:szCs w:val="24"/>
        </w:rPr>
      </w:pPr>
    </w:p>
    <w:p w14:paraId="0D644631" w14:textId="3563E214" w:rsidR="00B7242A" w:rsidRPr="00F71D2E" w:rsidRDefault="00BB55E7" w:rsidP="00B7242A">
      <w:pPr>
        <w:rPr>
          <w:rFonts w:ascii="Rockwell" w:eastAsia="Rockwell" w:hAnsi="Rockwell" w:cs="Times New Roman"/>
        </w:rPr>
      </w:pPr>
      <w:r>
        <w:rPr>
          <w:noProof/>
        </w:rPr>
        <mc:AlternateContent>
          <mc:Choice Requires="wps">
            <w:drawing>
              <wp:anchor distT="0" distB="0" distL="114300" distR="114300" simplePos="0" relativeHeight="251658323" behindDoc="0" locked="0" layoutInCell="1" allowOverlap="1" wp14:anchorId="3F2982B4" wp14:editId="0DD6F7FA">
                <wp:simplePos x="0" y="0"/>
                <wp:positionH relativeFrom="margin">
                  <wp:align>center</wp:align>
                </wp:positionH>
                <wp:positionV relativeFrom="paragraph">
                  <wp:posOffset>6285865</wp:posOffset>
                </wp:positionV>
                <wp:extent cx="2397211" cy="2323071"/>
                <wp:effectExtent l="0" t="0" r="3175" b="0"/>
                <wp:wrapNone/>
                <wp:docPr id="45" name="Block Arc 45"/>
                <wp:cNvGraphicFramePr/>
                <a:graphic xmlns:a="http://schemas.openxmlformats.org/drawingml/2006/main">
                  <a:graphicData uri="http://schemas.microsoft.com/office/word/2010/wordprocessingShape">
                    <wps:wsp>
                      <wps:cNvSpPr/>
                      <wps:spPr>
                        <a:xfrm>
                          <a:off x="0" y="0"/>
                          <a:ext cx="2397211" cy="2323071"/>
                        </a:xfrm>
                        <a:prstGeom prst="blockArc">
                          <a:avLst/>
                        </a:prstGeom>
                        <a:pattFill prst="ltHorz">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3611A" id="Block Arc 45" o:spid="_x0000_s1026" style="position:absolute;margin-left:0;margin-top:494.95pt;width:188.75pt;height:182.9pt;z-index:25165832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397211,2323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" path="m,1161536c,520037,536634,,1198606,v661972,,1198606,520037,1198606,1161536l1816443,1161536v,-320749,-276615,-580768,-617838,-580768c857382,580768,580767,840787,580767,1161536l,1161536xe" fillcolor="#ea4e4e [3204]" stroked="f" strokeweight="1pt">
                <v:fill r:id="rId10" o:title="" color2="white [3212]" type="pattern"/>
                <v:stroke joinstyle="miter"/>
                <v:path arrowok="t" o:connecttype="custom" o:connectlocs="0,1161536;1198606,0;2397212,1161536;1816443,1161536;1198605,580768;580767,1161536;0,1161536" o:connectangles="0,0,0,0,0,0,0"/>
                <w10:wrap anchorx="margin"/>
              </v:shape>
            </w:pict>
          </mc:Fallback>
        </mc:AlternateContent>
      </w:r>
      <w:r w:rsidR="008B61E8">
        <w:rPr>
          <w:noProof/>
        </w:rPr>
        <mc:AlternateContent>
          <mc:Choice Requires="wps">
            <w:drawing>
              <wp:anchor distT="45720" distB="45720" distL="114300" distR="114300" simplePos="0" relativeHeight="251658269" behindDoc="0" locked="0" layoutInCell="1" allowOverlap="1" wp14:anchorId="6D580642" wp14:editId="4A202290">
                <wp:simplePos x="0" y="0"/>
                <wp:positionH relativeFrom="margin">
                  <wp:posOffset>-229151</wp:posOffset>
                </wp:positionH>
                <wp:positionV relativeFrom="paragraph">
                  <wp:posOffset>1837364</wp:posOffset>
                </wp:positionV>
                <wp:extent cx="6736715" cy="4034274"/>
                <wp:effectExtent l="0" t="0" r="6985" b="44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4034274"/>
                        </a:xfrm>
                        <a:custGeom>
                          <a:avLst/>
                          <a:gdLst>
                            <a:gd name="connsiteX0" fmla="*/ 0 w 6710680"/>
                            <a:gd name="connsiteY0" fmla="*/ 0 h 2973070"/>
                            <a:gd name="connsiteX1" fmla="*/ 6710680 w 6710680"/>
                            <a:gd name="connsiteY1" fmla="*/ 0 h 2973070"/>
                            <a:gd name="connsiteX2" fmla="*/ 6710680 w 6710680"/>
                            <a:gd name="connsiteY2" fmla="*/ 2973070 h 2973070"/>
                            <a:gd name="connsiteX3" fmla="*/ 0 w 6710680"/>
                            <a:gd name="connsiteY3" fmla="*/ 2973070 h 2973070"/>
                            <a:gd name="connsiteX4" fmla="*/ 0 w 6710680"/>
                            <a:gd name="connsiteY4" fmla="*/ 0 h 2973070"/>
                            <a:gd name="connsiteX0" fmla="*/ 222637 w 6710680"/>
                            <a:gd name="connsiteY0" fmla="*/ 39756 h 2973070"/>
                            <a:gd name="connsiteX1" fmla="*/ 6710680 w 6710680"/>
                            <a:gd name="connsiteY1" fmla="*/ 0 h 2973070"/>
                            <a:gd name="connsiteX2" fmla="*/ 6710680 w 6710680"/>
                            <a:gd name="connsiteY2" fmla="*/ 2973070 h 2973070"/>
                            <a:gd name="connsiteX3" fmla="*/ 0 w 6710680"/>
                            <a:gd name="connsiteY3" fmla="*/ 2973070 h 2973070"/>
                            <a:gd name="connsiteX4" fmla="*/ 222637 w 6710680"/>
                            <a:gd name="connsiteY4" fmla="*/ 39756 h 2973070"/>
                            <a:gd name="connsiteX0" fmla="*/ 222637 w 6710680"/>
                            <a:gd name="connsiteY0" fmla="*/ 39756 h 2973070"/>
                            <a:gd name="connsiteX1" fmla="*/ 6710680 w 6710680"/>
                            <a:gd name="connsiteY1" fmla="*/ 0 h 2973070"/>
                            <a:gd name="connsiteX2" fmla="*/ 6710680 w 6710680"/>
                            <a:gd name="connsiteY2" fmla="*/ 2973070 h 2973070"/>
                            <a:gd name="connsiteX3" fmla="*/ 0 w 6710680"/>
                            <a:gd name="connsiteY3" fmla="*/ 2973070 h 2973070"/>
                            <a:gd name="connsiteX4" fmla="*/ 222637 w 6710680"/>
                            <a:gd name="connsiteY4" fmla="*/ 39756 h 2973070"/>
                            <a:gd name="connsiteX0" fmla="*/ 177459 w 6737064"/>
                            <a:gd name="connsiteY0" fmla="*/ 87464 h 2973070"/>
                            <a:gd name="connsiteX1" fmla="*/ 6737064 w 6737064"/>
                            <a:gd name="connsiteY1" fmla="*/ 0 h 2973070"/>
                            <a:gd name="connsiteX2" fmla="*/ 6737064 w 6737064"/>
                            <a:gd name="connsiteY2" fmla="*/ 2973070 h 2973070"/>
                            <a:gd name="connsiteX3" fmla="*/ 26384 w 6737064"/>
                            <a:gd name="connsiteY3" fmla="*/ 2973070 h 2973070"/>
                            <a:gd name="connsiteX4" fmla="*/ 177459 w 6737064"/>
                            <a:gd name="connsiteY4"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1134797 w 6737064"/>
                            <a:gd name="connsiteY2" fmla="*/ 246355 h 2973070"/>
                            <a:gd name="connsiteX3" fmla="*/ 6737064 w 6737064"/>
                            <a:gd name="connsiteY3" fmla="*/ 0 h 2973070"/>
                            <a:gd name="connsiteX4" fmla="*/ 6737064 w 6737064"/>
                            <a:gd name="connsiteY4" fmla="*/ 2973070 h 2973070"/>
                            <a:gd name="connsiteX5" fmla="*/ 26384 w 6737064"/>
                            <a:gd name="connsiteY5" fmla="*/ 2973070 h 2973070"/>
                            <a:gd name="connsiteX6" fmla="*/ 177459 w 6737064"/>
                            <a:gd name="connsiteY6" fmla="*/ 87464 h 2973070"/>
                            <a:gd name="connsiteX0" fmla="*/ 177459 w 6737064"/>
                            <a:gd name="connsiteY0" fmla="*/ 72188 h 2957794"/>
                            <a:gd name="connsiteX1" fmla="*/ 795172 w 6737064"/>
                            <a:gd name="connsiteY1" fmla="*/ 626 h 2957794"/>
                            <a:gd name="connsiteX2" fmla="*/ 1134797 w 6737064"/>
                            <a:gd name="connsiteY2" fmla="*/ 231079 h 2957794"/>
                            <a:gd name="connsiteX3" fmla="*/ 6731556 w 6737064"/>
                            <a:gd name="connsiteY3" fmla="*/ 247233 h 2957794"/>
                            <a:gd name="connsiteX4" fmla="*/ 6737064 w 6737064"/>
                            <a:gd name="connsiteY4" fmla="*/ 2957794 h 2957794"/>
                            <a:gd name="connsiteX5" fmla="*/ 26384 w 6737064"/>
                            <a:gd name="connsiteY5" fmla="*/ 2957794 h 2957794"/>
                            <a:gd name="connsiteX6" fmla="*/ 177459 w 6737064"/>
                            <a:gd name="connsiteY6" fmla="*/ 72188 h 29577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737064" h="2957794">
                              <a:moveTo>
                                <a:pt x="177459" y="72188"/>
                              </a:moveTo>
                              <a:cubicBezTo>
                                <a:pt x="1008898" y="384939"/>
                                <a:pt x="480595" y="-17927"/>
                                <a:pt x="795172" y="626"/>
                              </a:cubicBezTo>
                              <a:cubicBezTo>
                                <a:pt x="867983" y="3403"/>
                                <a:pt x="1061986" y="228302"/>
                                <a:pt x="1134797" y="231079"/>
                              </a:cubicBezTo>
                              <a:lnTo>
                                <a:pt x="6731556" y="247233"/>
                              </a:lnTo>
                              <a:lnTo>
                                <a:pt x="6737064" y="2957794"/>
                              </a:lnTo>
                              <a:lnTo>
                                <a:pt x="26384" y="2957794"/>
                              </a:lnTo>
                              <a:cubicBezTo>
                                <a:pt x="100596" y="1980023"/>
                                <a:pt x="-159146" y="716004"/>
                                <a:pt x="177459" y="72188"/>
                              </a:cubicBezTo>
                              <a:close/>
                            </a:path>
                          </a:pathLst>
                        </a:custGeom>
                        <a:solidFill>
                          <a:srgbClr val="FFFFFF"/>
                        </a:solidFill>
                        <a:ln w="9525">
                          <a:noFill/>
                          <a:miter lim="800000"/>
                          <a:headEnd/>
                          <a:tailEnd/>
                        </a:ln>
                      </wps:spPr>
                      <wps:txbx>
                        <w:txbxContent>
                          <w:p w14:paraId="0A31F619" w14:textId="4BDAF6BB" w:rsidR="000D4D40" w:rsidRPr="00F71D2E" w:rsidRDefault="0011697F" w:rsidP="000D4D40">
                            <w:pPr>
                              <w:keepNext/>
                              <w:keepLines/>
                              <w:pBdr>
                                <w:bottom w:val="single" w:sz="48" w:space="1" w:color="EA4E4E"/>
                              </w:pBdr>
                              <w:spacing w:before="600"/>
                              <w:contextualSpacing/>
                              <w:outlineLvl w:val="2"/>
                              <w:rPr>
                                <w:rFonts w:ascii="Franklin Gothic Demi" w:eastAsia="Times New Roman" w:hAnsi="Franklin Gothic Demi" w:cs="Times New Roman"/>
                                <w:caps/>
                                <w:sz w:val="32"/>
                                <w:szCs w:val="24"/>
                              </w:rPr>
                            </w:pPr>
                            <w:r w:rsidRPr="0011697F">
                              <w:rPr>
                                <w:rFonts w:ascii="Franklin Gothic Demi" w:eastAsia="Times New Roman" w:hAnsi="Franklin Gothic Demi" w:cs="Times New Roman"/>
                                <w:caps/>
                                <w:sz w:val="32"/>
                                <w:szCs w:val="24"/>
                              </w:rPr>
                              <w:t>Lab Summary</w:t>
                            </w:r>
                            <w:r w:rsidR="005501C1">
                              <w:rPr>
                                <w:rFonts w:ascii="Franklin Gothic Demi" w:eastAsia="Times New Roman" w:hAnsi="Franklin Gothic Demi" w:cs="Times New Roman"/>
                                <w:caps/>
                                <w:sz w:val="32"/>
                                <w:szCs w:val="24"/>
                              </w:rPr>
                              <w:t xml:space="preserve"> </w:t>
                            </w:r>
                            <w:r w:rsidR="005501C1" w:rsidRPr="005501C1">
                              <w:rPr>
                                <w:rFonts w:eastAsia="Times New Roman" w:cs="Times New Roman"/>
                                <w:i/>
                                <w:iCs/>
                                <w:szCs w:val="18"/>
                              </w:rPr>
                              <w:t>With m</w:t>
                            </w:r>
                            <w:r w:rsidR="005501C1" w:rsidRPr="005501C1">
                              <w:rPr>
                                <w:rFonts w:eastAsia="Times New Roman" w:cs="Times New Roman"/>
                                <w:i/>
                                <w:iCs/>
                                <w:szCs w:val="18"/>
                              </w:rPr>
                              <w:t>ore complex</w:t>
                            </w:r>
                            <w:r w:rsidR="005501C1" w:rsidRPr="005501C1">
                              <w:rPr>
                                <w:rFonts w:eastAsia="Times New Roman" w:cs="Times New Roman"/>
                                <w:i/>
                                <w:iCs/>
                                <w:szCs w:val="18"/>
                              </w:rPr>
                              <w:t xml:space="preserve"> background</w:t>
                            </w:r>
                            <w:r w:rsidR="005501C1" w:rsidRPr="005501C1">
                              <w:rPr>
                                <w:rFonts w:eastAsia="Times New Roman" w:cs="Times New Roman"/>
                                <w:i/>
                                <w:iCs/>
                                <w:szCs w:val="18"/>
                              </w:rPr>
                              <w:t xml:space="preserve"> elements discussed</w:t>
                            </w:r>
                          </w:p>
                          <w:p w14:paraId="47BF74BB" w14:textId="08AD508B" w:rsidR="00035087" w:rsidRDefault="00A94E53" w:rsidP="005136D4">
                            <w:pPr>
                              <w:spacing w:line="360" w:lineRule="auto"/>
                              <w:rPr>
                                <w:lang w:val="en"/>
                              </w:rPr>
                            </w:pPr>
                            <w:r w:rsidRPr="00A94E53">
                              <w:rPr>
                                <w:lang w:val="en"/>
                              </w:rPr>
                              <w:t>Initially</w:t>
                            </w:r>
                            <w:r w:rsidR="009510DD">
                              <w:rPr>
                                <w:lang w:val="en"/>
                              </w:rPr>
                              <w:t xml:space="preserve">, I set up EIGRP on 3 routers </w:t>
                            </w:r>
                            <w:r w:rsidR="00BA5F0A">
                              <w:rPr>
                                <w:lang w:val="en"/>
                              </w:rPr>
                              <w:t>following Cisco ipv6-spe</w:t>
                            </w:r>
                            <w:r w:rsidR="00EA6937">
                              <w:rPr>
                                <w:lang w:val="en"/>
                              </w:rPr>
                              <w:t>cific</w:t>
                            </w:r>
                            <w:r w:rsidR="00BA5F0A">
                              <w:rPr>
                                <w:lang w:val="en"/>
                              </w:rPr>
                              <w:t xml:space="preserve"> </w:t>
                            </w:r>
                            <w:r w:rsidR="00570EAD">
                              <w:rPr>
                                <w:lang w:val="en"/>
                              </w:rPr>
                              <w:t>guidelines and</w:t>
                            </w:r>
                            <w:r w:rsidR="00EA6937">
                              <w:rPr>
                                <w:lang w:val="en"/>
                              </w:rPr>
                              <w:t xml:space="preserve"> added my own ipv4 configs based on the </w:t>
                            </w:r>
                            <w:r w:rsidR="003F1A80">
                              <w:rPr>
                                <w:lang w:val="en"/>
                              </w:rPr>
                              <w:t>efficient system demonstrated in the previous lab</w:t>
                            </w:r>
                            <w:r w:rsidR="00BA5F0A">
                              <w:rPr>
                                <w:lang w:val="en"/>
                              </w:rPr>
                              <w:t>.</w:t>
                            </w:r>
                            <w:r w:rsidR="00EA6937">
                              <w:rPr>
                                <w:lang w:val="en"/>
                              </w:rPr>
                              <w:t xml:space="preserve"> The Cisco system ended up being unwieldy as </w:t>
                            </w:r>
                            <w:r w:rsidR="003F1A80">
                              <w:rPr>
                                <w:lang w:val="en"/>
                              </w:rPr>
                              <w:t xml:space="preserve">each address was </w:t>
                            </w:r>
                            <w:r w:rsidR="001138CD">
                              <w:rPr>
                                <w:lang w:val="en"/>
                              </w:rPr>
                              <w:t>radically different from the others</w:t>
                            </w:r>
                            <w:r w:rsidR="00421621">
                              <w:rPr>
                                <w:lang w:val="en"/>
                              </w:rPr>
                              <w:t xml:space="preserve">, e.g. they had different </w:t>
                            </w:r>
                            <w:r w:rsidR="006016B5">
                              <w:rPr>
                                <w:lang w:val="en"/>
                              </w:rPr>
                              <w:t>subnets</w:t>
                            </w:r>
                            <w:r w:rsidR="00421621">
                              <w:rPr>
                                <w:lang w:val="en"/>
                              </w:rPr>
                              <w:t xml:space="preserve"> and the notation was off for the loopbacks</w:t>
                            </w:r>
                            <w:r w:rsidR="00EA6937">
                              <w:rPr>
                                <w:lang w:val="en"/>
                              </w:rPr>
                              <w:t>.</w:t>
                            </w:r>
                            <w:r w:rsidR="00BA5F0A">
                              <w:rPr>
                                <w:lang w:val="en"/>
                              </w:rPr>
                              <w:t xml:space="preserve"> </w:t>
                            </w:r>
                            <w:r w:rsidRPr="00A94E53">
                              <w:rPr>
                                <w:lang w:val="en"/>
                              </w:rPr>
                              <w:t>After getting it working for those 3</w:t>
                            </w:r>
                            <w:r w:rsidR="006016B5">
                              <w:rPr>
                                <w:lang w:val="en"/>
                              </w:rPr>
                              <w:t xml:space="preserve"> routers</w:t>
                            </w:r>
                            <w:r w:rsidRPr="00A94E53">
                              <w:rPr>
                                <w:lang w:val="en"/>
                              </w:rPr>
                              <w:t>, I extended the topology to 5 routers (making use of past lab experience to make the router</w:t>
                            </w:r>
                            <w:r w:rsidR="00983CF8">
                              <w:rPr>
                                <w:lang w:val="en"/>
                              </w:rPr>
                              <w:t xml:space="preserve"> configs standardized, cut and paste rather than typing in commands 1 by 1</w:t>
                            </w:r>
                            <w:r w:rsidRPr="00A94E53">
                              <w:rPr>
                                <w:lang w:val="en"/>
                              </w:rPr>
                              <w:t>)</w:t>
                            </w:r>
                            <w:r w:rsidR="00983CF8">
                              <w:rPr>
                                <w:lang w:val="en"/>
                              </w:rPr>
                              <w:t>.</w:t>
                            </w:r>
                            <w:r w:rsidR="00851B8A">
                              <w:rPr>
                                <w:lang w:val="en"/>
                              </w:rPr>
                              <w:t xml:space="preserve"> I struggled a bit with the network statements, initially thinking I could do interface-configs as I had done with OSPF.</w:t>
                            </w:r>
                            <w:r w:rsidR="006C3912">
                              <w:rPr>
                                <w:lang w:val="en"/>
                              </w:rPr>
                              <w:t xml:space="preserve"> </w:t>
                            </w:r>
                            <w:r w:rsidR="00B54776">
                              <w:rPr>
                                <w:lang w:val="en"/>
                              </w:rPr>
                              <w:t>After EIGRP was running on all 5 routers, I turned my attention to various other bonus features of EIGRP</w:t>
                            </w:r>
                            <w:r w:rsidR="000D59BC">
                              <w:rPr>
                                <w:lang w:val="en"/>
                              </w:rPr>
                              <w:t xml:space="preserve">, </w:t>
                            </w:r>
                            <w:r w:rsidR="00B442A4">
                              <w:rPr>
                                <w:lang w:val="en"/>
                              </w:rPr>
                              <w:t>namely</w:t>
                            </w:r>
                            <w:r w:rsidR="00186AF6">
                              <w:rPr>
                                <w:lang w:val="en"/>
                              </w:rPr>
                              <w:t>:</w:t>
                            </w:r>
                            <w:r w:rsidR="00B442A4">
                              <w:rPr>
                                <w:lang w:val="en"/>
                              </w:rPr>
                              <w:t xml:space="preserve"> </w:t>
                            </w:r>
                            <w:r w:rsidR="009A738C">
                              <w:rPr>
                                <w:lang w:val="en"/>
                              </w:rPr>
                              <w:t>metric weights, va</w:t>
                            </w:r>
                            <w:r w:rsidR="00035087">
                              <w:rPr>
                                <w:lang w:val="en"/>
                              </w:rPr>
                              <w:t>riance</w:t>
                            </w:r>
                            <w:r w:rsidR="003C3164">
                              <w:rPr>
                                <w:lang w:val="en"/>
                              </w:rPr>
                              <w:t>,</w:t>
                            </w:r>
                            <w:r w:rsidR="00B33F81">
                              <w:rPr>
                                <w:lang w:val="en"/>
                              </w:rPr>
                              <w:t xml:space="preserve"> “wide” metrics,</w:t>
                            </w:r>
                            <w:r w:rsidR="003C3164">
                              <w:rPr>
                                <w:lang w:val="en"/>
                              </w:rPr>
                              <w:t xml:space="preserve"> </w:t>
                            </w:r>
                            <w:r w:rsidR="003C3164">
                              <w:rPr>
                                <w:lang w:val="en"/>
                              </w:rPr>
                              <w:t>2 autonomous systems (separate instances of EIGRP) on the same router</w:t>
                            </w:r>
                            <w:r w:rsidR="003C3164">
                              <w:rPr>
                                <w:lang w:val="en"/>
                              </w:rPr>
                              <w:t>, and</w:t>
                            </w:r>
                            <w:r w:rsidR="003C3164">
                              <w:rPr>
                                <w:lang w:val="en"/>
                              </w:rPr>
                              <w:t xml:space="preserve"> external EIGRP routes</w:t>
                            </w:r>
                            <w:r w:rsidR="00035087">
                              <w:rPr>
                                <w:lang w:val="en"/>
                              </w:rPr>
                              <w:t>.</w:t>
                            </w:r>
                          </w:p>
                          <w:p w14:paraId="1365F63F" w14:textId="77777777" w:rsidR="00035087" w:rsidRPr="00A94E53" w:rsidRDefault="00035087" w:rsidP="005136D4">
                            <w:pPr>
                              <w:spacing w:line="360" w:lineRule="auto"/>
                              <w:rPr>
                                <w:lang w:val="en"/>
                              </w:rPr>
                            </w:pPr>
                          </w:p>
                          <w:p w14:paraId="074482ED" w14:textId="2E0B7FC8" w:rsidR="00B7242A" w:rsidRDefault="00B724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80642" id="_x0000_s1038" style="position:absolute;margin-left:-18.05pt;margin-top:144.65pt;width:530.45pt;height:317.65pt;z-index:25165826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6737064,29577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" adj="-11796480,,5400" path="m177459,72188c1008898,384939,480595,-17927,795172,626v72811,2777,266814,227676,339625,230453l6731556,247233r5508,2710561l26384,2957794c100596,1980023,-159146,716004,177459,72188xe" stroked="f">
                <v:stroke joinstyle="miter"/>
                <v:formulas/>
                <v:path arrowok="t" o:connecttype="custom" o:connectlocs="177450,98461;795131,854;1134738,315179;6731207,337213;6736715,4034274;26383,4034274;177450,98461" o:connectangles="0,0,0,0,0,0,0" textboxrect="0,0,6737064,2957794"/>
                <v:textbox>
                  <w:txbxContent>
                    <w:p w14:paraId="0A31F619" w14:textId="4BDAF6BB" w:rsidR="000D4D40" w:rsidRPr="00F71D2E" w:rsidRDefault="0011697F" w:rsidP="000D4D40">
                      <w:pPr>
                        <w:keepNext/>
                        <w:keepLines/>
                        <w:pBdr>
                          <w:bottom w:val="single" w:sz="48" w:space="1" w:color="EA4E4E"/>
                        </w:pBdr>
                        <w:spacing w:before="600"/>
                        <w:contextualSpacing/>
                        <w:outlineLvl w:val="2"/>
                        <w:rPr>
                          <w:rFonts w:ascii="Franklin Gothic Demi" w:eastAsia="Times New Roman" w:hAnsi="Franklin Gothic Demi" w:cs="Times New Roman"/>
                          <w:caps/>
                          <w:sz w:val="32"/>
                          <w:szCs w:val="24"/>
                        </w:rPr>
                      </w:pPr>
                      <w:r w:rsidRPr="0011697F">
                        <w:rPr>
                          <w:rFonts w:ascii="Franklin Gothic Demi" w:eastAsia="Times New Roman" w:hAnsi="Franklin Gothic Demi" w:cs="Times New Roman"/>
                          <w:caps/>
                          <w:sz w:val="32"/>
                          <w:szCs w:val="24"/>
                        </w:rPr>
                        <w:t>Lab Summary</w:t>
                      </w:r>
                      <w:r w:rsidR="005501C1">
                        <w:rPr>
                          <w:rFonts w:ascii="Franklin Gothic Demi" w:eastAsia="Times New Roman" w:hAnsi="Franklin Gothic Demi" w:cs="Times New Roman"/>
                          <w:caps/>
                          <w:sz w:val="32"/>
                          <w:szCs w:val="24"/>
                        </w:rPr>
                        <w:t xml:space="preserve"> </w:t>
                      </w:r>
                      <w:r w:rsidR="005501C1" w:rsidRPr="005501C1">
                        <w:rPr>
                          <w:rFonts w:eastAsia="Times New Roman" w:cs="Times New Roman"/>
                          <w:i/>
                          <w:iCs/>
                          <w:szCs w:val="18"/>
                        </w:rPr>
                        <w:t>With m</w:t>
                      </w:r>
                      <w:r w:rsidR="005501C1" w:rsidRPr="005501C1">
                        <w:rPr>
                          <w:rFonts w:eastAsia="Times New Roman" w:cs="Times New Roman"/>
                          <w:i/>
                          <w:iCs/>
                          <w:szCs w:val="18"/>
                        </w:rPr>
                        <w:t>ore complex</w:t>
                      </w:r>
                      <w:r w:rsidR="005501C1" w:rsidRPr="005501C1">
                        <w:rPr>
                          <w:rFonts w:eastAsia="Times New Roman" w:cs="Times New Roman"/>
                          <w:i/>
                          <w:iCs/>
                          <w:szCs w:val="18"/>
                        </w:rPr>
                        <w:t xml:space="preserve"> background</w:t>
                      </w:r>
                      <w:r w:rsidR="005501C1" w:rsidRPr="005501C1">
                        <w:rPr>
                          <w:rFonts w:eastAsia="Times New Roman" w:cs="Times New Roman"/>
                          <w:i/>
                          <w:iCs/>
                          <w:szCs w:val="18"/>
                        </w:rPr>
                        <w:t xml:space="preserve"> elements discussed</w:t>
                      </w:r>
                    </w:p>
                    <w:p w14:paraId="47BF74BB" w14:textId="08AD508B" w:rsidR="00035087" w:rsidRDefault="00A94E53" w:rsidP="005136D4">
                      <w:pPr>
                        <w:spacing w:line="360" w:lineRule="auto"/>
                        <w:rPr>
                          <w:lang w:val="en"/>
                        </w:rPr>
                      </w:pPr>
                      <w:r w:rsidRPr="00A94E53">
                        <w:rPr>
                          <w:lang w:val="en"/>
                        </w:rPr>
                        <w:t>Initially</w:t>
                      </w:r>
                      <w:r w:rsidR="009510DD">
                        <w:rPr>
                          <w:lang w:val="en"/>
                        </w:rPr>
                        <w:t xml:space="preserve">, I set up EIGRP on 3 routers </w:t>
                      </w:r>
                      <w:r w:rsidR="00BA5F0A">
                        <w:rPr>
                          <w:lang w:val="en"/>
                        </w:rPr>
                        <w:t>following Cisco ipv6-spe</w:t>
                      </w:r>
                      <w:r w:rsidR="00EA6937">
                        <w:rPr>
                          <w:lang w:val="en"/>
                        </w:rPr>
                        <w:t>cific</w:t>
                      </w:r>
                      <w:r w:rsidR="00BA5F0A">
                        <w:rPr>
                          <w:lang w:val="en"/>
                        </w:rPr>
                        <w:t xml:space="preserve"> </w:t>
                      </w:r>
                      <w:r w:rsidR="00570EAD">
                        <w:rPr>
                          <w:lang w:val="en"/>
                        </w:rPr>
                        <w:t>guidelines and</w:t>
                      </w:r>
                      <w:r w:rsidR="00EA6937">
                        <w:rPr>
                          <w:lang w:val="en"/>
                        </w:rPr>
                        <w:t xml:space="preserve"> added my own ipv4 configs based on the </w:t>
                      </w:r>
                      <w:r w:rsidR="003F1A80">
                        <w:rPr>
                          <w:lang w:val="en"/>
                        </w:rPr>
                        <w:t>efficient system demonstrated in the previous lab</w:t>
                      </w:r>
                      <w:r w:rsidR="00BA5F0A">
                        <w:rPr>
                          <w:lang w:val="en"/>
                        </w:rPr>
                        <w:t>.</w:t>
                      </w:r>
                      <w:r w:rsidR="00EA6937">
                        <w:rPr>
                          <w:lang w:val="en"/>
                        </w:rPr>
                        <w:t xml:space="preserve"> The Cisco system ended up being unwieldy as </w:t>
                      </w:r>
                      <w:r w:rsidR="003F1A80">
                        <w:rPr>
                          <w:lang w:val="en"/>
                        </w:rPr>
                        <w:t xml:space="preserve">each address was </w:t>
                      </w:r>
                      <w:r w:rsidR="001138CD">
                        <w:rPr>
                          <w:lang w:val="en"/>
                        </w:rPr>
                        <w:t>radically different from the others</w:t>
                      </w:r>
                      <w:r w:rsidR="00421621">
                        <w:rPr>
                          <w:lang w:val="en"/>
                        </w:rPr>
                        <w:t xml:space="preserve">, e.g. they had different </w:t>
                      </w:r>
                      <w:r w:rsidR="006016B5">
                        <w:rPr>
                          <w:lang w:val="en"/>
                        </w:rPr>
                        <w:t>subnets</w:t>
                      </w:r>
                      <w:r w:rsidR="00421621">
                        <w:rPr>
                          <w:lang w:val="en"/>
                        </w:rPr>
                        <w:t xml:space="preserve"> and the notation was off for the loopbacks</w:t>
                      </w:r>
                      <w:r w:rsidR="00EA6937">
                        <w:rPr>
                          <w:lang w:val="en"/>
                        </w:rPr>
                        <w:t>.</w:t>
                      </w:r>
                      <w:r w:rsidR="00BA5F0A">
                        <w:rPr>
                          <w:lang w:val="en"/>
                        </w:rPr>
                        <w:t xml:space="preserve"> </w:t>
                      </w:r>
                      <w:r w:rsidRPr="00A94E53">
                        <w:rPr>
                          <w:lang w:val="en"/>
                        </w:rPr>
                        <w:t>After getting it working for those 3</w:t>
                      </w:r>
                      <w:r w:rsidR="006016B5">
                        <w:rPr>
                          <w:lang w:val="en"/>
                        </w:rPr>
                        <w:t xml:space="preserve"> routers</w:t>
                      </w:r>
                      <w:r w:rsidRPr="00A94E53">
                        <w:rPr>
                          <w:lang w:val="en"/>
                        </w:rPr>
                        <w:t>, I extended the topology to 5 routers (making use of past lab experience to make the router</w:t>
                      </w:r>
                      <w:r w:rsidR="00983CF8">
                        <w:rPr>
                          <w:lang w:val="en"/>
                        </w:rPr>
                        <w:t xml:space="preserve"> configs standardized, cut and paste rather than typing in commands 1 by 1</w:t>
                      </w:r>
                      <w:r w:rsidRPr="00A94E53">
                        <w:rPr>
                          <w:lang w:val="en"/>
                        </w:rPr>
                        <w:t>)</w:t>
                      </w:r>
                      <w:r w:rsidR="00983CF8">
                        <w:rPr>
                          <w:lang w:val="en"/>
                        </w:rPr>
                        <w:t>.</w:t>
                      </w:r>
                      <w:r w:rsidR="00851B8A">
                        <w:rPr>
                          <w:lang w:val="en"/>
                        </w:rPr>
                        <w:t xml:space="preserve"> I struggled a bit with the network statements, initially thinking I could do interface-configs as I had done with OSPF.</w:t>
                      </w:r>
                      <w:r w:rsidR="006C3912">
                        <w:rPr>
                          <w:lang w:val="en"/>
                        </w:rPr>
                        <w:t xml:space="preserve"> </w:t>
                      </w:r>
                      <w:r w:rsidR="00B54776">
                        <w:rPr>
                          <w:lang w:val="en"/>
                        </w:rPr>
                        <w:t>After EIGRP was running on all 5 routers, I turned my attention to various other bonus features of EIGRP</w:t>
                      </w:r>
                      <w:r w:rsidR="000D59BC">
                        <w:rPr>
                          <w:lang w:val="en"/>
                        </w:rPr>
                        <w:t xml:space="preserve">, </w:t>
                      </w:r>
                      <w:r w:rsidR="00B442A4">
                        <w:rPr>
                          <w:lang w:val="en"/>
                        </w:rPr>
                        <w:t>namely</w:t>
                      </w:r>
                      <w:r w:rsidR="00186AF6">
                        <w:rPr>
                          <w:lang w:val="en"/>
                        </w:rPr>
                        <w:t>:</w:t>
                      </w:r>
                      <w:r w:rsidR="00B442A4">
                        <w:rPr>
                          <w:lang w:val="en"/>
                        </w:rPr>
                        <w:t xml:space="preserve"> </w:t>
                      </w:r>
                      <w:r w:rsidR="009A738C">
                        <w:rPr>
                          <w:lang w:val="en"/>
                        </w:rPr>
                        <w:t>metric weights, va</w:t>
                      </w:r>
                      <w:r w:rsidR="00035087">
                        <w:rPr>
                          <w:lang w:val="en"/>
                        </w:rPr>
                        <w:t>riance</w:t>
                      </w:r>
                      <w:r w:rsidR="003C3164">
                        <w:rPr>
                          <w:lang w:val="en"/>
                        </w:rPr>
                        <w:t>,</w:t>
                      </w:r>
                      <w:r w:rsidR="00B33F81">
                        <w:rPr>
                          <w:lang w:val="en"/>
                        </w:rPr>
                        <w:t xml:space="preserve"> “wide” metrics,</w:t>
                      </w:r>
                      <w:r w:rsidR="003C3164">
                        <w:rPr>
                          <w:lang w:val="en"/>
                        </w:rPr>
                        <w:t xml:space="preserve"> </w:t>
                      </w:r>
                      <w:r w:rsidR="003C3164">
                        <w:rPr>
                          <w:lang w:val="en"/>
                        </w:rPr>
                        <w:t>2 autonomous systems (separate instances of EIGRP) on the same router</w:t>
                      </w:r>
                      <w:r w:rsidR="003C3164">
                        <w:rPr>
                          <w:lang w:val="en"/>
                        </w:rPr>
                        <w:t>, and</w:t>
                      </w:r>
                      <w:r w:rsidR="003C3164">
                        <w:rPr>
                          <w:lang w:val="en"/>
                        </w:rPr>
                        <w:t xml:space="preserve"> external EIGRP routes</w:t>
                      </w:r>
                      <w:r w:rsidR="00035087">
                        <w:rPr>
                          <w:lang w:val="en"/>
                        </w:rPr>
                        <w:t>.</w:t>
                      </w:r>
                    </w:p>
                    <w:p w14:paraId="1365F63F" w14:textId="77777777" w:rsidR="00035087" w:rsidRPr="00A94E53" w:rsidRDefault="00035087" w:rsidP="005136D4">
                      <w:pPr>
                        <w:spacing w:line="360" w:lineRule="auto"/>
                        <w:rPr>
                          <w:lang w:val="en"/>
                        </w:rPr>
                      </w:pPr>
                    </w:p>
                    <w:p w14:paraId="074482ED" w14:textId="2E0B7FC8" w:rsidR="00B7242A" w:rsidRDefault="00B7242A"/>
                  </w:txbxContent>
                </v:textbox>
                <w10:wrap type="square" anchorx="margin"/>
              </v:shape>
            </w:pict>
          </mc:Fallback>
        </mc:AlternateContent>
      </w:r>
    </w:p>
    <w:tbl>
      <w:tblPr>
        <w:tblW w:w="9220" w:type="dxa"/>
        <w:jc w:val="center"/>
        <w:tblLook w:val="04A0" w:firstRow="1" w:lastRow="0" w:firstColumn="1" w:lastColumn="0" w:noHBand="0" w:noVBand="1"/>
      </w:tblPr>
      <w:tblGrid>
        <w:gridCol w:w="1289"/>
        <w:gridCol w:w="1800"/>
        <w:gridCol w:w="1800"/>
        <w:gridCol w:w="1460"/>
        <w:gridCol w:w="1473"/>
        <w:gridCol w:w="1620"/>
      </w:tblGrid>
      <w:tr w:rsidR="00510CB4" w:rsidRPr="00510CB4" w14:paraId="14A031B7" w14:textId="77777777" w:rsidTr="00510CB4">
        <w:trPr>
          <w:trHeight w:val="290"/>
          <w:jc w:val="center"/>
        </w:trPr>
        <w:tc>
          <w:tcPr>
            <w:tcW w:w="1080" w:type="dxa"/>
            <w:tcBorders>
              <w:top w:val="nil"/>
              <w:left w:val="nil"/>
              <w:bottom w:val="nil"/>
              <w:right w:val="nil"/>
            </w:tcBorders>
            <w:shd w:val="clear" w:color="auto" w:fill="auto"/>
            <w:noWrap/>
            <w:vAlign w:val="bottom"/>
            <w:hideMark/>
          </w:tcPr>
          <w:p w14:paraId="14E22733" w14:textId="77777777" w:rsidR="00510CB4" w:rsidRPr="00510CB4" w:rsidRDefault="00510CB4" w:rsidP="00510CB4">
            <w:pPr>
              <w:spacing w:line="240" w:lineRule="auto"/>
              <w:rPr>
                <w:rFonts w:eastAsia="Times New Roman" w:cs="Calibri"/>
                <w:color w:val="000000"/>
                <w:sz w:val="18"/>
                <w:szCs w:val="18"/>
              </w:rPr>
            </w:pPr>
            <w:r w:rsidRPr="00510CB4">
              <w:rPr>
                <w:rFonts w:eastAsia="Times New Roman" w:cs="Calibri"/>
                <w:color w:val="000000"/>
                <w:sz w:val="18"/>
                <w:szCs w:val="18"/>
              </w:rPr>
              <w:lastRenderedPageBreak/>
              <w:t>METRIC:</w:t>
            </w:r>
          </w:p>
        </w:tc>
        <w:tc>
          <w:tcPr>
            <w:tcW w:w="18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3069E5A" w14:textId="77777777" w:rsidR="00510CB4" w:rsidRPr="00510CB4" w:rsidRDefault="00510CB4" w:rsidP="00510CB4">
            <w:pPr>
              <w:spacing w:line="240" w:lineRule="auto"/>
              <w:jc w:val="right"/>
              <w:rPr>
                <w:rFonts w:eastAsia="Times New Roman" w:cs="Calibri"/>
                <w:b/>
                <w:bCs/>
                <w:color w:val="EA4E4E" w:themeColor="accent1"/>
              </w:rPr>
            </w:pPr>
            <w:r w:rsidRPr="00510CB4">
              <w:rPr>
                <w:rFonts w:eastAsia="Times New Roman" w:cs="Calibri"/>
                <w:b/>
                <w:bCs/>
                <w:color w:val="EA4E4E" w:themeColor="accent1"/>
              </w:rPr>
              <w:t>342632.6459</w:t>
            </w:r>
          </w:p>
        </w:tc>
        <w:tc>
          <w:tcPr>
            <w:tcW w:w="1800" w:type="dxa"/>
            <w:tcBorders>
              <w:top w:val="single" w:sz="4" w:space="0" w:color="7F7F7F"/>
              <w:left w:val="nil"/>
              <w:bottom w:val="single" w:sz="4" w:space="0" w:color="7F7F7F"/>
              <w:right w:val="single" w:sz="4" w:space="0" w:color="7F7F7F"/>
            </w:tcBorders>
            <w:shd w:val="clear" w:color="000000" w:fill="F2F2F2"/>
            <w:noWrap/>
            <w:vAlign w:val="bottom"/>
            <w:hideMark/>
          </w:tcPr>
          <w:p w14:paraId="6FF5BFD4" w14:textId="77777777" w:rsidR="00510CB4" w:rsidRPr="00510CB4" w:rsidRDefault="00510CB4" w:rsidP="00510CB4">
            <w:pPr>
              <w:spacing w:line="240" w:lineRule="auto"/>
              <w:jc w:val="right"/>
              <w:rPr>
                <w:rFonts w:eastAsia="Times New Roman" w:cs="Calibri"/>
                <w:b/>
                <w:bCs/>
                <w:color w:val="EA4E4E" w:themeColor="accent1"/>
              </w:rPr>
            </w:pPr>
            <w:r w:rsidRPr="00510CB4">
              <w:rPr>
                <w:rFonts w:eastAsia="Times New Roman" w:cs="Calibri"/>
                <w:b/>
                <w:bCs/>
                <w:color w:val="EA4E4E" w:themeColor="accent1"/>
              </w:rPr>
              <w:t>384.5019608</w:t>
            </w:r>
          </w:p>
        </w:tc>
        <w:tc>
          <w:tcPr>
            <w:tcW w:w="1460" w:type="dxa"/>
            <w:tcBorders>
              <w:top w:val="single" w:sz="4" w:space="0" w:color="7F7F7F"/>
              <w:left w:val="nil"/>
              <w:bottom w:val="single" w:sz="4" w:space="0" w:color="7F7F7F"/>
              <w:right w:val="single" w:sz="4" w:space="0" w:color="7F7F7F"/>
            </w:tcBorders>
            <w:shd w:val="clear" w:color="000000" w:fill="F2F2F2"/>
            <w:noWrap/>
            <w:vAlign w:val="bottom"/>
            <w:hideMark/>
          </w:tcPr>
          <w:p w14:paraId="41CD1FC0" w14:textId="77777777" w:rsidR="00510CB4" w:rsidRPr="00510CB4" w:rsidRDefault="00510CB4" w:rsidP="00510CB4">
            <w:pPr>
              <w:spacing w:line="240" w:lineRule="auto"/>
              <w:jc w:val="right"/>
              <w:rPr>
                <w:rFonts w:eastAsia="Times New Roman" w:cs="Calibri"/>
                <w:b/>
                <w:bCs/>
                <w:color w:val="EA4E4E" w:themeColor="accent1"/>
              </w:rPr>
            </w:pPr>
            <w:r w:rsidRPr="00510CB4">
              <w:rPr>
                <w:rFonts w:eastAsia="Times New Roman" w:cs="Calibri"/>
                <w:b/>
                <w:bCs/>
                <w:color w:val="EA4E4E" w:themeColor="accent1"/>
              </w:rPr>
              <w:t>0</w:t>
            </w:r>
          </w:p>
        </w:tc>
        <w:tc>
          <w:tcPr>
            <w:tcW w:w="1460" w:type="dxa"/>
            <w:tcBorders>
              <w:top w:val="single" w:sz="4" w:space="0" w:color="7F7F7F"/>
              <w:left w:val="nil"/>
              <w:bottom w:val="single" w:sz="4" w:space="0" w:color="7F7F7F"/>
              <w:right w:val="single" w:sz="4" w:space="0" w:color="7F7F7F"/>
            </w:tcBorders>
            <w:shd w:val="clear" w:color="000000" w:fill="F2F2F2"/>
            <w:noWrap/>
            <w:vAlign w:val="bottom"/>
            <w:hideMark/>
          </w:tcPr>
          <w:p w14:paraId="7547ECC7" w14:textId="77777777" w:rsidR="00510CB4" w:rsidRPr="00510CB4" w:rsidRDefault="00510CB4" w:rsidP="00510CB4">
            <w:pPr>
              <w:spacing w:line="240" w:lineRule="auto"/>
              <w:jc w:val="right"/>
              <w:rPr>
                <w:rFonts w:eastAsia="Times New Roman" w:cs="Calibri"/>
                <w:b/>
                <w:bCs/>
                <w:color w:val="EA4E4E" w:themeColor="accent1"/>
              </w:rPr>
            </w:pPr>
            <w:r w:rsidRPr="00510CB4">
              <w:rPr>
                <w:rFonts w:eastAsia="Times New Roman" w:cs="Calibri"/>
                <w:b/>
                <w:bCs/>
                <w:color w:val="EA4E4E" w:themeColor="accent1"/>
              </w:rPr>
              <w:t>3223673239</w:t>
            </w:r>
          </w:p>
        </w:tc>
        <w:tc>
          <w:tcPr>
            <w:tcW w:w="1620" w:type="dxa"/>
            <w:tcBorders>
              <w:top w:val="single" w:sz="4" w:space="0" w:color="7F7F7F"/>
              <w:left w:val="nil"/>
              <w:bottom w:val="single" w:sz="4" w:space="0" w:color="7F7F7F"/>
              <w:right w:val="single" w:sz="4" w:space="0" w:color="7F7F7F"/>
            </w:tcBorders>
            <w:shd w:val="clear" w:color="000000" w:fill="F2F2F2"/>
            <w:noWrap/>
            <w:vAlign w:val="bottom"/>
            <w:hideMark/>
          </w:tcPr>
          <w:p w14:paraId="63537AF0" w14:textId="77777777" w:rsidR="00510CB4" w:rsidRPr="00510CB4" w:rsidRDefault="00510CB4" w:rsidP="00510CB4">
            <w:pPr>
              <w:spacing w:line="240" w:lineRule="auto"/>
              <w:jc w:val="right"/>
              <w:rPr>
                <w:rFonts w:eastAsia="Times New Roman" w:cs="Calibri"/>
                <w:b/>
                <w:bCs/>
                <w:color w:val="EA4E4E" w:themeColor="accent1"/>
              </w:rPr>
            </w:pPr>
            <w:r w:rsidRPr="00510CB4">
              <w:rPr>
                <w:rFonts w:eastAsia="Times New Roman" w:cs="Calibri"/>
                <w:b/>
                <w:bCs/>
                <w:color w:val="EA4E4E" w:themeColor="accent1"/>
              </w:rPr>
              <w:t>76288.0994</w:t>
            </w:r>
          </w:p>
        </w:tc>
      </w:tr>
      <w:tr w:rsidR="001F3B31" w:rsidRPr="00510CB4" w14:paraId="10629AE9" w14:textId="77777777" w:rsidTr="001F3B31">
        <w:trPr>
          <w:trHeight w:val="290"/>
          <w:jc w:val="center"/>
        </w:trPr>
        <w:tc>
          <w:tcPr>
            <w:tcW w:w="1080" w:type="dxa"/>
            <w:tcBorders>
              <w:top w:val="single" w:sz="4" w:space="0" w:color="7F7F7F"/>
              <w:left w:val="single" w:sz="4" w:space="0" w:color="7F7F7F"/>
              <w:bottom w:val="single" w:sz="4" w:space="0" w:color="7F7F7F"/>
              <w:right w:val="single" w:sz="4" w:space="0" w:color="7F7F7F"/>
            </w:tcBorders>
            <w:shd w:val="clear" w:color="auto" w:fill="EA4E4E" w:themeFill="accent1"/>
            <w:noWrap/>
            <w:vAlign w:val="bottom"/>
            <w:hideMark/>
          </w:tcPr>
          <w:p w14:paraId="609FFBDE" w14:textId="77777777" w:rsidR="00510CB4" w:rsidRPr="00510CB4" w:rsidRDefault="00510CB4" w:rsidP="00510CB4">
            <w:pPr>
              <w:spacing w:line="240" w:lineRule="auto"/>
              <w:rPr>
                <w:rFonts w:eastAsia="Times New Roman" w:cs="Calibri"/>
                <w:color w:val="FFFFFF" w:themeColor="background1"/>
              </w:rPr>
            </w:pPr>
            <w:r w:rsidRPr="00510CB4">
              <w:rPr>
                <w:rFonts w:eastAsia="Times New Roman" w:cs="Calibri"/>
                <w:color w:val="FFFFFF" w:themeColor="background1"/>
              </w:rPr>
              <w:t>K1</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748E4AF0"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2</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11DDCA7B"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2</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04AD9CBD"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1362C027"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200</w:t>
            </w:r>
          </w:p>
        </w:tc>
        <w:tc>
          <w:tcPr>
            <w:tcW w:w="1620" w:type="dxa"/>
            <w:tcBorders>
              <w:top w:val="nil"/>
              <w:left w:val="nil"/>
              <w:bottom w:val="single" w:sz="4" w:space="0" w:color="7F7F7F"/>
              <w:right w:val="single" w:sz="4" w:space="0" w:color="7F7F7F"/>
            </w:tcBorders>
            <w:shd w:val="clear" w:color="auto" w:fill="EA4E4E" w:themeFill="accent1"/>
            <w:noWrap/>
            <w:vAlign w:val="bottom"/>
            <w:hideMark/>
          </w:tcPr>
          <w:p w14:paraId="4E724234"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200</w:t>
            </w:r>
          </w:p>
        </w:tc>
      </w:tr>
      <w:tr w:rsidR="001F3B31" w:rsidRPr="00510CB4" w14:paraId="7D6374AA" w14:textId="77777777" w:rsidTr="001F3B31">
        <w:trPr>
          <w:trHeight w:val="290"/>
          <w:jc w:val="center"/>
        </w:trPr>
        <w:tc>
          <w:tcPr>
            <w:tcW w:w="1080" w:type="dxa"/>
            <w:tcBorders>
              <w:top w:val="nil"/>
              <w:left w:val="single" w:sz="4" w:space="0" w:color="7F7F7F"/>
              <w:bottom w:val="single" w:sz="4" w:space="0" w:color="7F7F7F"/>
              <w:right w:val="single" w:sz="4" w:space="0" w:color="7F7F7F"/>
            </w:tcBorders>
            <w:shd w:val="clear" w:color="auto" w:fill="EA4E4E" w:themeFill="accent1"/>
            <w:noWrap/>
            <w:vAlign w:val="bottom"/>
            <w:hideMark/>
          </w:tcPr>
          <w:p w14:paraId="31DDA434" w14:textId="77777777" w:rsidR="00510CB4" w:rsidRPr="00510CB4" w:rsidRDefault="00510CB4" w:rsidP="00510CB4">
            <w:pPr>
              <w:spacing w:line="240" w:lineRule="auto"/>
              <w:rPr>
                <w:rFonts w:eastAsia="Times New Roman" w:cs="Calibri"/>
                <w:color w:val="FFFFFF" w:themeColor="background1"/>
              </w:rPr>
            </w:pPr>
            <w:r w:rsidRPr="00510CB4">
              <w:rPr>
                <w:rFonts w:eastAsia="Times New Roman" w:cs="Calibri"/>
                <w:color w:val="FFFFFF" w:themeColor="background1"/>
              </w:rPr>
              <w:t>K2</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1EF12447"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240972EA"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198A3A8D"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0</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66F4E7E5"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250</w:t>
            </w:r>
          </w:p>
        </w:tc>
        <w:tc>
          <w:tcPr>
            <w:tcW w:w="1620" w:type="dxa"/>
            <w:tcBorders>
              <w:top w:val="nil"/>
              <w:left w:val="nil"/>
              <w:bottom w:val="single" w:sz="4" w:space="0" w:color="7F7F7F"/>
              <w:right w:val="single" w:sz="4" w:space="0" w:color="7F7F7F"/>
            </w:tcBorders>
            <w:shd w:val="clear" w:color="auto" w:fill="EA4E4E" w:themeFill="accent1"/>
            <w:noWrap/>
            <w:vAlign w:val="bottom"/>
            <w:hideMark/>
          </w:tcPr>
          <w:p w14:paraId="5C7130A1"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250</w:t>
            </w:r>
          </w:p>
        </w:tc>
      </w:tr>
      <w:tr w:rsidR="001F3B31" w:rsidRPr="00510CB4" w14:paraId="6BFBE10E" w14:textId="77777777" w:rsidTr="001F3B31">
        <w:trPr>
          <w:trHeight w:val="290"/>
          <w:jc w:val="center"/>
        </w:trPr>
        <w:tc>
          <w:tcPr>
            <w:tcW w:w="1080" w:type="dxa"/>
            <w:tcBorders>
              <w:top w:val="nil"/>
              <w:left w:val="single" w:sz="4" w:space="0" w:color="7F7F7F"/>
              <w:bottom w:val="single" w:sz="4" w:space="0" w:color="7F7F7F"/>
              <w:right w:val="single" w:sz="4" w:space="0" w:color="7F7F7F"/>
            </w:tcBorders>
            <w:shd w:val="clear" w:color="auto" w:fill="EA4E4E" w:themeFill="accent1"/>
            <w:noWrap/>
            <w:vAlign w:val="bottom"/>
            <w:hideMark/>
          </w:tcPr>
          <w:p w14:paraId="6B7F9857" w14:textId="77777777" w:rsidR="00510CB4" w:rsidRPr="00510CB4" w:rsidRDefault="00510CB4" w:rsidP="00510CB4">
            <w:pPr>
              <w:spacing w:line="240" w:lineRule="auto"/>
              <w:rPr>
                <w:rFonts w:eastAsia="Times New Roman" w:cs="Calibri"/>
                <w:color w:val="FFFFFF" w:themeColor="background1"/>
              </w:rPr>
            </w:pPr>
            <w:r w:rsidRPr="00510CB4">
              <w:rPr>
                <w:rFonts w:eastAsia="Times New Roman" w:cs="Calibri"/>
                <w:color w:val="FFFFFF" w:themeColor="background1"/>
              </w:rPr>
              <w:t>K3</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190421BE"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4E8F2B4C"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657CE211"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02F98FC1"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100</w:t>
            </w:r>
          </w:p>
        </w:tc>
        <w:tc>
          <w:tcPr>
            <w:tcW w:w="1620" w:type="dxa"/>
            <w:tcBorders>
              <w:top w:val="nil"/>
              <w:left w:val="nil"/>
              <w:bottom w:val="single" w:sz="4" w:space="0" w:color="7F7F7F"/>
              <w:right w:val="single" w:sz="4" w:space="0" w:color="7F7F7F"/>
            </w:tcBorders>
            <w:shd w:val="clear" w:color="auto" w:fill="EA4E4E" w:themeFill="accent1"/>
            <w:noWrap/>
            <w:vAlign w:val="bottom"/>
            <w:hideMark/>
          </w:tcPr>
          <w:p w14:paraId="3B0C8FF8"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100</w:t>
            </w:r>
          </w:p>
        </w:tc>
      </w:tr>
      <w:tr w:rsidR="001F3B31" w:rsidRPr="00510CB4" w14:paraId="7B6E7100" w14:textId="77777777" w:rsidTr="001F3B31">
        <w:trPr>
          <w:trHeight w:val="290"/>
          <w:jc w:val="center"/>
        </w:trPr>
        <w:tc>
          <w:tcPr>
            <w:tcW w:w="1080" w:type="dxa"/>
            <w:tcBorders>
              <w:top w:val="nil"/>
              <w:left w:val="single" w:sz="4" w:space="0" w:color="7F7F7F"/>
              <w:bottom w:val="single" w:sz="4" w:space="0" w:color="7F7F7F"/>
              <w:right w:val="single" w:sz="4" w:space="0" w:color="7F7F7F"/>
            </w:tcBorders>
            <w:shd w:val="clear" w:color="auto" w:fill="EA4E4E" w:themeFill="accent1"/>
            <w:noWrap/>
            <w:vAlign w:val="bottom"/>
            <w:hideMark/>
          </w:tcPr>
          <w:p w14:paraId="38F5BD43" w14:textId="77777777" w:rsidR="00510CB4" w:rsidRPr="00510CB4" w:rsidRDefault="00510CB4" w:rsidP="00510CB4">
            <w:pPr>
              <w:spacing w:line="240" w:lineRule="auto"/>
              <w:rPr>
                <w:rFonts w:eastAsia="Times New Roman" w:cs="Calibri"/>
                <w:color w:val="FFFFFF" w:themeColor="background1"/>
              </w:rPr>
            </w:pPr>
            <w:r w:rsidRPr="00510CB4">
              <w:rPr>
                <w:rFonts w:eastAsia="Times New Roman" w:cs="Calibri"/>
                <w:color w:val="FFFFFF" w:themeColor="background1"/>
              </w:rPr>
              <w:t>K4</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466A91D3"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0169275E"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3A180136"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0</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45F35A12"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100</w:t>
            </w:r>
          </w:p>
        </w:tc>
        <w:tc>
          <w:tcPr>
            <w:tcW w:w="1620" w:type="dxa"/>
            <w:tcBorders>
              <w:top w:val="nil"/>
              <w:left w:val="nil"/>
              <w:bottom w:val="single" w:sz="4" w:space="0" w:color="7F7F7F"/>
              <w:right w:val="single" w:sz="4" w:space="0" w:color="7F7F7F"/>
            </w:tcBorders>
            <w:shd w:val="clear" w:color="auto" w:fill="EA4E4E" w:themeFill="accent1"/>
            <w:noWrap/>
            <w:vAlign w:val="bottom"/>
            <w:hideMark/>
          </w:tcPr>
          <w:p w14:paraId="23D34799"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100</w:t>
            </w:r>
          </w:p>
        </w:tc>
      </w:tr>
      <w:tr w:rsidR="001F3B31" w:rsidRPr="00510CB4" w14:paraId="55E2408F" w14:textId="77777777" w:rsidTr="001F3B31">
        <w:trPr>
          <w:trHeight w:val="290"/>
          <w:jc w:val="center"/>
        </w:trPr>
        <w:tc>
          <w:tcPr>
            <w:tcW w:w="1080" w:type="dxa"/>
            <w:tcBorders>
              <w:top w:val="nil"/>
              <w:left w:val="single" w:sz="4" w:space="0" w:color="7F7F7F"/>
              <w:bottom w:val="single" w:sz="4" w:space="0" w:color="7F7F7F"/>
              <w:right w:val="single" w:sz="4" w:space="0" w:color="7F7F7F"/>
            </w:tcBorders>
            <w:shd w:val="clear" w:color="auto" w:fill="EA4E4E" w:themeFill="accent1"/>
            <w:noWrap/>
            <w:vAlign w:val="bottom"/>
            <w:hideMark/>
          </w:tcPr>
          <w:p w14:paraId="56F20496" w14:textId="77777777" w:rsidR="00510CB4" w:rsidRPr="00510CB4" w:rsidRDefault="00510CB4" w:rsidP="00510CB4">
            <w:pPr>
              <w:spacing w:line="240" w:lineRule="auto"/>
              <w:rPr>
                <w:rFonts w:eastAsia="Times New Roman" w:cs="Calibri"/>
                <w:color w:val="FFFFFF" w:themeColor="background1"/>
              </w:rPr>
            </w:pPr>
            <w:r w:rsidRPr="00510CB4">
              <w:rPr>
                <w:rFonts w:eastAsia="Times New Roman" w:cs="Calibri"/>
                <w:color w:val="FFFFFF" w:themeColor="background1"/>
              </w:rPr>
              <w:t>K5</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1DA6C470"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800" w:type="dxa"/>
            <w:tcBorders>
              <w:top w:val="nil"/>
              <w:left w:val="nil"/>
              <w:bottom w:val="single" w:sz="4" w:space="0" w:color="7F7F7F"/>
              <w:right w:val="single" w:sz="4" w:space="0" w:color="7F7F7F"/>
            </w:tcBorders>
            <w:shd w:val="clear" w:color="auto" w:fill="EA4E4E" w:themeFill="accent1"/>
            <w:noWrap/>
            <w:vAlign w:val="bottom"/>
            <w:hideMark/>
          </w:tcPr>
          <w:p w14:paraId="21CABD47"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79CC164B"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0</w:t>
            </w:r>
          </w:p>
        </w:tc>
        <w:tc>
          <w:tcPr>
            <w:tcW w:w="1460" w:type="dxa"/>
            <w:tcBorders>
              <w:top w:val="nil"/>
              <w:left w:val="nil"/>
              <w:bottom w:val="single" w:sz="4" w:space="0" w:color="7F7F7F"/>
              <w:right w:val="single" w:sz="4" w:space="0" w:color="7F7F7F"/>
            </w:tcBorders>
            <w:shd w:val="clear" w:color="auto" w:fill="EA4E4E" w:themeFill="accent1"/>
            <w:noWrap/>
            <w:vAlign w:val="bottom"/>
            <w:hideMark/>
          </w:tcPr>
          <w:p w14:paraId="258042B8"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100</w:t>
            </w:r>
          </w:p>
        </w:tc>
        <w:tc>
          <w:tcPr>
            <w:tcW w:w="1620" w:type="dxa"/>
            <w:tcBorders>
              <w:top w:val="nil"/>
              <w:left w:val="nil"/>
              <w:bottom w:val="single" w:sz="4" w:space="0" w:color="7F7F7F"/>
              <w:right w:val="single" w:sz="4" w:space="0" w:color="7F7F7F"/>
            </w:tcBorders>
            <w:shd w:val="clear" w:color="auto" w:fill="EA4E4E" w:themeFill="accent1"/>
            <w:noWrap/>
            <w:vAlign w:val="bottom"/>
            <w:hideMark/>
          </w:tcPr>
          <w:p w14:paraId="448C4FE8" w14:textId="77777777" w:rsidR="00510CB4" w:rsidRPr="00510CB4" w:rsidRDefault="00510CB4" w:rsidP="00510CB4">
            <w:pPr>
              <w:spacing w:line="240" w:lineRule="auto"/>
              <w:jc w:val="right"/>
              <w:rPr>
                <w:rFonts w:eastAsia="Times New Roman" w:cs="Calibri"/>
                <w:color w:val="FFFFFF" w:themeColor="background1"/>
              </w:rPr>
            </w:pPr>
            <w:r w:rsidRPr="00510CB4">
              <w:rPr>
                <w:rFonts w:eastAsia="Times New Roman" w:cs="Calibri"/>
                <w:color w:val="FFFFFF" w:themeColor="background1"/>
              </w:rPr>
              <w:t>100</w:t>
            </w:r>
          </w:p>
        </w:tc>
      </w:tr>
      <w:tr w:rsidR="00510CB4" w:rsidRPr="00510CB4" w14:paraId="76811DF1" w14:textId="77777777" w:rsidTr="00510CB4">
        <w:trPr>
          <w:trHeight w:val="290"/>
          <w:jc w:val="center"/>
        </w:trPr>
        <w:tc>
          <w:tcPr>
            <w:tcW w:w="1080" w:type="dxa"/>
            <w:tcBorders>
              <w:top w:val="nil"/>
              <w:left w:val="nil"/>
              <w:bottom w:val="nil"/>
              <w:right w:val="nil"/>
            </w:tcBorders>
            <w:shd w:val="clear" w:color="auto" w:fill="F6B8B8" w:themeFill="accent1" w:themeFillTint="66"/>
            <w:noWrap/>
            <w:vAlign w:val="bottom"/>
            <w:hideMark/>
          </w:tcPr>
          <w:p w14:paraId="63D3A083" w14:textId="77777777" w:rsidR="00510CB4" w:rsidRPr="00510CB4" w:rsidRDefault="00510CB4" w:rsidP="00510CB4">
            <w:pPr>
              <w:spacing w:line="240" w:lineRule="auto"/>
              <w:rPr>
                <w:rFonts w:eastAsia="Times New Roman" w:cs="Calibri"/>
                <w:color w:val="EA4E4E" w:themeColor="accent1"/>
              </w:rPr>
            </w:pPr>
            <w:r w:rsidRPr="00510CB4">
              <w:rPr>
                <w:rFonts w:eastAsia="Times New Roman" w:cs="Calibri"/>
                <w:color w:val="EA4E4E" w:themeColor="accent1"/>
              </w:rPr>
              <w:t>Bandwidth</w:t>
            </w:r>
          </w:p>
        </w:tc>
        <w:tc>
          <w:tcPr>
            <w:tcW w:w="1800" w:type="dxa"/>
            <w:tcBorders>
              <w:top w:val="nil"/>
              <w:left w:val="nil"/>
              <w:bottom w:val="nil"/>
              <w:right w:val="nil"/>
            </w:tcBorders>
            <w:shd w:val="clear" w:color="auto" w:fill="F6B8B8" w:themeFill="accent1" w:themeFillTint="66"/>
            <w:noWrap/>
            <w:vAlign w:val="bottom"/>
            <w:hideMark/>
          </w:tcPr>
          <w:p w14:paraId="48C1B760"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1000000</w:t>
            </w:r>
          </w:p>
        </w:tc>
        <w:tc>
          <w:tcPr>
            <w:tcW w:w="1800" w:type="dxa"/>
            <w:tcBorders>
              <w:top w:val="nil"/>
              <w:left w:val="nil"/>
              <w:bottom w:val="nil"/>
              <w:right w:val="nil"/>
            </w:tcBorders>
            <w:shd w:val="clear" w:color="auto" w:fill="F6B8B8" w:themeFill="accent1" w:themeFillTint="66"/>
            <w:noWrap/>
            <w:vAlign w:val="bottom"/>
            <w:hideMark/>
          </w:tcPr>
          <w:p w14:paraId="4AA4CC65"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c>
          <w:tcPr>
            <w:tcW w:w="1460" w:type="dxa"/>
            <w:tcBorders>
              <w:top w:val="nil"/>
              <w:left w:val="nil"/>
              <w:bottom w:val="nil"/>
              <w:right w:val="nil"/>
            </w:tcBorders>
            <w:shd w:val="clear" w:color="auto" w:fill="F6B8B8" w:themeFill="accent1" w:themeFillTint="66"/>
            <w:noWrap/>
            <w:vAlign w:val="bottom"/>
            <w:hideMark/>
          </w:tcPr>
          <w:p w14:paraId="2F421576"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1000000</w:t>
            </w:r>
          </w:p>
        </w:tc>
        <w:tc>
          <w:tcPr>
            <w:tcW w:w="1460" w:type="dxa"/>
            <w:tcBorders>
              <w:top w:val="nil"/>
              <w:left w:val="nil"/>
              <w:bottom w:val="nil"/>
              <w:right w:val="nil"/>
            </w:tcBorders>
            <w:shd w:val="clear" w:color="auto" w:fill="F6B8B8" w:themeFill="accent1" w:themeFillTint="66"/>
            <w:noWrap/>
            <w:vAlign w:val="bottom"/>
            <w:hideMark/>
          </w:tcPr>
          <w:p w14:paraId="153E1062"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1000000</w:t>
            </w:r>
          </w:p>
        </w:tc>
        <w:tc>
          <w:tcPr>
            <w:tcW w:w="1620" w:type="dxa"/>
            <w:tcBorders>
              <w:top w:val="nil"/>
              <w:left w:val="nil"/>
              <w:bottom w:val="nil"/>
              <w:right w:val="nil"/>
            </w:tcBorders>
            <w:shd w:val="clear" w:color="auto" w:fill="F6B8B8" w:themeFill="accent1" w:themeFillTint="66"/>
            <w:noWrap/>
            <w:vAlign w:val="bottom"/>
            <w:hideMark/>
          </w:tcPr>
          <w:p w14:paraId="09074224"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r>
      <w:tr w:rsidR="00510CB4" w:rsidRPr="00510CB4" w14:paraId="0E5BCE2D" w14:textId="77777777" w:rsidTr="00510CB4">
        <w:trPr>
          <w:trHeight w:val="290"/>
          <w:jc w:val="center"/>
        </w:trPr>
        <w:tc>
          <w:tcPr>
            <w:tcW w:w="1080" w:type="dxa"/>
            <w:tcBorders>
              <w:top w:val="nil"/>
              <w:left w:val="nil"/>
              <w:bottom w:val="nil"/>
              <w:right w:val="nil"/>
            </w:tcBorders>
            <w:shd w:val="clear" w:color="auto" w:fill="F6B8B8" w:themeFill="accent1" w:themeFillTint="66"/>
            <w:noWrap/>
            <w:vAlign w:val="bottom"/>
            <w:hideMark/>
          </w:tcPr>
          <w:p w14:paraId="52668F99" w14:textId="77777777" w:rsidR="00510CB4" w:rsidRPr="00510CB4" w:rsidRDefault="00510CB4" w:rsidP="00510CB4">
            <w:pPr>
              <w:spacing w:line="240" w:lineRule="auto"/>
              <w:rPr>
                <w:rFonts w:eastAsia="Times New Roman" w:cs="Calibri"/>
                <w:color w:val="EA4E4E" w:themeColor="accent1"/>
              </w:rPr>
            </w:pPr>
            <w:r w:rsidRPr="00510CB4">
              <w:rPr>
                <w:rFonts w:eastAsia="Times New Roman" w:cs="Calibri"/>
                <w:color w:val="EA4E4E" w:themeColor="accent1"/>
              </w:rPr>
              <w:t>Load</w:t>
            </w:r>
          </w:p>
        </w:tc>
        <w:tc>
          <w:tcPr>
            <w:tcW w:w="1800" w:type="dxa"/>
            <w:tcBorders>
              <w:top w:val="nil"/>
              <w:left w:val="nil"/>
              <w:bottom w:val="nil"/>
              <w:right w:val="nil"/>
            </w:tcBorders>
            <w:shd w:val="clear" w:color="auto" w:fill="F6B8B8" w:themeFill="accent1" w:themeFillTint="66"/>
            <w:noWrap/>
            <w:vAlign w:val="bottom"/>
            <w:hideMark/>
          </w:tcPr>
          <w:p w14:paraId="439FD3E6"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c>
          <w:tcPr>
            <w:tcW w:w="1800" w:type="dxa"/>
            <w:tcBorders>
              <w:top w:val="nil"/>
              <w:left w:val="nil"/>
              <w:bottom w:val="nil"/>
              <w:right w:val="nil"/>
            </w:tcBorders>
            <w:shd w:val="clear" w:color="auto" w:fill="F6B8B8" w:themeFill="accent1" w:themeFillTint="66"/>
            <w:noWrap/>
            <w:vAlign w:val="bottom"/>
            <w:hideMark/>
          </w:tcPr>
          <w:p w14:paraId="6590E6EF"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c>
          <w:tcPr>
            <w:tcW w:w="1460" w:type="dxa"/>
            <w:tcBorders>
              <w:top w:val="nil"/>
              <w:left w:val="nil"/>
              <w:bottom w:val="nil"/>
              <w:right w:val="nil"/>
            </w:tcBorders>
            <w:shd w:val="clear" w:color="auto" w:fill="F6B8B8" w:themeFill="accent1" w:themeFillTint="66"/>
            <w:noWrap/>
            <w:vAlign w:val="bottom"/>
            <w:hideMark/>
          </w:tcPr>
          <w:p w14:paraId="02F84A80"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c>
          <w:tcPr>
            <w:tcW w:w="1460" w:type="dxa"/>
            <w:tcBorders>
              <w:top w:val="nil"/>
              <w:left w:val="nil"/>
              <w:bottom w:val="nil"/>
              <w:right w:val="nil"/>
            </w:tcBorders>
            <w:shd w:val="clear" w:color="auto" w:fill="F6B8B8" w:themeFill="accent1" w:themeFillTint="66"/>
            <w:noWrap/>
            <w:vAlign w:val="bottom"/>
            <w:hideMark/>
          </w:tcPr>
          <w:p w14:paraId="0A4EC4A7"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0.003921569</w:t>
            </w:r>
          </w:p>
        </w:tc>
        <w:tc>
          <w:tcPr>
            <w:tcW w:w="1620" w:type="dxa"/>
            <w:tcBorders>
              <w:top w:val="nil"/>
              <w:left w:val="nil"/>
              <w:bottom w:val="nil"/>
              <w:right w:val="nil"/>
            </w:tcBorders>
            <w:shd w:val="clear" w:color="auto" w:fill="F6B8B8" w:themeFill="accent1" w:themeFillTint="66"/>
            <w:noWrap/>
            <w:vAlign w:val="bottom"/>
            <w:hideMark/>
          </w:tcPr>
          <w:p w14:paraId="0ADAFE56"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r>
      <w:tr w:rsidR="00510CB4" w:rsidRPr="00510CB4" w14:paraId="0FA186E9" w14:textId="77777777" w:rsidTr="00510CB4">
        <w:trPr>
          <w:trHeight w:val="290"/>
          <w:jc w:val="center"/>
        </w:trPr>
        <w:tc>
          <w:tcPr>
            <w:tcW w:w="1080" w:type="dxa"/>
            <w:tcBorders>
              <w:top w:val="nil"/>
              <w:left w:val="nil"/>
              <w:bottom w:val="nil"/>
              <w:right w:val="nil"/>
            </w:tcBorders>
            <w:shd w:val="clear" w:color="auto" w:fill="F6B8B8" w:themeFill="accent1" w:themeFillTint="66"/>
            <w:noWrap/>
            <w:vAlign w:val="bottom"/>
            <w:hideMark/>
          </w:tcPr>
          <w:p w14:paraId="73014D9E" w14:textId="77777777" w:rsidR="00510CB4" w:rsidRPr="00510CB4" w:rsidRDefault="00510CB4" w:rsidP="00510CB4">
            <w:pPr>
              <w:spacing w:line="240" w:lineRule="auto"/>
              <w:rPr>
                <w:rFonts w:eastAsia="Times New Roman" w:cs="Calibri"/>
                <w:color w:val="EA4E4E" w:themeColor="accent1"/>
              </w:rPr>
            </w:pPr>
            <w:r w:rsidRPr="00510CB4">
              <w:rPr>
                <w:rFonts w:eastAsia="Times New Roman" w:cs="Calibri"/>
                <w:color w:val="EA4E4E" w:themeColor="accent1"/>
              </w:rPr>
              <w:t>Delay</w:t>
            </w:r>
          </w:p>
        </w:tc>
        <w:tc>
          <w:tcPr>
            <w:tcW w:w="1800" w:type="dxa"/>
            <w:tcBorders>
              <w:top w:val="nil"/>
              <w:left w:val="nil"/>
              <w:bottom w:val="nil"/>
              <w:right w:val="nil"/>
            </w:tcBorders>
            <w:shd w:val="clear" w:color="auto" w:fill="F6B8B8" w:themeFill="accent1" w:themeFillTint="66"/>
            <w:noWrap/>
            <w:vAlign w:val="bottom"/>
            <w:hideMark/>
          </w:tcPr>
          <w:p w14:paraId="140BA554"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5030</w:t>
            </w:r>
          </w:p>
        </w:tc>
        <w:tc>
          <w:tcPr>
            <w:tcW w:w="1800" w:type="dxa"/>
            <w:tcBorders>
              <w:top w:val="nil"/>
              <w:left w:val="nil"/>
              <w:bottom w:val="nil"/>
              <w:right w:val="nil"/>
            </w:tcBorders>
            <w:shd w:val="clear" w:color="auto" w:fill="F6B8B8" w:themeFill="accent1" w:themeFillTint="66"/>
            <w:noWrap/>
            <w:vAlign w:val="bottom"/>
            <w:hideMark/>
          </w:tcPr>
          <w:p w14:paraId="1DD255F8"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c>
          <w:tcPr>
            <w:tcW w:w="1460" w:type="dxa"/>
            <w:tcBorders>
              <w:top w:val="nil"/>
              <w:left w:val="nil"/>
              <w:bottom w:val="nil"/>
              <w:right w:val="nil"/>
            </w:tcBorders>
            <w:shd w:val="clear" w:color="auto" w:fill="F6B8B8" w:themeFill="accent1" w:themeFillTint="66"/>
            <w:noWrap/>
            <w:vAlign w:val="bottom"/>
            <w:hideMark/>
          </w:tcPr>
          <w:p w14:paraId="2938C564"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5030</w:t>
            </w:r>
          </w:p>
        </w:tc>
        <w:tc>
          <w:tcPr>
            <w:tcW w:w="1460" w:type="dxa"/>
            <w:tcBorders>
              <w:top w:val="nil"/>
              <w:left w:val="nil"/>
              <w:bottom w:val="nil"/>
              <w:right w:val="nil"/>
            </w:tcBorders>
            <w:shd w:val="clear" w:color="auto" w:fill="F6B8B8" w:themeFill="accent1" w:themeFillTint="66"/>
            <w:noWrap/>
            <w:vAlign w:val="bottom"/>
            <w:hideMark/>
          </w:tcPr>
          <w:p w14:paraId="01F94CF2"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5030</w:t>
            </w:r>
          </w:p>
        </w:tc>
        <w:tc>
          <w:tcPr>
            <w:tcW w:w="1620" w:type="dxa"/>
            <w:tcBorders>
              <w:top w:val="nil"/>
              <w:left w:val="nil"/>
              <w:bottom w:val="nil"/>
              <w:right w:val="nil"/>
            </w:tcBorders>
            <w:shd w:val="clear" w:color="auto" w:fill="F6B8B8" w:themeFill="accent1" w:themeFillTint="66"/>
            <w:noWrap/>
            <w:vAlign w:val="bottom"/>
            <w:hideMark/>
          </w:tcPr>
          <w:p w14:paraId="54099B8E"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r>
      <w:tr w:rsidR="00510CB4" w:rsidRPr="00510CB4" w14:paraId="2FA11DB3" w14:textId="77777777" w:rsidTr="00510CB4">
        <w:trPr>
          <w:trHeight w:val="290"/>
          <w:jc w:val="center"/>
        </w:trPr>
        <w:tc>
          <w:tcPr>
            <w:tcW w:w="1080" w:type="dxa"/>
            <w:tcBorders>
              <w:top w:val="nil"/>
              <w:left w:val="nil"/>
              <w:bottom w:val="nil"/>
              <w:right w:val="nil"/>
            </w:tcBorders>
            <w:shd w:val="clear" w:color="auto" w:fill="F6B8B8" w:themeFill="accent1" w:themeFillTint="66"/>
            <w:noWrap/>
            <w:vAlign w:val="bottom"/>
            <w:hideMark/>
          </w:tcPr>
          <w:p w14:paraId="42C1477A" w14:textId="77777777" w:rsidR="00510CB4" w:rsidRPr="00510CB4" w:rsidRDefault="00510CB4" w:rsidP="00510CB4">
            <w:pPr>
              <w:spacing w:line="240" w:lineRule="auto"/>
              <w:rPr>
                <w:rFonts w:eastAsia="Times New Roman" w:cs="Calibri"/>
                <w:color w:val="EA4E4E" w:themeColor="accent1"/>
              </w:rPr>
            </w:pPr>
            <w:r w:rsidRPr="00510CB4">
              <w:rPr>
                <w:rFonts w:eastAsia="Times New Roman" w:cs="Calibri"/>
                <w:color w:val="EA4E4E" w:themeColor="accent1"/>
              </w:rPr>
              <w:t>Reliability</w:t>
            </w:r>
          </w:p>
        </w:tc>
        <w:tc>
          <w:tcPr>
            <w:tcW w:w="1800" w:type="dxa"/>
            <w:tcBorders>
              <w:top w:val="nil"/>
              <w:left w:val="nil"/>
              <w:bottom w:val="nil"/>
              <w:right w:val="nil"/>
            </w:tcBorders>
            <w:shd w:val="clear" w:color="auto" w:fill="F6B8B8" w:themeFill="accent1" w:themeFillTint="66"/>
            <w:noWrap/>
            <w:vAlign w:val="bottom"/>
            <w:hideMark/>
          </w:tcPr>
          <w:p w14:paraId="0BDFDAF5"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1500</w:t>
            </w:r>
          </w:p>
        </w:tc>
        <w:tc>
          <w:tcPr>
            <w:tcW w:w="1800" w:type="dxa"/>
            <w:tcBorders>
              <w:top w:val="nil"/>
              <w:left w:val="nil"/>
              <w:bottom w:val="nil"/>
              <w:right w:val="nil"/>
            </w:tcBorders>
            <w:shd w:val="clear" w:color="auto" w:fill="F6B8B8" w:themeFill="accent1" w:themeFillTint="66"/>
            <w:noWrap/>
            <w:vAlign w:val="bottom"/>
            <w:hideMark/>
          </w:tcPr>
          <w:p w14:paraId="25DF8EFF"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c>
          <w:tcPr>
            <w:tcW w:w="1460" w:type="dxa"/>
            <w:tcBorders>
              <w:top w:val="nil"/>
              <w:left w:val="nil"/>
              <w:bottom w:val="nil"/>
              <w:right w:val="nil"/>
            </w:tcBorders>
            <w:shd w:val="clear" w:color="auto" w:fill="F6B8B8" w:themeFill="accent1" w:themeFillTint="66"/>
            <w:noWrap/>
            <w:vAlign w:val="bottom"/>
            <w:hideMark/>
          </w:tcPr>
          <w:p w14:paraId="0C7D83A3" w14:textId="23812264"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c>
          <w:tcPr>
            <w:tcW w:w="1460" w:type="dxa"/>
            <w:tcBorders>
              <w:top w:val="nil"/>
              <w:left w:val="nil"/>
              <w:bottom w:val="nil"/>
              <w:right w:val="nil"/>
            </w:tcBorders>
            <w:shd w:val="clear" w:color="auto" w:fill="F6B8B8" w:themeFill="accent1" w:themeFillTint="66"/>
            <w:noWrap/>
            <w:vAlign w:val="bottom"/>
            <w:hideMark/>
          </w:tcPr>
          <w:p w14:paraId="462FC421"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1500</w:t>
            </w:r>
          </w:p>
        </w:tc>
        <w:tc>
          <w:tcPr>
            <w:tcW w:w="1620" w:type="dxa"/>
            <w:tcBorders>
              <w:top w:val="nil"/>
              <w:left w:val="nil"/>
              <w:bottom w:val="nil"/>
              <w:right w:val="nil"/>
            </w:tcBorders>
            <w:shd w:val="clear" w:color="auto" w:fill="F6B8B8" w:themeFill="accent1" w:themeFillTint="66"/>
            <w:noWrap/>
            <w:vAlign w:val="bottom"/>
            <w:hideMark/>
          </w:tcPr>
          <w:p w14:paraId="3183FD81" w14:textId="77777777" w:rsidR="00510CB4" w:rsidRPr="00510CB4" w:rsidRDefault="00510CB4" w:rsidP="00510CB4">
            <w:pPr>
              <w:spacing w:line="240" w:lineRule="auto"/>
              <w:jc w:val="right"/>
              <w:rPr>
                <w:rFonts w:eastAsia="Times New Roman" w:cs="Calibri"/>
                <w:color w:val="EA4E4E" w:themeColor="accent1"/>
              </w:rPr>
            </w:pPr>
            <w:r w:rsidRPr="00510CB4">
              <w:rPr>
                <w:rFonts w:eastAsia="Times New Roman" w:cs="Calibri"/>
                <w:color w:val="EA4E4E" w:themeColor="accent1"/>
              </w:rPr>
              <w:t>1</w:t>
            </w:r>
          </w:p>
        </w:tc>
      </w:tr>
    </w:tbl>
    <w:p w14:paraId="4AC407E6" w14:textId="44FEEB61" w:rsidR="007B7927" w:rsidRDefault="00BD1487" w:rsidP="0074332C">
      <w:r>
        <w:t xml:space="preserve">In </w:t>
      </w:r>
      <w:r w:rsidR="00D4540A">
        <w:t>a</w:t>
      </w:r>
      <w:r w:rsidR="00CF44DD">
        <w:t>n excel</w:t>
      </w:r>
      <w:r w:rsidR="00D4540A">
        <w:t xml:space="preserve"> table</w:t>
      </w:r>
      <w:r w:rsidR="00CF44DD">
        <w:t xml:space="preserve"> linked to the cost equation</w:t>
      </w:r>
      <w:r w:rsidR="00D4540A">
        <w:t xml:space="preserve">, I </w:t>
      </w:r>
      <w:r w:rsidR="00B951C1">
        <w:t xml:space="preserve">experimented with the effects of </w:t>
      </w:r>
      <w:r w:rsidR="00DF1239">
        <w:t>metrics to better understand them</w:t>
      </w:r>
      <w:r w:rsidR="008D6F59">
        <w:t>.</w:t>
      </w:r>
      <w:r w:rsidR="006428DB">
        <w:t xml:space="preserve"> </w:t>
      </w:r>
    </w:p>
    <w:p w14:paraId="15A89707" w14:textId="74456FAA" w:rsidR="007B7927" w:rsidRDefault="007B7927" w:rsidP="0074332C">
      <w:r>
        <w:t xml:space="preserve">Bandwidth is the </w:t>
      </w:r>
      <w:r w:rsidR="00B02D68">
        <w:t xml:space="preserve">maximum capacity of the route. </w:t>
      </w:r>
      <w:r w:rsidR="00B02D68" w:rsidRPr="00B02D68">
        <w:t xml:space="preserve">It’s multiplied by 10 in the cost equation to make scaled </w:t>
      </w:r>
      <w:r w:rsidR="00B02D68">
        <w:t>bandwidth.</w:t>
      </w:r>
    </w:p>
    <w:p w14:paraId="62E2CDBA" w14:textId="65109AFB" w:rsidR="00211738" w:rsidRDefault="007B7927" w:rsidP="0074332C">
      <w:r>
        <w:t>Load</w:t>
      </w:r>
      <w:r w:rsidR="0055522A">
        <w:t xml:space="preserve"> is the </w:t>
      </w:r>
      <w:r w:rsidR="00895967">
        <w:t xml:space="preserve">percentage of the </w:t>
      </w:r>
      <w:r w:rsidR="00867354">
        <w:t>bandwidth being used</w:t>
      </w:r>
      <w:r w:rsidR="000E6CB3">
        <w:t xml:space="preserve"> by incoming traffic.</w:t>
      </w:r>
    </w:p>
    <w:p w14:paraId="15DC68ED" w14:textId="00675C1F" w:rsidR="007B7927" w:rsidRDefault="007B7927" w:rsidP="0074332C">
      <w:r>
        <w:t>Delay</w:t>
      </w:r>
      <w:r w:rsidR="00042D9E">
        <w:t xml:space="preserve"> (also called latency)</w:t>
      </w:r>
      <w:r>
        <w:t xml:space="preserve"> </w:t>
      </w:r>
      <w:r w:rsidRPr="007B7927">
        <w:t>is the number of microseconds it takes for a packet to reach the end of a link</w:t>
      </w:r>
      <w:r w:rsidR="0055522A">
        <w:t>. It’s</w:t>
      </w:r>
      <w:r w:rsidRPr="007B7927">
        <w:t xml:space="preserve"> multiplied by 10</w:t>
      </w:r>
      <w:r w:rsidR="0055522A">
        <w:t xml:space="preserve"> in the cost equation to make scaled delay</w:t>
      </w:r>
      <w:r w:rsidR="00B02D68">
        <w:t>.</w:t>
      </w:r>
    </w:p>
    <w:p w14:paraId="0801A524" w14:textId="60BB1981" w:rsidR="002B6224" w:rsidRDefault="002B6224" w:rsidP="0074332C">
      <w:r>
        <w:t xml:space="preserve">Reliability is the percent chance of a packet being </w:t>
      </w:r>
      <w:r w:rsidR="00BF3F98">
        <w:t>routed correctly.</w:t>
      </w:r>
    </w:p>
    <w:p w14:paraId="76429BD8" w14:textId="462EB892" w:rsidR="0055522A" w:rsidRDefault="0031092C" w:rsidP="0074332C">
      <w:r>
        <w:t xml:space="preserve">Of the above metrics, Bandwidth and Delay are </w:t>
      </w:r>
      <w:r w:rsidR="006428DB">
        <w:t>constantly updated while Load and Reliability are calculated when the path is first learned.</w:t>
      </w:r>
    </w:p>
    <w:p w14:paraId="27C5BC19" w14:textId="00CC6AC3" w:rsidR="007B7927" w:rsidRDefault="00BF3F98" w:rsidP="0074332C">
      <w:r>
        <w:t xml:space="preserve">MTU or </w:t>
      </w:r>
      <w:r w:rsidR="005A329F">
        <w:t xml:space="preserve">maximum transmission unit is the size of the largest piece of data </w:t>
      </w:r>
      <w:r w:rsidR="00E01B23">
        <w:t>sent on the path.</w:t>
      </w:r>
    </w:p>
    <w:p w14:paraId="7E113D5D" w14:textId="77777777" w:rsidR="006428DB" w:rsidRDefault="006428DB" w:rsidP="0074332C"/>
    <w:p w14:paraId="646759F2" w14:textId="32088E75" w:rsidR="003C3164" w:rsidRPr="0074332C" w:rsidRDefault="00CF44DD" w:rsidP="0074332C">
      <w:r>
        <w:t>While online tutorials</w:t>
      </w:r>
      <w:r w:rsidR="00352244">
        <w:t xml:space="preserve"> and other people’s configurations had values </w:t>
      </w:r>
      <w:r w:rsidR="008876A4">
        <w:t>like</w:t>
      </w:r>
      <w:r w:rsidR="00352244">
        <w:t xml:space="preserve"> th</w:t>
      </w:r>
      <w:r w:rsidR="008876A4">
        <w:t>ose</w:t>
      </w:r>
      <w:r w:rsidR="00235971">
        <w:t xml:space="preserve"> in row 1, column 2 (rounded up); in my lab</w:t>
      </w:r>
      <w:r w:rsidR="008876A4">
        <w:t xml:space="preserve"> and similar experiments I experienced values similar to row 1, column 3.</w:t>
      </w:r>
      <w:r w:rsidR="00494411">
        <w:t xml:space="preserve"> I also looked at the default </w:t>
      </w:r>
      <w:r w:rsidR="004D02D0">
        <w:t>values for the metrics themselves</w:t>
      </w:r>
      <w:r w:rsidR="006A4A44">
        <w:t>. For example, t</w:t>
      </w:r>
      <w:r w:rsidR="008F0D1D">
        <w:t>he default value</w:t>
      </w:r>
      <w:r w:rsidR="006A4A44">
        <w:t xml:space="preserve"> for delay</w:t>
      </w:r>
      <w:r w:rsidR="008F0D1D">
        <w:t xml:space="preserve"> is 5000, but it goes up by 10 every </w:t>
      </w:r>
      <w:r w:rsidR="00F811E6">
        <w:t>link it traverses within the topology</w:t>
      </w:r>
      <w:r w:rsidR="004D02D0">
        <w:t>.</w:t>
      </w:r>
      <w:r w:rsidR="008D6F59">
        <w:t xml:space="preserve"> </w:t>
      </w:r>
      <w:r w:rsidR="00F2245B">
        <w:t xml:space="preserve">I found the </w:t>
      </w:r>
      <w:r w:rsidR="00F811E6">
        <w:t xml:space="preserve">Cisco </w:t>
      </w:r>
      <w:r w:rsidR="00F2245B">
        <w:t xml:space="preserve">default </w:t>
      </w:r>
      <w:r w:rsidR="00B70020">
        <w:t xml:space="preserve">values for metrics </w:t>
      </w:r>
      <w:r w:rsidR="00A21413">
        <w:t xml:space="preserve">had little effect on the overall cost, and </w:t>
      </w:r>
      <w:r w:rsidR="0074332C">
        <w:t xml:space="preserve">only with some tweaking could optimal load balancing be achieved. </w:t>
      </w:r>
      <w:r w:rsidR="003C3164" w:rsidRPr="00A94E53">
        <w:rPr>
          <w:lang w:val="en"/>
        </w:rPr>
        <w:t xml:space="preserve">I chose the metric weight configuration 0 2 1 1 1 1 to fulfill the requirement to use all K-values to </w:t>
      </w:r>
      <w:r w:rsidR="003C3164">
        <w:rPr>
          <w:lang w:val="en"/>
        </w:rPr>
        <w:t>influence routes</w:t>
      </w:r>
      <w:r w:rsidR="003C3164" w:rsidRPr="00A94E53">
        <w:rPr>
          <w:lang w:val="en"/>
        </w:rPr>
        <w:t xml:space="preserve">. All </w:t>
      </w:r>
      <w:r w:rsidR="00494411">
        <w:rPr>
          <w:lang w:val="en"/>
        </w:rPr>
        <w:t>metrics are used except for MTU</w:t>
      </w:r>
      <w:r w:rsidR="001A780C">
        <w:rPr>
          <w:lang w:val="en"/>
        </w:rPr>
        <w:t xml:space="preserve">, and I gave the </w:t>
      </w:r>
      <w:r w:rsidR="00735863">
        <w:rPr>
          <w:lang w:val="en"/>
        </w:rPr>
        <w:t>bandwidth a greater priority as I would later adjust it</w:t>
      </w:r>
      <w:r w:rsidR="000625F4">
        <w:rPr>
          <w:lang w:val="en"/>
        </w:rPr>
        <w:t>.</w:t>
      </w:r>
    </w:p>
    <w:p w14:paraId="4F994E34" w14:textId="77777777" w:rsidR="003C3164" w:rsidRDefault="003C3164" w:rsidP="00BD1487"/>
    <w:p w14:paraId="0A84F4C3" w14:textId="30802822" w:rsidR="00270027" w:rsidRDefault="000B3259" w:rsidP="00BD1487">
      <w:r>
        <w:t>With this advanced</w:t>
      </w:r>
      <w:r w:rsidR="00162D36">
        <w:t xml:space="preserve"> understanding of metric weights, </w:t>
      </w:r>
      <w:r w:rsidR="00904931">
        <w:t xml:space="preserve">I </w:t>
      </w:r>
      <w:r w:rsidR="000625F4">
        <w:t>configured my network to have a</w:t>
      </w:r>
      <w:r w:rsidR="00C17CD4">
        <w:t xml:space="preserve">n interface with bandwidth </w:t>
      </w:r>
      <w:r w:rsidR="00752A7D">
        <w:t>2</w:t>
      </w:r>
      <w:r w:rsidR="00752A7D" w:rsidRPr="00752A7D">
        <w:t>00000</w:t>
      </w:r>
      <w:r w:rsidR="00752A7D">
        <w:t xml:space="preserve"> (1/5 of the default </w:t>
      </w:r>
      <w:r w:rsidR="00752A7D" w:rsidRPr="00752A7D">
        <w:t>1000000</w:t>
      </w:r>
      <w:r w:rsidR="00752A7D">
        <w:t xml:space="preserve"> kbit (1 gigabit) value of a gigabitEthernet interface)</w:t>
      </w:r>
      <w:r w:rsidR="00B271C4">
        <w:t>.</w:t>
      </w:r>
      <w:r w:rsidR="008C665B">
        <w:t xml:space="preserve"> The results of this can be seen </w:t>
      </w:r>
      <w:r w:rsidR="009937A4">
        <w:t>in the figure under “R4: Proof of unequal cost load balancing” in the configuration section.</w:t>
      </w:r>
      <w:r w:rsidR="009E1AC4">
        <w:t xml:space="preserve"> The</w:t>
      </w:r>
      <w:r w:rsidR="001A780C">
        <w:t xml:space="preserve"> 192.168.3.0</w:t>
      </w:r>
      <w:r w:rsidR="009E1AC4">
        <w:t xml:space="preserve"> </w:t>
      </w:r>
      <w:r w:rsidR="004E02BA">
        <w:t xml:space="preserve">network is 3 times faster than the </w:t>
      </w:r>
      <w:r w:rsidR="00322B75" w:rsidRPr="00322B75">
        <w:t>172.16.1.0</w:t>
      </w:r>
      <w:r w:rsidR="00322B75">
        <w:t xml:space="preserve"> network</w:t>
      </w:r>
      <w:r w:rsidR="002C3199">
        <w:t xml:space="preserve">, and thus is taking care of ¾ of the total route. </w:t>
      </w:r>
      <w:r w:rsidR="00322B75">
        <w:t>Given that the</w:t>
      </w:r>
      <w:r w:rsidR="002C3199">
        <w:t xml:space="preserve"> </w:t>
      </w:r>
      <w:r w:rsidR="001A780C">
        <w:t>192.168.3.0</w:t>
      </w:r>
      <w:r w:rsidR="001A780C">
        <w:t xml:space="preserve"> network has 5 times the bandwidth</w:t>
      </w:r>
      <w:r w:rsidR="00735863">
        <w:t xml:space="preserve">, I should have adjusted the bandwidth metric a bit more in my initial configuration (e.g. </w:t>
      </w:r>
      <w:r w:rsidR="005D54F5">
        <w:t>0 3 1 1 1 1) to facilitate a better ratio.</w:t>
      </w:r>
    </w:p>
    <w:p w14:paraId="62F368F6" w14:textId="77777777" w:rsidR="00E90BF1" w:rsidRDefault="00E90BF1" w:rsidP="00BD1487"/>
    <w:p w14:paraId="43D7CE06" w14:textId="5CEAA5CF" w:rsidR="00E90BF1" w:rsidRDefault="00E90BF1" w:rsidP="00E90BF1">
      <w:r>
        <w:t>While I had configured variance several months before I had proof it worked, I somewhat misunderstood the concept and didn’t think I configured variance correctly.</w:t>
      </w:r>
      <w:r w:rsidR="00E75AC6">
        <w:t xml:space="preserve"> </w:t>
      </w:r>
      <w:r w:rsidR="00E75AC6">
        <w:t xml:space="preserve">I thought I had to use variance solely for load balancing, and </w:t>
      </w:r>
      <w:r w:rsidR="00FC7B20">
        <w:t>wasn’t aware of the capacity for the metrics to do so</w:t>
      </w:r>
      <w:r w:rsidR="00E75AC6">
        <w:t>.</w:t>
      </w:r>
      <w:r w:rsidR="00006DF5">
        <w:t xml:space="preserve"> </w:t>
      </w:r>
      <w:r w:rsidR="00006DF5" w:rsidRPr="00006DF5">
        <w:t xml:space="preserve">While </w:t>
      </w:r>
      <w:r w:rsidR="00006DF5" w:rsidRPr="00006DF5">
        <w:lastRenderedPageBreak/>
        <w:t xml:space="preserve">sorting out </w:t>
      </w:r>
      <w:r w:rsidR="00E75AC6">
        <w:t>issues with metrics</w:t>
      </w:r>
      <w:r w:rsidR="00006DF5" w:rsidRPr="00006DF5">
        <w:t xml:space="preserve">, I tried to set the variance very high but this prevented the </w:t>
      </w:r>
      <w:r w:rsidR="00964159">
        <w:t xml:space="preserve">172.16.1.0 network from operating under EIGRP </w:t>
      </w:r>
      <w:r w:rsidR="00006DF5" w:rsidRPr="00006DF5">
        <w:t>(</w:t>
      </w:r>
      <w:r w:rsidR="00964159">
        <w:t xml:space="preserve">see </w:t>
      </w:r>
      <w:r w:rsidR="00E75AC6">
        <w:t>the end of the problems section</w:t>
      </w:r>
      <w:r w:rsidR="00006DF5" w:rsidRPr="00006DF5">
        <w:t>).</w:t>
      </w:r>
      <w:r w:rsidR="00006DF5">
        <w:t xml:space="preserve"> </w:t>
      </w:r>
      <w:r w:rsidR="00964159">
        <w:t xml:space="preserve">When I had Mr. Mason explain to me what was happening, </w:t>
      </w:r>
      <w:r w:rsidR="00E75AC6">
        <w:t xml:space="preserve">I finally understood </w:t>
      </w:r>
      <w:r w:rsidR="00CF09A7">
        <w:t xml:space="preserve">this phenomenon: variance is used to “qualify” a route, to decide whether it’s allowed to </w:t>
      </w:r>
      <w:r w:rsidR="00D77EB5">
        <w:t xml:space="preserve">assist in load balancing. Taking Mr. Mason’s challenge to </w:t>
      </w:r>
      <w:r w:rsidR="002A6942">
        <w:t>make the slower link handle more traffic, I set the variance in my top</w:t>
      </w:r>
      <w:r w:rsidR="00D722A1">
        <w:t>o</w:t>
      </w:r>
      <w:r w:rsidR="002A6942">
        <w:t xml:space="preserve">logy to 1, though I think with the </w:t>
      </w:r>
      <w:r w:rsidR="00D722A1">
        <w:t>low bandwidth</w:t>
      </w:r>
      <w:r w:rsidR="00955EC9">
        <w:t xml:space="preserve"> on </w:t>
      </w:r>
      <w:r w:rsidR="00955EC9" w:rsidRPr="00006DF5">
        <w:t xml:space="preserve">the </w:t>
      </w:r>
      <w:r w:rsidR="00955EC9">
        <w:t>172.16.1.0 network</w:t>
      </w:r>
      <w:r w:rsidR="00D722A1">
        <w:t xml:space="preserve"> it had little effect.</w:t>
      </w:r>
    </w:p>
    <w:p w14:paraId="4907980B" w14:textId="77777777" w:rsidR="00E90BF1" w:rsidRDefault="00E90BF1" w:rsidP="00E90BF1"/>
    <w:p w14:paraId="22ACAA3D" w14:textId="30C615CD" w:rsidR="00E90BF1" w:rsidRDefault="00E90BF1" w:rsidP="00E90BF1">
      <w:r>
        <w:t xml:space="preserve">While trying to configure variance, </w:t>
      </w:r>
      <w:r w:rsidR="009F4349">
        <w:t>I tried to set up multiple autonomous systems and use</w:t>
      </w:r>
      <w:r w:rsidR="00D722A1">
        <w:t>d</w:t>
      </w:r>
      <w:r w:rsidR="009F4349">
        <w:t xml:space="preserve"> external routes.</w:t>
      </w:r>
      <w:r w:rsidR="00B70542">
        <w:t xml:space="preserve"> </w:t>
      </w:r>
      <w:r w:rsidR="00B70542">
        <w:t xml:space="preserve">While I was aware of the concept of successors and feasible successors, I didn’t think </w:t>
      </w:r>
      <w:r w:rsidR="006447CB">
        <w:t xml:space="preserve">they had to </w:t>
      </w:r>
      <w:r w:rsidR="004F5E54">
        <w:t>be in the same area or anything, so I tried whatever method possible to get a feasible succ</w:t>
      </w:r>
      <w:r w:rsidR="00855C19">
        <w:t>essor</w:t>
      </w:r>
      <w:r w:rsidR="00B70542">
        <w:t>.</w:t>
      </w:r>
      <w:r w:rsidR="00FC7B20">
        <w:t xml:space="preserve"> I set up an instance of router </w:t>
      </w:r>
      <w:r w:rsidR="002610DB">
        <w:t xml:space="preserve">eigrp </w:t>
      </w:r>
      <w:r w:rsidR="00FC7B20">
        <w:t>2</w:t>
      </w:r>
      <w:r w:rsidR="00B4128C">
        <w:t xml:space="preserve"> exclusively on the 172.16.1.0 network and measured its </w:t>
      </w:r>
      <w:r w:rsidR="0000643B">
        <w:t>traffic</w:t>
      </w:r>
      <w:r w:rsidR="00B4128C">
        <w:t xml:space="preserve"> (see configs)</w:t>
      </w:r>
      <w:r w:rsidR="0000643B">
        <w:t xml:space="preserve">. Surprisingly, the systems were able </w:t>
      </w:r>
      <w:r w:rsidR="00253E6A">
        <w:t xml:space="preserve">to </w:t>
      </w:r>
      <w:r w:rsidR="002610DB">
        <w:t>coexist,</w:t>
      </w:r>
      <w:r w:rsidR="00253E6A">
        <w:t xml:space="preserve"> and pings could go </w:t>
      </w:r>
      <w:r w:rsidR="002610DB">
        <w:t>from</w:t>
      </w:r>
      <w:r w:rsidR="00253E6A">
        <w:t xml:space="preserve"> </w:t>
      </w:r>
      <w:r w:rsidR="002610DB">
        <w:t>eirgp 1 through eirgp 2 to eirgp 1 again.</w:t>
      </w:r>
      <w:r w:rsidR="00D722A1">
        <w:t xml:space="preserve"> </w:t>
      </w:r>
      <w:r w:rsidR="00955EC9">
        <w:t xml:space="preserve">A difference with external routes is they have </w:t>
      </w:r>
      <w:r w:rsidR="00D21F67">
        <w:t xml:space="preserve">direct metrics, as in the values you enter directly correlate with the values in </w:t>
      </w:r>
      <w:r w:rsidR="009061CF">
        <w:t>the cost equation as opposed to being k-values. This also allows you to affect previously untainted factors such as MTU. When setting up initial external routes, I didn’t know the default MTU value (1500) and</w:t>
      </w:r>
      <w:r w:rsidR="00A253A9">
        <w:t xml:space="preserve"> accidentally set it to 1, however the external routes performed well with no documented issues.</w:t>
      </w:r>
      <w:r w:rsidR="00514FB7" w:rsidRPr="00514FB7">
        <w:t xml:space="preserve"> </w:t>
      </w:r>
      <w:r w:rsidR="00514FB7">
        <w:t>They</w:t>
      </w:r>
      <w:r w:rsidR="00514FB7">
        <w:t xml:space="preserve"> would later come in handy for the BGP lab.</w:t>
      </w:r>
    </w:p>
    <w:p w14:paraId="44D7BA20" w14:textId="77777777" w:rsidR="000A0FA1" w:rsidRDefault="000A0FA1" w:rsidP="00BD1487"/>
    <w:p w14:paraId="46E9F6FE" w14:textId="2DD3368A" w:rsidR="000625F4" w:rsidRDefault="000A0FA1" w:rsidP="00BD1487">
      <w:r>
        <w:t xml:space="preserve">After configuring </w:t>
      </w:r>
      <w:r w:rsidR="009C53C6">
        <w:t>metric weights, I tried my hand at</w:t>
      </w:r>
      <w:r w:rsidR="00A46D57">
        <w:t xml:space="preserve"> a new </w:t>
      </w:r>
      <w:r w:rsidR="002A4904">
        <w:t>metric cost formula,</w:t>
      </w:r>
      <w:r w:rsidR="009C53C6">
        <w:t xml:space="preserve"> </w:t>
      </w:r>
      <w:r w:rsidR="00C42B4C">
        <w:t>“wide metrics”</w:t>
      </w:r>
      <w:r w:rsidR="00DF3510">
        <w:t>.</w:t>
      </w:r>
      <w:r w:rsidR="003A1C78">
        <w:t xml:space="preserve"> While default EIGRP conventions are 32-bit, wide metrics s</w:t>
      </w:r>
      <w:r w:rsidR="00165493">
        <w:t xml:space="preserve">upports </w:t>
      </w:r>
      <w:r w:rsidR="00DA627F">
        <w:t>64-bit</w:t>
      </w:r>
      <w:r w:rsidR="00030DE7">
        <w:t xml:space="preserve"> </w:t>
      </w:r>
      <w:r w:rsidR="008C665B">
        <w:t>ones</w:t>
      </w:r>
      <w:r w:rsidR="00165493">
        <w:t xml:space="preserve">. It can support bandwidths greater than 1 GB and has delay measured in picoseconds instead of </w:t>
      </w:r>
      <w:r w:rsidR="00E91144">
        <w:t>tens of microseconds.</w:t>
      </w:r>
      <w:r w:rsidR="00DF3510">
        <w:t xml:space="preserve"> </w:t>
      </w:r>
      <w:r w:rsidR="00AA1EB6">
        <w:t>Since the original k-values can’t be modified</w:t>
      </w:r>
      <w:r w:rsidR="00AF1D4C">
        <w:t xml:space="preserve"> to this format</w:t>
      </w:r>
      <w:r w:rsidR="00AA1EB6">
        <w:t xml:space="preserve">, it multiplies each one by the constant </w:t>
      </w:r>
      <w:r w:rsidR="00210841" w:rsidRPr="00210841">
        <w:t>65536</w:t>
      </w:r>
      <w:r w:rsidR="00163C8D">
        <w:t xml:space="preserve">, </w:t>
      </w:r>
      <w:r w:rsidR="00163C8D" w:rsidRPr="00AF1D4C">
        <w:rPr>
          <w:i/>
          <w:iCs/>
        </w:rPr>
        <w:t>DOESN’T</w:t>
      </w:r>
      <w:r w:rsidR="00163C8D">
        <w:t xml:space="preserve"> scale them (bandwidth and delay are not </w:t>
      </w:r>
      <w:r w:rsidR="00AF1D4C">
        <w:t>multiplied by 10), and uses a new cost equation:</w:t>
      </w:r>
    </w:p>
    <w:p w14:paraId="4E681D9A" w14:textId="77777777" w:rsidR="001A267F" w:rsidRDefault="001A267F" w:rsidP="00BD1487"/>
    <w:p w14:paraId="5C62B0A1" w14:textId="46B00A25" w:rsidR="001A267F" w:rsidRPr="000A0FA1" w:rsidRDefault="000A0FA1" w:rsidP="00BD1487">
      <w:pPr>
        <w:rPr>
          <w:sz w:val="24"/>
          <w:szCs w:val="24"/>
        </w:rPr>
      </w:pPr>
      <w:r w:rsidRPr="000A0FA1">
        <w:rPr>
          <w:color w:val="EA4E4E" w:themeColor="accent1"/>
          <w:sz w:val="32"/>
          <w:szCs w:val="18"/>
        </w:rPr>
        <w:t>[(K1*</w:t>
      </w:r>
      <w:r w:rsidRPr="000A0FA1">
        <w:rPr>
          <w:color w:val="EA4E4E" w:themeColor="accent1"/>
          <w:sz w:val="32"/>
          <w:szCs w:val="18"/>
        </w:rPr>
        <w:t>Bandwidth</w:t>
      </w:r>
      <w:r w:rsidRPr="000A0FA1">
        <w:rPr>
          <w:color w:val="EA4E4E" w:themeColor="accent1"/>
          <w:sz w:val="32"/>
          <w:szCs w:val="18"/>
        </w:rPr>
        <w:t xml:space="preserve"> + {K2*Minimum Throughput} / 256-Load) + (K3*Total Latency) + (K6*Extended Attributes)]* [K5/(K4 + Reliability)]</w:t>
      </w:r>
    </w:p>
    <w:p w14:paraId="2D82E27C" w14:textId="77777777" w:rsidR="001A267F" w:rsidRDefault="001A267F" w:rsidP="00BD1487"/>
    <w:p w14:paraId="12962387" w14:textId="231FF65C" w:rsidR="00E91144" w:rsidRDefault="00E91144" w:rsidP="006B70BD">
      <w:r>
        <w:t>K6 is yet another K-valu</w:t>
      </w:r>
      <w:r w:rsidR="0014441F">
        <w:t xml:space="preserve">e influencing </w:t>
      </w:r>
      <w:r w:rsidR="006B70BD">
        <w:t>“</w:t>
      </w:r>
      <w:r w:rsidR="006B70BD">
        <w:t>Jitter</w:t>
      </w:r>
      <w:r w:rsidR="006B70BD">
        <w:t>”</w:t>
      </w:r>
      <w:r w:rsidR="004608BC">
        <w:t xml:space="preserve"> (</w:t>
      </w:r>
      <w:r w:rsidR="00162895">
        <w:t>difference in packet delivery time)</w:t>
      </w:r>
      <w:r w:rsidR="006B70BD">
        <w:t>, “</w:t>
      </w:r>
      <w:r w:rsidR="006B70BD">
        <w:t>Energy</w:t>
      </w:r>
      <w:r w:rsidR="006B70BD">
        <w:t>”</w:t>
      </w:r>
      <w:r w:rsidR="002F0673">
        <w:t xml:space="preserve"> (</w:t>
      </w:r>
      <w:r w:rsidR="00FC50A9">
        <w:t xml:space="preserve">active </w:t>
      </w:r>
      <w:r w:rsidR="002F0673">
        <w:t xml:space="preserve">power usage of </w:t>
      </w:r>
      <w:r w:rsidR="00FC50A9">
        <w:t>a path</w:t>
      </w:r>
      <w:r w:rsidR="002F0673">
        <w:t>)</w:t>
      </w:r>
      <w:r w:rsidR="006B70BD">
        <w:t>,</w:t>
      </w:r>
      <w:r w:rsidR="00FC50A9">
        <w:t xml:space="preserve"> and</w:t>
      </w:r>
      <w:r w:rsidR="006B70BD">
        <w:t xml:space="preserve"> “</w:t>
      </w:r>
      <w:r w:rsidR="006B70BD">
        <w:t>Quiescent Energy</w:t>
      </w:r>
      <w:r w:rsidR="006B70BD">
        <w:t>”</w:t>
      </w:r>
      <w:r w:rsidR="00B776CF">
        <w:t xml:space="preserve"> (</w:t>
      </w:r>
      <w:r w:rsidR="00FC50A9">
        <w:t>idle</w:t>
      </w:r>
      <w:r w:rsidR="00870962">
        <w:t xml:space="preserve"> power usage of a path</w:t>
      </w:r>
      <w:r w:rsidR="00B776CF">
        <w:t>)</w:t>
      </w:r>
      <w:r w:rsidR="00FC50A9">
        <w:t>,</w:t>
      </w:r>
      <w:r w:rsidR="006B70BD">
        <w:t xml:space="preserve"> </w:t>
      </w:r>
      <w:r w:rsidR="00FC50A9">
        <w:t xml:space="preserve">all </w:t>
      </w:r>
      <w:r w:rsidR="006B70BD">
        <w:t>of which I co</w:t>
      </w:r>
      <w:r w:rsidR="003F7CAC">
        <w:t xml:space="preserve">uld find </w:t>
      </w:r>
      <w:r w:rsidR="00B776CF">
        <w:t>very little</w:t>
      </w:r>
      <w:r w:rsidR="003F7CAC">
        <w:t xml:space="preserve"> information on</w:t>
      </w:r>
      <w:r>
        <w:t>.</w:t>
      </w:r>
      <w:r w:rsidR="007A21F0">
        <w:t xml:space="preserve"> </w:t>
      </w:r>
      <w:r w:rsidRPr="00E91144">
        <w:t xml:space="preserve">I used configuration 0 2 1 1 1 1 0, </w:t>
      </w:r>
      <w:r w:rsidR="00C563C2">
        <w:t xml:space="preserve">not using K6 </w:t>
      </w:r>
      <w:r w:rsidRPr="00E91144">
        <w:t xml:space="preserve">as the </w:t>
      </w:r>
      <w:r>
        <w:t>“Extended Attributes” feature</w:t>
      </w:r>
      <w:r w:rsidR="0014441F">
        <w:t>s</w:t>
      </w:r>
      <w:r>
        <w:t xml:space="preserve"> </w:t>
      </w:r>
      <w:r w:rsidR="00A70884">
        <w:t>are still in development and can’t really be used</w:t>
      </w:r>
      <w:r w:rsidR="005830E0">
        <w:t xml:space="preserve"> (they are by default set to 0 and </w:t>
      </w:r>
      <w:r w:rsidR="00CA255E">
        <w:t>I haven’t found a way to change them)</w:t>
      </w:r>
      <w:r w:rsidR="00A70884">
        <w:t>.</w:t>
      </w:r>
    </w:p>
    <w:p w14:paraId="42B5FEAB" w14:textId="77777777" w:rsidR="00E91144" w:rsidRDefault="00E91144" w:rsidP="00BD1487"/>
    <w:p w14:paraId="66419699" w14:textId="6C525B0E" w:rsidR="00510CB4" w:rsidRPr="00E90BF1" w:rsidRDefault="00ED690B" w:rsidP="00E90BF1">
      <w:r>
        <w:t xml:space="preserve">I was not </w:t>
      </w:r>
      <w:r w:rsidR="00EE1E8C">
        <w:t>nearly as successful with these as with regular metric weights</w:t>
      </w:r>
      <w:r w:rsidR="00244CCD">
        <w:t xml:space="preserve">, it’s possible they didn’t work at all on some of the routers I was </w:t>
      </w:r>
      <w:r w:rsidR="00FC3D1B">
        <w:t>using as they were introduced in version 16.8</w:t>
      </w:r>
      <w:r>
        <w:t>. While the bandwidth of gigabitEthernet interfaces is high,</w:t>
      </w:r>
      <w:r w:rsidR="00E13830">
        <w:t xml:space="preserve"> </w:t>
      </w:r>
      <w:r w:rsidR="008A0844">
        <w:t xml:space="preserve">regular EIGRP metrics can handle them. </w:t>
      </w:r>
      <w:r w:rsidR="00E13830">
        <w:t xml:space="preserve">EIGRP wide metrics </w:t>
      </w:r>
      <w:r w:rsidR="008A0844">
        <w:t xml:space="preserve">should instead be used to handle more complex tasks such as </w:t>
      </w:r>
      <w:r w:rsidR="009D06BC">
        <w:t>an EIGRP EtherChannel, which I hope to try out in the future.</w:t>
      </w:r>
      <w:r w:rsidR="00E90BF1">
        <w:t xml:space="preserve"> </w:t>
      </w:r>
      <w:r w:rsidR="00595C64">
        <w:t>I</w:t>
      </w:r>
      <w:r w:rsidR="00E90BF1">
        <w:t xml:space="preserve"> also</w:t>
      </w:r>
      <w:r w:rsidR="00595C64">
        <w:t xml:space="preserve"> want to experiment with more features such as EIGRP NSF (non-stop forwarding feature)</w:t>
      </w:r>
      <w:r w:rsidR="00E90BF1">
        <w:t>.</w:t>
      </w:r>
    </w:p>
    <w:p w14:paraId="6B5AF2EC" w14:textId="77777777" w:rsidR="00510CB4" w:rsidRDefault="00510CB4" w:rsidP="0030363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p>
    <w:p w14:paraId="6334184F" w14:textId="7D3B69E8" w:rsidR="0030363D" w:rsidRPr="0030363D" w:rsidRDefault="001C7C5F" w:rsidP="0030363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r>
        <w:rPr>
          <w:rFonts w:ascii="Franklin Gothic Demi" w:eastAsia="Times New Roman" w:hAnsi="Franklin Gothic Demi" w:cs="Times New Roman"/>
          <w:caps/>
          <w:sz w:val="32"/>
          <w:szCs w:val="24"/>
        </w:rPr>
        <w:t>Lab Commands</w:t>
      </w:r>
    </w:p>
    <w:p w14:paraId="3326CD1E" w14:textId="5C4D8E33" w:rsidR="00585C25" w:rsidRDefault="00B43634" w:rsidP="00585C25">
      <w:pPr>
        <w:pStyle w:val="NoSpacing"/>
        <w:jc w:val="center"/>
        <w:rPr>
          <w:rFonts w:asciiTheme="majorHAnsi" w:eastAsiaTheme="majorEastAsia" w:hAnsiTheme="majorHAnsi" w:cstheme="majorBidi"/>
          <w:caps/>
          <w:color w:val="EA4E4E" w:themeColor="accent1"/>
          <w:sz w:val="28"/>
          <w:szCs w:val="28"/>
        </w:rPr>
      </w:pPr>
      <w:r>
        <w:rPr>
          <w:rFonts w:asciiTheme="majorHAnsi" w:eastAsiaTheme="majorEastAsia" w:hAnsiTheme="majorHAnsi" w:cstheme="majorBidi"/>
          <w:caps/>
          <w:color w:val="EA4E4E" w:themeColor="accent1"/>
          <w:sz w:val="28"/>
          <w:szCs w:val="28"/>
        </w:rPr>
        <w:t xml:space="preserve">General </w:t>
      </w:r>
      <w:r w:rsidR="00585C25">
        <w:rPr>
          <w:rFonts w:asciiTheme="majorHAnsi" w:eastAsiaTheme="majorEastAsia" w:hAnsiTheme="majorHAnsi" w:cstheme="majorBidi"/>
          <w:caps/>
          <w:color w:val="EA4E4E" w:themeColor="accent1"/>
          <w:sz w:val="28"/>
          <w:szCs w:val="28"/>
        </w:rPr>
        <w:t>Configuration</w:t>
      </w:r>
    </w:p>
    <w:p w14:paraId="25651D6E" w14:textId="77777777" w:rsidR="00585C25" w:rsidRDefault="00585C25" w:rsidP="001C7C5F"/>
    <w:p w14:paraId="5F320702" w14:textId="03BA83F6" w:rsidR="0011697F" w:rsidRDefault="0028032D" w:rsidP="001C7C5F">
      <w:r>
        <w:t>e</w:t>
      </w:r>
      <w:r w:rsidR="00553FAD">
        <w:t xml:space="preserve">nable: done in </w:t>
      </w:r>
      <w:r w:rsidR="00EE666A">
        <w:t xml:space="preserve">user exec mode to </w:t>
      </w:r>
      <w:r w:rsidR="006848F0">
        <w:t>trigger privileged exec mode</w:t>
      </w:r>
    </w:p>
    <w:p w14:paraId="4DDC111F" w14:textId="679468DF" w:rsidR="00553FAD" w:rsidRDefault="0028032D" w:rsidP="001C7C5F">
      <w:r>
        <w:t>c</w:t>
      </w:r>
      <w:r w:rsidR="00553FAD">
        <w:t xml:space="preserve">onfigure </w:t>
      </w:r>
      <w:r w:rsidR="00EE666A">
        <w:t>terminal: done in</w:t>
      </w:r>
      <w:r w:rsidR="008C157C">
        <w:t xml:space="preserve"> </w:t>
      </w:r>
      <w:r w:rsidR="006848F0">
        <w:t>privileged exec mode to</w:t>
      </w:r>
      <w:r w:rsidR="00EE666A">
        <w:t xml:space="preserve"> </w:t>
      </w:r>
      <w:r w:rsidR="006848F0">
        <w:t>trigger global config mode</w:t>
      </w:r>
    </w:p>
    <w:p w14:paraId="5EF900EE" w14:textId="08E4F32B" w:rsidR="002D69ED" w:rsidRDefault="0028032D" w:rsidP="0028032D">
      <w:r>
        <w:t>h</w:t>
      </w:r>
      <w:r w:rsidRPr="0028032D">
        <w:t>ostname</w:t>
      </w:r>
      <w:r w:rsidR="008C157C">
        <w:t xml:space="preserve"> “x”</w:t>
      </w:r>
      <w:r>
        <w:t xml:space="preserve">: </w:t>
      </w:r>
      <w:r w:rsidR="008C157C">
        <w:t>assigns a name x to the router</w:t>
      </w:r>
    </w:p>
    <w:p w14:paraId="7D1F0FD4" w14:textId="148BC965" w:rsidR="0028032D" w:rsidRDefault="0028032D" w:rsidP="0028032D">
      <w:r w:rsidRPr="0028032D">
        <w:t>ipv6 unicast-routing</w:t>
      </w:r>
      <w:r>
        <w:t xml:space="preserve">: </w:t>
      </w:r>
      <w:r w:rsidR="006848F0">
        <w:t>enables ipv6</w:t>
      </w:r>
      <w:r w:rsidR="003916E8">
        <w:t xml:space="preserve"> on the router</w:t>
      </w:r>
    </w:p>
    <w:p w14:paraId="51B9E25C" w14:textId="213CAE08" w:rsidR="003916E8" w:rsidRDefault="003916E8" w:rsidP="0028032D">
      <w:r w:rsidRPr="003916E8">
        <w:t>interface</w:t>
      </w:r>
      <w:r>
        <w:t xml:space="preserve"> “x”: opens an interface of name x</w:t>
      </w:r>
    </w:p>
    <w:p w14:paraId="2FED1A5C" w14:textId="38DDC887" w:rsidR="00585C25" w:rsidRDefault="00CE1908" w:rsidP="0028032D">
      <w:r w:rsidRPr="00CE1908">
        <w:t>ip address</w:t>
      </w:r>
      <w:r>
        <w:t xml:space="preserve"> “address” “mask”: </w:t>
      </w:r>
      <w:r w:rsidR="00924A66">
        <w:t>configures an ip address on an interface</w:t>
      </w:r>
    </w:p>
    <w:p w14:paraId="5FA58E38" w14:textId="787D1864" w:rsidR="00924A66" w:rsidRDefault="00924A66" w:rsidP="0028032D">
      <w:r w:rsidRPr="00924A66">
        <w:t xml:space="preserve">ipv6 address </w:t>
      </w:r>
      <w:r>
        <w:t xml:space="preserve">“address”: configures </w:t>
      </w:r>
      <w:r w:rsidR="00DB428B">
        <w:t>an ipv6 address on an interface</w:t>
      </w:r>
    </w:p>
    <w:p w14:paraId="2F62C1D4" w14:textId="0A45BA92" w:rsidR="00924A66" w:rsidRDefault="00DB428B" w:rsidP="0028032D">
      <w:r w:rsidRPr="00DB428B">
        <w:t xml:space="preserve">ipv6 address </w:t>
      </w:r>
      <w:r>
        <w:t>“mask” link-local: configures</w:t>
      </w:r>
      <w:r w:rsidR="002A76DD">
        <w:t xml:space="preserve"> an ipv6 link-local address on an interface</w:t>
      </w:r>
    </w:p>
    <w:p w14:paraId="389F637F" w14:textId="15BB2063" w:rsidR="0043225B" w:rsidRDefault="002A76DD" w:rsidP="0028032D">
      <w:r w:rsidRPr="002A76DD">
        <w:t>no shutdown</w:t>
      </w:r>
      <w:r>
        <w:t xml:space="preserve">: </w:t>
      </w:r>
      <w:r w:rsidR="0043225B">
        <w:t>turns an interface on for use</w:t>
      </w:r>
    </w:p>
    <w:p w14:paraId="77659C82" w14:textId="77777777" w:rsidR="00CE1908" w:rsidRDefault="00CE1908" w:rsidP="0028032D"/>
    <w:p w14:paraId="4482CC17" w14:textId="34E1D539" w:rsidR="00B43634" w:rsidRDefault="00B43634" w:rsidP="00B43634">
      <w:pPr>
        <w:pStyle w:val="NoSpacing"/>
        <w:jc w:val="center"/>
        <w:rPr>
          <w:rFonts w:asciiTheme="majorHAnsi" w:eastAsiaTheme="majorEastAsia" w:hAnsiTheme="majorHAnsi" w:cstheme="majorBidi"/>
          <w:caps/>
          <w:color w:val="EA4E4E" w:themeColor="accent1"/>
          <w:sz w:val="28"/>
          <w:szCs w:val="28"/>
        </w:rPr>
      </w:pPr>
      <w:r>
        <w:rPr>
          <w:rFonts w:asciiTheme="majorHAnsi" w:eastAsiaTheme="majorEastAsia" w:hAnsiTheme="majorHAnsi" w:cstheme="majorBidi"/>
          <w:caps/>
          <w:color w:val="EA4E4E" w:themeColor="accent1"/>
          <w:sz w:val="28"/>
          <w:szCs w:val="28"/>
        </w:rPr>
        <w:t>EIGRP Configuration</w:t>
      </w:r>
    </w:p>
    <w:p w14:paraId="55FFE40B" w14:textId="77777777" w:rsidR="000A7F92" w:rsidRDefault="000A7F92" w:rsidP="002F2663"/>
    <w:p w14:paraId="017003E9" w14:textId="688A28A8" w:rsidR="00C60473" w:rsidRDefault="005A3817" w:rsidP="002F2663">
      <w:r w:rsidRPr="005A3817">
        <w:t xml:space="preserve">router eigrp </w:t>
      </w:r>
      <w:r>
        <w:t>“x”:</w:t>
      </w:r>
      <w:r w:rsidR="00136048">
        <w:t xml:space="preserve"> </w:t>
      </w:r>
      <w:r w:rsidR="00E405F0">
        <w:t xml:space="preserve">creates an instance of </w:t>
      </w:r>
      <w:r w:rsidR="00F52A90">
        <w:t xml:space="preserve">ipv4 </w:t>
      </w:r>
      <w:r w:rsidR="00666A02">
        <w:t>EIGRP</w:t>
      </w:r>
      <w:r w:rsidR="008011F2">
        <w:t xml:space="preserve"> with aut</w:t>
      </w:r>
      <w:r w:rsidR="00F52A90">
        <w:t>onomous system number x</w:t>
      </w:r>
      <w:r w:rsidR="00E405F0">
        <w:t xml:space="preserve"> </w:t>
      </w:r>
      <w:r w:rsidR="008011F2">
        <w:t>for you to</w:t>
      </w:r>
      <w:r w:rsidR="00F52A90">
        <w:t xml:space="preserve"> add ipv4 network statements</w:t>
      </w:r>
      <w:r w:rsidR="008011F2">
        <w:t xml:space="preserve"> </w:t>
      </w:r>
      <w:r w:rsidR="00F52A90">
        <w:t>and other commands</w:t>
      </w:r>
    </w:p>
    <w:p w14:paraId="4814C22A" w14:textId="7D554552" w:rsidR="005A3817" w:rsidRDefault="005A3817" w:rsidP="002F2663">
      <w:r>
        <w:t>ipv6 eigrp “x”:</w:t>
      </w:r>
      <w:r w:rsidR="00136048">
        <w:t xml:space="preserve"> </w:t>
      </w:r>
      <w:r w:rsidR="00F52A90">
        <w:t xml:space="preserve">creates an instance of </w:t>
      </w:r>
      <w:r w:rsidR="00F52A90">
        <w:t xml:space="preserve">ipv6 </w:t>
      </w:r>
      <w:r w:rsidR="00666A02">
        <w:t>EIGRP</w:t>
      </w:r>
      <w:r w:rsidR="00F52A90">
        <w:t xml:space="preserve"> with autonomous system number x for you to add other commands</w:t>
      </w:r>
    </w:p>
    <w:p w14:paraId="39D9DB5A" w14:textId="015A46C0" w:rsidR="0043225B" w:rsidRDefault="002F2663" w:rsidP="002F2663">
      <w:r>
        <w:t>ipv6 route</w:t>
      </w:r>
      <w:r w:rsidR="005A3817">
        <w:t>r</w:t>
      </w:r>
      <w:r>
        <w:t xml:space="preserve"> eigrp </w:t>
      </w:r>
      <w:r w:rsidR="0043225B">
        <w:t xml:space="preserve">“x”: configures ipv6 </w:t>
      </w:r>
      <w:r w:rsidR="00666A02">
        <w:t xml:space="preserve">EIGRP </w:t>
      </w:r>
      <w:r w:rsidR="00C60473">
        <w:t>on an interface</w:t>
      </w:r>
      <w:r w:rsidR="005A3817">
        <w:t>, where x is EIGRP’s autonomous system number.</w:t>
      </w:r>
    </w:p>
    <w:p w14:paraId="69393822" w14:textId="0A21E266" w:rsidR="002F2663" w:rsidRPr="0043225B" w:rsidRDefault="0043225B" w:rsidP="002F2663">
      <w:pPr>
        <w:rPr>
          <w:i/>
          <w:iCs/>
          <w:sz w:val="20"/>
          <w:szCs w:val="20"/>
        </w:rPr>
      </w:pPr>
      <w:r w:rsidRPr="0043225B">
        <w:rPr>
          <w:i/>
          <w:iCs/>
          <w:sz w:val="20"/>
          <w:szCs w:val="20"/>
        </w:rPr>
        <w:t xml:space="preserve">Note that </w:t>
      </w:r>
      <w:r w:rsidR="000A7F92">
        <w:rPr>
          <w:i/>
          <w:iCs/>
          <w:sz w:val="20"/>
          <w:szCs w:val="20"/>
        </w:rPr>
        <w:t xml:space="preserve">while ipv4 </w:t>
      </w:r>
      <w:r w:rsidR="00666A02">
        <w:rPr>
          <w:i/>
          <w:iCs/>
          <w:sz w:val="20"/>
          <w:szCs w:val="20"/>
        </w:rPr>
        <w:t>EIGRP</w:t>
      </w:r>
      <w:r w:rsidR="000A7F92">
        <w:rPr>
          <w:i/>
          <w:iCs/>
          <w:sz w:val="20"/>
          <w:szCs w:val="20"/>
        </w:rPr>
        <w:t xml:space="preserve"> can only be configured </w:t>
      </w:r>
      <w:r w:rsidR="00C60473">
        <w:rPr>
          <w:i/>
          <w:iCs/>
          <w:sz w:val="20"/>
          <w:szCs w:val="20"/>
        </w:rPr>
        <w:t>with network statements</w:t>
      </w:r>
      <w:r w:rsidR="000A7F92">
        <w:rPr>
          <w:i/>
          <w:iCs/>
          <w:sz w:val="20"/>
          <w:szCs w:val="20"/>
        </w:rPr>
        <w:t xml:space="preserve">, ipv6 can only be configured </w:t>
      </w:r>
      <w:r w:rsidR="00C60473">
        <w:rPr>
          <w:i/>
          <w:iCs/>
          <w:sz w:val="20"/>
          <w:szCs w:val="20"/>
        </w:rPr>
        <w:t>with interface configs</w:t>
      </w:r>
      <w:r w:rsidR="00666A02">
        <w:rPr>
          <w:i/>
          <w:iCs/>
          <w:sz w:val="20"/>
          <w:szCs w:val="20"/>
        </w:rPr>
        <w:t>.</w:t>
      </w:r>
    </w:p>
    <w:p w14:paraId="67CEAD0B" w14:textId="004371B2" w:rsidR="005670BC" w:rsidRDefault="005670BC" w:rsidP="002F2663">
      <w:r>
        <w:t>n</w:t>
      </w:r>
      <w:r w:rsidRPr="005670BC">
        <w:t>etwork</w:t>
      </w:r>
      <w:r>
        <w:t xml:space="preserve"> &lt;mask&gt; </w:t>
      </w:r>
    </w:p>
    <w:p w14:paraId="7B855109" w14:textId="54E01CCA" w:rsidR="00B43634" w:rsidRDefault="002F2663" w:rsidP="002F2663">
      <w:r>
        <w:t xml:space="preserve">metric weights </w:t>
      </w:r>
      <w:r w:rsidR="00136048" w:rsidRPr="00136048">
        <w:t>0 &lt;K1&gt; &lt;K2&gt; &lt;K3&gt; &lt;K4&gt; &lt;K5&gt;</w:t>
      </w:r>
      <w:r w:rsidR="00136048">
        <w:t xml:space="preserve">: </w:t>
      </w:r>
      <w:r w:rsidR="0030557F">
        <w:t xml:space="preserve">chooses a preferred route by evaluating </w:t>
      </w:r>
      <w:r w:rsidR="006F2E81">
        <w:t>the parameters you input for K, each 0-255.</w:t>
      </w:r>
    </w:p>
    <w:p w14:paraId="211A5792" w14:textId="30AE4F70" w:rsidR="005670BC" w:rsidRDefault="00A27153" w:rsidP="002F2663">
      <w:r w:rsidRPr="00A27153">
        <w:t xml:space="preserve">metric weights 0 </w:t>
      </w:r>
      <w:r>
        <w:t>&lt;K1&gt;</w:t>
      </w:r>
      <w:r w:rsidRPr="00A27153">
        <w:t xml:space="preserve"> </w:t>
      </w:r>
      <w:r>
        <w:t>&lt;K2&gt;</w:t>
      </w:r>
      <w:r w:rsidRPr="00A27153">
        <w:t xml:space="preserve"> </w:t>
      </w:r>
      <w:r>
        <w:t>&lt;K3&gt;</w:t>
      </w:r>
      <w:r w:rsidRPr="00A27153">
        <w:t xml:space="preserve"> </w:t>
      </w:r>
      <w:r>
        <w:t>&lt;K4&gt;</w:t>
      </w:r>
      <w:r w:rsidRPr="00A27153">
        <w:t xml:space="preserve"> </w:t>
      </w:r>
      <w:r>
        <w:t>&lt;K</w:t>
      </w:r>
      <w:r w:rsidR="00ED0797">
        <w:t>5&gt;</w:t>
      </w:r>
      <w:r w:rsidRPr="00A27153">
        <w:t xml:space="preserve"> </w:t>
      </w:r>
      <w:r w:rsidR="00ED0797">
        <w:t>&lt;K6&gt;:</w:t>
      </w:r>
      <w:r w:rsidR="006A4593">
        <w:t xml:space="preserve"> “wide metrics”, </w:t>
      </w:r>
      <w:r w:rsidR="00397666">
        <w:t xml:space="preserve">same as regular metrics but </w:t>
      </w:r>
      <w:r w:rsidR="005C4003">
        <w:t>accommodate</w:t>
      </w:r>
      <w:r w:rsidR="00397666">
        <w:t>s</w:t>
      </w:r>
      <w:r w:rsidR="005C4003">
        <w:t xml:space="preserve"> larger bandwidths</w:t>
      </w:r>
      <w:r w:rsidR="00125B36">
        <w:t xml:space="preserve"> and faster interfaces.</w:t>
      </w:r>
    </w:p>
    <w:p w14:paraId="082BD191" w14:textId="3EBE4115" w:rsidR="002F2663" w:rsidRDefault="005670BC" w:rsidP="0028032D">
      <w:r>
        <w:t>var</w:t>
      </w:r>
      <w:r w:rsidR="00ED0797">
        <w:t xml:space="preserve">iance x: </w:t>
      </w:r>
      <w:r w:rsidR="009854CC">
        <w:t>prevent</w:t>
      </w:r>
      <w:r w:rsidR="00397666">
        <w:t>s</w:t>
      </w:r>
      <w:r w:rsidR="009854CC">
        <w:t xml:space="preserve"> EIGRP from not considering slow links in load </w:t>
      </w:r>
      <w:r w:rsidR="00125B36">
        <w:t>balancing</w:t>
      </w:r>
      <w:r w:rsidR="006F2E81">
        <w:t xml:space="preserve">. </w:t>
      </w:r>
      <w:r w:rsidR="0042697A">
        <w:t>X is a value f</w:t>
      </w:r>
      <w:r w:rsidR="006F2E81">
        <w:t>rom 1-255</w:t>
      </w:r>
      <w:r w:rsidR="0042697A">
        <w:t xml:space="preserve"> that should </w:t>
      </w:r>
      <w:r w:rsidR="00214897">
        <w:t xml:space="preserve">(normally) be greater than the quotient of </w:t>
      </w:r>
      <w:r w:rsidR="000A2955">
        <w:t>the feasible successor and successor.</w:t>
      </w:r>
    </w:p>
    <w:p w14:paraId="4083CE7E" w14:textId="55719A79" w:rsidR="008D0268" w:rsidRDefault="00BE53F8" w:rsidP="0028032D">
      <w:r w:rsidRPr="00BE53F8">
        <w:t xml:space="preserve">redistribute </w:t>
      </w:r>
      <w:r>
        <w:t>eigrp</w:t>
      </w:r>
      <w:r w:rsidRPr="00BE53F8">
        <w:t xml:space="preserve"> </w:t>
      </w:r>
      <w:r>
        <w:t>x</w:t>
      </w:r>
      <w:r w:rsidRPr="00BE53F8">
        <w:t xml:space="preserve"> metric</w:t>
      </w:r>
      <w:r>
        <w:t xml:space="preserve"> &lt;Bw&gt; &lt;</w:t>
      </w:r>
      <w:r w:rsidR="0034055A">
        <w:t>delay</w:t>
      </w:r>
      <w:r>
        <w:t>&gt; &lt;</w:t>
      </w:r>
      <w:r w:rsidR="00FA0108">
        <w:t>relia</w:t>
      </w:r>
      <w:r w:rsidR="00EA08C9">
        <w:t>bility&gt;</w:t>
      </w:r>
      <w:r w:rsidR="007E3A93">
        <w:t xml:space="preserve"> &lt;</w:t>
      </w:r>
      <w:r w:rsidR="0034055A">
        <w:t>load</w:t>
      </w:r>
      <w:r w:rsidR="007E3A93">
        <w:t>&gt;</w:t>
      </w:r>
      <w:r w:rsidR="00040294">
        <w:t xml:space="preserve"> &lt;MTU&gt;</w:t>
      </w:r>
      <w:r w:rsidR="00EA08C9">
        <w:t xml:space="preserve">: </w:t>
      </w:r>
      <w:r w:rsidR="00040294">
        <w:t>for as x, best practice is</w:t>
      </w:r>
      <w:r w:rsidRPr="00BE53F8">
        <w:t xml:space="preserve"> 100000 1 255 1 1500</w:t>
      </w:r>
      <w:r w:rsidR="00040294">
        <w:t xml:space="preserve"> respectively.</w:t>
      </w:r>
    </w:p>
    <w:p w14:paraId="76D7B441" w14:textId="4C3C6E17" w:rsidR="00CD1398" w:rsidRPr="007F153A" w:rsidRDefault="00821087" w:rsidP="00EE02E5">
      <w:pPr>
        <w:keepNext/>
        <w:keepLines/>
        <w:pBdr>
          <w:bottom w:val="single" w:sz="48" w:space="1" w:color="EA4E4E"/>
        </w:pBdr>
        <w:tabs>
          <w:tab w:val="left" w:pos="3251"/>
        </w:tabs>
        <w:spacing w:before="600" w:after="160"/>
        <w:contextualSpacing/>
        <w:outlineLvl w:val="2"/>
        <w:rPr>
          <w:rFonts w:ascii="Franklin Gothic Demi" w:eastAsia="Times New Roman" w:hAnsi="Franklin Gothic Demi" w:cs="Times New Roman"/>
          <w:caps/>
          <w:color w:val="D01818" w:themeColor="accent1" w:themeShade="BF"/>
          <w:sz w:val="32"/>
          <w:szCs w:val="24"/>
        </w:rPr>
      </w:pPr>
      <w:r w:rsidRPr="007F153A">
        <w:rPr>
          <w:rFonts w:asciiTheme="majorHAnsi" w:eastAsia="Times New Roman" w:hAnsiTheme="majorHAnsi" w:cs="Times New Roman"/>
          <w:caps/>
          <w:color w:val="D01818" w:themeColor="accent1" w:themeShade="BF"/>
          <w:sz w:val="32"/>
          <w:szCs w:val="24"/>
        </w:rPr>
        <w:lastRenderedPageBreak/>
        <w:t>N</w:t>
      </w:r>
      <w:r w:rsidR="007F153A" w:rsidRPr="007F153A">
        <w:rPr>
          <w:rFonts w:asciiTheme="majorHAnsi" w:eastAsia="Times New Roman" w:hAnsiTheme="majorHAnsi" w:cs="Times New Roman"/>
          <w:caps/>
          <w:color w:val="D01818" w:themeColor="accent1" w:themeShade="BF"/>
          <w:sz w:val="32"/>
          <w:szCs w:val="24"/>
        </w:rPr>
        <w:t>et</w:t>
      </w:r>
      <w:r w:rsidR="007F153A">
        <w:rPr>
          <w:rFonts w:asciiTheme="majorHAnsi" w:eastAsia="Times New Roman" w:hAnsiTheme="majorHAnsi" w:cs="Times New Roman"/>
          <w:caps/>
          <w:color w:val="D01818" w:themeColor="accent1" w:themeShade="BF"/>
          <w:sz w:val="32"/>
          <w:szCs w:val="24"/>
        </w:rPr>
        <w:t>work diagram</w:t>
      </w:r>
    </w:p>
    <w:p w14:paraId="38C66F64" w14:textId="339B9D1B" w:rsidR="00B328C0" w:rsidRDefault="00B7103E" w:rsidP="00EE02E5">
      <w:pPr>
        <w:keepNext/>
        <w:keepLines/>
        <w:pBdr>
          <w:bottom w:val="single" w:sz="48" w:space="1" w:color="EA4E4E"/>
        </w:pBdr>
        <w:tabs>
          <w:tab w:val="left" w:pos="3251"/>
        </w:tabs>
        <w:spacing w:before="600" w:after="160"/>
        <w:contextualSpacing/>
        <w:outlineLvl w:val="2"/>
        <w:rPr>
          <w:rFonts w:ascii="Franklin Gothic Demi" w:eastAsia="Times New Roman" w:hAnsi="Franklin Gothic Demi" w:cs="Times New Roman"/>
          <w:caps/>
          <w:sz w:val="32"/>
          <w:szCs w:val="24"/>
        </w:rPr>
      </w:pPr>
      <w:r w:rsidRPr="00BE2AB0">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322" behindDoc="0" locked="0" layoutInCell="1" allowOverlap="1" wp14:anchorId="536A7284" wp14:editId="32442EE1">
                <wp:simplePos x="0" y="0"/>
                <wp:positionH relativeFrom="column">
                  <wp:posOffset>5449824</wp:posOffset>
                </wp:positionH>
                <wp:positionV relativeFrom="paragraph">
                  <wp:posOffset>103607</wp:posOffset>
                </wp:positionV>
                <wp:extent cx="617220" cy="1404620"/>
                <wp:effectExtent l="0" t="0" r="0" b="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404620"/>
                        </a:xfrm>
                        <a:prstGeom prst="rect">
                          <a:avLst/>
                        </a:prstGeom>
                        <a:noFill/>
                        <a:ln w="9525">
                          <a:noFill/>
                          <a:miter lim="800000"/>
                          <a:headEnd/>
                          <a:tailEnd/>
                        </a:ln>
                      </wps:spPr>
                      <wps:txbx>
                        <w:txbxContent>
                          <w:p w14:paraId="23D5A757" w14:textId="5781C257" w:rsidR="00B7103E" w:rsidRDefault="00B7103E" w:rsidP="00B7103E">
                            <w:pPr>
                              <w:rPr>
                                <w:sz w:val="12"/>
                                <w:szCs w:val="12"/>
                              </w:rPr>
                            </w:pPr>
                            <w:r w:rsidRPr="00BE2AB0">
                              <w:rPr>
                                <w:sz w:val="12"/>
                                <w:szCs w:val="12"/>
                              </w:rPr>
                              <w:t>10.</w:t>
                            </w:r>
                            <w:r w:rsidR="006E224F">
                              <w:rPr>
                                <w:sz w:val="12"/>
                                <w:szCs w:val="12"/>
                              </w:rPr>
                              <w:t>5</w:t>
                            </w:r>
                            <w:r w:rsidRPr="00BE2AB0">
                              <w:rPr>
                                <w:sz w:val="12"/>
                                <w:szCs w:val="12"/>
                              </w:rPr>
                              <w:t>.</w:t>
                            </w:r>
                            <w:r w:rsidR="006E224F">
                              <w:rPr>
                                <w:sz w:val="12"/>
                                <w:szCs w:val="12"/>
                              </w:rPr>
                              <w:t>5</w:t>
                            </w:r>
                            <w:r w:rsidRPr="00BE2AB0">
                              <w:rPr>
                                <w:sz w:val="12"/>
                                <w:szCs w:val="12"/>
                              </w:rPr>
                              <w:t>.</w:t>
                            </w:r>
                            <w:r w:rsidR="006E224F">
                              <w:rPr>
                                <w:sz w:val="12"/>
                                <w:szCs w:val="12"/>
                              </w:rPr>
                              <w:t>5</w:t>
                            </w:r>
                          </w:p>
                          <w:p w14:paraId="56817066" w14:textId="2A92759C" w:rsidR="00B7103E" w:rsidRPr="00BE2AB0" w:rsidRDefault="00B7103E" w:rsidP="00B7103E">
                            <w:pPr>
                              <w:rPr>
                                <w:sz w:val="12"/>
                                <w:szCs w:val="12"/>
                              </w:rPr>
                            </w:pPr>
                            <w:r w:rsidRPr="00B7103E">
                              <w:rPr>
                                <w:sz w:val="12"/>
                                <w:szCs w:val="12"/>
                              </w:rPr>
                              <w:t>10</w:t>
                            </w:r>
                            <w:r w:rsidR="006E224F">
                              <w:rPr>
                                <w:sz w:val="12"/>
                                <w:szCs w:val="12"/>
                              </w:rPr>
                              <w:t>4</w:t>
                            </w:r>
                            <w:r w:rsidRPr="00B7103E">
                              <w:rPr>
                                <w:sz w:val="12"/>
                                <w:szCs w:val="12"/>
                              </w:rPr>
                              <w:t>0:AB8::</w:t>
                            </w:r>
                            <w:r w:rsidR="006E224F">
                              <w:rPr>
                                <w:sz w:val="12"/>
                                <w:szCs w:val="12"/>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6A7284" id="_x0000_s1039" type="#_x0000_t202" style="position:absolute;margin-left:429.1pt;margin-top:8.15pt;width:48.6pt;height:110.6pt;z-index:25165832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" filled="f" stroked="f">
                <v:textbox style="mso-fit-shape-to-text:t">
                  <w:txbxContent>
                    <w:p w14:paraId="23D5A757" w14:textId="5781C257" w:rsidR="00B7103E" w:rsidRDefault="00B7103E" w:rsidP="00B7103E">
                      <w:pPr>
                        <w:rPr>
                          <w:sz w:val="12"/>
                          <w:szCs w:val="12"/>
                        </w:rPr>
                      </w:pPr>
                      <w:r w:rsidRPr="00BE2AB0">
                        <w:rPr>
                          <w:sz w:val="12"/>
                          <w:szCs w:val="12"/>
                        </w:rPr>
                        <w:t>10.</w:t>
                      </w:r>
                      <w:r w:rsidR="006E224F">
                        <w:rPr>
                          <w:sz w:val="12"/>
                          <w:szCs w:val="12"/>
                        </w:rPr>
                        <w:t>5</w:t>
                      </w:r>
                      <w:r w:rsidRPr="00BE2AB0">
                        <w:rPr>
                          <w:sz w:val="12"/>
                          <w:szCs w:val="12"/>
                        </w:rPr>
                        <w:t>.</w:t>
                      </w:r>
                      <w:r w:rsidR="006E224F">
                        <w:rPr>
                          <w:sz w:val="12"/>
                          <w:szCs w:val="12"/>
                        </w:rPr>
                        <w:t>5</w:t>
                      </w:r>
                      <w:r w:rsidRPr="00BE2AB0">
                        <w:rPr>
                          <w:sz w:val="12"/>
                          <w:szCs w:val="12"/>
                        </w:rPr>
                        <w:t>.</w:t>
                      </w:r>
                      <w:r w:rsidR="006E224F">
                        <w:rPr>
                          <w:sz w:val="12"/>
                          <w:szCs w:val="12"/>
                        </w:rPr>
                        <w:t>5</w:t>
                      </w:r>
                    </w:p>
                    <w:p w14:paraId="56817066" w14:textId="2A92759C" w:rsidR="00B7103E" w:rsidRPr="00BE2AB0" w:rsidRDefault="00B7103E" w:rsidP="00B7103E">
                      <w:pPr>
                        <w:rPr>
                          <w:sz w:val="12"/>
                          <w:szCs w:val="12"/>
                        </w:rPr>
                      </w:pPr>
                      <w:r w:rsidRPr="00B7103E">
                        <w:rPr>
                          <w:sz w:val="12"/>
                          <w:szCs w:val="12"/>
                        </w:rPr>
                        <w:t>10</w:t>
                      </w:r>
                      <w:r w:rsidR="006E224F">
                        <w:rPr>
                          <w:sz w:val="12"/>
                          <w:szCs w:val="12"/>
                        </w:rPr>
                        <w:t>4</w:t>
                      </w:r>
                      <w:r w:rsidRPr="00B7103E">
                        <w:rPr>
                          <w:sz w:val="12"/>
                          <w:szCs w:val="12"/>
                        </w:rPr>
                        <w:t>0:AB8::</w:t>
                      </w:r>
                      <w:r w:rsidR="006E224F">
                        <w:rPr>
                          <w:sz w:val="12"/>
                          <w:szCs w:val="12"/>
                        </w:rPr>
                        <w:t>5</w:t>
                      </w:r>
                    </w:p>
                  </w:txbxContent>
                </v:textbox>
                <w10:wrap type="square"/>
              </v:shape>
            </w:pict>
          </mc:Fallback>
        </mc:AlternateContent>
      </w:r>
      <w:r w:rsidRPr="00BE2AB0">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321" behindDoc="0" locked="0" layoutInCell="1" allowOverlap="1" wp14:anchorId="32A7D3B5" wp14:editId="7B27B9BD">
                <wp:simplePos x="0" y="0"/>
                <wp:positionH relativeFrom="column">
                  <wp:posOffset>4217035</wp:posOffset>
                </wp:positionH>
                <wp:positionV relativeFrom="paragraph">
                  <wp:posOffset>81280</wp:posOffset>
                </wp:positionV>
                <wp:extent cx="617220" cy="1404620"/>
                <wp:effectExtent l="0" t="0" r="0" b="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404620"/>
                        </a:xfrm>
                        <a:prstGeom prst="rect">
                          <a:avLst/>
                        </a:prstGeom>
                        <a:noFill/>
                        <a:ln w="9525">
                          <a:noFill/>
                          <a:miter lim="800000"/>
                          <a:headEnd/>
                          <a:tailEnd/>
                        </a:ln>
                      </wps:spPr>
                      <wps:txbx>
                        <w:txbxContent>
                          <w:p w14:paraId="50986EC0" w14:textId="23AECDC3" w:rsidR="00B7103E" w:rsidRDefault="00B7103E" w:rsidP="00B7103E">
                            <w:pPr>
                              <w:rPr>
                                <w:sz w:val="12"/>
                                <w:szCs w:val="12"/>
                              </w:rPr>
                            </w:pPr>
                            <w:r w:rsidRPr="00BE2AB0">
                              <w:rPr>
                                <w:sz w:val="12"/>
                                <w:szCs w:val="12"/>
                              </w:rPr>
                              <w:t>10.</w:t>
                            </w:r>
                            <w:r w:rsidR="006E224F">
                              <w:rPr>
                                <w:sz w:val="12"/>
                                <w:szCs w:val="12"/>
                              </w:rPr>
                              <w:t>4</w:t>
                            </w:r>
                            <w:r w:rsidRPr="00BE2AB0">
                              <w:rPr>
                                <w:sz w:val="12"/>
                                <w:szCs w:val="12"/>
                              </w:rPr>
                              <w:t>.</w:t>
                            </w:r>
                            <w:r w:rsidR="006E224F">
                              <w:rPr>
                                <w:sz w:val="12"/>
                                <w:szCs w:val="12"/>
                              </w:rPr>
                              <w:t>4</w:t>
                            </w:r>
                            <w:r w:rsidRPr="00BE2AB0">
                              <w:rPr>
                                <w:sz w:val="12"/>
                                <w:szCs w:val="12"/>
                              </w:rPr>
                              <w:t>.</w:t>
                            </w:r>
                            <w:r w:rsidR="006E224F">
                              <w:rPr>
                                <w:sz w:val="12"/>
                                <w:szCs w:val="12"/>
                              </w:rPr>
                              <w:t>4</w:t>
                            </w:r>
                          </w:p>
                          <w:p w14:paraId="02DD948B" w14:textId="5C65B548" w:rsidR="00B7103E" w:rsidRPr="00BE2AB0" w:rsidRDefault="00B7103E" w:rsidP="00B7103E">
                            <w:pPr>
                              <w:rPr>
                                <w:sz w:val="12"/>
                                <w:szCs w:val="12"/>
                              </w:rPr>
                            </w:pPr>
                            <w:r w:rsidRPr="00B7103E">
                              <w:rPr>
                                <w:sz w:val="12"/>
                                <w:szCs w:val="12"/>
                              </w:rPr>
                              <w:t>10</w:t>
                            </w:r>
                            <w:r w:rsidR="006E224F">
                              <w:rPr>
                                <w:sz w:val="12"/>
                                <w:szCs w:val="12"/>
                              </w:rPr>
                              <w:t>3</w:t>
                            </w:r>
                            <w:r w:rsidRPr="00B7103E">
                              <w:rPr>
                                <w:sz w:val="12"/>
                                <w:szCs w:val="12"/>
                              </w:rPr>
                              <w:t>0:AB8::</w:t>
                            </w:r>
                            <w:r w:rsidR="006E224F">
                              <w:rPr>
                                <w:sz w:val="12"/>
                                <w:szCs w:val="1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A7D3B5" id="_x0000_s1040" type="#_x0000_t202" style="position:absolute;margin-left:332.05pt;margin-top:6.4pt;width:48.6pt;height:110.6pt;z-index:25165832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" filled="f" stroked="f">
                <v:textbox style="mso-fit-shape-to-text:t">
                  <w:txbxContent>
                    <w:p w14:paraId="50986EC0" w14:textId="23AECDC3" w:rsidR="00B7103E" w:rsidRDefault="00B7103E" w:rsidP="00B7103E">
                      <w:pPr>
                        <w:rPr>
                          <w:sz w:val="12"/>
                          <w:szCs w:val="12"/>
                        </w:rPr>
                      </w:pPr>
                      <w:r w:rsidRPr="00BE2AB0">
                        <w:rPr>
                          <w:sz w:val="12"/>
                          <w:szCs w:val="12"/>
                        </w:rPr>
                        <w:t>10.</w:t>
                      </w:r>
                      <w:r w:rsidR="006E224F">
                        <w:rPr>
                          <w:sz w:val="12"/>
                          <w:szCs w:val="12"/>
                        </w:rPr>
                        <w:t>4</w:t>
                      </w:r>
                      <w:r w:rsidRPr="00BE2AB0">
                        <w:rPr>
                          <w:sz w:val="12"/>
                          <w:szCs w:val="12"/>
                        </w:rPr>
                        <w:t>.</w:t>
                      </w:r>
                      <w:r w:rsidR="006E224F">
                        <w:rPr>
                          <w:sz w:val="12"/>
                          <w:szCs w:val="12"/>
                        </w:rPr>
                        <w:t>4</w:t>
                      </w:r>
                      <w:r w:rsidRPr="00BE2AB0">
                        <w:rPr>
                          <w:sz w:val="12"/>
                          <w:szCs w:val="12"/>
                        </w:rPr>
                        <w:t>.</w:t>
                      </w:r>
                      <w:r w:rsidR="006E224F">
                        <w:rPr>
                          <w:sz w:val="12"/>
                          <w:szCs w:val="12"/>
                        </w:rPr>
                        <w:t>4</w:t>
                      </w:r>
                    </w:p>
                    <w:p w14:paraId="02DD948B" w14:textId="5C65B548" w:rsidR="00B7103E" w:rsidRPr="00BE2AB0" w:rsidRDefault="00B7103E" w:rsidP="00B7103E">
                      <w:pPr>
                        <w:rPr>
                          <w:sz w:val="12"/>
                          <w:szCs w:val="12"/>
                        </w:rPr>
                      </w:pPr>
                      <w:r w:rsidRPr="00B7103E">
                        <w:rPr>
                          <w:sz w:val="12"/>
                          <w:szCs w:val="12"/>
                        </w:rPr>
                        <w:t>10</w:t>
                      </w:r>
                      <w:r w:rsidR="006E224F">
                        <w:rPr>
                          <w:sz w:val="12"/>
                          <w:szCs w:val="12"/>
                        </w:rPr>
                        <w:t>3</w:t>
                      </w:r>
                      <w:r w:rsidRPr="00B7103E">
                        <w:rPr>
                          <w:sz w:val="12"/>
                          <w:szCs w:val="12"/>
                        </w:rPr>
                        <w:t>0:AB8::</w:t>
                      </w:r>
                      <w:r w:rsidR="006E224F">
                        <w:rPr>
                          <w:sz w:val="12"/>
                          <w:szCs w:val="12"/>
                        </w:rPr>
                        <w:t>4</w:t>
                      </w:r>
                    </w:p>
                  </w:txbxContent>
                </v:textbox>
                <w10:wrap type="square"/>
              </v:shape>
            </w:pict>
          </mc:Fallback>
        </mc:AlternateContent>
      </w:r>
      <w:r w:rsidRPr="00BE2AB0">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320" behindDoc="0" locked="0" layoutInCell="1" allowOverlap="1" wp14:anchorId="76529C0D" wp14:editId="5E164068">
                <wp:simplePos x="0" y="0"/>
                <wp:positionH relativeFrom="column">
                  <wp:posOffset>3006090</wp:posOffset>
                </wp:positionH>
                <wp:positionV relativeFrom="paragraph">
                  <wp:posOffset>88900</wp:posOffset>
                </wp:positionV>
                <wp:extent cx="617220" cy="1404620"/>
                <wp:effectExtent l="0" t="0" r="0" b="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404620"/>
                        </a:xfrm>
                        <a:prstGeom prst="rect">
                          <a:avLst/>
                        </a:prstGeom>
                        <a:noFill/>
                        <a:ln w="9525">
                          <a:noFill/>
                          <a:miter lim="800000"/>
                          <a:headEnd/>
                          <a:tailEnd/>
                        </a:ln>
                      </wps:spPr>
                      <wps:txbx>
                        <w:txbxContent>
                          <w:p w14:paraId="7BBF844C" w14:textId="0696F9E0" w:rsidR="00B7103E" w:rsidRDefault="00B7103E" w:rsidP="00B7103E">
                            <w:pPr>
                              <w:rPr>
                                <w:sz w:val="12"/>
                                <w:szCs w:val="12"/>
                              </w:rPr>
                            </w:pPr>
                            <w:r w:rsidRPr="00BE2AB0">
                              <w:rPr>
                                <w:sz w:val="12"/>
                                <w:szCs w:val="12"/>
                              </w:rPr>
                              <w:t>10.</w:t>
                            </w:r>
                            <w:r w:rsidR="006E224F">
                              <w:rPr>
                                <w:sz w:val="12"/>
                                <w:szCs w:val="12"/>
                              </w:rPr>
                              <w:t>3</w:t>
                            </w:r>
                            <w:r w:rsidRPr="00BE2AB0">
                              <w:rPr>
                                <w:sz w:val="12"/>
                                <w:szCs w:val="12"/>
                              </w:rPr>
                              <w:t>.</w:t>
                            </w:r>
                            <w:r w:rsidR="006E224F">
                              <w:rPr>
                                <w:sz w:val="12"/>
                                <w:szCs w:val="12"/>
                              </w:rPr>
                              <w:t>3</w:t>
                            </w:r>
                            <w:r w:rsidRPr="00BE2AB0">
                              <w:rPr>
                                <w:sz w:val="12"/>
                                <w:szCs w:val="12"/>
                              </w:rPr>
                              <w:t>.</w:t>
                            </w:r>
                            <w:r w:rsidR="006E224F">
                              <w:rPr>
                                <w:sz w:val="12"/>
                                <w:szCs w:val="12"/>
                              </w:rPr>
                              <w:t>3</w:t>
                            </w:r>
                          </w:p>
                          <w:p w14:paraId="7D43637F" w14:textId="267C6E03" w:rsidR="00B7103E" w:rsidRPr="00BE2AB0" w:rsidRDefault="00B7103E" w:rsidP="00B7103E">
                            <w:pPr>
                              <w:rPr>
                                <w:sz w:val="12"/>
                                <w:szCs w:val="12"/>
                              </w:rPr>
                            </w:pPr>
                            <w:r w:rsidRPr="00B7103E">
                              <w:rPr>
                                <w:sz w:val="12"/>
                                <w:szCs w:val="12"/>
                              </w:rPr>
                              <w:t>10</w:t>
                            </w:r>
                            <w:r w:rsidR="006E224F">
                              <w:rPr>
                                <w:sz w:val="12"/>
                                <w:szCs w:val="12"/>
                              </w:rPr>
                              <w:t>2</w:t>
                            </w:r>
                            <w:r w:rsidRPr="00B7103E">
                              <w:rPr>
                                <w:sz w:val="12"/>
                                <w:szCs w:val="12"/>
                              </w:rPr>
                              <w:t>0:AB8::</w:t>
                            </w:r>
                            <w:r w:rsidR="006E224F">
                              <w:rPr>
                                <w:sz w:val="12"/>
                                <w:szCs w:val="1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529C0D" id="_x0000_s1041" type="#_x0000_t202" style="position:absolute;margin-left:236.7pt;margin-top:7pt;width:48.6pt;height:110.6pt;z-index:251658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" filled="f" stroked="f">
                <v:textbox style="mso-fit-shape-to-text:t">
                  <w:txbxContent>
                    <w:p w14:paraId="7BBF844C" w14:textId="0696F9E0" w:rsidR="00B7103E" w:rsidRDefault="00B7103E" w:rsidP="00B7103E">
                      <w:pPr>
                        <w:rPr>
                          <w:sz w:val="12"/>
                          <w:szCs w:val="12"/>
                        </w:rPr>
                      </w:pPr>
                      <w:r w:rsidRPr="00BE2AB0">
                        <w:rPr>
                          <w:sz w:val="12"/>
                          <w:szCs w:val="12"/>
                        </w:rPr>
                        <w:t>10.</w:t>
                      </w:r>
                      <w:r w:rsidR="006E224F">
                        <w:rPr>
                          <w:sz w:val="12"/>
                          <w:szCs w:val="12"/>
                        </w:rPr>
                        <w:t>3</w:t>
                      </w:r>
                      <w:r w:rsidRPr="00BE2AB0">
                        <w:rPr>
                          <w:sz w:val="12"/>
                          <w:szCs w:val="12"/>
                        </w:rPr>
                        <w:t>.</w:t>
                      </w:r>
                      <w:r w:rsidR="006E224F">
                        <w:rPr>
                          <w:sz w:val="12"/>
                          <w:szCs w:val="12"/>
                        </w:rPr>
                        <w:t>3</w:t>
                      </w:r>
                      <w:r w:rsidRPr="00BE2AB0">
                        <w:rPr>
                          <w:sz w:val="12"/>
                          <w:szCs w:val="12"/>
                        </w:rPr>
                        <w:t>.</w:t>
                      </w:r>
                      <w:r w:rsidR="006E224F">
                        <w:rPr>
                          <w:sz w:val="12"/>
                          <w:szCs w:val="12"/>
                        </w:rPr>
                        <w:t>3</w:t>
                      </w:r>
                    </w:p>
                    <w:p w14:paraId="7D43637F" w14:textId="267C6E03" w:rsidR="00B7103E" w:rsidRPr="00BE2AB0" w:rsidRDefault="00B7103E" w:rsidP="00B7103E">
                      <w:pPr>
                        <w:rPr>
                          <w:sz w:val="12"/>
                          <w:szCs w:val="12"/>
                        </w:rPr>
                      </w:pPr>
                      <w:r w:rsidRPr="00B7103E">
                        <w:rPr>
                          <w:sz w:val="12"/>
                          <w:szCs w:val="12"/>
                        </w:rPr>
                        <w:t>10</w:t>
                      </w:r>
                      <w:r w:rsidR="006E224F">
                        <w:rPr>
                          <w:sz w:val="12"/>
                          <w:szCs w:val="12"/>
                        </w:rPr>
                        <w:t>2</w:t>
                      </w:r>
                      <w:r w:rsidRPr="00B7103E">
                        <w:rPr>
                          <w:sz w:val="12"/>
                          <w:szCs w:val="12"/>
                        </w:rPr>
                        <w:t>0:AB8::</w:t>
                      </w:r>
                      <w:r w:rsidR="006E224F">
                        <w:rPr>
                          <w:sz w:val="12"/>
                          <w:szCs w:val="12"/>
                        </w:rPr>
                        <w:t>3</w:t>
                      </w:r>
                    </w:p>
                  </w:txbxContent>
                </v:textbox>
                <w10:wrap type="square"/>
              </v:shape>
            </w:pict>
          </mc:Fallback>
        </mc:AlternateContent>
      </w:r>
      <w:r w:rsidRPr="00BE2AB0">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319" behindDoc="0" locked="0" layoutInCell="1" allowOverlap="1" wp14:anchorId="0648963C" wp14:editId="54CF07FD">
                <wp:simplePos x="0" y="0"/>
                <wp:positionH relativeFrom="column">
                  <wp:posOffset>1817827</wp:posOffset>
                </wp:positionH>
                <wp:positionV relativeFrom="paragraph">
                  <wp:posOffset>103606</wp:posOffset>
                </wp:positionV>
                <wp:extent cx="617220" cy="1404620"/>
                <wp:effectExtent l="0" t="0" r="0" b="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404620"/>
                        </a:xfrm>
                        <a:prstGeom prst="rect">
                          <a:avLst/>
                        </a:prstGeom>
                        <a:noFill/>
                        <a:ln w="9525">
                          <a:noFill/>
                          <a:miter lim="800000"/>
                          <a:headEnd/>
                          <a:tailEnd/>
                        </a:ln>
                      </wps:spPr>
                      <wps:txbx>
                        <w:txbxContent>
                          <w:p w14:paraId="0BBF15A0" w14:textId="496780D1" w:rsidR="00B7103E" w:rsidRDefault="00B7103E" w:rsidP="00B7103E">
                            <w:pPr>
                              <w:rPr>
                                <w:sz w:val="12"/>
                                <w:szCs w:val="12"/>
                              </w:rPr>
                            </w:pPr>
                            <w:r w:rsidRPr="00BE2AB0">
                              <w:rPr>
                                <w:sz w:val="12"/>
                                <w:szCs w:val="12"/>
                              </w:rPr>
                              <w:t>10.</w:t>
                            </w:r>
                            <w:r>
                              <w:rPr>
                                <w:sz w:val="12"/>
                                <w:szCs w:val="12"/>
                              </w:rPr>
                              <w:t>2</w:t>
                            </w:r>
                            <w:r w:rsidRPr="00BE2AB0">
                              <w:rPr>
                                <w:sz w:val="12"/>
                                <w:szCs w:val="12"/>
                              </w:rPr>
                              <w:t>.</w:t>
                            </w:r>
                            <w:r>
                              <w:rPr>
                                <w:sz w:val="12"/>
                                <w:szCs w:val="12"/>
                              </w:rPr>
                              <w:t>2</w:t>
                            </w:r>
                            <w:r w:rsidRPr="00BE2AB0">
                              <w:rPr>
                                <w:sz w:val="12"/>
                                <w:szCs w:val="12"/>
                              </w:rPr>
                              <w:t>.</w:t>
                            </w:r>
                            <w:r>
                              <w:rPr>
                                <w:sz w:val="12"/>
                                <w:szCs w:val="12"/>
                              </w:rPr>
                              <w:t>2</w:t>
                            </w:r>
                          </w:p>
                          <w:p w14:paraId="3CAD4F33" w14:textId="150C0438" w:rsidR="00B7103E" w:rsidRPr="00BE2AB0" w:rsidRDefault="00B7103E" w:rsidP="00B7103E">
                            <w:pPr>
                              <w:rPr>
                                <w:sz w:val="12"/>
                                <w:szCs w:val="12"/>
                              </w:rPr>
                            </w:pPr>
                            <w:r w:rsidRPr="00B7103E">
                              <w:rPr>
                                <w:sz w:val="12"/>
                                <w:szCs w:val="12"/>
                              </w:rPr>
                              <w:t>10</w:t>
                            </w:r>
                            <w:r>
                              <w:rPr>
                                <w:sz w:val="12"/>
                                <w:szCs w:val="12"/>
                              </w:rPr>
                              <w:t>1</w:t>
                            </w:r>
                            <w:r w:rsidRPr="00B7103E">
                              <w:rPr>
                                <w:sz w:val="12"/>
                                <w:szCs w:val="12"/>
                              </w:rPr>
                              <w:t>0:AB8::</w:t>
                            </w:r>
                            <w:r>
                              <w:rPr>
                                <w:sz w:val="12"/>
                                <w:szCs w:val="1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8963C" id="_x0000_s1042" type="#_x0000_t202" style="position:absolute;margin-left:143.15pt;margin-top:8.15pt;width:48.6pt;height:110.6pt;z-index:25165831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" filled="f" stroked="f">
                <v:textbox style="mso-fit-shape-to-text:t">
                  <w:txbxContent>
                    <w:p w14:paraId="0BBF15A0" w14:textId="496780D1" w:rsidR="00B7103E" w:rsidRDefault="00B7103E" w:rsidP="00B7103E">
                      <w:pPr>
                        <w:rPr>
                          <w:sz w:val="12"/>
                          <w:szCs w:val="12"/>
                        </w:rPr>
                      </w:pPr>
                      <w:r w:rsidRPr="00BE2AB0">
                        <w:rPr>
                          <w:sz w:val="12"/>
                          <w:szCs w:val="12"/>
                        </w:rPr>
                        <w:t>10.</w:t>
                      </w:r>
                      <w:r>
                        <w:rPr>
                          <w:sz w:val="12"/>
                          <w:szCs w:val="12"/>
                        </w:rPr>
                        <w:t>2</w:t>
                      </w:r>
                      <w:r w:rsidRPr="00BE2AB0">
                        <w:rPr>
                          <w:sz w:val="12"/>
                          <w:szCs w:val="12"/>
                        </w:rPr>
                        <w:t>.</w:t>
                      </w:r>
                      <w:r>
                        <w:rPr>
                          <w:sz w:val="12"/>
                          <w:szCs w:val="12"/>
                        </w:rPr>
                        <w:t>2</w:t>
                      </w:r>
                      <w:r w:rsidRPr="00BE2AB0">
                        <w:rPr>
                          <w:sz w:val="12"/>
                          <w:szCs w:val="12"/>
                        </w:rPr>
                        <w:t>.</w:t>
                      </w:r>
                      <w:r>
                        <w:rPr>
                          <w:sz w:val="12"/>
                          <w:szCs w:val="12"/>
                        </w:rPr>
                        <w:t>2</w:t>
                      </w:r>
                    </w:p>
                    <w:p w14:paraId="3CAD4F33" w14:textId="150C0438" w:rsidR="00B7103E" w:rsidRPr="00BE2AB0" w:rsidRDefault="00B7103E" w:rsidP="00B7103E">
                      <w:pPr>
                        <w:rPr>
                          <w:sz w:val="12"/>
                          <w:szCs w:val="12"/>
                        </w:rPr>
                      </w:pPr>
                      <w:r w:rsidRPr="00B7103E">
                        <w:rPr>
                          <w:sz w:val="12"/>
                          <w:szCs w:val="12"/>
                        </w:rPr>
                        <w:t>10</w:t>
                      </w:r>
                      <w:r>
                        <w:rPr>
                          <w:sz w:val="12"/>
                          <w:szCs w:val="12"/>
                        </w:rPr>
                        <w:t>1</w:t>
                      </w:r>
                      <w:r w:rsidRPr="00B7103E">
                        <w:rPr>
                          <w:sz w:val="12"/>
                          <w:szCs w:val="12"/>
                        </w:rPr>
                        <w:t>0:AB8::</w:t>
                      </w:r>
                      <w:r>
                        <w:rPr>
                          <w:sz w:val="12"/>
                          <w:szCs w:val="12"/>
                        </w:rPr>
                        <w:t>2</w:t>
                      </w:r>
                    </w:p>
                  </w:txbxContent>
                </v:textbox>
                <w10:wrap type="square"/>
              </v:shape>
            </w:pict>
          </mc:Fallback>
        </mc:AlternateContent>
      </w:r>
      <w:r w:rsidRPr="00BE2AB0">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310" behindDoc="0" locked="0" layoutInCell="1" allowOverlap="1" wp14:anchorId="5CAB10F6" wp14:editId="7E8C0ACB">
                <wp:simplePos x="0" y="0"/>
                <wp:positionH relativeFrom="column">
                  <wp:posOffset>585622</wp:posOffset>
                </wp:positionH>
                <wp:positionV relativeFrom="paragraph">
                  <wp:posOffset>89636</wp:posOffset>
                </wp:positionV>
                <wp:extent cx="617220" cy="1404620"/>
                <wp:effectExtent l="0" t="0" r="0" b="0"/>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404620"/>
                        </a:xfrm>
                        <a:prstGeom prst="rect">
                          <a:avLst/>
                        </a:prstGeom>
                        <a:noFill/>
                        <a:ln w="9525">
                          <a:noFill/>
                          <a:miter lim="800000"/>
                          <a:headEnd/>
                          <a:tailEnd/>
                        </a:ln>
                      </wps:spPr>
                      <wps:txbx>
                        <w:txbxContent>
                          <w:p w14:paraId="627862C8" w14:textId="7DB98301" w:rsidR="00BE2AB0" w:rsidRDefault="00BE2AB0" w:rsidP="00BE2AB0">
                            <w:pPr>
                              <w:rPr>
                                <w:sz w:val="12"/>
                                <w:szCs w:val="12"/>
                              </w:rPr>
                            </w:pPr>
                            <w:r w:rsidRPr="00BE2AB0">
                              <w:rPr>
                                <w:sz w:val="12"/>
                                <w:szCs w:val="12"/>
                              </w:rPr>
                              <w:t>10.1.1.1</w:t>
                            </w:r>
                          </w:p>
                          <w:p w14:paraId="50E3AA3C" w14:textId="6944034A" w:rsidR="00BE2AB0" w:rsidRPr="00BE2AB0" w:rsidRDefault="00B7103E" w:rsidP="00BE2AB0">
                            <w:pPr>
                              <w:rPr>
                                <w:sz w:val="12"/>
                                <w:szCs w:val="12"/>
                              </w:rPr>
                            </w:pPr>
                            <w:r w:rsidRPr="00B7103E">
                              <w:rPr>
                                <w:sz w:val="12"/>
                                <w:szCs w:val="12"/>
                              </w:rPr>
                              <w:t>1000:AB8::1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B10F6" id="_x0000_s1043" type="#_x0000_t202" style="position:absolute;margin-left:46.1pt;margin-top:7.05pt;width:48.6pt;height:110.6pt;z-index:25165831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" filled="f" stroked="f">
                <v:textbox style="mso-fit-shape-to-text:t">
                  <w:txbxContent>
                    <w:p w14:paraId="627862C8" w14:textId="7DB98301" w:rsidR="00BE2AB0" w:rsidRDefault="00BE2AB0" w:rsidP="00BE2AB0">
                      <w:pPr>
                        <w:rPr>
                          <w:sz w:val="12"/>
                          <w:szCs w:val="12"/>
                        </w:rPr>
                      </w:pPr>
                      <w:r w:rsidRPr="00BE2AB0">
                        <w:rPr>
                          <w:sz w:val="12"/>
                          <w:szCs w:val="12"/>
                        </w:rPr>
                        <w:t>10.1.1.1</w:t>
                      </w:r>
                    </w:p>
                    <w:p w14:paraId="50E3AA3C" w14:textId="6944034A" w:rsidR="00BE2AB0" w:rsidRPr="00BE2AB0" w:rsidRDefault="00B7103E" w:rsidP="00BE2AB0">
                      <w:pPr>
                        <w:rPr>
                          <w:sz w:val="12"/>
                          <w:szCs w:val="12"/>
                        </w:rPr>
                      </w:pPr>
                      <w:r w:rsidRPr="00B7103E">
                        <w:rPr>
                          <w:sz w:val="12"/>
                          <w:szCs w:val="12"/>
                        </w:rPr>
                        <w:t>1000:AB8::1</w:t>
                      </w:r>
                    </w:p>
                  </w:txbxContent>
                </v:textbox>
                <w10:wrap type="square"/>
              </v:shape>
            </w:pict>
          </mc:Fallback>
        </mc:AlternateContent>
      </w:r>
    </w:p>
    <w:p w14:paraId="2E11B78D" w14:textId="7437BAB0" w:rsidR="00094836" w:rsidRDefault="00B7103E"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r w:rsidRPr="00B7103E">
        <w:rPr>
          <w:noProof/>
        </w:rPr>
        <mc:AlternateContent>
          <mc:Choice Requires="wps">
            <w:drawing>
              <wp:anchor distT="0" distB="0" distL="114300" distR="114300" simplePos="0" relativeHeight="251658317" behindDoc="0" locked="0" layoutInCell="1" allowOverlap="1" wp14:anchorId="16D5F1E0" wp14:editId="5C516B1D">
                <wp:simplePos x="0" y="0"/>
                <wp:positionH relativeFrom="column">
                  <wp:posOffset>5780405</wp:posOffset>
                </wp:positionH>
                <wp:positionV relativeFrom="paragraph">
                  <wp:posOffset>79375</wp:posOffset>
                </wp:positionV>
                <wp:extent cx="0" cy="160655"/>
                <wp:effectExtent l="0" t="0" r="38100" b="10795"/>
                <wp:wrapNone/>
                <wp:docPr id="102" name="Straight Connector 102"/>
                <wp:cNvGraphicFramePr/>
                <a:graphic xmlns:a="http://schemas.openxmlformats.org/drawingml/2006/main">
                  <a:graphicData uri="http://schemas.microsoft.com/office/word/2010/wordprocessingShape">
                    <wps:wsp>
                      <wps:cNvCnPr/>
                      <wps:spPr>
                        <a:xfrm flipV="1">
                          <a:off x="0" y="0"/>
                          <a:ext cx="0" cy="160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3E828E" id="Straight Connector 102" o:spid="_x0000_s1026" style="position:absolute;flip:y;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15pt,6.25pt" to="455.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" strokecolor="#ea4e4e [3204]" strokeweight=".5pt">
                <v:stroke joinstyle="miter"/>
              </v:line>
            </w:pict>
          </mc:Fallback>
        </mc:AlternateContent>
      </w:r>
      <w:r w:rsidRPr="00B7103E">
        <w:rPr>
          <w:noProof/>
        </w:rPr>
        <mc:AlternateContent>
          <mc:Choice Requires="wps">
            <w:drawing>
              <wp:anchor distT="0" distB="0" distL="114300" distR="114300" simplePos="0" relativeHeight="251658318" behindDoc="0" locked="0" layoutInCell="1" allowOverlap="1" wp14:anchorId="0B6E0DAD" wp14:editId="11DCBD28">
                <wp:simplePos x="0" y="0"/>
                <wp:positionH relativeFrom="column">
                  <wp:posOffset>5548144</wp:posOffset>
                </wp:positionH>
                <wp:positionV relativeFrom="paragraph">
                  <wp:posOffset>82998</wp:posOffset>
                </wp:positionV>
                <wp:extent cx="438364"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4383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B6561" id="Straight Connector 103"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436.85pt,6.55pt" to="471.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" strokecolor="#ea4e4e [3204]" strokeweight=".5pt">
                <v:stroke joinstyle="miter"/>
              </v:line>
            </w:pict>
          </mc:Fallback>
        </mc:AlternateContent>
      </w:r>
      <w:r w:rsidRPr="00B7103E">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16" behindDoc="0" locked="0" layoutInCell="1" allowOverlap="1" wp14:anchorId="11EBAB56" wp14:editId="1505E187">
                <wp:simplePos x="0" y="0"/>
                <wp:positionH relativeFrom="column">
                  <wp:posOffset>4305300</wp:posOffset>
                </wp:positionH>
                <wp:positionV relativeFrom="paragraph">
                  <wp:posOffset>74930</wp:posOffset>
                </wp:positionV>
                <wp:extent cx="438150"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B4EBB" id="Straight Connector 99"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39pt,5.9pt" to="37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" strokecolor="#ea4e4e [3204]" strokeweight=".5pt">
                <v:stroke joinstyle="miter"/>
              </v:line>
            </w:pict>
          </mc:Fallback>
        </mc:AlternateContent>
      </w:r>
      <w:r w:rsidRPr="00B7103E">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15" behindDoc="0" locked="0" layoutInCell="1" allowOverlap="1" wp14:anchorId="548DC778" wp14:editId="1DA9A9F3">
                <wp:simplePos x="0" y="0"/>
                <wp:positionH relativeFrom="column">
                  <wp:posOffset>4538046</wp:posOffset>
                </wp:positionH>
                <wp:positionV relativeFrom="paragraph">
                  <wp:posOffset>72240</wp:posOffset>
                </wp:positionV>
                <wp:extent cx="0" cy="161190"/>
                <wp:effectExtent l="0" t="0" r="38100" b="10795"/>
                <wp:wrapNone/>
                <wp:docPr id="98" name="Straight Connector 98"/>
                <wp:cNvGraphicFramePr/>
                <a:graphic xmlns:a="http://schemas.openxmlformats.org/drawingml/2006/main">
                  <a:graphicData uri="http://schemas.microsoft.com/office/word/2010/wordprocessingShape">
                    <wps:wsp>
                      <wps:cNvCnPr/>
                      <wps:spPr>
                        <a:xfrm flipV="1">
                          <a:off x="0" y="0"/>
                          <a:ext cx="0" cy="16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DA31EF" id="Straight Connector 98" o:spid="_x0000_s1026" style="position:absolute;flip:y;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7.35pt,5.7pt" to="357.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" strokecolor="#ea4e4e [3204]" strokeweight=".5pt">
                <v:stroke joinstyle="miter"/>
              </v:line>
            </w:pict>
          </mc:Fallback>
        </mc:AlternateContent>
      </w:r>
      <w:r w:rsidRPr="00B7103E">
        <w:rPr>
          <w:noProof/>
        </w:rPr>
        <mc:AlternateContent>
          <mc:Choice Requires="wps">
            <w:drawing>
              <wp:anchor distT="0" distB="0" distL="114300" distR="114300" simplePos="0" relativeHeight="251658313" behindDoc="0" locked="0" layoutInCell="1" allowOverlap="1" wp14:anchorId="23C2CBB6" wp14:editId="10E981B5">
                <wp:simplePos x="0" y="0"/>
                <wp:positionH relativeFrom="column">
                  <wp:posOffset>3327400</wp:posOffset>
                </wp:positionH>
                <wp:positionV relativeFrom="paragraph">
                  <wp:posOffset>80010</wp:posOffset>
                </wp:positionV>
                <wp:extent cx="0" cy="160655"/>
                <wp:effectExtent l="0" t="0" r="38100" b="10795"/>
                <wp:wrapNone/>
                <wp:docPr id="96" name="Straight Connector 96"/>
                <wp:cNvGraphicFramePr/>
                <a:graphic xmlns:a="http://schemas.openxmlformats.org/drawingml/2006/main">
                  <a:graphicData uri="http://schemas.microsoft.com/office/word/2010/wordprocessingShape">
                    <wps:wsp>
                      <wps:cNvCnPr/>
                      <wps:spPr>
                        <a:xfrm flipV="1">
                          <a:off x="0" y="0"/>
                          <a:ext cx="0" cy="160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819453" id="Straight Connector 96" o:spid="_x0000_s1026" style="position:absolute;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pt,6.3pt" to="26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" strokecolor="#ea4e4e [3204]" strokeweight=".5pt">
                <v:stroke joinstyle="miter"/>
              </v:line>
            </w:pict>
          </mc:Fallback>
        </mc:AlternateContent>
      </w:r>
      <w:r w:rsidRPr="00B7103E">
        <w:rPr>
          <w:noProof/>
        </w:rPr>
        <mc:AlternateContent>
          <mc:Choice Requires="wps">
            <w:drawing>
              <wp:anchor distT="0" distB="0" distL="114300" distR="114300" simplePos="0" relativeHeight="251658314" behindDoc="0" locked="0" layoutInCell="1" allowOverlap="1" wp14:anchorId="416F4561" wp14:editId="6921B998">
                <wp:simplePos x="0" y="0"/>
                <wp:positionH relativeFrom="column">
                  <wp:posOffset>3095401</wp:posOffset>
                </wp:positionH>
                <wp:positionV relativeFrom="paragraph">
                  <wp:posOffset>83670</wp:posOffset>
                </wp:positionV>
                <wp:extent cx="438364" cy="0"/>
                <wp:effectExtent l="0" t="0" r="0" b="0"/>
                <wp:wrapNone/>
                <wp:docPr id="97" name="Straight Connector 97"/>
                <wp:cNvGraphicFramePr/>
                <a:graphic xmlns:a="http://schemas.openxmlformats.org/drawingml/2006/main">
                  <a:graphicData uri="http://schemas.microsoft.com/office/word/2010/wordprocessingShape">
                    <wps:wsp>
                      <wps:cNvCnPr/>
                      <wps:spPr>
                        <a:xfrm>
                          <a:off x="0" y="0"/>
                          <a:ext cx="4383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758F9" id="Straight Connector 97"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43.75pt,6.6pt" to="278.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" strokecolor="#ea4e4e [3204]" strokeweight=".5pt">
                <v:stroke joinstyle="miter"/>
              </v:line>
            </w:pict>
          </mc:Fallback>
        </mc:AlternateContent>
      </w:r>
      <w:r w:rsidRPr="00B7103E">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12" behindDoc="0" locked="0" layoutInCell="1" allowOverlap="1" wp14:anchorId="20F902BD" wp14:editId="4DD9E8F0">
                <wp:simplePos x="0" y="0"/>
                <wp:positionH relativeFrom="column">
                  <wp:posOffset>1909445</wp:posOffset>
                </wp:positionH>
                <wp:positionV relativeFrom="paragraph">
                  <wp:posOffset>86360</wp:posOffset>
                </wp:positionV>
                <wp:extent cx="438150" cy="0"/>
                <wp:effectExtent l="0" t="0" r="0" b="0"/>
                <wp:wrapNone/>
                <wp:docPr id="95" name="Straight Connector 95"/>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92D08" id="Straight Connector 95"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50.35pt,6.8pt" to="184.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" strokecolor="#ea4e4e [3204]" strokeweight=".5pt">
                <v:stroke joinstyle="miter"/>
              </v:line>
            </w:pict>
          </mc:Fallback>
        </mc:AlternateContent>
      </w:r>
      <w:r w:rsidRPr="00B7103E">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11" behindDoc="0" locked="0" layoutInCell="1" allowOverlap="1" wp14:anchorId="37F2883C" wp14:editId="3BCA2E88">
                <wp:simplePos x="0" y="0"/>
                <wp:positionH relativeFrom="column">
                  <wp:posOffset>2142079</wp:posOffset>
                </wp:positionH>
                <wp:positionV relativeFrom="paragraph">
                  <wp:posOffset>83745</wp:posOffset>
                </wp:positionV>
                <wp:extent cx="0" cy="161190"/>
                <wp:effectExtent l="0" t="0" r="38100" b="10795"/>
                <wp:wrapNone/>
                <wp:docPr id="94" name="Straight Connector 94"/>
                <wp:cNvGraphicFramePr/>
                <a:graphic xmlns:a="http://schemas.openxmlformats.org/drawingml/2006/main">
                  <a:graphicData uri="http://schemas.microsoft.com/office/word/2010/wordprocessingShape">
                    <wps:wsp>
                      <wps:cNvCnPr/>
                      <wps:spPr>
                        <a:xfrm flipV="1">
                          <a:off x="0" y="0"/>
                          <a:ext cx="0" cy="16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77958B" id="Straight Connector 94" o:spid="_x0000_s1026" style="position:absolute;flip:y;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65pt,6.6pt" to="168.6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" strokecolor="#ea4e4e [3204]" strokeweight=".5pt">
                <v:stroke joinstyle="miter"/>
              </v:line>
            </w:pict>
          </mc:Fallback>
        </mc:AlternateContent>
      </w:r>
      <w:r w:rsidR="00AA2B17">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09" behindDoc="0" locked="0" layoutInCell="1" allowOverlap="1" wp14:anchorId="4F36415D" wp14:editId="5667EE19">
                <wp:simplePos x="0" y="0"/>
                <wp:positionH relativeFrom="column">
                  <wp:posOffset>653436</wp:posOffset>
                </wp:positionH>
                <wp:positionV relativeFrom="paragraph">
                  <wp:posOffset>85383</wp:posOffset>
                </wp:positionV>
                <wp:extent cx="438364"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4383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E6342" id="Straight Connector 88"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51.45pt,6.7pt" to="85.9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" strokecolor="#ea4e4e [3204]" strokeweight=".5pt">
                <v:stroke joinstyle="miter"/>
              </v:line>
            </w:pict>
          </mc:Fallback>
        </mc:AlternateContent>
      </w:r>
      <w:r w:rsidR="003B6051">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08" behindDoc="0" locked="0" layoutInCell="1" allowOverlap="1" wp14:anchorId="06A1A376" wp14:editId="6C2614FD">
                <wp:simplePos x="0" y="0"/>
                <wp:positionH relativeFrom="column">
                  <wp:posOffset>886318</wp:posOffset>
                </wp:positionH>
                <wp:positionV relativeFrom="paragraph">
                  <wp:posOffset>81958</wp:posOffset>
                </wp:positionV>
                <wp:extent cx="0" cy="161190"/>
                <wp:effectExtent l="0" t="0" r="38100" b="10795"/>
                <wp:wrapNone/>
                <wp:docPr id="87" name="Straight Connector 87"/>
                <wp:cNvGraphicFramePr/>
                <a:graphic xmlns:a="http://schemas.openxmlformats.org/drawingml/2006/main">
                  <a:graphicData uri="http://schemas.microsoft.com/office/word/2010/wordprocessingShape">
                    <wps:wsp>
                      <wps:cNvCnPr/>
                      <wps:spPr>
                        <a:xfrm flipV="1">
                          <a:off x="0" y="0"/>
                          <a:ext cx="0" cy="16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803E47" id="Straight Connector 87" o:spid="_x0000_s1026" style="position:absolute;flip:y;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8pt,6.45pt" to="69.8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" strokecolor="#ea4e4e [3204]" strokeweight=".5pt">
                <v:stroke joinstyle="miter"/>
              </v:line>
            </w:pict>
          </mc:Fallback>
        </mc:AlternateContent>
      </w:r>
    </w:p>
    <w:p w14:paraId="6D8F682B" w14:textId="1A5D3C3D" w:rsidR="006E4B1A" w:rsidRDefault="00EE02E5"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r w:rsidRPr="00EE02E5">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02" behindDoc="0" locked="0" layoutInCell="1" allowOverlap="1" wp14:anchorId="46EB6FA3" wp14:editId="0C001AEF">
                <wp:simplePos x="0" y="0"/>
                <wp:positionH relativeFrom="column">
                  <wp:posOffset>4737100</wp:posOffset>
                </wp:positionH>
                <wp:positionV relativeFrom="paragraph">
                  <wp:posOffset>248376</wp:posOffset>
                </wp:positionV>
                <wp:extent cx="251460" cy="853678"/>
                <wp:effectExtent l="0" t="0" r="34290" b="22860"/>
                <wp:wrapNone/>
                <wp:docPr id="81" name="Straight Connector 81"/>
                <wp:cNvGraphicFramePr/>
                <a:graphic xmlns:a="http://schemas.openxmlformats.org/drawingml/2006/main">
                  <a:graphicData uri="http://schemas.microsoft.com/office/word/2010/wordprocessingShape">
                    <wps:wsp>
                      <wps:cNvCnPr/>
                      <wps:spPr>
                        <a:xfrm flipH="1">
                          <a:off x="0" y="0"/>
                          <a:ext cx="251460" cy="853678"/>
                        </a:xfrm>
                        <a:prstGeom prst="line">
                          <a:avLst/>
                        </a:prstGeom>
                        <a:ln>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75BBA" id="Straight Connector 81"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19.55pt" to="392.8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" strokecolor="#f08484" strokeweight=".5pt">
                <v:stroke joinstyle="miter"/>
              </v:line>
            </w:pict>
          </mc:Fallback>
        </mc:AlternateContent>
      </w:r>
      <w:r w:rsidR="00756903" w:rsidRPr="00A514F1">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3" behindDoc="0" locked="0" layoutInCell="1" allowOverlap="1" wp14:anchorId="14BC6371" wp14:editId="7B160163">
                <wp:simplePos x="0" y="0"/>
                <wp:positionH relativeFrom="column">
                  <wp:posOffset>1754505</wp:posOffset>
                </wp:positionH>
                <wp:positionV relativeFrom="paragraph">
                  <wp:posOffset>4445</wp:posOffset>
                </wp:positionV>
                <wp:extent cx="743585" cy="339090"/>
                <wp:effectExtent l="0" t="0" r="0" b="3810"/>
                <wp:wrapNone/>
                <wp:docPr id="27" name="Oval 27"/>
                <wp:cNvGraphicFramePr/>
                <a:graphic xmlns:a="http://schemas.openxmlformats.org/drawingml/2006/main">
                  <a:graphicData uri="http://schemas.microsoft.com/office/word/2010/wordprocessingShape">
                    <wps:wsp>
                      <wps:cNvSpPr/>
                      <wps:spPr>
                        <a:xfrm>
                          <a:off x="0" y="0"/>
                          <a:ext cx="743585" cy="33909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8E156F" w14:textId="59F909C1" w:rsidR="00A514F1" w:rsidRDefault="00A514F1" w:rsidP="00A514F1">
                            <w:pPr>
                              <w:jc w:val="center"/>
                            </w:pPr>
                            <w:r>
                              <w:t>R2</w:t>
                            </w:r>
                          </w:p>
                          <w:p w14:paraId="67D9433A" w14:textId="77777777" w:rsidR="00A514F1" w:rsidRDefault="00A514F1" w:rsidP="00A514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BC6371" id="Oval 27" o:spid="_x0000_s1044" style="position:absolute;margin-left:138.15pt;margin-top:.35pt;width:58.55pt;height:26.7pt;z-index:2516582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" fillcolor="#ea4e4e [3204]" stroked="f" strokeweight="1pt">
                <v:stroke joinstyle="miter"/>
                <v:textbox>
                  <w:txbxContent>
                    <w:p w14:paraId="6A8E156F" w14:textId="59F909C1" w:rsidR="00A514F1" w:rsidRDefault="00A514F1" w:rsidP="00A514F1">
                      <w:pPr>
                        <w:jc w:val="center"/>
                      </w:pPr>
                      <w:r>
                        <w:t>R2</w:t>
                      </w:r>
                    </w:p>
                    <w:p w14:paraId="67D9433A" w14:textId="77777777" w:rsidR="00A514F1" w:rsidRDefault="00A514F1" w:rsidP="00A514F1">
                      <w:pPr>
                        <w:jc w:val="center"/>
                      </w:pPr>
                    </w:p>
                  </w:txbxContent>
                </v:textbox>
              </v:oval>
            </w:pict>
          </mc:Fallback>
        </mc:AlternateContent>
      </w:r>
      <w:r w:rsidR="00756903" w:rsidRPr="00A514F1">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2" behindDoc="0" locked="0" layoutInCell="1" allowOverlap="1" wp14:anchorId="11E4954F" wp14:editId="16402682">
                <wp:simplePos x="0" y="0"/>
                <wp:positionH relativeFrom="column">
                  <wp:posOffset>1985723</wp:posOffset>
                </wp:positionH>
                <wp:positionV relativeFrom="paragraph">
                  <wp:posOffset>51435</wp:posOffset>
                </wp:positionV>
                <wp:extent cx="278130" cy="740410"/>
                <wp:effectExtent l="0" t="2540" r="5080" b="5080"/>
                <wp:wrapNone/>
                <wp:docPr id="26" name="Moon 26"/>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5D936"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26" o:spid="_x0000_s1026" type="#_x0000_t184" style="position:absolute;margin-left:156.35pt;margin-top:4.05pt;width:21.9pt;height:58.3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" adj="16041" fillcolor="#ea4e4e [3204]" stroked="f" strokeweight="1pt"/>
            </w:pict>
          </mc:Fallback>
        </mc:AlternateContent>
      </w:r>
      <w:r w:rsidR="00E629FF" w:rsidRPr="00902F63">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9" behindDoc="0" locked="0" layoutInCell="1" allowOverlap="1" wp14:anchorId="3C1084F4" wp14:editId="3612004D">
                <wp:simplePos x="0" y="0"/>
                <wp:positionH relativeFrom="column">
                  <wp:posOffset>5415280</wp:posOffset>
                </wp:positionH>
                <wp:positionV relativeFrom="paragraph">
                  <wp:posOffset>3810</wp:posOffset>
                </wp:positionV>
                <wp:extent cx="743585" cy="339090"/>
                <wp:effectExtent l="0" t="0" r="0" b="3810"/>
                <wp:wrapNone/>
                <wp:docPr id="35" name="Oval 35"/>
                <wp:cNvGraphicFramePr/>
                <a:graphic xmlns:a="http://schemas.openxmlformats.org/drawingml/2006/main">
                  <a:graphicData uri="http://schemas.microsoft.com/office/word/2010/wordprocessingShape">
                    <wps:wsp>
                      <wps:cNvSpPr/>
                      <wps:spPr>
                        <a:xfrm>
                          <a:off x="0" y="0"/>
                          <a:ext cx="743585" cy="33909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1EFB93" w14:textId="2C59B499" w:rsidR="00902F63" w:rsidRDefault="00902F63" w:rsidP="00902F63">
                            <w:pPr>
                              <w:jc w:val="center"/>
                            </w:pPr>
                            <w:r>
                              <w:t>R</w:t>
                            </w:r>
                            <w:r w:rsidR="0015072D">
                              <w:t>5</w:t>
                            </w:r>
                          </w:p>
                          <w:p w14:paraId="31A5E6F5" w14:textId="77777777" w:rsidR="00902F63" w:rsidRDefault="00902F63" w:rsidP="00902F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084F4" id="Oval 35" o:spid="_x0000_s1045" style="position:absolute;margin-left:426.4pt;margin-top:.3pt;width:58.55pt;height:26.7pt;z-index:251658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" fillcolor="#ea4e4e [3204]" stroked="f" strokeweight="1pt">
                <v:stroke joinstyle="miter"/>
                <v:textbox>
                  <w:txbxContent>
                    <w:p w14:paraId="1A1EFB93" w14:textId="2C59B499" w:rsidR="00902F63" w:rsidRDefault="00902F63" w:rsidP="00902F63">
                      <w:pPr>
                        <w:jc w:val="center"/>
                      </w:pPr>
                      <w:r>
                        <w:t>R</w:t>
                      </w:r>
                      <w:r w:rsidR="0015072D">
                        <w:t>5</w:t>
                      </w:r>
                    </w:p>
                    <w:p w14:paraId="31A5E6F5" w14:textId="77777777" w:rsidR="00902F63" w:rsidRDefault="00902F63" w:rsidP="00902F63">
                      <w:pPr>
                        <w:jc w:val="center"/>
                      </w:pPr>
                    </w:p>
                  </w:txbxContent>
                </v:textbox>
              </v:oval>
            </w:pict>
          </mc:Fallback>
        </mc:AlternateContent>
      </w:r>
      <w:r w:rsidR="00E629FF" w:rsidRPr="00902F63">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8" behindDoc="0" locked="0" layoutInCell="1" allowOverlap="1" wp14:anchorId="3CF55D16" wp14:editId="6BA250DA">
                <wp:simplePos x="0" y="0"/>
                <wp:positionH relativeFrom="column">
                  <wp:posOffset>5647006</wp:posOffset>
                </wp:positionH>
                <wp:positionV relativeFrom="paragraph">
                  <wp:posOffset>51434</wp:posOffset>
                </wp:positionV>
                <wp:extent cx="278130" cy="740410"/>
                <wp:effectExtent l="0" t="2540" r="5080" b="5080"/>
                <wp:wrapNone/>
                <wp:docPr id="34" name="Moon 34"/>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094E4" id="Moon 34" o:spid="_x0000_s1026" type="#_x0000_t184" style="position:absolute;margin-left:444.65pt;margin-top:4.05pt;width:21.9pt;height:58.3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" adj="16041" fillcolor="#ea4e4e [3204]" stroked="f" strokeweight="1pt"/>
            </w:pict>
          </mc:Fallback>
        </mc:AlternateContent>
      </w:r>
      <w:r w:rsidR="00E629FF" w:rsidRPr="002C79E2">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89" behindDoc="0" locked="0" layoutInCell="1" allowOverlap="1" wp14:anchorId="357694F9" wp14:editId="4D04B4F4">
                <wp:simplePos x="0" y="0"/>
                <wp:positionH relativeFrom="column">
                  <wp:posOffset>4951730</wp:posOffset>
                </wp:positionH>
                <wp:positionV relativeFrom="paragraph">
                  <wp:posOffset>214630</wp:posOffset>
                </wp:positionV>
                <wp:extent cx="69850" cy="69850"/>
                <wp:effectExtent l="0" t="0" r="6350" b="6350"/>
                <wp:wrapNone/>
                <wp:docPr id="48" name="Oval 48"/>
                <wp:cNvGraphicFramePr/>
                <a:graphic xmlns:a="http://schemas.openxmlformats.org/drawingml/2006/main">
                  <a:graphicData uri="http://schemas.microsoft.com/office/word/2010/wordprocessingShape">
                    <wps:wsp>
                      <wps:cNvSpPr/>
                      <wps:spPr>
                        <a:xfrm>
                          <a:off x="0" y="0"/>
                          <a:ext cx="69850" cy="69850"/>
                        </a:xfrm>
                        <a:prstGeom prst="ellipse">
                          <a:avLst/>
                        </a:prstGeom>
                        <a:solidFill>
                          <a:srgbClr val="F0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B9068" id="Oval 48" o:spid="_x0000_s1026" style="position:absolute;margin-left:389.9pt;margin-top:16.9pt;width:5.5pt;height:5.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" fillcolor="#f08484" stroked="f" strokeweight="1pt">
                <v:stroke joinstyle="miter"/>
              </v:oval>
            </w:pict>
          </mc:Fallback>
        </mc:AlternateContent>
      </w:r>
      <w:r w:rsidR="00E629FF" w:rsidRPr="002C79E2">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90" behindDoc="0" locked="0" layoutInCell="1" allowOverlap="1" wp14:anchorId="5BBB7B85" wp14:editId="489ED4EC">
                <wp:simplePos x="0" y="0"/>
                <wp:positionH relativeFrom="column">
                  <wp:posOffset>4983480</wp:posOffset>
                </wp:positionH>
                <wp:positionV relativeFrom="paragraph">
                  <wp:posOffset>248285</wp:posOffset>
                </wp:positionV>
                <wp:extent cx="37211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72110" cy="0"/>
                        </a:xfrm>
                        <a:prstGeom prst="line">
                          <a:avLst/>
                        </a:prstGeom>
                        <a:ln w="19050">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63927" id="Straight Connector 4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92.4pt,19.55pt" to="421.7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" strokecolor="#f08484" strokeweight="1.5pt">
                <v:stroke joinstyle="miter"/>
              </v:line>
            </w:pict>
          </mc:Fallback>
        </mc:AlternateContent>
      </w:r>
      <w:r w:rsidR="00E629FF" w:rsidRPr="002C79E2">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91" behindDoc="0" locked="0" layoutInCell="1" allowOverlap="1" wp14:anchorId="09016775" wp14:editId="105B4B3D">
                <wp:simplePos x="0" y="0"/>
                <wp:positionH relativeFrom="column">
                  <wp:posOffset>5315048</wp:posOffset>
                </wp:positionH>
                <wp:positionV relativeFrom="paragraph">
                  <wp:posOffset>215313</wp:posOffset>
                </wp:positionV>
                <wp:extent cx="70338" cy="70338"/>
                <wp:effectExtent l="0" t="0" r="6350" b="6350"/>
                <wp:wrapNone/>
                <wp:docPr id="50" name="Oval 50"/>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F0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70609" id="Oval 50" o:spid="_x0000_s1026" style="position:absolute;margin-left:418.5pt;margin-top:16.95pt;width:5.55pt;height:5.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" fillcolor="#f08484" stroked="f" strokeweight="1pt">
                <v:stroke joinstyle="miter"/>
              </v:oval>
            </w:pict>
          </mc:Fallback>
        </mc:AlternateContent>
      </w:r>
      <w:r w:rsidR="002C79E2" w:rsidRPr="002C79E2">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86" behindDoc="0" locked="0" layoutInCell="1" allowOverlap="1" wp14:anchorId="6C155AC2" wp14:editId="19620D0C">
                <wp:simplePos x="0" y="0"/>
                <wp:positionH relativeFrom="column">
                  <wp:posOffset>3727450</wp:posOffset>
                </wp:positionH>
                <wp:positionV relativeFrom="paragraph">
                  <wp:posOffset>224790</wp:posOffset>
                </wp:positionV>
                <wp:extent cx="69850" cy="69850"/>
                <wp:effectExtent l="0" t="0" r="6350" b="6350"/>
                <wp:wrapNone/>
                <wp:docPr id="42" name="Oval 42"/>
                <wp:cNvGraphicFramePr/>
                <a:graphic xmlns:a="http://schemas.openxmlformats.org/drawingml/2006/main">
                  <a:graphicData uri="http://schemas.microsoft.com/office/word/2010/wordprocessingShape">
                    <wps:wsp>
                      <wps:cNvSpPr/>
                      <wps:spPr>
                        <a:xfrm>
                          <a:off x="0" y="0"/>
                          <a:ext cx="69850" cy="69850"/>
                        </a:xfrm>
                        <a:prstGeom prst="ellipse">
                          <a:avLst/>
                        </a:prstGeom>
                        <a:solidFill>
                          <a:srgbClr val="F0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4755E" id="Oval 42" o:spid="_x0000_s1026" style="position:absolute;margin-left:293.5pt;margin-top:17.7pt;width:5.5pt;height:5.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" fillcolor="#f08484" stroked="f" strokeweight="1pt">
                <v:stroke joinstyle="miter"/>
              </v:oval>
            </w:pict>
          </mc:Fallback>
        </mc:AlternateContent>
      </w:r>
      <w:r w:rsidR="002C79E2" w:rsidRPr="002C79E2">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87" behindDoc="0" locked="0" layoutInCell="1" allowOverlap="1" wp14:anchorId="7D684381" wp14:editId="619B4D70">
                <wp:simplePos x="0" y="0"/>
                <wp:positionH relativeFrom="column">
                  <wp:posOffset>3759200</wp:posOffset>
                </wp:positionH>
                <wp:positionV relativeFrom="paragraph">
                  <wp:posOffset>258445</wp:posOffset>
                </wp:positionV>
                <wp:extent cx="37211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372110" cy="0"/>
                        </a:xfrm>
                        <a:prstGeom prst="line">
                          <a:avLst/>
                        </a:prstGeom>
                        <a:ln w="19050">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E056C" id="Straight Connector 4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96pt,20.35pt" to="325.3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" strokecolor="#f08484" strokeweight="1.5pt">
                <v:stroke joinstyle="miter"/>
              </v:line>
            </w:pict>
          </mc:Fallback>
        </mc:AlternateContent>
      </w:r>
      <w:r w:rsidR="002C79E2" w:rsidRPr="002C79E2">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88" behindDoc="0" locked="0" layoutInCell="1" allowOverlap="1" wp14:anchorId="300D7682" wp14:editId="1DF6B7DA">
                <wp:simplePos x="0" y="0"/>
                <wp:positionH relativeFrom="column">
                  <wp:posOffset>4091158</wp:posOffset>
                </wp:positionH>
                <wp:positionV relativeFrom="paragraph">
                  <wp:posOffset>225882</wp:posOffset>
                </wp:positionV>
                <wp:extent cx="70338" cy="70338"/>
                <wp:effectExtent l="0" t="0" r="6350" b="6350"/>
                <wp:wrapNone/>
                <wp:docPr id="47" name="Oval 47"/>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F0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6224C9" id="Oval 47" o:spid="_x0000_s1026" style="position:absolute;margin-left:322.15pt;margin-top:17.8pt;width:5.55pt;height:5.5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" fillcolor="#f08484" stroked="f" strokeweight="1pt">
                <v:stroke joinstyle="miter"/>
              </v:oval>
            </w:pict>
          </mc:Fallback>
        </mc:AlternateContent>
      </w:r>
      <w:r w:rsidR="002C79E2" w:rsidRPr="002C79E2">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85" behindDoc="0" locked="0" layoutInCell="1" allowOverlap="1" wp14:anchorId="157FD4B2" wp14:editId="1CF7EAD5">
                <wp:simplePos x="0" y="0"/>
                <wp:positionH relativeFrom="column">
                  <wp:posOffset>2883535</wp:posOffset>
                </wp:positionH>
                <wp:positionV relativeFrom="paragraph">
                  <wp:posOffset>225425</wp:posOffset>
                </wp:positionV>
                <wp:extent cx="69850" cy="69850"/>
                <wp:effectExtent l="0" t="0" r="6350" b="6350"/>
                <wp:wrapNone/>
                <wp:docPr id="41" name="Oval 41"/>
                <wp:cNvGraphicFramePr/>
                <a:graphic xmlns:a="http://schemas.openxmlformats.org/drawingml/2006/main">
                  <a:graphicData uri="http://schemas.microsoft.com/office/word/2010/wordprocessingShape">
                    <wps:wsp>
                      <wps:cNvSpPr/>
                      <wps:spPr>
                        <a:xfrm>
                          <a:off x="0" y="0"/>
                          <a:ext cx="69850" cy="69850"/>
                        </a:xfrm>
                        <a:prstGeom prst="ellipse">
                          <a:avLst/>
                        </a:prstGeom>
                        <a:solidFill>
                          <a:srgbClr val="F0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1204C" id="Oval 41" o:spid="_x0000_s1026" style="position:absolute;margin-left:227.05pt;margin-top:17.75pt;width:5.5pt;height:5.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" fillcolor="#f08484" stroked="f" strokeweight="1pt">
                <v:stroke joinstyle="miter"/>
              </v:oval>
            </w:pict>
          </mc:Fallback>
        </mc:AlternateContent>
      </w:r>
      <w:r w:rsidR="002C79E2" w:rsidRPr="002C79E2">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84" behindDoc="0" locked="0" layoutInCell="1" allowOverlap="1" wp14:anchorId="5F7FD2BB" wp14:editId="6DF8AF8A">
                <wp:simplePos x="0" y="0"/>
                <wp:positionH relativeFrom="column">
                  <wp:posOffset>2552065</wp:posOffset>
                </wp:positionH>
                <wp:positionV relativeFrom="paragraph">
                  <wp:posOffset>258445</wp:posOffset>
                </wp:positionV>
                <wp:extent cx="37211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372110" cy="0"/>
                        </a:xfrm>
                        <a:prstGeom prst="line">
                          <a:avLst/>
                        </a:prstGeom>
                        <a:ln w="19050">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55534" id="Straight Connector 4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00.95pt,20.35pt" to="230.2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" strokecolor="#f08484" strokeweight="1.5pt">
                <v:stroke joinstyle="miter"/>
              </v:line>
            </w:pict>
          </mc:Fallback>
        </mc:AlternateContent>
      </w:r>
      <w:r w:rsidR="002C79E2" w:rsidRPr="002C79E2">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83" behindDoc="0" locked="0" layoutInCell="1" allowOverlap="1" wp14:anchorId="61EBBA0F" wp14:editId="787329E1">
                <wp:simplePos x="0" y="0"/>
                <wp:positionH relativeFrom="column">
                  <wp:posOffset>2520739</wp:posOffset>
                </wp:positionH>
                <wp:positionV relativeFrom="paragraph">
                  <wp:posOffset>225247</wp:posOffset>
                </wp:positionV>
                <wp:extent cx="70338" cy="70338"/>
                <wp:effectExtent l="0" t="0" r="6350" b="6350"/>
                <wp:wrapNone/>
                <wp:docPr id="39" name="Oval 39"/>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F0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5B0E0" id="Oval 39" o:spid="_x0000_s1026" style="position:absolute;margin-left:198.5pt;margin-top:17.75pt;width:5.55pt;height:5.5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" fillcolor="#f08484" stroked="f" strokeweight="1pt">
                <v:stroke joinstyle="miter"/>
              </v:oval>
            </w:pict>
          </mc:Fallback>
        </mc:AlternateContent>
      </w:r>
      <w:r w:rsidR="001F32B9">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82" behindDoc="0" locked="0" layoutInCell="1" allowOverlap="1" wp14:anchorId="47019952" wp14:editId="751A9A8A">
                <wp:simplePos x="0" y="0"/>
                <wp:positionH relativeFrom="column">
                  <wp:posOffset>1648615</wp:posOffset>
                </wp:positionH>
                <wp:positionV relativeFrom="paragraph">
                  <wp:posOffset>232277</wp:posOffset>
                </wp:positionV>
                <wp:extent cx="70338" cy="70338"/>
                <wp:effectExtent l="0" t="0" r="6350" b="6350"/>
                <wp:wrapNone/>
                <wp:docPr id="38" name="Oval 38"/>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F0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81E34" id="Oval 38" o:spid="_x0000_s1026" style="position:absolute;margin-left:129.8pt;margin-top:18.3pt;width:5.55pt;height:5.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" fillcolor="#f08484" stroked="f" strokeweight="1pt">
                <v:stroke joinstyle="miter"/>
              </v:oval>
            </w:pict>
          </mc:Fallback>
        </mc:AlternateContent>
      </w:r>
      <w:r w:rsidR="001F32B9">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80" behindDoc="0" locked="0" layoutInCell="1" allowOverlap="1" wp14:anchorId="4FA74676" wp14:editId="18A79F70">
                <wp:simplePos x="0" y="0"/>
                <wp:positionH relativeFrom="column">
                  <wp:posOffset>1285240</wp:posOffset>
                </wp:positionH>
                <wp:positionV relativeFrom="paragraph">
                  <wp:posOffset>231140</wp:posOffset>
                </wp:positionV>
                <wp:extent cx="70338" cy="70338"/>
                <wp:effectExtent l="0" t="0" r="6350" b="6350"/>
                <wp:wrapNone/>
                <wp:docPr id="36" name="Oval 36"/>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F0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5B13D" id="Oval 36" o:spid="_x0000_s1026" style="position:absolute;margin-left:101.2pt;margin-top:18.2pt;width:5.55pt;height:5.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" fillcolor="#f08484" stroked="f" strokeweight="1pt">
                <v:stroke joinstyle="miter"/>
              </v:oval>
            </w:pict>
          </mc:Fallback>
        </mc:AlternateContent>
      </w:r>
      <w:r w:rsidR="00902F63">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0" behindDoc="0" locked="0" layoutInCell="1" allowOverlap="1" wp14:anchorId="14443CCA" wp14:editId="719C568A">
                <wp:simplePos x="0" y="0"/>
                <wp:positionH relativeFrom="column">
                  <wp:posOffset>741045</wp:posOffset>
                </wp:positionH>
                <wp:positionV relativeFrom="paragraph">
                  <wp:posOffset>52400</wp:posOffset>
                </wp:positionV>
                <wp:extent cx="278509" cy="740846"/>
                <wp:effectExtent l="0" t="2540" r="5080" b="5080"/>
                <wp:wrapNone/>
                <wp:docPr id="19" name="Moon 19"/>
                <wp:cNvGraphicFramePr/>
                <a:graphic xmlns:a="http://schemas.openxmlformats.org/drawingml/2006/main">
                  <a:graphicData uri="http://schemas.microsoft.com/office/word/2010/wordprocessingShape">
                    <wps:wsp>
                      <wps:cNvSpPr/>
                      <wps:spPr>
                        <a:xfrm rot="16200000">
                          <a:off x="0" y="0"/>
                          <a:ext cx="278509" cy="740846"/>
                        </a:xfrm>
                        <a:prstGeom prst="moon">
                          <a:avLst>
                            <a:gd name="adj" fmla="val 7426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B99D" id="Moon 19" o:spid="_x0000_s1026" type="#_x0000_t184" style="position:absolute;margin-left:58.35pt;margin-top:4.15pt;width:21.95pt;height:58.3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" adj="16041" fillcolor="#ea4e4e [3204]" stroked="f" strokeweight="1pt"/>
            </w:pict>
          </mc:Fallback>
        </mc:AlternateContent>
      </w:r>
      <w:r w:rsidR="00A514F1" w:rsidRPr="00A514F1">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6" behindDoc="0" locked="0" layoutInCell="1" allowOverlap="1" wp14:anchorId="50D08E51" wp14:editId="15B0D795">
                <wp:simplePos x="0" y="0"/>
                <wp:positionH relativeFrom="column">
                  <wp:posOffset>4407535</wp:posOffset>
                </wp:positionH>
                <wp:positionV relativeFrom="paragraph">
                  <wp:posOffset>51435</wp:posOffset>
                </wp:positionV>
                <wp:extent cx="278130" cy="740410"/>
                <wp:effectExtent l="0" t="2540" r="5080" b="5080"/>
                <wp:wrapNone/>
                <wp:docPr id="32" name="Moon 32"/>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6136C" id="Moon 32" o:spid="_x0000_s1026" type="#_x0000_t184" style="position:absolute;margin-left:347.05pt;margin-top:4.05pt;width:21.9pt;height:58.3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" adj="16041" fillcolor="#ea4e4e [3204]" stroked="f" strokeweight="1pt"/>
            </w:pict>
          </mc:Fallback>
        </mc:AlternateContent>
      </w:r>
      <w:r w:rsidR="00A514F1" w:rsidRPr="00A514F1">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7" behindDoc="0" locked="0" layoutInCell="1" allowOverlap="1" wp14:anchorId="081D6011" wp14:editId="3C4B34E3">
                <wp:simplePos x="0" y="0"/>
                <wp:positionH relativeFrom="column">
                  <wp:posOffset>4177023</wp:posOffset>
                </wp:positionH>
                <wp:positionV relativeFrom="paragraph">
                  <wp:posOffset>4806</wp:posOffset>
                </wp:positionV>
                <wp:extent cx="743638" cy="339557"/>
                <wp:effectExtent l="0" t="0" r="0" b="3810"/>
                <wp:wrapNone/>
                <wp:docPr id="33" name="Oval 33"/>
                <wp:cNvGraphicFramePr/>
                <a:graphic xmlns:a="http://schemas.openxmlformats.org/drawingml/2006/main">
                  <a:graphicData uri="http://schemas.microsoft.com/office/word/2010/wordprocessingShape">
                    <wps:wsp>
                      <wps:cNvSpPr/>
                      <wps:spPr>
                        <a:xfrm>
                          <a:off x="0" y="0"/>
                          <a:ext cx="743638" cy="339557"/>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C5557E" w14:textId="3AE6518B" w:rsidR="00A514F1" w:rsidRDefault="00A514F1" w:rsidP="00A514F1">
                            <w:pPr>
                              <w:jc w:val="center"/>
                            </w:pPr>
                            <w:r>
                              <w:t>R</w:t>
                            </w:r>
                            <w:r w:rsidR="0015072D">
                              <w:t>4</w:t>
                            </w:r>
                          </w:p>
                          <w:p w14:paraId="6A6DBE7A" w14:textId="77777777" w:rsidR="00A514F1" w:rsidRDefault="00A514F1" w:rsidP="00A514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D6011" id="Oval 33" o:spid="_x0000_s1046" style="position:absolute;margin-left:328.9pt;margin-top:.4pt;width:58.55pt;height:26.75pt;z-index:2516582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" fillcolor="#ea4e4e [3204]" stroked="f" strokeweight="1pt">
                <v:stroke joinstyle="miter"/>
                <v:textbox>
                  <w:txbxContent>
                    <w:p w14:paraId="61C5557E" w14:textId="3AE6518B" w:rsidR="00A514F1" w:rsidRDefault="00A514F1" w:rsidP="00A514F1">
                      <w:pPr>
                        <w:jc w:val="center"/>
                      </w:pPr>
                      <w:r>
                        <w:t>R</w:t>
                      </w:r>
                      <w:r w:rsidR="0015072D">
                        <w:t>4</w:t>
                      </w:r>
                    </w:p>
                    <w:p w14:paraId="6A6DBE7A" w14:textId="77777777" w:rsidR="00A514F1" w:rsidRDefault="00A514F1" w:rsidP="00A514F1">
                      <w:pPr>
                        <w:jc w:val="center"/>
                      </w:pPr>
                    </w:p>
                  </w:txbxContent>
                </v:textbox>
              </v:oval>
            </w:pict>
          </mc:Fallback>
        </mc:AlternateContent>
      </w:r>
      <w:r w:rsidR="00A514F1">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1" behindDoc="0" locked="0" layoutInCell="1" allowOverlap="1" wp14:anchorId="4ECD7E5F" wp14:editId="2C38C66D">
                <wp:simplePos x="0" y="0"/>
                <wp:positionH relativeFrom="column">
                  <wp:posOffset>509905</wp:posOffset>
                </wp:positionH>
                <wp:positionV relativeFrom="paragraph">
                  <wp:posOffset>2540</wp:posOffset>
                </wp:positionV>
                <wp:extent cx="743585" cy="339090"/>
                <wp:effectExtent l="0" t="0" r="0" b="3810"/>
                <wp:wrapNone/>
                <wp:docPr id="18" name="Oval 18"/>
                <wp:cNvGraphicFramePr/>
                <a:graphic xmlns:a="http://schemas.openxmlformats.org/drawingml/2006/main">
                  <a:graphicData uri="http://schemas.microsoft.com/office/word/2010/wordprocessingShape">
                    <wps:wsp>
                      <wps:cNvSpPr/>
                      <wps:spPr>
                        <a:xfrm>
                          <a:off x="0" y="0"/>
                          <a:ext cx="743585" cy="33909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8D4070" w14:textId="67063A1D" w:rsidR="009F7AFA" w:rsidRDefault="009F7AFA" w:rsidP="009F7AFA">
                            <w:pPr>
                              <w:jc w:val="center"/>
                            </w:pPr>
                            <w:r>
                              <w:t>R1</w:t>
                            </w:r>
                          </w:p>
                          <w:p w14:paraId="74F0668A" w14:textId="5A01BA8A" w:rsidR="009F7AFA" w:rsidRDefault="009F7AFA" w:rsidP="009F7A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D7E5F" id="Oval 18" o:spid="_x0000_s1047" style="position:absolute;margin-left:40.15pt;margin-top:.2pt;width:58.55pt;height:26.7pt;z-index:2516582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" fillcolor="#ea4e4e [3204]" stroked="f" strokeweight="1pt">
                <v:stroke joinstyle="miter"/>
                <v:textbox>
                  <w:txbxContent>
                    <w:p w14:paraId="2D8D4070" w14:textId="67063A1D" w:rsidR="009F7AFA" w:rsidRDefault="009F7AFA" w:rsidP="009F7AFA">
                      <w:pPr>
                        <w:jc w:val="center"/>
                      </w:pPr>
                      <w:r>
                        <w:t>R1</w:t>
                      </w:r>
                    </w:p>
                    <w:p w14:paraId="74F0668A" w14:textId="5A01BA8A" w:rsidR="009F7AFA" w:rsidRDefault="009F7AFA" w:rsidP="009F7AFA">
                      <w:pPr>
                        <w:jc w:val="center"/>
                      </w:pPr>
                    </w:p>
                  </w:txbxContent>
                </v:textbox>
              </v:oval>
            </w:pict>
          </mc:Fallback>
        </mc:AlternateContent>
      </w:r>
      <w:r w:rsidR="00A514F1" w:rsidRPr="00A514F1">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5" behindDoc="0" locked="0" layoutInCell="1" allowOverlap="1" wp14:anchorId="7A8001E1" wp14:editId="192114E6">
                <wp:simplePos x="0" y="0"/>
                <wp:positionH relativeFrom="column">
                  <wp:posOffset>2964815</wp:posOffset>
                </wp:positionH>
                <wp:positionV relativeFrom="paragraph">
                  <wp:posOffset>4445</wp:posOffset>
                </wp:positionV>
                <wp:extent cx="743585" cy="339090"/>
                <wp:effectExtent l="0" t="0" r="0" b="3810"/>
                <wp:wrapNone/>
                <wp:docPr id="31" name="Oval 31"/>
                <wp:cNvGraphicFramePr/>
                <a:graphic xmlns:a="http://schemas.openxmlformats.org/drawingml/2006/main">
                  <a:graphicData uri="http://schemas.microsoft.com/office/word/2010/wordprocessingShape">
                    <wps:wsp>
                      <wps:cNvSpPr/>
                      <wps:spPr>
                        <a:xfrm>
                          <a:off x="0" y="0"/>
                          <a:ext cx="743585" cy="33909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0A625" w14:textId="0C4CC360" w:rsidR="00A514F1" w:rsidRDefault="00A514F1" w:rsidP="00A514F1">
                            <w:pPr>
                              <w:jc w:val="center"/>
                            </w:pPr>
                            <w:r>
                              <w:t>R</w:t>
                            </w:r>
                            <w:r w:rsidR="00902F63">
                              <w:t>3</w:t>
                            </w:r>
                          </w:p>
                          <w:p w14:paraId="5872C69C" w14:textId="77777777" w:rsidR="00A514F1" w:rsidRDefault="00A514F1" w:rsidP="00A514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8001E1" id="Oval 31" o:spid="_x0000_s1048" style="position:absolute;margin-left:233.45pt;margin-top:.35pt;width:58.55pt;height:26.7pt;z-index:2516582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" fillcolor="#ea4e4e [3204]" stroked="f" strokeweight="1pt">
                <v:stroke joinstyle="miter"/>
                <v:textbox>
                  <w:txbxContent>
                    <w:p w14:paraId="6E80A625" w14:textId="0C4CC360" w:rsidR="00A514F1" w:rsidRDefault="00A514F1" w:rsidP="00A514F1">
                      <w:pPr>
                        <w:jc w:val="center"/>
                      </w:pPr>
                      <w:r>
                        <w:t>R</w:t>
                      </w:r>
                      <w:r w:rsidR="00902F63">
                        <w:t>3</w:t>
                      </w:r>
                    </w:p>
                    <w:p w14:paraId="5872C69C" w14:textId="77777777" w:rsidR="00A514F1" w:rsidRDefault="00A514F1" w:rsidP="00A514F1">
                      <w:pPr>
                        <w:jc w:val="center"/>
                      </w:pPr>
                    </w:p>
                  </w:txbxContent>
                </v:textbox>
              </v:oval>
            </w:pict>
          </mc:Fallback>
        </mc:AlternateContent>
      </w:r>
      <w:r w:rsidR="00A514F1" w:rsidRPr="00A514F1">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74" behindDoc="0" locked="0" layoutInCell="1" allowOverlap="1" wp14:anchorId="43F11011" wp14:editId="252B721B">
                <wp:simplePos x="0" y="0"/>
                <wp:positionH relativeFrom="column">
                  <wp:posOffset>3196177</wp:posOffset>
                </wp:positionH>
                <wp:positionV relativeFrom="paragraph">
                  <wp:posOffset>51796</wp:posOffset>
                </wp:positionV>
                <wp:extent cx="278509" cy="740846"/>
                <wp:effectExtent l="0" t="2540" r="5080" b="5080"/>
                <wp:wrapNone/>
                <wp:docPr id="30" name="Moon 30"/>
                <wp:cNvGraphicFramePr/>
                <a:graphic xmlns:a="http://schemas.openxmlformats.org/drawingml/2006/main">
                  <a:graphicData uri="http://schemas.microsoft.com/office/word/2010/wordprocessingShape">
                    <wps:wsp>
                      <wps:cNvSpPr/>
                      <wps:spPr>
                        <a:xfrm rot="16200000">
                          <a:off x="0" y="0"/>
                          <a:ext cx="278509" cy="740846"/>
                        </a:xfrm>
                        <a:prstGeom prst="moon">
                          <a:avLst>
                            <a:gd name="adj" fmla="val 7426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03D1D" id="Moon 30" o:spid="_x0000_s1026" type="#_x0000_t184" style="position:absolute;margin-left:251.65pt;margin-top:4.1pt;width:21.95pt;height:58.3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" adj="16041" fillcolor="#ea4e4e [3204]" stroked="f" strokeweight="1pt"/>
            </w:pict>
          </mc:Fallback>
        </mc:AlternateContent>
      </w:r>
    </w:p>
    <w:p w14:paraId="4CF9784C" w14:textId="3C77F769" w:rsidR="006E4B1A" w:rsidRDefault="00EE02E5"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r w:rsidRPr="00EE02E5">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06" behindDoc="0" locked="0" layoutInCell="1" allowOverlap="1" wp14:anchorId="3A8E3EC4" wp14:editId="0EC53247">
                <wp:simplePos x="0" y="0"/>
                <wp:positionH relativeFrom="column">
                  <wp:posOffset>5346167</wp:posOffset>
                </wp:positionH>
                <wp:positionV relativeFrom="paragraph">
                  <wp:posOffset>5830</wp:posOffset>
                </wp:positionV>
                <wp:extent cx="238539" cy="426480"/>
                <wp:effectExtent l="0" t="0" r="28575" b="31115"/>
                <wp:wrapNone/>
                <wp:docPr id="85" name="Straight Connector 85"/>
                <wp:cNvGraphicFramePr/>
                <a:graphic xmlns:a="http://schemas.openxmlformats.org/drawingml/2006/main">
                  <a:graphicData uri="http://schemas.microsoft.com/office/word/2010/wordprocessingShape">
                    <wps:wsp>
                      <wps:cNvCnPr/>
                      <wps:spPr>
                        <a:xfrm>
                          <a:off x="0" y="0"/>
                          <a:ext cx="238539" cy="426480"/>
                        </a:xfrm>
                        <a:prstGeom prst="line">
                          <a:avLst/>
                        </a:prstGeom>
                        <a:ln>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88D95" id="Straight Connector 8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95pt,.45pt" to="439.7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" strokecolor="#f08484" strokeweight=".5pt">
                <v:stroke joinstyle="miter"/>
              </v:line>
            </w:pict>
          </mc:Fallback>
        </mc:AlternateContent>
      </w:r>
      <w:r w:rsidRPr="00EE02E5">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04" behindDoc="0" locked="0" layoutInCell="1" allowOverlap="1" wp14:anchorId="4FAC6D2A" wp14:editId="3E2697AC">
                <wp:simplePos x="0" y="0"/>
                <wp:positionH relativeFrom="column">
                  <wp:posOffset>4126593</wp:posOffset>
                </wp:positionH>
                <wp:positionV relativeFrom="paragraph">
                  <wp:posOffset>15240</wp:posOffset>
                </wp:positionV>
                <wp:extent cx="83975" cy="368559"/>
                <wp:effectExtent l="0" t="0" r="30480" b="31750"/>
                <wp:wrapNone/>
                <wp:docPr id="83" name="Straight Connector 83"/>
                <wp:cNvGraphicFramePr/>
                <a:graphic xmlns:a="http://schemas.openxmlformats.org/drawingml/2006/main">
                  <a:graphicData uri="http://schemas.microsoft.com/office/word/2010/wordprocessingShape">
                    <wps:wsp>
                      <wps:cNvCnPr/>
                      <wps:spPr>
                        <a:xfrm>
                          <a:off x="0" y="0"/>
                          <a:ext cx="83975" cy="368559"/>
                        </a:xfrm>
                        <a:prstGeom prst="line">
                          <a:avLst/>
                        </a:prstGeom>
                        <a:ln>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26B5C" id="Straight Connector 8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5pt,1.2pt" to="331.5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" strokecolor="#f08484" strokeweight=".5pt">
                <v:stroke joinstyle="miter"/>
              </v:line>
            </w:pict>
          </mc:Fallback>
        </mc:AlternateContent>
      </w:r>
      <w:r w:rsidR="00763ADB" w:rsidRPr="00763ADB">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300" behindDoc="0" locked="0" layoutInCell="1" allowOverlap="1" wp14:anchorId="627A9909" wp14:editId="69957F11">
                <wp:simplePos x="0" y="0"/>
                <wp:positionH relativeFrom="column">
                  <wp:posOffset>3510643</wp:posOffset>
                </wp:positionH>
                <wp:positionV relativeFrom="paragraph">
                  <wp:posOffset>8890</wp:posOffset>
                </wp:positionV>
                <wp:extent cx="251460" cy="853678"/>
                <wp:effectExtent l="0" t="0" r="34290" b="22860"/>
                <wp:wrapNone/>
                <wp:docPr id="79" name="Straight Connector 79"/>
                <wp:cNvGraphicFramePr/>
                <a:graphic xmlns:a="http://schemas.openxmlformats.org/drawingml/2006/main">
                  <a:graphicData uri="http://schemas.microsoft.com/office/word/2010/wordprocessingShape">
                    <wps:wsp>
                      <wps:cNvCnPr/>
                      <wps:spPr>
                        <a:xfrm flipH="1">
                          <a:off x="0" y="0"/>
                          <a:ext cx="251460" cy="853678"/>
                        </a:xfrm>
                        <a:prstGeom prst="line">
                          <a:avLst/>
                        </a:prstGeom>
                        <a:ln>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54CBA" id="Straight Connector 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5pt,.7pt" to="296.2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" strokecolor="#f08484" strokeweight=".5pt">
                <v:stroke joinstyle="miter"/>
              </v:line>
            </w:pict>
          </mc:Fallback>
        </mc:AlternateContent>
      </w:r>
      <w:r w:rsidR="00763ADB" w:rsidRPr="00763ADB">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658298" behindDoc="0" locked="0" layoutInCell="1" allowOverlap="1" wp14:anchorId="2A6E5C61" wp14:editId="2738AA5C">
                <wp:simplePos x="0" y="0"/>
                <wp:positionH relativeFrom="column">
                  <wp:posOffset>2921908</wp:posOffset>
                </wp:positionH>
                <wp:positionV relativeFrom="paragraph">
                  <wp:posOffset>6713</wp:posOffset>
                </wp:positionV>
                <wp:extent cx="83975" cy="368559"/>
                <wp:effectExtent l="0" t="0" r="30480" b="31750"/>
                <wp:wrapNone/>
                <wp:docPr id="77" name="Straight Connector 77"/>
                <wp:cNvGraphicFramePr/>
                <a:graphic xmlns:a="http://schemas.openxmlformats.org/drawingml/2006/main">
                  <a:graphicData uri="http://schemas.microsoft.com/office/word/2010/wordprocessingShape">
                    <wps:wsp>
                      <wps:cNvCnPr/>
                      <wps:spPr>
                        <a:xfrm>
                          <a:off x="0" y="0"/>
                          <a:ext cx="83975" cy="368559"/>
                        </a:xfrm>
                        <a:prstGeom prst="line">
                          <a:avLst/>
                        </a:prstGeom>
                        <a:ln>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32BFE" id="Straight Connector 77"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05pt,.55pt" to="236.6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" strokecolor="#f08484" strokeweight=".5pt">
                <v:stroke joinstyle="miter"/>
              </v:line>
            </w:pict>
          </mc:Fallback>
        </mc:AlternateContent>
      </w:r>
      <w:r w:rsidR="00FE5729">
        <w:rPr>
          <w:rFonts w:ascii="Franklin Gothic Demi" w:eastAsia="Times New Roman" w:hAnsi="Franklin Gothic Demi" w:cs="Times New Roman"/>
          <w:caps/>
          <w:noProof/>
          <w:color w:val="F08484"/>
          <w:sz w:val="32"/>
          <w:szCs w:val="24"/>
        </w:rPr>
        <mc:AlternateContent>
          <mc:Choice Requires="wps">
            <w:drawing>
              <wp:anchor distT="0" distB="0" distL="114300" distR="114300" simplePos="0" relativeHeight="251658295" behindDoc="0" locked="0" layoutInCell="1" allowOverlap="1" wp14:anchorId="524B1388" wp14:editId="43EC5693">
                <wp:simplePos x="0" y="0"/>
                <wp:positionH relativeFrom="column">
                  <wp:posOffset>2301716</wp:posOffset>
                </wp:positionH>
                <wp:positionV relativeFrom="paragraph">
                  <wp:posOffset>4207</wp:posOffset>
                </wp:positionV>
                <wp:extent cx="251460" cy="853678"/>
                <wp:effectExtent l="0" t="0" r="34290" b="22860"/>
                <wp:wrapNone/>
                <wp:docPr id="55" name="Straight Connector 55"/>
                <wp:cNvGraphicFramePr/>
                <a:graphic xmlns:a="http://schemas.openxmlformats.org/drawingml/2006/main">
                  <a:graphicData uri="http://schemas.microsoft.com/office/word/2010/wordprocessingShape">
                    <wps:wsp>
                      <wps:cNvCnPr/>
                      <wps:spPr>
                        <a:xfrm flipH="1">
                          <a:off x="0" y="0"/>
                          <a:ext cx="251460" cy="853678"/>
                        </a:xfrm>
                        <a:prstGeom prst="line">
                          <a:avLst/>
                        </a:prstGeom>
                        <a:ln>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0F807" id="Straight Connector 55"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5pt,.35pt" to="201.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" strokecolor="#f08484" strokeweight=".5pt">
                <v:stroke joinstyle="miter"/>
              </v:line>
            </w:pict>
          </mc:Fallback>
        </mc:AlternateContent>
      </w:r>
      <w:r w:rsidR="00094836">
        <w:rPr>
          <w:rFonts w:ascii="Franklin Gothic Demi" w:eastAsia="Times New Roman" w:hAnsi="Franklin Gothic Demi" w:cs="Times New Roman"/>
          <w:caps/>
          <w:noProof/>
          <w:color w:val="F08484"/>
          <w:sz w:val="32"/>
          <w:szCs w:val="24"/>
        </w:rPr>
        <mc:AlternateContent>
          <mc:Choice Requires="wps">
            <w:drawing>
              <wp:anchor distT="0" distB="0" distL="114300" distR="114300" simplePos="0" relativeHeight="251658293" behindDoc="0" locked="0" layoutInCell="1" allowOverlap="1" wp14:anchorId="49F25716" wp14:editId="5CC2265C">
                <wp:simplePos x="0" y="0"/>
                <wp:positionH relativeFrom="column">
                  <wp:posOffset>1679044</wp:posOffset>
                </wp:positionH>
                <wp:positionV relativeFrom="paragraph">
                  <wp:posOffset>25128</wp:posOffset>
                </wp:positionV>
                <wp:extent cx="83975" cy="368559"/>
                <wp:effectExtent l="0" t="0" r="30480" b="31750"/>
                <wp:wrapNone/>
                <wp:docPr id="53" name="Straight Connector 53"/>
                <wp:cNvGraphicFramePr/>
                <a:graphic xmlns:a="http://schemas.openxmlformats.org/drawingml/2006/main">
                  <a:graphicData uri="http://schemas.microsoft.com/office/word/2010/wordprocessingShape">
                    <wps:wsp>
                      <wps:cNvCnPr/>
                      <wps:spPr>
                        <a:xfrm>
                          <a:off x="0" y="0"/>
                          <a:ext cx="83975" cy="368559"/>
                        </a:xfrm>
                        <a:prstGeom prst="line">
                          <a:avLst/>
                        </a:prstGeom>
                        <a:ln>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7B097" id="Straight Connector 5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2pt" to="138.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" strokecolor="#f08484" strokeweight=".5pt">
                <v:stroke joinstyle="miter"/>
              </v:line>
            </w:pict>
          </mc:Fallback>
        </mc:AlternateContent>
      </w:r>
      <w:r w:rsidR="00094836">
        <w:rPr>
          <w:rFonts w:ascii="Franklin Gothic Demi" w:eastAsia="Times New Roman" w:hAnsi="Franklin Gothic Demi" w:cs="Times New Roman"/>
          <w:caps/>
          <w:noProof/>
          <w:color w:val="F08484"/>
          <w:sz w:val="32"/>
          <w:szCs w:val="24"/>
        </w:rPr>
        <mc:AlternateContent>
          <mc:Choice Requires="wps">
            <w:drawing>
              <wp:anchor distT="0" distB="0" distL="114300" distR="114300" simplePos="0" relativeHeight="251658292" behindDoc="0" locked="0" layoutInCell="1" allowOverlap="1" wp14:anchorId="5EE0B960" wp14:editId="1F4672E9">
                <wp:simplePos x="0" y="0"/>
                <wp:positionH relativeFrom="column">
                  <wp:posOffset>1070221</wp:posOffset>
                </wp:positionH>
                <wp:positionV relativeFrom="paragraph">
                  <wp:posOffset>32126</wp:posOffset>
                </wp:positionV>
                <wp:extent cx="240082" cy="417545"/>
                <wp:effectExtent l="0" t="0" r="26670" b="20955"/>
                <wp:wrapNone/>
                <wp:docPr id="51" name="Straight Connector 51"/>
                <wp:cNvGraphicFramePr/>
                <a:graphic xmlns:a="http://schemas.openxmlformats.org/drawingml/2006/main">
                  <a:graphicData uri="http://schemas.microsoft.com/office/word/2010/wordprocessingShape">
                    <wps:wsp>
                      <wps:cNvCnPr/>
                      <wps:spPr>
                        <a:xfrm flipH="1">
                          <a:off x="0" y="0"/>
                          <a:ext cx="240082" cy="417545"/>
                        </a:xfrm>
                        <a:prstGeom prst="line">
                          <a:avLst/>
                        </a:prstGeom>
                        <a:ln>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F3C59" id="Straight Connector 51"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5pt,2.55pt" to="103.1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" strokecolor="#f08484" strokeweight=".5pt">
                <v:stroke joinstyle="miter"/>
              </v:line>
            </w:pict>
          </mc:Fallback>
        </mc:AlternateContent>
      </w:r>
      <w:r w:rsidR="001F32B9" w:rsidRPr="001F32B9">
        <w:rPr>
          <w:rFonts w:ascii="Franklin Gothic Demi" w:eastAsia="Times New Roman" w:hAnsi="Franklin Gothic Demi" w:cs="Times New Roman"/>
          <w:caps/>
          <w:noProof/>
          <w:color w:val="F08484"/>
          <w:sz w:val="32"/>
          <w:szCs w:val="24"/>
        </w:rPr>
        <mc:AlternateContent>
          <mc:Choice Requires="wps">
            <w:drawing>
              <wp:anchor distT="0" distB="0" distL="114300" distR="114300" simplePos="0" relativeHeight="251658281" behindDoc="0" locked="0" layoutInCell="1" allowOverlap="1" wp14:anchorId="250A0BED" wp14:editId="6CB3262A">
                <wp:simplePos x="0" y="0"/>
                <wp:positionH relativeFrom="column">
                  <wp:posOffset>1316990</wp:posOffset>
                </wp:positionH>
                <wp:positionV relativeFrom="paragraph">
                  <wp:posOffset>15875</wp:posOffset>
                </wp:positionV>
                <wp:extent cx="37211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372110" cy="0"/>
                        </a:xfrm>
                        <a:prstGeom prst="line">
                          <a:avLst/>
                        </a:prstGeom>
                        <a:ln w="19050">
                          <a:solidFill>
                            <a:srgbClr val="F0848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D9313" id="Straight Connector 3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03.7pt,1.25pt" to="13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" strokecolor="#f08484" strokeweight="1.5pt">
                <v:stroke joinstyle="miter"/>
              </v:line>
            </w:pict>
          </mc:Fallback>
        </mc:AlternateContent>
      </w:r>
    </w:p>
    <w:p w14:paraId="34B5E8D1" w14:textId="6D3D907D" w:rsidR="006E4B1A" w:rsidRDefault="00EC7506"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r w:rsidRPr="00EE02E5">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305" behindDoc="0" locked="0" layoutInCell="1" allowOverlap="1" wp14:anchorId="747D8C59" wp14:editId="2FCC0B13">
                <wp:simplePos x="0" y="0"/>
                <wp:positionH relativeFrom="column">
                  <wp:posOffset>4018590</wp:posOffset>
                </wp:positionH>
                <wp:positionV relativeFrom="paragraph">
                  <wp:posOffset>125095</wp:posOffset>
                </wp:positionV>
                <wp:extent cx="616585" cy="367665"/>
                <wp:effectExtent l="0" t="0" r="12065" b="13335"/>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367665"/>
                        </a:xfrm>
                        <a:prstGeom prst="rect">
                          <a:avLst/>
                        </a:prstGeom>
                        <a:solidFill>
                          <a:srgbClr val="FFFFFF"/>
                        </a:solidFill>
                        <a:ln w="9525">
                          <a:solidFill>
                            <a:srgbClr val="000000"/>
                          </a:solidFill>
                          <a:miter lim="800000"/>
                          <a:headEnd/>
                          <a:tailEnd/>
                        </a:ln>
                      </wps:spPr>
                      <wps:txbx>
                        <w:txbxContent>
                          <w:p w14:paraId="690A2FAE" w14:textId="77777777" w:rsidR="00EE02E5" w:rsidRDefault="00EE02E5" w:rsidP="00EE02E5">
                            <w:pPr>
                              <w:rPr>
                                <w:sz w:val="12"/>
                                <w:szCs w:val="12"/>
                              </w:rPr>
                            </w:pPr>
                            <w:r>
                              <w:rPr>
                                <w:sz w:val="12"/>
                                <w:szCs w:val="12"/>
                              </w:rPr>
                              <w:t>g0/0/1</w:t>
                            </w:r>
                          </w:p>
                          <w:p w14:paraId="46D41C73" w14:textId="4271D9C7" w:rsidR="00EE02E5" w:rsidRDefault="00EE02E5" w:rsidP="00EE02E5">
                            <w:pPr>
                              <w:rPr>
                                <w:sz w:val="12"/>
                                <w:szCs w:val="12"/>
                              </w:rPr>
                            </w:pPr>
                            <w:r w:rsidRPr="009A1D3B">
                              <w:rPr>
                                <w:sz w:val="12"/>
                                <w:szCs w:val="12"/>
                              </w:rPr>
                              <w:t>192.168.</w:t>
                            </w:r>
                            <w:r>
                              <w:rPr>
                                <w:sz w:val="12"/>
                                <w:szCs w:val="12"/>
                              </w:rPr>
                              <w:t>2</w:t>
                            </w:r>
                            <w:r w:rsidRPr="009A1D3B">
                              <w:rPr>
                                <w:sz w:val="12"/>
                                <w:szCs w:val="12"/>
                              </w:rPr>
                              <w:t>.2</w:t>
                            </w:r>
                            <w:r w:rsidRPr="00B23C57">
                              <w:rPr>
                                <w:sz w:val="12"/>
                                <w:szCs w:val="12"/>
                              </w:rPr>
                              <w:t xml:space="preserve"> 20</w:t>
                            </w:r>
                            <w:r w:rsidR="00A90691">
                              <w:rPr>
                                <w:sz w:val="12"/>
                                <w:szCs w:val="12"/>
                              </w:rPr>
                              <w:t>6</w:t>
                            </w:r>
                            <w:r w:rsidRPr="00B23C57">
                              <w:rPr>
                                <w:sz w:val="12"/>
                                <w:szCs w:val="12"/>
                              </w:rPr>
                              <w:t>0:AB8::</w:t>
                            </w:r>
                            <w:r w:rsidR="00A90691">
                              <w:rPr>
                                <w:sz w:val="12"/>
                                <w:szCs w:val="12"/>
                              </w:rPr>
                              <w:t>6</w:t>
                            </w:r>
                          </w:p>
                          <w:p w14:paraId="52543361" w14:textId="77777777" w:rsidR="00EE02E5" w:rsidRPr="009A1D3B" w:rsidRDefault="00EE02E5" w:rsidP="00EE02E5">
                            <w:pPr>
                              <w:rPr>
                                <w:sz w:val="12"/>
                                <w:szCs w:val="12"/>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D8C59" id="_x0000_s1049" type="#_x0000_t202" style="position:absolute;margin-left:316.4pt;margin-top:9.85pt;width:48.55pt;height:28.95pt;z-index:2516583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">
                <v:textbox>
                  <w:txbxContent>
                    <w:p w14:paraId="690A2FAE" w14:textId="77777777" w:rsidR="00EE02E5" w:rsidRDefault="00EE02E5" w:rsidP="00EE02E5">
                      <w:pPr>
                        <w:rPr>
                          <w:sz w:val="12"/>
                          <w:szCs w:val="12"/>
                        </w:rPr>
                      </w:pPr>
                      <w:r>
                        <w:rPr>
                          <w:sz w:val="12"/>
                          <w:szCs w:val="12"/>
                        </w:rPr>
                        <w:t>g0/0/1</w:t>
                      </w:r>
                    </w:p>
                    <w:p w14:paraId="46D41C73" w14:textId="4271D9C7" w:rsidR="00EE02E5" w:rsidRDefault="00EE02E5" w:rsidP="00EE02E5">
                      <w:pPr>
                        <w:rPr>
                          <w:sz w:val="12"/>
                          <w:szCs w:val="12"/>
                        </w:rPr>
                      </w:pPr>
                      <w:r w:rsidRPr="009A1D3B">
                        <w:rPr>
                          <w:sz w:val="12"/>
                          <w:szCs w:val="12"/>
                        </w:rPr>
                        <w:t>192.168.</w:t>
                      </w:r>
                      <w:r>
                        <w:rPr>
                          <w:sz w:val="12"/>
                          <w:szCs w:val="12"/>
                        </w:rPr>
                        <w:t>2</w:t>
                      </w:r>
                      <w:r w:rsidRPr="009A1D3B">
                        <w:rPr>
                          <w:sz w:val="12"/>
                          <w:szCs w:val="12"/>
                        </w:rPr>
                        <w:t>.2</w:t>
                      </w:r>
                      <w:r w:rsidRPr="00B23C57">
                        <w:rPr>
                          <w:sz w:val="12"/>
                          <w:szCs w:val="12"/>
                        </w:rPr>
                        <w:t xml:space="preserve"> 20</w:t>
                      </w:r>
                      <w:r w:rsidR="00A90691">
                        <w:rPr>
                          <w:sz w:val="12"/>
                          <w:szCs w:val="12"/>
                        </w:rPr>
                        <w:t>6</w:t>
                      </w:r>
                      <w:r w:rsidRPr="00B23C57">
                        <w:rPr>
                          <w:sz w:val="12"/>
                          <w:szCs w:val="12"/>
                        </w:rPr>
                        <w:t>0:AB8::</w:t>
                      </w:r>
                      <w:r w:rsidR="00A90691">
                        <w:rPr>
                          <w:sz w:val="12"/>
                          <w:szCs w:val="12"/>
                        </w:rPr>
                        <w:t>6</w:t>
                      </w:r>
                    </w:p>
                    <w:p w14:paraId="52543361" w14:textId="77777777" w:rsidR="00EE02E5" w:rsidRPr="009A1D3B" w:rsidRDefault="00EE02E5" w:rsidP="00EE02E5">
                      <w:pPr>
                        <w:rPr>
                          <w:sz w:val="12"/>
                          <w:szCs w:val="12"/>
                          <w14:textOutline w14:w="9525" w14:cap="rnd" w14:cmpd="sng" w14:algn="ctr">
                            <w14:solidFill>
                              <w14:srgbClr w14:val="000000"/>
                            </w14:solidFill>
                            <w14:prstDash w14:val="solid"/>
                            <w14:bevel/>
                          </w14:textOutline>
                        </w:rPr>
                      </w:pPr>
                    </w:p>
                  </w:txbxContent>
                </v:textbox>
                <w10:wrap type="square"/>
              </v:shape>
            </w:pict>
          </mc:Fallback>
        </mc:AlternateContent>
      </w:r>
      <w:r w:rsidRPr="00763AD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299" behindDoc="0" locked="0" layoutInCell="1" allowOverlap="1" wp14:anchorId="6F0E3490" wp14:editId="41D1AE72">
                <wp:simplePos x="0" y="0"/>
                <wp:positionH relativeFrom="column">
                  <wp:posOffset>2739917</wp:posOffset>
                </wp:positionH>
                <wp:positionV relativeFrom="paragraph">
                  <wp:posOffset>127000</wp:posOffset>
                </wp:positionV>
                <wp:extent cx="616585" cy="367665"/>
                <wp:effectExtent l="0" t="0" r="12065" b="13335"/>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367665"/>
                        </a:xfrm>
                        <a:prstGeom prst="rect">
                          <a:avLst/>
                        </a:prstGeom>
                        <a:solidFill>
                          <a:srgbClr val="FFFFFF"/>
                        </a:solidFill>
                        <a:ln w="9525">
                          <a:solidFill>
                            <a:srgbClr val="000000"/>
                          </a:solidFill>
                          <a:miter lim="800000"/>
                          <a:headEnd/>
                          <a:tailEnd/>
                        </a:ln>
                      </wps:spPr>
                      <wps:txbx>
                        <w:txbxContent>
                          <w:p w14:paraId="09BBDA49" w14:textId="77777777" w:rsidR="00763ADB" w:rsidRDefault="00763ADB" w:rsidP="00763ADB">
                            <w:pPr>
                              <w:rPr>
                                <w:sz w:val="12"/>
                                <w:szCs w:val="12"/>
                              </w:rPr>
                            </w:pPr>
                            <w:r>
                              <w:rPr>
                                <w:sz w:val="12"/>
                                <w:szCs w:val="12"/>
                              </w:rPr>
                              <w:t>g0/0/1</w:t>
                            </w:r>
                          </w:p>
                          <w:p w14:paraId="06B1D147" w14:textId="0D9DF111" w:rsidR="00763ADB" w:rsidRDefault="00763ADB" w:rsidP="00763ADB">
                            <w:pPr>
                              <w:rPr>
                                <w:sz w:val="12"/>
                                <w:szCs w:val="12"/>
                              </w:rPr>
                            </w:pPr>
                            <w:r w:rsidRPr="009A1D3B">
                              <w:rPr>
                                <w:sz w:val="12"/>
                                <w:szCs w:val="12"/>
                              </w:rPr>
                              <w:t>192.168.</w:t>
                            </w:r>
                            <w:r>
                              <w:rPr>
                                <w:sz w:val="12"/>
                                <w:szCs w:val="12"/>
                              </w:rPr>
                              <w:t>2</w:t>
                            </w:r>
                            <w:r w:rsidRPr="009A1D3B">
                              <w:rPr>
                                <w:sz w:val="12"/>
                                <w:szCs w:val="12"/>
                              </w:rPr>
                              <w:t>.2</w:t>
                            </w:r>
                            <w:r w:rsidRPr="00B23C57">
                              <w:rPr>
                                <w:sz w:val="12"/>
                                <w:szCs w:val="12"/>
                              </w:rPr>
                              <w:t xml:space="preserve"> 20</w:t>
                            </w:r>
                            <w:r w:rsidR="00A90691">
                              <w:rPr>
                                <w:sz w:val="12"/>
                                <w:szCs w:val="12"/>
                              </w:rPr>
                              <w:t>4</w:t>
                            </w:r>
                            <w:r w:rsidRPr="00B23C57">
                              <w:rPr>
                                <w:sz w:val="12"/>
                                <w:szCs w:val="12"/>
                              </w:rPr>
                              <w:t>0:AB8::</w:t>
                            </w:r>
                            <w:r w:rsidR="00A90691">
                              <w:rPr>
                                <w:sz w:val="12"/>
                                <w:szCs w:val="12"/>
                              </w:rPr>
                              <w:t>4</w:t>
                            </w:r>
                          </w:p>
                          <w:p w14:paraId="6EB65174" w14:textId="77777777" w:rsidR="00763ADB" w:rsidRPr="009A1D3B" w:rsidRDefault="00763ADB" w:rsidP="00763ADB">
                            <w:pPr>
                              <w:rPr>
                                <w:sz w:val="12"/>
                                <w:szCs w:val="12"/>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E3490" id="_x0000_s1050" type="#_x0000_t202" style="position:absolute;margin-left:215.75pt;margin-top:10pt;width:48.55pt;height:28.95pt;z-index:2516582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">
                <v:textbox>
                  <w:txbxContent>
                    <w:p w14:paraId="09BBDA49" w14:textId="77777777" w:rsidR="00763ADB" w:rsidRDefault="00763ADB" w:rsidP="00763ADB">
                      <w:pPr>
                        <w:rPr>
                          <w:sz w:val="12"/>
                          <w:szCs w:val="12"/>
                        </w:rPr>
                      </w:pPr>
                      <w:r>
                        <w:rPr>
                          <w:sz w:val="12"/>
                          <w:szCs w:val="12"/>
                        </w:rPr>
                        <w:t>g0/0/1</w:t>
                      </w:r>
                    </w:p>
                    <w:p w14:paraId="06B1D147" w14:textId="0D9DF111" w:rsidR="00763ADB" w:rsidRDefault="00763ADB" w:rsidP="00763ADB">
                      <w:pPr>
                        <w:rPr>
                          <w:sz w:val="12"/>
                          <w:szCs w:val="12"/>
                        </w:rPr>
                      </w:pPr>
                      <w:r w:rsidRPr="009A1D3B">
                        <w:rPr>
                          <w:sz w:val="12"/>
                          <w:szCs w:val="12"/>
                        </w:rPr>
                        <w:t>192.168.</w:t>
                      </w:r>
                      <w:r>
                        <w:rPr>
                          <w:sz w:val="12"/>
                          <w:szCs w:val="12"/>
                        </w:rPr>
                        <w:t>2</w:t>
                      </w:r>
                      <w:r w:rsidRPr="009A1D3B">
                        <w:rPr>
                          <w:sz w:val="12"/>
                          <w:szCs w:val="12"/>
                        </w:rPr>
                        <w:t>.2</w:t>
                      </w:r>
                      <w:r w:rsidRPr="00B23C57">
                        <w:rPr>
                          <w:sz w:val="12"/>
                          <w:szCs w:val="12"/>
                        </w:rPr>
                        <w:t xml:space="preserve"> 20</w:t>
                      </w:r>
                      <w:r w:rsidR="00A90691">
                        <w:rPr>
                          <w:sz w:val="12"/>
                          <w:szCs w:val="12"/>
                        </w:rPr>
                        <w:t>4</w:t>
                      </w:r>
                      <w:r w:rsidRPr="00B23C57">
                        <w:rPr>
                          <w:sz w:val="12"/>
                          <w:szCs w:val="12"/>
                        </w:rPr>
                        <w:t>0:AB8::</w:t>
                      </w:r>
                      <w:r w:rsidR="00A90691">
                        <w:rPr>
                          <w:sz w:val="12"/>
                          <w:szCs w:val="12"/>
                        </w:rPr>
                        <w:t>4</w:t>
                      </w:r>
                    </w:p>
                    <w:p w14:paraId="6EB65174" w14:textId="77777777" w:rsidR="00763ADB" w:rsidRPr="009A1D3B" w:rsidRDefault="00763ADB" w:rsidP="00763ADB">
                      <w:pPr>
                        <w:rPr>
                          <w:sz w:val="12"/>
                          <w:szCs w:val="12"/>
                          <w14:textOutline w14:w="9525" w14:cap="rnd" w14:cmpd="sng" w14:algn="ctr">
                            <w14:solidFill>
                              <w14:srgbClr w14:val="000000"/>
                            </w14:solidFill>
                            <w14:prstDash w14:val="solid"/>
                            <w14:bevel/>
                          </w14:textOutline>
                        </w:rPr>
                      </w:pPr>
                    </w:p>
                  </w:txbxContent>
                </v:textbox>
                <w10:wrap type="square"/>
              </v:shape>
            </w:pict>
          </mc:Fallback>
        </mc:AlternateContent>
      </w:r>
      <w:r w:rsidR="00EE02E5" w:rsidRPr="00EE02E5">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307" behindDoc="0" locked="0" layoutInCell="1" allowOverlap="1" wp14:anchorId="7EA30B67" wp14:editId="241E1D63">
                <wp:simplePos x="0" y="0"/>
                <wp:positionH relativeFrom="column">
                  <wp:posOffset>5444545</wp:posOffset>
                </wp:positionH>
                <wp:positionV relativeFrom="paragraph">
                  <wp:posOffset>144703</wp:posOffset>
                </wp:positionV>
                <wp:extent cx="616585" cy="367665"/>
                <wp:effectExtent l="0" t="0" r="12065" b="13335"/>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367665"/>
                        </a:xfrm>
                        <a:prstGeom prst="rect">
                          <a:avLst/>
                        </a:prstGeom>
                        <a:solidFill>
                          <a:srgbClr val="FFFFFF"/>
                        </a:solidFill>
                        <a:ln w="9525">
                          <a:solidFill>
                            <a:srgbClr val="000000"/>
                          </a:solidFill>
                          <a:miter lim="800000"/>
                          <a:headEnd/>
                          <a:tailEnd/>
                        </a:ln>
                      </wps:spPr>
                      <wps:txbx>
                        <w:txbxContent>
                          <w:p w14:paraId="64AEF779" w14:textId="77777777" w:rsidR="00EE02E5" w:rsidRDefault="00EE02E5" w:rsidP="00EE02E5">
                            <w:pPr>
                              <w:rPr>
                                <w:sz w:val="12"/>
                                <w:szCs w:val="12"/>
                              </w:rPr>
                            </w:pPr>
                            <w:r>
                              <w:rPr>
                                <w:sz w:val="12"/>
                                <w:szCs w:val="12"/>
                              </w:rPr>
                              <w:t>g0/0/1</w:t>
                            </w:r>
                          </w:p>
                          <w:p w14:paraId="2758CACE" w14:textId="5E6325B0" w:rsidR="00EE02E5" w:rsidRDefault="00EE02E5" w:rsidP="00EE02E5">
                            <w:pPr>
                              <w:rPr>
                                <w:sz w:val="12"/>
                                <w:szCs w:val="12"/>
                              </w:rPr>
                            </w:pPr>
                            <w:r w:rsidRPr="009A1D3B">
                              <w:rPr>
                                <w:sz w:val="12"/>
                                <w:szCs w:val="12"/>
                              </w:rPr>
                              <w:t>192.168.</w:t>
                            </w:r>
                            <w:r>
                              <w:rPr>
                                <w:sz w:val="12"/>
                                <w:szCs w:val="12"/>
                              </w:rPr>
                              <w:t>2</w:t>
                            </w:r>
                            <w:r w:rsidRPr="009A1D3B">
                              <w:rPr>
                                <w:sz w:val="12"/>
                                <w:szCs w:val="12"/>
                              </w:rPr>
                              <w:t>.2</w:t>
                            </w:r>
                            <w:r w:rsidRPr="00B23C57">
                              <w:rPr>
                                <w:sz w:val="12"/>
                                <w:szCs w:val="12"/>
                              </w:rPr>
                              <w:t xml:space="preserve"> 20</w:t>
                            </w:r>
                            <w:r w:rsidR="00B328C0">
                              <w:rPr>
                                <w:sz w:val="12"/>
                                <w:szCs w:val="12"/>
                              </w:rPr>
                              <w:t>8</w:t>
                            </w:r>
                            <w:r w:rsidRPr="00B23C57">
                              <w:rPr>
                                <w:sz w:val="12"/>
                                <w:szCs w:val="12"/>
                              </w:rPr>
                              <w:t>0:AB8::</w:t>
                            </w:r>
                            <w:r w:rsidR="00B328C0">
                              <w:rPr>
                                <w:sz w:val="12"/>
                                <w:szCs w:val="12"/>
                              </w:rPr>
                              <w:t>8</w:t>
                            </w:r>
                          </w:p>
                          <w:p w14:paraId="1468FF41" w14:textId="77777777" w:rsidR="00EE02E5" w:rsidRPr="009A1D3B" w:rsidRDefault="00EE02E5" w:rsidP="00EE02E5">
                            <w:pPr>
                              <w:rPr>
                                <w:sz w:val="12"/>
                                <w:szCs w:val="12"/>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30B67" id="_x0000_s1051" type="#_x0000_t202" style="position:absolute;margin-left:428.7pt;margin-top:11.4pt;width:48.55pt;height:28.95pt;z-index:25165830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">
                <v:textbox>
                  <w:txbxContent>
                    <w:p w14:paraId="64AEF779" w14:textId="77777777" w:rsidR="00EE02E5" w:rsidRDefault="00EE02E5" w:rsidP="00EE02E5">
                      <w:pPr>
                        <w:rPr>
                          <w:sz w:val="12"/>
                          <w:szCs w:val="12"/>
                        </w:rPr>
                      </w:pPr>
                      <w:r>
                        <w:rPr>
                          <w:sz w:val="12"/>
                          <w:szCs w:val="12"/>
                        </w:rPr>
                        <w:t>g0/0/1</w:t>
                      </w:r>
                    </w:p>
                    <w:p w14:paraId="2758CACE" w14:textId="5E6325B0" w:rsidR="00EE02E5" w:rsidRDefault="00EE02E5" w:rsidP="00EE02E5">
                      <w:pPr>
                        <w:rPr>
                          <w:sz w:val="12"/>
                          <w:szCs w:val="12"/>
                        </w:rPr>
                      </w:pPr>
                      <w:r w:rsidRPr="009A1D3B">
                        <w:rPr>
                          <w:sz w:val="12"/>
                          <w:szCs w:val="12"/>
                        </w:rPr>
                        <w:t>192.168.</w:t>
                      </w:r>
                      <w:r>
                        <w:rPr>
                          <w:sz w:val="12"/>
                          <w:szCs w:val="12"/>
                        </w:rPr>
                        <w:t>2</w:t>
                      </w:r>
                      <w:r w:rsidRPr="009A1D3B">
                        <w:rPr>
                          <w:sz w:val="12"/>
                          <w:szCs w:val="12"/>
                        </w:rPr>
                        <w:t>.2</w:t>
                      </w:r>
                      <w:r w:rsidRPr="00B23C57">
                        <w:rPr>
                          <w:sz w:val="12"/>
                          <w:szCs w:val="12"/>
                        </w:rPr>
                        <w:t xml:space="preserve"> 20</w:t>
                      </w:r>
                      <w:r w:rsidR="00B328C0">
                        <w:rPr>
                          <w:sz w:val="12"/>
                          <w:szCs w:val="12"/>
                        </w:rPr>
                        <w:t>8</w:t>
                      </w:r>
                      <w:r w:rsidRPr="00B23C57">
                        <w:rPr>
                          <w:sz w:val="12"/>
                          <w:szCs w:val="12"/>
                        </w:rPr>
                        <w:t>0:AB8::</w:t>
                      </w:r>
                      <w:r w:rsidR="00B328C0">
                        <w:rPr>
                          <w:sz w:val="12"/>
                          <w:szCs w:val="12"/>
                        </w:rPr>
                        <w:t>8</w:t>
                      </w:r>
                    </w:p>
                    <w:p w14:paraId="1468FF41" w14:textId="77777777" w:rsidR="00EE02E5" w:rsidRPr="009A1D3B" w:rsidRDefault="00EE02E5" w:rsidP="00EE02E5">
                      <w:pPr>
                        <w:rPr>
                          <w:sz w:val="12"/>
                          <w:szCs w:val="12"/>
                          <w14:textOutline w14:w="9525" w14:cap="rnd" w14:cmpd="sng" w14:algn="ctr">
                            <w14:solidFill>
                              <w14:srgbClr w14:val="000000"/>
                            </w14:solidFill>
                            <w14:prstDash w14:val="solid"/>
                            <w14:bevel/>
                          </w14:textOutline>
                        </w:rPr>
                      </w:pPr>
                    </w:p>
                  </w:txbxContent>
                </v:textbox>
                <w10:wrap type="square"/>
              </v:shape>
            </w:pict>
          </mc:Fallback>
        </mc:AlternateContent>
      </w:r>
      <w:r w:rsidR="006F2FF3"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297" behindDoc="0" locked="0" layoutInCell="1" allowOverlap="1" wp14:anchorId="0974BC05" wp14:editId="71E68CFE">
                <wp:simplePos x="0" y="0"/>
                <wp:positionH relativeFrom="column">
                  <wp:posOffset>631190</wp:posOffset>
                </wp:positionH>
                <wp:positionV relativeFrom="paragraph">
                  <wp:posOffset>202565</wp:posOffset>
                </wp:positionV>
                <wp:extent cx="616585" cy="367665"/>
                <wp:effectExtent l="0" t="0" r="12065" b="13335"/>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367665"/>
                        </a:xfrm>
                        <a:prstGeom prst="rect">
                          <a:avLst/>
                        </a:prstGeom>
                        <a:solidFill>
                          <a:srgbClr val="FFFFFF"/>
                        </a:solidFill>
                        <a:ln w="9525">
                          <a:solidFill>
                            <a:srgbClr val="000000"/>
                          </a:solidFill>
                          <a:miter lim="800000"/>
                          <a:headEnd/>
                          <a:tailEnd/>
                        </a:ln>
                      </wps:spPr>
                      <wps:txbx>
                        <w:txbxContent>
                          <w:p w14:paraId="0365AA5D" w14:textId="799DEB18" w:rsidR="006F2FF3" w:rsidRDefault="006F2FF3" w:rsidP="006F2FF3">
                            <w:pPr>
                              <w:rPr>
                                <w:sz w:val="12"/>
                                <w:szCs w:val="12"/>
                              </w:rPr>
                            </w:pPr>
                            <w:r>
                              <w:rPr>
                                <w:sz w:val="12"/>
                                <w:szCs w:val="12"/>
                              </w:rPr>
                              <w:t>g0/0/0</w:t>
                            </w:r>
                          </w:p>
                          <w:p w14:paraId="6E457511" w14:textId="00956780" w:rsidR="006F2FF3" w:rsidRDefault="006F2FF3" w:rsidP="006F2FF3">
                            <w:pPr>
                              <w:rPr>
                                <w:sz w:val="12"/>
                                <w:szCs w:val="12"/>
                              </w:rPr>
                            </w:pPr>
                            <w:r w:rsidRPr="009A1D3B">
                              <w:rPr>
                                <w:sz w:val="12"/>
                                <w:szCs w:val="12"/>
                              </w:rPr>
                              <w:t>192.168.1.</w:t>
                            </w:r>
                            <w:r>
                              <w:rPr>
                                <w:sz w:val="12"/>
                                <w:szCs w:val="12"/>
                              </w:rPr>
                              <w:t>1</w:t>
                            </w:r>
                            <w:r w:rsidRPr="00B23C57">
                              <w:rPr>
                                <w:sz w:val="12"/>
                                <w:szCs w:val="12"/>
                              </w:rPr>
                              <w:t xml:space="preserve"> 20</w:t>
                            </w:r>
                            <w:r>
                              <w:rPr>
                                <w:sz w:val="12"/>
                                <w:szCs w:val="12"/>
                              </w:rPr>
                              <w:t>1</w:t>
                            </w:r>
                            <w:r w:rsidRPr="00B23C57">
                              <w:rPr>
                                <w:sz w:val="12"/>
                                <w:szCs w:val="12"/>
                              </w:rPr>
                              <w:t>0:AB8::</w:t>
                            </w:r>
                            <w:r>
                              <w:rPr>
                                <w:sz w:val="12"/>
                                <w:szCs w:val="12"/>
                              </w:rPr>
                              <w:t>1</w:t>
                            </w:r>
                          </w:p>
                          <w:p w14:paraId="79A911B9" w14:textId="77777777" w:rsidR="006F2FF3" w:rsidRPr="009A1D3B" w:rsidRDefault="006F2FF3" w:rsidP="006F2FF3">
                            <w:pPr>
                              <w:rPr>
                                <w:sz w:val="12"/>
                                <w:szCs w:val="12"/>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4BC05" id="_x0000_s1052" type="#_x0000_t202" style="position:absolute;margin-left:49.7pt;margin-top:15.95pt;width:48.55pt;height:28.95pt;z-index:2516582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">
                <v:textbox>
                  <w:txbxContent>
                    <w:p w14:paraId="0365AA5D" w14:textId="799DEB18" w:rsidR="006F2FF3" w:rsidRDefault="006F2FF3" w:rsidP="006F2FF3">
                      <w:pPr>
                        <w:rPr>
                          <w:sz w:val="12"/>
                          <w:szCs w:val="12"/>
                        </w:rPr>
                      </w:pPr>
                      <w:r>
                        <w:rPr>
                          <w:sz w:val="12"/>
                          <w:szCs w:val="12"/>
                        </w:rPr>
                        <w:t>g0/0/0</w:t>
                      </w:r>
                    </w:p>
                    <w:p w14:paraId="6E457511" w14:textId="00956780" w:rsidR="006F2FF3" w:rsidRDefault="006F2FF3" w:rsidP="006F2FF3">
                      <w:pPr>
                        <w:rPr>
                          <w:sz w:val="12"/>
                          <w:szCs w:val="12"/>
                        </w:rPr>
                      </w:pPr>
                      <w:r w:rsidRPr="009A1D3B">
                        <w:rPr>
                          <w:sz w:val="12"/>
                          <w:szCs w:val="12"/>
                        </w:rPr>
                        <w:t>192.168.1.</w:t>
                      </w:r>
                      <w:r>
                        <w:rPr>
                          <w:sz w:val="12"/>
                          <w:szCs w:val="12"/>
                        </w:rPr>
                        <w:t>1</w:t>
                      </w:r>
                      <w:r w:rsidRPr="00B23C57">
                        <w:rPr>
                          <w:sz w:val="12"/>
                          <w:szCs w:val="12"/>
                        </w:rPr>
                        <w:t xml:space="preserve"> 20</w:t>
                      </w:r>
                      <w:r>
                        <w:rPr>
                          <w:sz w:val="12"/>
                          <w:szCs w:val="12"/>
                        </w:rPr>
                        <w:t>1</w:t>
                      </w:r>
                      <w:r w:rsidRPr="00B23C57">
                        <w:rPr>
                          <w:sz w:val="12"/>
                          <w:szCs w:val="12"/>
                        </w:rPr>
                        <w:t>0:AB8::</w:t>
                      </w:r>
                      <w:r>
                        <w:rPr>
                          <w:sz w:val="12"/>
                          <w:szCs w:val="12"/>
                        </w:rPr>
                        <w:t>1</w:t>
                      </w:r>
                    </w:p>
                    <w:p w14:paraId="79A911B9" w14:textId="77777777" w:rsidR="006F2FF3" w:rsidRPr="009A1D3B" w:rsidRDefault="006F2FF3" w:rsidP="006F2FF3">
                      <w:pPr>
                        <w:rPr>
                          <w:sz w:val="12"/>
                          <w:szCs w:val="12"/>
                          <w14:textOutline w14:w="9525" w14:cap="rnd" w14:cmpd="sng" w14:algn="ctr">
                            <w14:solidFill>
                              <w14:srgbClr w14:val="000000"/>
                            </w14:solidFill>
                            <w14:prstDash w14:val="solid"/>
                            <w14:bevel/>
                          </w14:textOutline>
                        </w:rPr>
                      </w:pPr>
                    </w:p>
                  </w:txbxContent>
                </v:textbox>
                <w10:wrap type="square"/>
              </v:shape>
            </w:pict>
          </mc:Fallback>
        </mc:AlternateContent>
      </w:r>
      <w:r w:rsidR="009A1D3B"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294" behindDoc="0" locked="0" layoutInCell="1" allowOverlap="1" wp14:anchorId="4928E7BC" wp14:editId="7D7BCF18">
                <wp:simplePos x="0" y="0"/>
                <wp:positionH relativeFrom="column">
                  <wp:posOffset>1558290</wp:posOffset>
                </wp:positionH>
                <wp:positionV relativeFrom="paragraph">
                  <wp:posOffset>144780</wp:posOffset>
                </wp:positionV>
                <wp:extent cx="616585" cy="367665"/>
                <wp:effectExtent l="0" t="0" r="12065" b="133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367665"/>
                        </a:xfrm>
                        <a:prstGeom prst="rect">
                          <a:avLst/>
                        </a:prstGeom>
                        <a:solidFill>
                          <a:srgbClr val="FFFFFF"/>
                        </a:solidFill>
                        <a:ln w="9525">
                          <a:solidFill>
                            <a:srgbClr val="000000"/>
                          </a:solidFill>
                          <a:miter lim="800000"/>
                          <a:headEnd/>
                          <a:tailEnd/>
                        </a:ln>
                      </wps:spPr>
                      <wps:txbx>
                        <w:txbxContent>
                          <w:p w14:paraId="68EFEAEF" w14:textId="2ABE0C92" w:rsidR="002C583A" w:rsidRDefault="002C583A">
                            <w:pPr>
                              <w:rPr>
                                <w:sz w:val="12"/>
                                <w:szCs w:val="12"/>
                              </w:rPr>
                            </w:pPr>
                            <w:r>
                              <w:rPr>
                                <w:sz w:val="12"/>
                                <w:szCs w:val="12"/>
                              </w:rPr>
                              <w:t>g0/0/</w:t>
                            </w:r>
                            <w:r w:rsidR="00E91B48">
                              <w:rPr>
                                <w:sz w:val="12"/>
                                <w:szCs w:val="12"/>
                              </w:rPr>
                              <w:t>1</w:t>
                            </w:r>
                          </w:p>
                          <w:p w14:paraId="3740402F" w14:textId="0267F35D" w:rsidR="009A1D3B" w:rsidRDefault="009A1D3B">
                            <w:pPr>
                              <w:rPr>
                                <w:sz w:val="12"/>
                                <w:szCs w:val="12"/>
                              </w:rPr>
                            </w:pPr>
                            <w:r w:rsidRPr="009A1D3B">
                              <w:rPr>
                                <w:sz w:val="12"/>
                                <w:szCs w:val="12"/>
                              </w:rPr>
                              <w:t>192.168.1.2</w:t>
                            </w:r>
                            <w:r w:rsidR="00B23C57" w:rsidRPr="00B23C57">
                              <w:rPr>
                                <w:sz w:val="12"/>
                                <w:szCs w:val="12"/>
                              </w:rPr>
                              <w:t xml:space="preserve"> 2020:AB8::2</w:t>
                            </w:r>
                          </w:p>
                          <w:p w14:paraId="7E488647" w14:textId="77777777" w:rsidR="009A1D3B" w:rsidRPr="009A1D3B" w:rsidRDefault="009A1D3B">
                            <w:pPr>
                              <w:rPr>
                                <w:sz w:val="12"/>
                                <w:szCs w:val="12"/>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8E7BC" id="_x0000_s1053" type="#_x0000_t202" style="position:absolute;margin-left:122.7pt;margin-top:11.4pt;width:48.55pt;height:28.95pt;z-index:25165829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">
                <v:textbox>
                  <w:txbxContent>
                    <w:p w14:paraId="68EFEAEF" w14:textId="2ABE0C92" w:rsidR="002C583A" w:rsidRDefault="002C583A">
                      <w:pPr>
                        <w:rPr>
                          <w:sz w:val="12"/>
                          <w:szCs w:val="12"/>
                        </w:rPr>
                      </w:pPr>
                      <w:r>
                        <w:rPr>
                          <w:sz w:val="12"/>
                          <w:szCs w:val="12"/>
                        </w:rPr>
                        <w:t>g0/0/</w:t>
                      </w:r>
                      <w:r w:rsidR="00E91B48">
                        <w:rPr>
                          <w:sz w:val="12"/>
                          <w:szCs w:val="12"/>
                        </w:rPr>
                        <w:t>1</w:t>
                      </w:r>
                    </w:p>
                    <w:p w14:paraId="3740402F" w14:textId="0267F35D" w:rsidR="009A1D3B" w:rsidRDefault="009A1D3B">
                      <w:pPr>
                        <w:rPr>
                          <w:sz w:val="12"/>
                          <w:szCs w:val="12"/>
                        </w:rPr>
                      </w:pPr>
                      <w:r w:rsidRPr="009A1D3B">
                        <w:rPr>
                          <w:sz w:val="12"/>
                          <w:szCs w:val="12"/>
                        </w:rPr>
                        <w:t>192.168.1.2</w:t>
                      </w:r>
                      <w:r w:rsidR="00B23C57" w:rsidRPr="00B23C57">
                        <w:rPr>
                          <w:sz w:val="12"/>
                          <w:szCs w:val="12"/>
                        </w:rPr>
                        <w:t xml:space="preserve"> 2020:AB8::2</w:t>
                      </w:r>
                    </w:p>
                    <w:p w14:paraId="7E488647" w14:textId="77777777" w:rsidR="009A1D3B" w:rsidRPr="009A1D3B" w:rsidRDefault="009A1D3B">
                      <w:pPr>
                        <w:rPr>
                          <w:sz w:val="12"/>
                          <w:szCs w:val="12"/>
                          <w14:textOutline w14:w="9525" w14:cap="rnd" w14:cmpd="sng" w14:algn="ctr">
                            <w14:solidFill>
                              <w14:srgbClr w14:val="000000"/>
                            </w14:solidFill>
                            <w14:prstDash w14:val="solid"/>
                            <w14:bevel/>
                          </w14:textOutline>
                        </w:rPr>
                      </w:pPr>
                    </w:p>
                  </w:txbxContent>
                </v:textbox>
                <w10:wrap type="square"/>
              </v:shape>
            </w:pict>
          </mc:Fallback>
        </mc:AlternateContent>
      </w:r>
    </w:p>
    <w:p w14:paraId="4E2369DA" w14:textId="3B883C56" w:rsidR="006E4B1A" w:rsidRDefault="006E4B1A"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p>
    <w:p w14:paraId="1132123F" w14:textId="601F54BE" w:rsidR="006E4B1A" w:rsidRDefault="00EE02E5" w:rsidP="006F2FF3">
      <w:pPr>
        <w:keepNext/>
        <w:keepLines/>
        <w:pBdr>
          <w:bottom w:val="single" w:sz="48" w:space="1" w:color="EA4E4E"/>
        </w:pBdr>
        <w:tabs>
          <w:tab w:val="center" w:pos="1137"/>
        </w:tabs>
        <w:spacing w:before="600" w:after="160"/>
        <w:contextualSpacing/>
        <w:outlineLvl w:val="2"/>
        <w:rPr>
          <w:rFonts w:ascii="Franklin Gothic Demi" w:eastAsia="Times New Roman" w:hAnsi="Franklin Gothic Demi" w:cs="Times New Roman"/>
          <w:caps/>
          <w:sz w:val="32"/>
          <w:szCs w:val="24"/>
        </w:rPr>
      </w:pPr>
      <w:r w:rsidRPr="00EE02E5">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303" behindDoc="0" locked="0" layoutInCell="1" allowOverlap="1" wp14:anchorId="4E617A3E" wp14:editId="4FE6CB58">
                <wp:simplePos x="0" y="0"/>
                <wp:positionH relativeFrom="column">
                  <wp:posOffset>4292600</wp:posOffset>
                </wp:positionH>
                <wp:positionV relativeFrom="paragraph">
                  <wp:posOffset>102507</wp:posOffset>
                </wp:positionV>
                <wp:extent cx="616585" cy="392430"/>
                <wp:effectExtent l="0" t="0" r="12065" b="26670"/>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392430"/>
                        </a:xfrm>
                        <a:prstGeom prst="rect">
                          <a:avLst/>
                        </a:prstGeom>
                        <a:solidFill>
                          <a:srgbClr val="FFFFFF"/>
                        </a:solidFill>
                        <a:ln w="9525">
                          <a:solidFill>
                            <a:srgbClr val="000000"/>
                          </a:solidFill>
                          <a:miter lim="800000"/>
                          <a:headEnd/>
                          <a:tailEnd/>
                        </a:ln>
                      </wps:spPr>
                      <wps:txbx>
                        <w:txbxContent>
                          <w:p w14:paraId="6A4E9130" w14:textId="77777777" w:rsidR="00EE02E5" w:rsidRDefault="00EE02E5" w:rsidP="00EE02E5">
                            <w:pPr>
                              <w:rPr>
                                <w:sz w:val="12"/>
                                <w:szCs w:val="12"/>
                              </w:rPr>
                            </w:pPr>
                            <w:r>
                              <w:rPr>
                                <w:sz w:val="12"/>
                                <w:szCs w:val="12"/>
                              </w:rPr>
                              <w:t>g0/0/0</w:t>
                            </w:r>
                          </w:p>
                          <w:p w14:paraId="6324D413" w14:textId="0EB48D40" w:rsidR="00EE02E5" w:rsidRDefault="00EE02E5" w:rsidP="00EE02E5">
                            <w:pPr>
                              <w:rPr>
                                <w:sz w:val="12"/>
                                <w:szCs w:val="12"/>
                              </w:rPr>
                            </w:pPr>
                            <w:r w:rsidRPr="009A1D3B">
                              <w:rPr>
                                <w:sz w:val="12"/>
                                <w:szCs w:val="12"/>
                              </w:rPr>
                              <w:t>192.168.</w:t>
                            </w:r>
                            <w:r>
                              <w:rPr>
                                <w:sz w:val="12"/>
                                <w:szCs w:val="12"/>
                              </w:rPr>
                              <w:t>2</w:t>
                            </w:r>
                            <w:r w:rsidRPr="009A1D3B">
                              <w:rPr>
                                <w:sz w:val="12"/>
                                <w:szCs w:val="12"/>
                              </w:rPr>
                              <w:t>.</w:t>
                            </w:r>
                            <w:r>
                              <w:rPr>
                                <w:sz w:val="12"/>
                                <w:szCs w:val="12"/>
                              </w:rPr>
                              <w:t>1</w:t>
                            </w:r>
                            <w:r w:rsidRPr="00B23C57">
                              <w:rPr>
                                <w:sz w:val="12"/>
                                <w:szCs w:val="12"/>
                              </w:rPr>
                              <w:t xml:space="preserve"> </w:t>
                            </w:r>
                            <w:r w:rsidRPr="001A16D3">
                              <w:rPr>
                                <w:sz w:val="12"/>
                                <w:szCs w:val="12"/>
                              </w:rPr>
                              <w:t>20</w:t>
                            </w:r>
                            <w:r w:rsidR="00A90691">
                              <w:rPr>
                                <w:sz w:val="12"/>
                                <w:szCs w:val="12"/>
                              </w:rPr>
                              <w:t>7</w:t>
                            </w:r>
                            <w:r w:rsidRPr="001A16D3">
                              <w:rPr>
                                <w:sz w:val="12"/>
                                <w:szCs w:val="12"/>
                              </w:rPr>
                              <w:t>0:AB8::</w:t>
                            </w:r>
                            <w:r w:rsidR="00A90691">
                              <w:rPr>
                                <w:sz w:val="12"/>
                                <w:szCs w:val="12"/>
                              </w:rPr>
                              <w:t>7</w:t>
                            </w:r>
                          </w:p>
                          <w:p w14:paraId="16E8BD7D" w14:textId="77777777" w:rsidR="00EE02E5" w:rsidRPr="009A1D3B" w:rsidRDefault="00EE02E5" w:rsidP="00EE02E5">
                            <w:pPr>
                              <w:rPr>
                                <w:sz w:val="12"/>
                                <w:szCs w:val="12"/>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7A3E" id="_x0000_s1054" type="#_x0000_t202" style="position:absolute;margin-left:338pt;margin-top:8.05pt;width:48.55pt;height:30.9pt;z-index:2516583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">
                <v:textbox>
                  <w:txbxContent>
                    <w:p w14:paraId="6A4E9130" w14:textId="77777777" w:rsidR="00EE02E5" w:rsidRDefault="00EE02E5" w:rsidP="00EE02E5">
                      <w:pPr>
                        <w:rPr>
                          <w:sz w:val="12"/>
                          <w:szCs w:val="12"/>
                        </w:rPr>
                      </w:pPr>
                      <w:r>
                        <w:rPr>
                          <w:sz w:val="12"/>
                          <w:szCs w:val="12"/>
                        </w:rPr>
                        <w:t>g0/0/0</w:t>
                      </w:r>
                    </w:p>
                    <w:p w14:paraId="6324D413" w14:textId="0EB48D40" w:rsidR="00EE02E5" w:rsidRDefault="00EE02E5" w:rsidP="00EE02E5">
                      <w:pPr>
                        <w:rPr>
                          <w:sz w:val="12"/>
                          <w:szCs w:val="12"/>
                        </w:rPr>
                      </w:pPr>
                      <w:r w:rsidRPr="009A1D3B">
                        <w:rPr>
                          <w:sz w:val="12"/>
                          <w:szCs w:val="12"/>
                        </w:rPr>
                        <w:t>192.168.</w:t>
                      </w:r>
                      <w:r>
                        <w:rPr>
                          <w:sz w:val="12"/>
                          <w:szCs w:val="12"/>
                        </w:rPr>
                        <w:t>2</w:t>
                      </w:r>
                      <w:r w:rsidRPr="009A1D3B">
                        <w:rPr>
                          <w:sz w:val="12"/>
                          <w:szCs w:val="12"/>
                        </w:rPr>
                        <w:t>.</w:t>
                      </w:r>
                      <w:r>
                        <w:rPr>
                          <w:sz w:val="12"/>
                          <w:szCs w:val="12"/>
                        </w:rPr>
                        <w:t>1</w:t>
                      </w:r>
                      <w:r w:rsidRPr="00B23C57">
                        <w:rPr>
                          <w:sz w:val="12"/>
                          <w:szCs w:val="12"/>
                        </w:rPr>
                        <w:t xml:space="preserve"> </w:t>
                      </w:r>
                      <w:r w:rsidRPr="001A16D3">
                        <w:rPr>
                          <w:sz w:val="12"/>
                          <w:szCs w:val="12"/>
                        </w:rPr>
                        <w:t>20</w:t>
                      </w:r>
                      <w:r w:rsidR="00A90691">
                        <w:rPr>
                          <w:sz w:val="12"/>
                          <w:szCs w:val="12"/>
                        </w:rPr>
                        <w:t>7</w:t>
                      </w:r>
                      <w:r w:rsidRPr="001A16D3">
                        <w:rPr>
                          <w:sz w:val="12"/>
                          <w:szCs w:val="12"/>
                        </w:rPr>
                        <w:t>0:AB8::</w:t>
                      </w:r>
                      <w:r w:rsidR="00A90691">
                        <w:rPr>
                          <w:sz w:val="12"/>
                          <w:szCs w:val="12"/>
                        </w:rPr>
                        <w:t>7</w:t>
                      </w:r>
                    </w:p>
                    <w:p w14:paraId="16E8BD7D" w14:textId="77777777" w:rsidR="00EE02E5" w:rsidRPr="009A1D3B" w:rsidRDefault="00EE02E5" w:rsidP="00EE02E5">
                      <w:pPr>
                        <w:rPr>
                          <w:sz w:val="12"/>
                          <w:szCs w:val="12"/>
                          <w14:textOutline w14:w="9525" w14:cap="rnd" w14:cmpd="sng" w14:algn="ctr">
                            <w14:solidFill>
                              <w14:srgbClr w14:val="000000"/>
                            </w14:solidFill>
                            <w14:prstDash w14:val="solid"/>
                            <w14:bevel/>
                          </w14:textOutline>
                        </w:rPr>
                      </w:pPr>
                    </w:p>
                  </w:txbxContent>
                </v:textbox>
                <w10:wrap type="square"/>
              </v:shape>
            </w:pict>
          </mc:Fallback>
        </mc:AlternateContent>
      </w:r>
      <w:r w:rsidR="00763ADB" w:rsidRPr="00763AD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301" behindDoc="0" locked="0" layoutInCell="1" allowOverlap="1" wp14:anchorId="099D8DD8" wp14:editId="6413E188">
                <wp:simplePos x="0" y="0"/>
                <wp:positionH relativeFrom="margin">
                  <wp:align>center</wp:align>
                </wp:positionH>
                <wp:positionV relativeFrom="paragraph">
                  <wp:posOffset>115933</wp:posOffset>
                </wp:positionV>
                <wp:extent cx="616585" cy="392430"/>
                <wp:effectExtent l="0" t="0" r="12065" b="2667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392430"/>
                        </a:xfrm>
                        <a:prstGeom prst="rect">
                          <a:avLst/>
                        </a:prstGeom>
                        <a:solidFill>
                          <a:srgbClr val="FFFFFF"/>
                        </a:solidFill>
                        <a:ln w="9525">
                          <a:solidFill>
                            <a:srgbClr val="000000"/>
                          </a:solidFill>
                          <a:miter lim="800000"/>
                          <a:headEnd/>
                          <a:tailEnd/>
                        </a:ln>
                      </wps:spPr>
                      <wps:txbx>
                        <w:txbxContent>
                          <w:p w14:paraId="658BA465" w14:textId="77777777" w:rsidR="00763ADB" w:rsidRDefault="00763ADB" w:rsidP="00763ADB">
                            <w:pPr>
                              <w:rPr>
                                <w:sz w:val="12"/>
                                <w:szCs w:val="12"/>
                              </w:rPr>
                            </w:pPr>
                            <w:r>
                              <w:rPr>
                                <w:sz w:val="12"/>
                                <w:szCs w:val="12"/>
                              </w:rPr>
                              <w:t>g0/0/0</w:t>
                            </w:r>
                          </w:p>
                          <w:p w14:paraId="392EA416" w14:textId="0D687E71" w:rsidR="00763ADB" w:rsidRDefault="00763ADB" w:rsidP="00763ADB">
                            <w:pPr>
                              <w:rPr>
                                <w:sz w:val="12"/>
                                <w:szCs w:val="12"/>
                              </w:rPr>
                            </w:pPr>
                            <w:r w:rsidRPr="009A1D3B">
                              <w:rPr>
                                <w:sz w:val="12"/>
                                <w:szCs w:val="12"/>
                              </w:rPr>
                              <w:t>192.168.</w:t>
                            </w:r>
                            <w:r w:rsidR="00EE02E5">
                              <w:rPr>
                                <w:sz w:val="12"/>
                                <w:szCs w:val="12"/>
                              </w:rPr>
                              <w:t>3</w:t>
                            </w:r>
                            <w:r w:rsidRPr="009A1D3B">
                              <w:rPr>
                                <w:sz w:val="12"/>
                                <w:szCs w:val="12"/>
                              </w:rPr>
                              <w:t>.</w:t>
                            </w:r>
                            <w:r>
                              <w:rPr>
                                <w:sz w:val="12"/>
                                <w:szCs w:val="12"/>
                              </w:rPr>
                              <w:t>1</w:t>
                            </w:r>
                            <w:r w:rsidRPr="00B23C57">
                              <w:rPr>
                                <w:sz w:val="12"/>
                                <w:szCs w:val="12"/>
                              </w:rPr>
                              <w:t xml:space="preserve"> </w:t>
                            </w:r>
                            <w:r w:rsidRPr="001A16D3">
                              <w:rPr>
                                <w:sz w:val="12"/>
                                <w:szCs w:val="12"/>
                              </w:rPr>
                              <w:t>20</w:t>
                            </w:r>
                            <w:r w:rsidR="00A90691">
                              <w:rPr>
                                <w:sz w:val="12"/>
                                <w:szCs w:val="12"/>
                              </w:rPr>
                              <w:t>5</w:t>
                            </w:r>
                            <w:r w:rsidRPr="001A16D3">
                              <w:rPr>
                                <w:sz w:val="12"/>
                                <w:szCs w:val="12"/>
                              </w:rPr>
                              <w:t>0:AB8::</w:t>
                            </w:r>
                            <w:r w:rsidR="00A90691">
                              <w:rPr>
                                <w:sz w:val="12"/>
                                <w:szCs w:val="12"/>
                              </w:rPr>
                              <w:t>5</w:t>
                            </w:r>
                          </w:p>
                          <w:p w14:paraId="4D59C153" w14:textId="77777777" w:rsidR="00763ADB" w:rsidRPr="009A1D3B" w:rsidRDefault="00763ADB" w:rsidP="00763ADB">
                            <w:pPr>
                              <w:rPr>
                                <w:sz w:val="12"/>
                                <w:szCs w:val="12"/>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D8DD8" id="_x0000_s1055" type="#_x0000_t202" style="position:absolute;margin-left:0;margin-top:9.15pt;width:48.55pt;height:30.9pt;z-index:25165830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">
                <v:textbox>
                  <w:txbxContent>
                    <w:p w14:paraId="658BA465" w14:textId="77777777" w:rsidR="00763ADB" w:rsidRDefault="00763ADB" w:rsidP="00763ADB">
                      <w:pPr>
                        <w:rPr>
                          <w:sz w:val="12"/>
                          <w:szCs w:val="12"/>
                        </w:rPr>
                      </w:pPr>
                      <w:r>
                        <w:rPr>
                          <w:sz w:val="12"/>
                          <w:szCs w:val="12"/>
                        </w:rPr>
                        <w:t>g0/0/0</w:t>
                      </w:r>
                    </w:p>
                    <w:p w14:paraId="392EA416" w14:textId="0D687E71" w:rsidR="00763ADB" w:rsidRDefault="00763ADB" w:rsidP="00763ADB">
                      <w:pPr>
                        <w:rPr>
                          <w:sz w:val="12"/>
                          <w:szCs w:val="12"/>
                        </w:rPr>
                      </w:pPr>
                      <w:r w:rsidRPr="009A1D3B">
                        <w:rPr>
                          <w:sz w:val="12"/>
                          <w:szCs w:val="12"/>
                        </w:rPr>
                        <w:t>192.168.</w:t>
                      </w:r>
                      <w:r w:rsidR="00EE02E5">
                        <w:rPr>
                          <w:sz w:val="12"/>
                          <w:szCs w:val="12"/>
                        </w:rPr>
                        <w:t>3</w:t>
                      </w:r>
                      <w:r w:rsidRPr="009A1D3B">
                        <w:rPr>
                          <w:sz w:val="12"/>
                          <w:szCs w:val="12"/>
                        </w:rPr>
                        <w:t>.</w:t>
                      </w:r>
                      <w:r>
                        <w:rPr>
                          <w:sz w:val="12"/>
                          <w:szCs w:val="12"/>
                        </w:rPr>
                        <w:t>1</w:t>
                      </w:r>
                      <w:r w:rsidRPr="00B23C57">
                        <w:rPr>
                          <w:sz w:val="12"/>
                          <w:szCs w:val="12"/>
                        </w:rPr>
                        <w:t xml:space="preserve"> </w:t>
                      </w:r>
                      <w:r w:rsidRPr="001A16D3">
                        <w:rPr>
                          <w:sz w:val="12"/>
                          <w:szCs w:val="12"/>
                        </w:rPr>
                        <w:t>20</w:t>
                      </w:r>
                      <w:r w:rsidR="00A90691">
                        <w:rPr>
                          <w:sz w:val="12"/>
                          <w:szCs w:val="12"/>
                        </w:rPr>
                        <w:t>5</w:t>
                      </w:r>
                      <w:r w:rsidRPr="001A16D3">
                        <w:rPr>
                          <w:sz w:val="12"/>
                          <w:szCs w:val="12"/>
                        </w:rPr>
                        <w:t>0:AB8::</w:t>
                      </w:r>
                      <w:r w:rsidR="00A90691">
                        <w:rPr>
                          <w:sz w:val="12"/>
                          <w:szCs w:val="12"/>
                        </w:rPr>
                        <w:t>5</w:t>
                      </w:r>
                    </w:p>
                    <w:p w14:paraId="4D59C153" w14:textId="77777777" w:rsidR="00763ADB" w:rsidRPr="009A1D3B" w:rsidRDefault="00763ADB" w:rsidP="00763ADB">
                      <w:pPr>
                        <w:rPr>
                          <w:sz w:val="12"/>
                          <w:szCs w:val="12"/>
                          <w14:textOutline w14:w="9525" w14:cap="rnd" w14:cmpd="sng" w14:algn="ctr">
                            <w14:solidFill>
                              <w14:srgbClr w14:val="000000"/>
                            </w14:solidFill>
                            <w14:prstDash w14:val="solid"/>
                            <w14:bevel/>
                          </w14:textOutline>
                        </w:rPr>
                      </w:pPr>
                    </w:p>
                  </w:txbxContent>
                </v:textbox>
                <w10:wrap type="square" anchorx="margin"/>
              </v:shape>
            </w:pict>
          </mc:Fallback>
        </mc:AlternateContent>
      </w:r>
      <w:r w:rsidR="00FE5729"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658296" behindDoc="0" locked="0" layoutInCell="1" allowOverlap="1" wp14:anchorId="372E33EF" wp14:editId="69C01431">
                <wp:simplePos x="0" y="0"/>
                <wp:positionH relativeFrom="column">
                  <wp:posOffset>1958340</wp:posOffset>
                </wp:positionH>
                <wp:positionV relativeFrom="paragraph">
                  <wp:posOffset>112237</wp:posOffset>
                </wp:positionV>
                <wp:extent cx="616585" cy="392430"/>
                <wp:effectExtent l="0" t="0" r="12065" b="17780"/>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392430"/>
                        </a:xfrm>
                        <a:prstGeom prst="rect">
                          <a:avLst/>
                        </a:prstGeom>
                        <a:solidFill>
                          <a:srgbClr val="FFFFFF"/>
                        </a:solidFill>
                        <a:ln w="9525">
                          <a:solidFill>
                            <a:srgbClr val="000000"/>
                          </a:solidFill>
                          <a:miter lim="800000"/>
                          <a:headEnd/>
                          <a:tailEnd/>
                        </a:ln>
                      </wps:spPr>
                      <wps:txbx>
                        <w:txbxContent>
                          <w:p w14:paraId="6A1B888F" w14:textId="3B5BC60A" w:rsidR="00E91B48" w:rsidRDefault="00E91B48" w:rsidP="00FE5729">
                            <w:pPr>
                              <w:rPr>
                                <w:sz w:val="12"/>
                                <w:szCs w:val="12"/>
                              </w:rPr>
                            </w:pPr>
                            <w:r>
                              <w:rPr>
                                <w:sz w:val="12"/>
                                <w:szCs w:val="12"/>
                              </w:rPr>
                              <w:t>g0/0/0</w:t>
                            </w:r>
                          </w:p>
                          <w:p w14:paraId="51DAB720" w14:textId="4A92C0CD" w:rsidR="00FE5729" w:rsidRDefault="00FE5729" w:rsidP="00FE5729">
                            <w:pPr>
                              <w:rPr>
                                <w:sz w:val="12"/>
                                <w:szCs w:val="12"/>
                              </w:rPr>
                            </w:pPr>
                            <w:r w:rsidRPr="009A1D3B">
                              <w:rPr>
                                <w:sz w:val="12"/>
                                <w:szCs w:val="12"/>
                              </w:rPr>
                              <w:t>192.168.</w:t>
                            </w:r>
                            <w:r w:rsidR="00E91B48">
                              <w:rPr>
                                <w:sz w:val="12"/>
                                <w:szCs w:val="12"/>
                              </w:rPr>
                              <w:t>2</w:t>
                            </w:r>
                            <w:r w:rsidRPr="009A1D3B">
                              <w:rPr>
                                <w:sz w:val="12"/>
                                <w:szCs w:val="12"/>
                              </w:rPr>
                              <w:t>.</w:t>
                            </w:r>
                            <w:r w:rsidR="00E91B48">
                              <w:rPr>
                                <w:sz w:val="12"/>
                                <w:szCs w:val="12"/>
                              </w:rPr>
                              <w:t>1</w:t>
                            </w:r>
                            <w:r w:rsidRPr="00B23C57">
                              <w:rPr>
                                <w:sz w:val="12"/>
                                <w:szCs w:val="12"/>
                              </w:rPr>
                              <w:t xml:space="preserve"> </w:t>
                            </w:r>
                            <w:r w:rsidR="001A16D3" w:rsidRPr="001A16D3">
                              <w:rPr>
                                <w:sz w:val="12"/>
                                <w:szCs w:val="12"/>
                              </w:rPr>
                              <w:t>2030:AB8::3</w:t>
                            </w:r>
                          </w:p>
                          <w:p w14:paraId="4EB02B8E" w14:textId="77777777" w:rsidR="00FE5729" w:rsidRPr="009A1D3B" w:rsidRDefault="00FE5729" w:rsidP="00FE5729">
                            <w:pPr>
                              <w:rPr>
                                <w:sz w:val="12"/>
                                <w:szCs w:val="12"/>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E33EF" id="_x0000_s1056" type="#_x0000_t202" style="position:absolute;margin-left:154.2pt;margin-top:8.85pt;width:48.55pt;height:30.9pt;z-index:251658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R9KAIAAEw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">
                <v:textbox>
                  <w:txbxContent>
                    <w:p w14:paraId="6A1B888F" w14:textId="3B5BC60A" w:rsidR="00E91B48" w:rsidRDefault="00E91B48" w:rsidP="00FE5729">
                      <w:pPr>
                        <w:rPr>
                          <w:sz w:val="12"/>
                          <w:szCs w:val="12"/>
                        </w:rPr>
                      </w:pPr>
                      <w:r>
                        <w:rPr>
                          <w:sz w:val="12"/>
                          <w:szCs w:val="12"/>
                        </w:rPr>
                        <w:t>g0/0/0</w:t>
                      </w:r>
                    </w:p>
                    <w:p w14:paraId="51DAB720" w14:textId="4A92C0CD" w:rsidR="00FE5729" w:rsidRDefault="00FE5729" w:rsidP="00FE5729">
                      <w:pPr>
                        <w:rPr>
                          <w:sz w:val="12"/>
                          <w:szCs w:val="12"/>
                        </w:rPr>
                      </w:pPr>
                      <w:r w:rsidRPr="009A1D3B">
                        <w:rPr>
                          <w:sz w:val="12"/>
                          <w:szCs w:val="12"/>
                        </w:rPr>
                        <w:t>192.168.</w:t>
                      </w:r>
                      <w:r w:rsidR="00E91B48">
                        <w:rPr>
                          <w:sz w:val="12"/>
                          <w:szCs w:val="12"/>
                        </w:rPr>
                        <w:t>2</w:t>
                      </w:r>
                      <w:r w:rsidRPr="009A1D3B">
                        <w:rPr>
                          <w:sz w:val="12"/>
                          <w:szCs w:val="12"/>
                        </w:rPr>
                        <w:t>.</w:t>
                      </w:r>
                      <w:r w:rsidR="00E91B48">
                        <w:rPr>
                          <w:sz w:val="12"/>
                          <w:szCs w:val="12"/>
                        </w:rPr>
                        <w:t>1</w:t>
                      </w:r>
                      <w:r w:rsidRPr="00B23C57">
                        <w:rPr>
                          <w:sz w:val="12"/>
                          <w:szCs w:val="12"/>
                        </w:rPr>
                        <w:t xml:space="preserve"> </w:t>
                      </w:r>
                      <w:r w:rsidR="001A16D3" w:rsidRPr="001A16D3">
                        <w:rPr>
                          <w:sz w:val="12"/>
                          <w:szCs w:val="12"/>
                        </w:rPr>
                        <w:t>2030:AB8::3</w:t>
                      </w:r>
                    </w:p>
                    <w:p w14:paraId="4EB02B8E" w14:textId="77777777" w:rsidR="00FE5729" w:rsidRPr="009A1D3B" w:rsidRDefault="00FE5729" w:rsidP="00FE5729">
                      <w:pPr>
                        <w:rPr>
                          <w:sz w:val="12"/>
                          <w:szCs w:val="12"/>
                          <w14:textOutline w14:w="9525" w14:cap="rnd" w14:cmpd="sng" w14:algn="ctr">
                            <w14:solidFill>
                              <w14:srgbClr w14:val="000000"/>
                            </w14:solidFill>
                            <w14:prstDash w14:val="solid"/>
                            <w14:bevel/>
                          </w14:textOutline>
                        </w:rPr>
                      </w:pPr>
                    </w:p>
                  </w:txbxContent>
                </v:textbox>
                <w10:wrap type="square"/>
              </v:shape>
            </w:pict>
          </mc:Fallback>
        </mc:AlternateContent>
      </w:r>
      <w:r w:rsidR="006F2FF3">
        <w:rPr>
          <w:rFonts w:ascii="Franklin Gothic Demi" w:eastAsia="Times New Roman" w:hAnsi="Franklin Gothic Demi" w:cs="Times New Roman"/>
          <w:caps/>
          <w:sz w:val="32"/>
          <w:szCs w:val="24"/>
        </w:rPr>
        <w:tab/>
      </w:r>
    </w:p>
    <w:p w14:paraId="04B5442D" w14:textId="59B910CF" w:rsidR="006E4B1A" w:rsidRDefault="006E4B1A"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p>
    <w:p w14:paraId="2BC6B316" w14:textId="00D11D53" w:rsidR="007804BA" w:rsidRDefault="007804BA"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p>
    <w:p w14:paraId="6B634694" w14:textId="1550B9D3" w:rsidR="00410D2C" w:rsidRPr="00F71D2E" w:rsidRDefault="00410D2C" w:rsidP="00410D2C">
      <w:pPr>
        <w:keepNext/>
        <w:keepLines/>
        <w:pBdr>
          <w:bottom w:val="single" w:sz="48" w:space="1" w:color="EA4E4E"/>
        </w:pBdr>
        <w:spacing w:before="600"/>
        <w:contextualSpacing/>
        <w:outlineLvl w:val="2"/>
        <w:rPr>
          <w:rFonts w:ascii="Franklin Gothic Demi" w:eastAsia="Times New Roman" w:hAnsi="Franklin Gothic Demi" w:cs="Times New Roman"/>
          <w:caps/>
          <w:sz w:val="32"/>
          <w:szCs w:val="24"/>
        </w:rPr>
      </w:pPr>
      <w:r>
        <w:rPr>
          <w:rFonts w:ascii="Franklin Gothic Demi" w:eastAsia="Times New Roman" w:hAnsi="Franklin Gothic Demi" w:cs="Times New Roman"/>
          <w:caps/>
          <w:sz w:val="32"/>
          <w:szCs w:val="24"/>
        </w:rPr>
        <w:t>Configurations</w:t>
      </w:r>
    </w:p>
    <w:p w14:paraId="5A979A05" w14:textId="52BAA273" w:rsidR="00410D2C" w:rsidRDefault="0095373D" w:rsidP="00410D2C">
      <w:pPr>
        <w:rPr>
          <w:rFonts w:ascii="Rockwell" w:eastAsia="Rockwell" w:hAnsi="Rockwell" w:cs="Times New Roman"/>
        </w:rPr>
      </w:pPr>
      <w:r>
        <w:rPr>
          <w:rFonts w:ascii="Rockwell" w:eastAsia="Rockwell" w:hAnsi="Rockwell" w:cs="Times New Roman"/>
        </w:rPr>
        <w:t>Note: even after configuring variance on several routers, it didn’t show up in their running-configs</w:t>
      </w:r>
      <w:r w:rsidR="00376593">
        <w:rPr>
          <w:rFonts w:ascii="Rockwell" w:eastAsia="Rockwell" w:hAnsi="Rockwell" w:cs="Times New Roman"/>
        </w:rPr>
        <w:t xml:space="preserve">. All ip routes missing route for </w:t>
      </w:r>
      <w:r w:rsidR="000358E2">
        <w:rPr>
          <w:rFonts w:ascii="Rockwell" w:eastAsia="Rockwell" w:hAnsi="Rockwell" w:cs="Times New Roman"/>
        </w:rPr>
        <w:t xml:space="preserve">172.16.1.0 and associated ipv6 network. Done on purpose to </w:t>
      </w:r>
      <w:r w:rsidR="001D7594">
        <w:rPr>
          <w:rFonts w:ascii="Rockwell" w:eastAsia="Rockwell" w:hAnsi="Rockwell" w:cs="Times New Roman"/>
        </w:rPr>
        <w:t>display config without redundant link</w:t>
      </w:r>
      <w:r w:rsidR="00A678BB">
        <w:rPr>
          <w:rFonts w:ascii="Rockwell" w:eastAsia="Rockwell" w:hAnsi="Rockwell" w:cs="Times New Roman"/>
        </w:rPr>
        <w:t>s.</w:t>
      </w:r>
    </w:p>
    <w:p w14:paraId="754C2633" w14:textId="77777777" w:rsidR="0095373D" w:rsidRPr="00F71D2E" w:rsidRDefault="0095373D" w:rsidP="00410D2C">
      <w:pPr>
        <w:rPr>
          <w:rFonts w:ascii="Rockwell" w:eastAsia="Rockwell" w:hAnsi="Rockwell" w:cs="Times New Roman"/>
        </w:rPr>
      </w:pPr>
    </w:p>
    <w:p w14:paraId="648B4263" w14:textId="3F1C31E4" w:rsidR="002B455F" w:rsidRDefault="002B455F" w:rsidP="00410D2C">
      <w:pPr>
        <w:rPr>
          <w:rFonts w:ascii="Rockwell" w:eastAsia="Rockwell" w:hAnsi="Rockwell" w:cs="Times New Roman"/>
        </w:rPr>
      </w:pPr>
      <w:r>
        <w:rPr>
          <w:rFonts w:ascii="Rockwell" w:eastAsia="Rockwell" w:hAnsi="Rockwell" w:cs="Times New Roman"/>
        </w:rPr>
        <w:t>R1</w:t>
      </w:r>
      <w:r w:rsidR="00EA2D01">
        <w:rPr>
          <w:rFonts w:ascii="Rockwell" w:eastAsia="Rockwell" w:hAnsi="Rockwell" w:cs="Times New Roman"/>
        </w:rPr>
        <w:t xml:space="preserve"> show run</w:t>
      </w:r>
    </w:p>
    <w:p w14:paraId="3FC9B0F5"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t>hostname R1</w:t>
      </w:r>
      <w:r w:rsidRPr="00EA2D01">
        <w:rPr>
          <w:rFonts w:ascii="Courier New" w:eastAsia="Times New Roman" w:hAnsi="Courier New" w:cs="Courier New"/>
        </w:rPr>
        <w:br/>
      </w:r>
      <w:r w:rsidRPr="00EA2D01">
        <w:rPr>
          <w:rFonts w:ascii="Courier New" w:eastAsia="Times New Roman" w:hAnsi="Courier New" w:cs="Courier New"/>
        </w:rPr>
        <w:br/>
        <w:t>ipv6 unicast-routing</w:t>
      </w:r>
    </w:p>
    <w:p w14:paraId="37966E90"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t>ipv6 router eigrp 1</w:t>
      </w:r>
      <w:r w:rsidRPr="00EA2D01">
        <w:rPr>
          <w:rFonts w:ascii="Courier New" w:eastAsia="Times New Roman" w:hAnsi="Courier New" w:cs="Courier New"/>
        </w:rPr>
        <w:br/>
        <w:t>metric weights 0 2 1 1 1 1</w:t>
      </w:r>
    </w:p>
    <w:p w14:paraId="211C4FB3"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t>eigrp router-id 10.1.1.1</w:t>
      </w:r>
      <w:r w:rsidRPr="00EA2D01">
        <w:rPr>
          <w:rFonts w:ascii="Courier New" w:eastAsia="Times New Roman" w:hAnsi="Courier New" w:cs="Courier New"/>
        </w:rPr>
        <w:br/>
        <w:t xml:space="preserve"> no shutdown</w:t>
      </w:r>
    </w:p>
    <w:p w14:paraId="562A4125"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br/>
        <w:t>interface Loopback0</w:t>
      </w:r>
      <w:r w:rsidRPr="00EA2D01">
        <w:rPr>
          <w:rFonts w:ascii="Courier New" w:eastAsia="Times New Roman" w:hAnsi="Courier New" w:cs="Courier New"/>
        </w:rPr>
        <w:br/>
        <w:t xml:space="preserve"> ip address 1.1.1.1 255.255.255.0</w:t>
      </w:r>
    </w:p>
    <w:p w14:paraId="2E120E58"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t xml:space="preserve"> ipv6 address 1000:AB8::1/64 eui-64</w:t>
      </w:r>
      <w:r w:rsidRPr="00EA2D01">
        <w:rPr>
          <w:rFonts w:ascii="Courier New" w:eastAsia="Times New Roman" w:hAnsi="Courier New" w:cs="Courier New"/>
        </w:rPr>
        <w:br/>
        <w:t xml:space="preserve"> ipv6 enable</w:t>
      </w:r>
      <w:r w:rsidRPr="00EA2D01">
        <w:rPr>
          <w:rFonts w:ascii="Courier New" w:eastAsia="Times New Roman" w:hAnsi="Courier New" w:cs="Courier New"/>
        </w:rPr>
        <w:br/>
        <w:t xml:space="preserve"> ipv6 eigrp 1</w:t>
      </w:r>
      <w:r w:rsidRPr="00EA2D01">
        <w:rPr>
          <w:rFonts w:ascii="Courier New" w:eastAsia="Times New Roman" w:hAnsi="Courier New" w:cs="Courier New"/>
        </w:rPr>
        <w:br/>
      </w:r>
      <w:r w:rsidRPr="00EA2D01">
        <w:rPr>
          <w:rFonts w:ascii="Courier New" w:eastAsia="Times New Roman" w:hAnsi="Courier New" w:cs="Courier New"/>
        </w:rPr>
        <w:br/>
        <w:t>interface g0/0/0</w:t>
      </w:r>
      <w:r w:rsidRPr="00EA2D01">
        <w:rPr>
          <w:rFonts w:ascii="Courier New" w:eastAsia="Times New Roman" w:hAnsi="Courier New" w:cs="Courier New"/>
        </w:rPr>
        <w:br/>
        <w:t xml:space="preserve"> ip address 192.168.1.1 255.255.255.0</w:t>
      </w:r>
    </w:p>
    <w:p w14:paraId="05BD2103"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t xml:space="preserve"> ipv6 address FE80::1 link-local</w:t>
      </w:r>
      <w:r w:rsidRPr="00EA2D01">
        <w:rPr>
          <w:rFonts w:ascii="Courier New" w:eastAsia="Times New Roman" w:hAnsi="Courier New" w:cs="Courier New"/>
        </w:rPr>
        <w:br/>
        <w:t xml:space="preserve"> ipv6 address 2010:AB8::1/64</w:t>
      </w:r>
      <w:r w:rsidRPr="00EA2D01">
        <w:rPr>
          <w:rFonts w:ascii="Courier New" w:eastAsia="Times New Roman" w:hAnsi="Courier New" w:cs="Courier New"/>
        </w:rPr>
        <w:br/>
        <w:t xml:space="preserve"> ipv6 enable</w:t>
      </w:r>
      <w:r w:rsidRPr="00EA2D01">
        <w:rPr>
          <w:rFonts w:ascii="Courier New" w:eastAsia="Times New Roman" w:hAnsi="Courier New" w:cs="Courier New"/>
        </w:rPr>
        <w:br/>
        <w:t xml:space="preserve"> ipv6 eigrp 1</w:t>
      </w:r>
    </w:p>
    <w:p w14:paraId="43A817CD"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t xml:space="preserve"> no shutdown</w:t>
      </w:r>
    </w:p>
    <w:p w14:paraId="22A5F7A7"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t> </w:t>
      </w:r>
    </w:p>
    <w:p w14:paraId="541A95E3"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t>router eigrp 1</w:t>
      </w:r>
      <w:r w:rsidRPr="00EA2D01">
        <w:rPr>
          <w:rFonts w:ascii="Courier New" w:eastAsia="Times New Roman" w:hAnsi="Courier New" w:cs="Courier New"/>
        </w:rPr>
        <w:br/>
        <w:t>network 192.168.1.0 0.0.0.255</w:t>
      </w:r>
    </w:p>
    <w:p w14:paraId="1AF5059A"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lastRenderedPageBreak/>
        <w:t>network 10.1.1.0 0.0.0.255</w:t>
      </w:r>
    </w:p>
    <w:p w14:paraId="44E49A25" w14:textId="77777777" w:rsidR="00EA2D01" w:rsidRPr="00EA2D01" w:rsidRDefault="00EA2D01" w:rsidP="00EA2D01">
      <w:pPr>
        <w:spacing w:line="240" w:lineRule="auto"/>
        <w:rPr>
          <w:rFonts w:ascii="Courier New" w:eastAsia="Times New Roman" w:hAnsi="Courier New" w:cs="Courier New"/>
        </w:rPr>
      </w:pPr>
      <w:r w:rsidRPr="00EA2D01">
        <w:rPr>
          <w:rFonts w:ascii="Courier New" w:eastAsia="Times New Roman" w:hAnsi="Courier New" w:cs="Courier New"/>
        </w:rPr>
        <w:t>metric weights 0 2 1 1 1 1</w:t>
      </w:r>
    </w:p>
    <w:p w14:paraId="638333C9" w14:textId="77777777" w:rsidR="00EA2D01" w:rsidRDefault="00EA2D01" w:rsidP="00EA2D01">
      <w:pPr>
        <w:rPr>
          <w:rFonts w:ascii="Rockwell" w:eastAsia="Rockwell" w:hAnsi="Rockwell" w:cs="Times New Roman"/>
        </w:rPr>
      </w:pPr>
    </w:p>
    <w:p w14:paraId="6AF85667" w14:textId="77777777" w:rsidR="00EA2D01" w:rsidRDefault="00EA2D01" w:rsidP="00EA2D01">
      <w:pPr>
        <w:rPr>
          <w:rFonts w:ascii="Rockwell" w:eastAsia="Rockwell" w:hAnsi="Rockwell" w:cs="Times New Roman"/>
        </w:rPr>
      </w:pPr>
    </w:p>
    <w:p w14:paraId="47EA1AA8" w14:textId="3B669F41" w:rsidR="00EA2D01" w:rsidRDefault="00EA2D01" w:rsidP="00EA2D01">
      <w:pPr>
        <w:rPr>
          <w:rFonts w:ascii="Rockwell" w:eastAsia="Rockwell" w:hAnsi="Rockwell" w:cs="Times New Roman"/>
        </w:rPr>
      </w:pPr>
      <w:r>
        <w:rPr>
          <w:rFonts w:ascii="Rockwell" w:eastAsia="Rockwell" w:hAnsi="Rockwell" w:cs="Times New Roman"/>
        </w:rPr>
        <w:t>R2 show run</w:t>
      </w:r>
    </w:p>
    <w:p w14:paraId="112F282A"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hostname R2</w:t>
      </w:r>
      <w:r w:rsidRPr="00D30BFE">
        <w:rPr>
          <w:rFonts w:ascii="Courier New" w:eastAsia="Times New Roman" w:hAnsi="Courier New" w:cs="Courier New"/>
        </w:rPr>
        <w:br/>
      </w:r>
      <w:r w:rsidRPr="00D30BFE">
        <w:rPr>
          <w:rFonts w:ascii="Courier New" w:eastAsia="Times New Roman" w:hAnsi="Courier New" w:cs="Courier New"/>
        </w:rPr>
        <w:br/>
        <w:t>ipv6 unicast-routing</w:t>
      </w:r>
    </w:p>
    <w:p w14:paraId="59249126" w14:textId="77777777" w:rsidR="00D30BFE" w:rsidRPr="00D30BFE" w:rsidRDefault="00D30BFE" w:rsidP="00D30BFE">
      <w:pPr>
        <w:spacing w:line="240" w:lineRule="auto"/>
        <w:rPr>
          <w:rFonts w:ascii="Calibri" w:eastAsia="Times New Roman" w:hAnsi="Calibri" w:cs="Calibri"/>
        </w:rPr>
      </w:pPr>
      <w:r w:rsidRPr="00D30BFE">
        <w:rPr>
          <w:rFonts w:ascii="Calibri" w:eastAsia="Times New Roman" w:hAnsi="Calibri" w:cs="Calibri"/>
        </w:rPr>
        <w:t> </w:t>
      </w:r>
    </w:p>
    <w:p w14:paraId="6AE139FD"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interface Loopback0</w:t>
      </w:r>
    </w:p>
    <w:p w14:paraId="5D7AA149"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xml:space="preserve"> ip address 10.2.2.2 255.255.255.0</w:t>
      </w:r>
      <w:r w:rsidRPr="00D30BFE">
        <w:rPr>
          <w:rFonts w:ascii="Courier New" w:eastAsia="Times New Roman" w:hAnsi="Courier New" w:cs="Courier New"/>
        </w:rPr>
        <w:br/>
        <w:t xml:space="preserve"> ipv6 address 1010:AB8::2/64 eui-64</w:t>
      </w:r>
      <w:r w:rsidRPr="00D30BFE">
        <w:rPr>
          <w:rFonts w:ascii="Courier New" w:eastAsia="Times New Roman" w:hAnsi="Courier New" w:cs="Courier New"/>
        </w:rPr>
        <w:br/>
        <w:t xml:space="preserve"> ipv6 enable</w:t>
      </w:r>
      <w:r w:rsidRPr="00D30BFE">
        <w:rPr>
          <w:rFonts w:ascii="Courier New" w:eastAsia="Times New Roman" w:hAnsi="Courier New" w:cs="Courier New"/>
        </w:rPr>
        <w:br/>
        <w:t xml:space="preserve"> ipv6 eigrp 1</w:t>
      </w:r>
    </w:p>
    <w:p w14:paraId="448A4975"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w:t>
      </w:r>
    </w:p>
    <w:p w14:paraId="0830E27A"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interface g0/0/1</w:t>
      </w:r>
      <w:r w:rsidRPr="00D30BFE">
        <w:rPr>
          <w:rFonts w:ascii="Courier New" w:eastAsia="Times New Roman" w:hAnsi="Courier New" w:cs="Courier New"/>
        </w:rPr>
        <w:br/>
        <w:t xml:space="preserve"> ip address 192.168.1.2 255.255.255.0</w:t>
      </w:r>
      <w:r w:rsidRPr="00D30BFE">
        <w:rPr>
          <w:rFonts w:ascii="Courier New" w:eastAsia="Times New Roman" w:hAnsi="Courier New" w:cs="Courier New"/>
        </w:rPr>
        <w:br/>
        <w:t xml:space="preserve">  ipv6 address FE80::2 link-local</w:t>
      </w:r>
      <w:r w:rsidRPr="00D30BFE">
        <w:rPr>
          <w:rFonts w:ascii="Courier New" w:eastAsia="Times New Roman" w:hAnsi="Courier New" w:cs="Courier New"/>
        </w:rPr>
        <w:br/>
        <w:t xml:space="preserve"> ipv6 address 2020:AB8::2/64</w:t>
      </w:r>
      <w:r w:rsidRPr="00D30BFE">
        <w:rPr>
          <w:rFonts w:ascii="Courier New" w:eastAsia="Times New Roman" w:hAnsi="Courier New" w:cs="Courier New"/>
        </w:rPr>
        <w:br/>
        <w:t xml:space="preserve"> ipv6 enable</w:t>
      </w:r>
      <w:r w:rsidRPr="00D30BFE">
        <w:rPr>
          <w:rFonts w:ascii="Courier New" w:eastAsia="Times New Roman" w:hAnsi="Courier New" w:cs="Courier New"/>
        </w:rPr>
        <w:br/>
        <w:t xml:space="preserve"> ipv6 eigrp 1</w:t>
      </w:r>
      <w:r w:rsidRPr="00D30BFE">
        <w:rPr>
          <w:rFonts w:ascii="Courier New" w:eastAsia="Times New Roman" w:hAnsi="Courier New" w:cs="Courier New"/>
        </w:rPr>
        <w:br/>
        <w:t xml:space="preserve">  no shutdown</w:t>
      </w:r>
    </w:p>
    <w:p w14:paraId="566D150C"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w:t>
      </w:r>
    </w:p>
    <w:p w14:paraId="31CD4613"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interface g0/0/0</w:t>
      </w:r>
      <w:r w:rsidRPr="00D30BFE">
        <w:rPr>
          <w:rFonts w:ascii="Courier New" w:eastAsia="Times New Roman" w:hAnsi="Courier New" w:cs="Courier New"/>
        </w:rPr>
        <w:br/>
        <w:t xml:space="preserve"> ip address 192.168.2.1 255.255.255.0</w:t>
      </w:r>
      <w:r w:rsidRPr="00D30BFE">
        <w:rPr>
          <w:rFonts w:ascii="Courier New" w:eastAsia="Times New Roman" w:hAnsi="Courier New" w:cs="Courier New"/>
        </w:rPr>
        <w:br/>
        <w:t xml:space="preserve"> ipv6 address FE80::3 link-local</w:t>
      </w:r>
      <w:r w:rsidRPr="00D30BFE">
        <w:rPr>
          <w:rFonts w:ascii="Courier New" w:eastAsia="Times New Roman" w:hAnsi="Courier New" w:cs="Courier New"/>
        </w:rPr>
        <w:br/>
        <w:t xml:space="preserve"> ipv6 address 2030:AB8::3/64</w:t>
      </w:r>
      <w:r w:rsidRPr="00D30BFE">
        <w:rPr>
          <w:rFonts w:ascii="Courier New" w:eastAsia="Times New Roman" w:hAnsi="Courier New" w:cs="Courier New"/>
        </w:rPr>
        <w:br/>
        <w:t xml:space="preserve"> ipv6 enable</w:t>
      </w:r>
      <w:r w:rsidRPr="00D30BFE">
        <w:rPr>
          <w:rFonts w:ascii="Courier New" w:eastAsia="Times New Roman" w:hAnsi="Courier New" w:cs="Courier New"/>
        </w:rPr>
        <w:br/>
        <w:t xml:space="preserve"> ipv6 eigrp 1</w:t>
      </w:r>
    </w:p>
    <w:p w14:paraId="2B062324"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xml:space="preserve"> no shutdown</w:t>
      </w:r>
    </w:p>
    <w:p w14:paraId="257EE68F"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w:t>
      </w:r>
    </w:p>
    <w:p w14:paraId="105FC48F"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ipv6 router eigrp 1</w:t>
      </w:r>
    </w:p>
    <w:p w14:paraId="450455CD"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metric weights 0 2 1 1 1 1</w:t>
      </w:r>
    </w:p>
    <w:p w14:paraId="525C679F"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xml:space="preserve"> eigrp router-id 2.2.2.2</w:t>
      </w:r>
      <w:r w:rsidRPr="00D30BFE">
        <w:rPr>
          <w:rFonts w:ascii="Courier New" w:eastAsia="Times New Roman" w:hAnsi="Courier New" w:cs="Courier New"/>
        </w:rPr>
        <w:br/>
        <w:t xml:space="preserve"> no shutdown</w:t>
      </w:r>
    </w:p>
    <w:p w14:paraId="3E0029E9" w14:textId="77777777" w:rsidR="00D30BFE" w:rsidRPr="00D30BFE" w:rsidRDefault="00D30BFE" w:rsidP="00D30BFE">
      <w:pPr>
        <w:spacing w:line="240" w:lineRule="auto"/>
        <w:rPr>
          <w:rFonts w:ascii="Calibri" w:eastAsia="Times New Roman" w:hAnsi="Calibri" w:cs="Calibri"/>
        </w:rPr>
      </w:pPr>
      <w:r w:rsidRPr="00D30BFE">
        <w:rPr>
          <w:rFonts w:ascii="Calibri" w:eastAsia="Times New Roman" w:hAnsi="Calibri" w:cs="Calibri"/>
        </w:rPr>
        <w:t> </w:t>
      </w:r>
    </w:p>
    <w:p w14:paraId="27549FBF"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router eigrp 1</w:t>
      </w:r>
      <w:r w:rsidRPr="00D30BFE">
        <w:rPr>
          <w:rFonts w:ascii="Courier New" w:eastAsia="Times New Roman" w:hAnsi="Courier New" w:cs="Courier New"/>
        </w:rPr>
        <w:br/>
        <w:t>network 192.168.1.0 0.0.0.255</w:t>
      </w:r>
    </w:p>
    <w:p w14:paraId="74811C87"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network 192.168.2.0 0.0.0.255</w:t>
      </w:r>
    </w:p>
    <w:p w14:paraId="18306573"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network 10.2.2.0 0.0.0.255</w:t>
      </w:r>
    </w:p>
    <w:p w14:paraId="13B0B0BE" w14:textId="2FA6EE7A"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network 172.16.</w:t>
      </w:r>
      <w:r w:rsidR="00DA169F">
        <w:rPr>
          <w:rFonts w:ascii="Courier New" w:eastAsia="Times New Roman" w:hAnsi="Courier New" w:cs="Courier New"/>
        </w:rPr>
        <w:t>1</w:t>
      </w:r>
      <w:r w:rsidRPr="00D30BFE">
        <w:rPr>
          <w:rFonts w:ascii="Courier New" w:eastAsia="Times New Roman" w:hAnsi="Courier New" w:cs="Courier New"/>
        </w:rPr>
        <w:t>.0 0.0.0.255</w:t>
      </w:r>
    </w:p>
    <w:p w14:paraId="7C7912D4"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metric weights 0 2 1 1 1 1</w:t>
      </w:r>
    </w:p>
    <w:p w14:paraId="4BD45CDB"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w:t>
      </w:r>
    </w:p>
    <w:p w14:paraId="2CFB118E"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xml:space="preserve">Interface g0/2/0 </w:t>
      </w:r>
    </w:p>
    <w:p w14:paraId="36DD3FD1"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Bandwidth 20000</w:t>
      </w:r>
    </w:p>
    <w:p w14:paraId="60E5F67D"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xml:space="preserve"> ip address 172.16.1.1 255.255.255.0</w:t>
      </w:r>
      <w:r w:rsidRPr="00D30BFE">
        <w:rPr>
          <w:rFonts w:ascii="Courier New" w:eastAsia="Times New Roman" w:hAnsi="Courier New" w:cs="Courier New"/>
        </w:rPr>
        <w:br/>
        <w:t xml:space="preserve"> ipv6 address 3010:AB8::1/64 eui-64</w:t>
      </w:r>
    </w:p>
    <w:p w14:paraId="712DF0C6"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lastRenderedPageBreak/>
        <w:t>ipv6 address FE80::9 link-local</w:t>
      </w:r>
    </w:p>
    <w:p w14:paraId="0A7AD431" w14:textId="77777777" w:rsidR="00D30BFE" w:rsidRP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 xml:space="preserve"> ipv6 enable</w:t>
      </w:r>
      <w:r w:rsidRPr="00D30BFE">
        <w:rPr>
          <w:rFonts w:ascii="Courier New" w:eastAsia="Times New Roman" w:hAnsi="Courier New" w:cs="Courier New"/>
        </w:rPr>
        <w:br/>
        <w:t xml:space="preserve"> ipv6 eigrp 1</w:t>
      </w:r>
    </w:p>
    <w:p w14:paraId="252B23CF" w14:textId="77777777" w:rsidR="00D30BFE" w:rsidRDefault="00D30BFE" w:rsidP="00D30BFE">
      <w:pPr>
        <w:spacing w:line="240" w:lineRule="auto"/>
        <w:rPr>
          <w:rFonts w:ascii="Courier New" w:eastAsia="Times New Roman" w:hAnsi="Courier New" w:cs="Courier New"/>
        </w:rPr>
      </w:pPr>
      <w:r w:rsidRPr="00D30BFE">
        <w:rPr>
          <w:rFonts w:ascii="Courier New" w:eastAsia="Times New Roman" w:hAnsi="Courier New" w:cs="Courier New"/>
        </w:rPr>
        <w:t>no shutdown</w:t>
      </w:r>
    </w:p>
    <w:p w14:paraId="797679B9" w14:textId="77777777" w:rsidR="00E608A2" w:rsidRDefault="00E608A2" w:rsidP="00D30BFE">
      <w:pPr>
        <w:spacing w:line="240" w:lineRule="auto"/>
        <w:rPr>
          <w:rFonts w:ascii="Courier New" w:eastAsia="Times New Roman" w:hAnsi="Courier New" w:cs="Courier New"/>
        </w:rPr>
      </w:pPr>
    </w:p>
    <w:p w14:paraId="7B9ED1F3" w14:textId="1D653130" w:rsidR="00E363A1" w:rsidRDefault="00E363A1" w:rsidP="00E363A1">
      <w:pPr>
        <w:rPr>
          <w:rFonts w:ascii="Rockwell" w:eastAsia="Rockwell" w:hAnsi="Rockwell" w:cs="Times New Roman"/>
        </w:rPr>
      </w:pPr>
      <w:r>
        <w:rPr>
          <w:rFonts w:ascii="Rockwell" w:eastAsia="Rockwell" w:hAnsi="Rockwell" w:cs="Times New Roman"/>
        </w:rPr>
        <w:t>R</w:t>
      </w:r>
      <w:r>
        <w:rPr>
          <w:rFonts w:ascii="Rockwell" w:eastAsia="Rockwell" w:hAnsi="Rockwell" w:cs="Times New Roman"/>
        </w:rPr>
        <w:t>3</w:t>
      </w:r>
      <w:r>
        <w:rPr>
          <w:rFonts w:ascii="Rockwell" w:eastAsia="Rockwell" w:hAnsi="Rockwell" w:cs="Times New Roman"/>
        </w:rPr>
        <w:t xml:space="preserve"> show run</w:t>
      </w:r>
    </w:p>
    <w:p w14:paraId="5D97B746"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hostname R3</w:t>
      </w:r>
      <w:r w:rsidRPr="00F73D10">
        <w:rPr>
          <w:rFonts w:ascii="Courier New" w:eastAsia="Times New Roman" w:hAnsi="Courier New" w:cs="Courier New"/>
        </w:rPr>
        <w:br/>
      </w:r>
      <w:r w:rsidRPr="00F73D10">
        <w:rPr>
          <w:rFonts w:ascii="Courier New" w:eastAsia="Times New Roman" w:hAnsi="Courier New" w:cs="Courier New"/>
        </w:rPr>
        <w:br/>
        <w:t>ipv6 unicast-routing</w:t>
      </w:r>
    </w:p>
    <w:p w14:paraId="205EE142"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br/>
        <w:t>interface Loopback0</w:t>
      </w:r>
    </w:p>
    <w:p w14:paraId="72F458DF"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 xml:space="preserve"> ip address 10.3.3.3 255.255.255.0</w:t>
      </w:r>
    </w:p>
    <w:p w14:paraId="2302502F"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 xml:space="preserve"> ipv6 address 1020:AB8::3/64 eui-64</w:t>
      </w:r>
      <w:r w:rsidRPr="00F73D10">
        <w:rPr>
          <w:rFonts w:ascii="Courier New" w:eastAsia="Times New Roman" w:hAnsi="Courier New" w:cs="Courier New"/>
        </w:rPr>
        <w:br/>
        <w:t xml:space="preserve"> ipv6 enable</w:t>
      </w:r>
      <w:r w:rsidRPr="00F73D10">
        <w:rPr>
          <w:rFonts w:ascii="Courier New" w:eastAsia="Times New Roman" w:hAnsi="Courier New" w:cs="Courier New"/>
        </w:rPr>
        <w:br/>
        <w:t xml:space="preserve"> ipv6 eigrp 1</w:t>
      </w:r>
    </w:p>
    <w:p w14:paraId="2ACAE794"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 </w:t>
      </w:r>
    </w:p>
    <w:p w14:paraId="4522DDB3"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interface g0/0/1</w:t>
      </w:r>
      <w:r w:rsidRPr="00F73D10">
        <w:rPr>
          <w:rFonts w:ascii="Courier New" w:eastAsia="Times New Roman" w:hAnsi="Courier New" w:cs="Courier New"/>
        </w:rPr>
        <w:br/>
        <w:t xml:space="preserve"> ip address 192.168.2.2 255.255.255.0</w:t>
      </w:r>
      <w:r w:rsidRPr="00F73D10">
        <w:rPr>
          <w:rFonts w:ascii="Courier New" w:eastAsia="Times New Roman" w:hAnsi="Courier New" w:cs="Courier New"/>
        </w:rPr>
        <w:br/>
        <w:t xml:space="preserve"> ipv6 address FE80::4 link-local</w:t>
      </w:r>
      <w:r w:rsidRPr="00F73D10">
        <w:rPr>
          <w:rFonts w:ascii="Courier New" w:eastAsia="Times New Roman" w:hAnsi="Courier New" w:cs="Courier New"/>
        </w:rPr>
        <w:br/>
        <w:t xml:space="preserve"> ipv6 address 2040:AB8::4/64</w:t>
      </w:r>
      <w:r w:rsidRPr="00F73D10">
        <w:rPr>
          <w:rFonts w:ascii="Courier New" w:eastAsia="Times New Roman" w:hAnsi="Courier New" w:cs="Courier New"/>
        </w:rPr>
        <w:br/>
        <w:t xml:space="preserve"> ipv6 enable</w:t>
      </w:r>
      <w:r w:rsidRPr="00F73D10">
        <w:rPr>
          <w:rFonts w:ascii="Courier New" w:eastAsia="Times New Roman" w:hAnsi="Courier New" w:cs="Courier New"/>
        </w:rPr>
        <w:br/>
        <w:t xml:space="preserve"> ipv6 eigrp 1</w:t>
      </w:r>
    </w:p>
    <w:p w14:paraId="659FFA0F"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 xml:space="preserve"> no shutdown</w:t>
      </w:r>
    </w:p>
    <w:p w14:paraId="45491014"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 </w:t>
      </w:r>
    </w:p>
    <w:p w14:paraId="1EFAA80F"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interface g0/0/0</w:t>
      </w:r>
      <w:r w:rsidRPr="00F73D10">
        <w:rPr>
          <w:rFonts w:ascii="Courier New" w:eastAsia="Times New Roman" w:hAnsi="Courier New" w:cs="Courier New"/>
        </w:rPr>
        <w:br/>
        <w:t xml:space="preserve"> ip address 192.168.3.1 255.255.255.0</w:t>
      </w:r>
      <w:r w:rsidRPr="00F73D10">
        <w:rPr>
          <w:rFonts w:ascii="Courier New" w:eastAsia="Times New Roman" w:hAnsi="Courier New" w:cs="Courier New"/>
        </w:rPr>
        <w:br/>
        <w:t xml:space="preserve"> ipv6 address FE80::5 link-local</w:t>
      </w:r>
      <w:r w:rsidRPr="00F73D10">
        <w:rPr>
          <w:rFonts w:ascii="Courier New" w:eastAsia="Times New Roman" w:hAnsi="Courier New" w:cs="Courier New"/>
        </w:rPr>
        <w:br/>
        <w:t xml:space="preserve"> ipv6 address 2050:AB8::5/64</w:t>
      </w:r>
      <w:r w:rsidRPr="00F73D10">
        <w:rPr>
          <w:rFonts w:ascii="Courier New" w:eastAsia="Times New Roman" w:hAnsi="Courier New" w:cs="Courier New"/>
        </w:rPr>
        <w:br/>
        <w:t xml:space="preserve"> ipv6 enable</w:t>
      </w:r>
      <w:r w:rsidRPr="00F73D10">
        <w:rPr>
          <w:rFonts w:ascii="Courier New" w:eastAsia="Times New Roman" w:hAnsi="Courier New" w:cs="Courier New"/>
        </w:rPr>
        <w:br/>
        <w:t xml:space="preserve"> ipv6 eigrp 1</w:t>
      </w:r>
    </w:p>
    <w:p w14:paraId="110E044B"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 xml:space="preserve"> no shutdown</w:t>
      </w:r>
    </w:p>
    <w:p w14:paraId="61C7779A"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 </w:t>
      </w:r>
    </w:p>
    <w:p w14:paraId="3C443E4A"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 </w:t>
      </w:r>
    </w:p>
    <w:p w14:paraId="21167394"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ipv6 router eigrp 1</w:t>
      </w:r>
    </w:p>
    <w:p w14:paraId="755CAE4F"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metric weights 0 2 1 1 1 1</w:t>
      </w:r>
    </w:p>
    <w:p w14:paraId="7F97F9B7"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 xml:space="preserve"> eigrp router-id 3.3.3.3</w:t>
      </w:r>
      <w:r w:rsidRPr="00F73D10">
        <w:rPr>
          <w:rFonts w:ascii="Courier New" w:eastAsia="Times New Roman" w:hAnsi="Courier New" w:cs="Courier New"/>
        </w:rPr>
        <w:br/>
        <w:t xml:space="preserve"> no shutdown</w:t>
      </w:r>
    </w:p>
    <w:p w14:paraId="0453ECC7" w14:textId="77777777" w:rsidR="00F73D10" w:rsidRPr="00F73D10" w:rsidRDefault="00F73D10" w:rsidP="00F73D10">
      <w:pPr>
        <w:spacing w:line="240" w:lineRule="auto"/>
        <w:rPr>
          <w:rFonts w:ascii="Calibri" w:eastAsia="Times New Roman" w:hAnsi="Calibri" w:cs="Calibri"/>
        </w:rPr>
      </w:pPr>
      <w:r w:rsidRPr="00F73D10">
        <w:rPr>
          <w:rFonts w:ascii="Calibri" w:eastAsia="Times New Roman" w:hAnsi="Calibri" w:cs="Calibri"/>
        </w:rPr>
        <w:t> </w:t>
      </w:r>
    </w:p>
    <w:p w14:paraId="22AF352F"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router eigrp 1</w:t>
      </w:r>
    </w:p>
    <w:p w14:paraId="369809F7"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network 192.168.2.0 0.0.0.255</w:t>
      </w:r>
    </w:p>
    <w:p w14:paraId="01C323EC"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network 192.168.3.0 0.0.0.255</w:t>
      </w:r>
    </w:p>
    <w:p w14:paraId="3645CA62"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network 10.3.3.0 0.0.0.255</w:t>
      </w:r>
    </w:p>
    <w:p w14:paraId="2E71ED8B" w14:textId="77777777" w:rsidR="00F73D10" w:rsidRPr="00F73D10" w:rsidRDefault="00F73D10" w:rsidP="00F73D10">
      <w:pPr>
        <w:spacing w:line="240" w:lineRule="auto"/>
        <w:rPr>
          <w:rFonts w:ascii="Courier New" w:eastAsia="Times New Roman" w:hAnsi="Courier New" w:cs="Courier New"/>
        </w:rPr>
      </w:pPr>
      <w:r w:rsidRPr="00F73D10">
        <w:rPr>
          <w:rFonts w:ascii="Courier New" w:eastAsia="Times New Roman" w:hAnsi="Courier New" w:cs="Courier New"/>
        </w:rPr>
        <w:t>metric weights 0 2 1 1 1 1</w:t>
      </w:r>
    </w:p>
    <w:p w14:paraId="11E6F7D7" w14:textId="77777777" w:rsidR="00F73D10" w:rsidRDefault="00F73D10" w:rsidP="00E363A1">
      <w:pPr>
        <w:rPr>
          <w:rFonts w:ascii="Rockwell" w:eastAsia="Rockwell" w:hAnsi="Rockwell" w:cs="Times New Roman"/>
        </w:rPr>
      </w:pPr>
    </w:p>
    <w:p w14:paraId="0492EB11" w14:textId="348507F4" w:rsidR="00F73D10" w:rsidRDefault="00F73D10" w:rsidP="00E363A1">
      <w:pPr>
        <w:rPr>
          <w:rFonts w:ascii="Rockwell" w:eastAsia="Rockwell" w:hAnsi="Rockwell" w:cs="Times New Roman"/>
        </w:rPr>
      </w:pPr>
      <w:r>
        <w:rPr>
          <w:rFonts w:ascii="Rockwell" w:eastAsia="Rockwell" w:hAnsi="Rockwell" w:cs="Times New Roman"/>
        </w:rPr>
        <w:t>R4 show run</w:t>
      </w:r>
    </w:p>
    <w:p w14:paraId="0B11D85B" w14:textId="56A35AF8"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hostname R4</w:t>
      </w:r>
      <w:r w:rsidRPr="00140C17">
        <w:rPr>
          <w:rFonts w:ascii="Courier New" w:eastAsia="Times New Roman" w:hAnsi="Courier New" w:cs="Courier New"/>
        </w:rPr>
        <w:br/>
      </w:r>
      <w:r w:rsidRPr="00140C17">
        <w:rPr>
          <w:rFonts w:ascii="Courier New" w:eastAsia="Times New Roman" w:hAnsi="Courier New" w:cs="Courier New"/>
        </w:rPr>
        <w:br/>
      </w:r>
      <w:r w:rsidRPr="00140C17">
        <w:rPr>
          <w:rFonts w:ascii="Courier New" w:eastAsia="Times New Roman" w:hAnsi="Courier New" w:cs="Courier New"/>
        </w:rPr>
        <w:lastRenderedPageBreak/>
        <w:t>ipv6 unicast-routing</w:t>
      </w:r>
      <w:r w:rsidRPr="00140C17">
        <w:rPr>
          <w:rFonts w:ascii="Courier New" w:eastAsia="Times New Roman" w:hAnsi="Courier New" w:cs="Courier New"/>
        </w:rPr>
        <w:br/>
      </w:r>
      <w:r w:rsidRPr="00140C17">
        <w:rPr>
          <w:rFonts w:ascii="Courier New" w:eastAsia="Times New Roman" w:hAnsi="Courier New" w:cs="Courier New"/>
        </w:rPr>
        <w:br/>
        <w:t>interface Loopback0</w:t>
      </w:r>
    </w:p>
    <w:p w14:paraId="46A5C72C"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ip address 10.4.4.4 255.255.255.0</w:t>
      </w:r>
    </w:p>
    <w:p w14:paraId="60D6C425"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ipv6 address 1030:AB8::4/64 eui-64</w:t>
      </w:r>
      <w:r w:rsidRPr="00140C17">
        <w:rPr>
          <w:rFonts w:ascii="Courier New" w:eastAsia="Times New Roman" w:hAnsi="Courier New" w:cs="Courier New"/>
        </w:rPr>
        <w:br/>
        <w:t xml:space="preserve"> ipv6 enable</w:t>
      </w:r>
      <w:r w:rsidRPr="00140C17">
        <w:rPr>
          <w:rFonts w:ascii="Courier New" w:eastAsia="Times New Roman" w:hAnsi="Courier New" w:cs="Courier New"/>
        </w:rPr>
        <w:br/>
        <w:t xml:space="preserve"> ipv6 eigrp 1</w:t>
      </w:r>
    </w:p>
    <w:p w14:paraId="2A2FB7B4"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w:t>
      </w:r>
    </w:p>
    <w:p w14:paraId="03A73C53"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interface g0/0/1</w:t>
      </w:r>
      <w:r w:rsidRPr="00140C17">
        <w:rPr>
          <w:rFonts w:ascii="Courier New" w:eastAsia="Times New Roman" w:hAnsi="Courier New" w:cs="Courier New"/>
        </w:rPr>
        <w:br/>
        <w:t xml:space="preserve"> ip address 192.168.3.2 255.255.255.0</w:t>
      </w:r>
      <w:r w:rsidRPr="00140C17">
        <w:rPr>
          <w:rFonts w:ascii="Courier New" w:eastAsia="Times New Roman" w:hAnsi="Courier New" w:cs="Courier New"/>
        </w:rPr>
        <w:br/>
        <w:t xml:space="preserve"> ipv6 address FE80::6 link-local</w:t>
      </w:r>
      <w:r w:rsidRPr="00140C17">
        <w:rPr>
          <w:rFonts w:ascii="Courier New" w:eastAsia="Times New Roman" w:hAnsi="Courier New" w:cs="Courier New"/>
        </w:rPr>
        <w:br/>
        <w:t xml:space="preserve"> ipv6 address 2060:AB8::6/64</w:t>
      </w:r>
      <w:r w:rsidRPr="00140C17">
        <w:rPr>
          <w:rFonts w:ascii="Courier New" w:eastAsia="Times New Roman" w:hAnsi="Courier New" w:cs="Courier New"/>
        </w:rPr>
        <w:br/>
        <w:t xml:space="preserve"> ipv6 enable</w:t>
      </w:r>
      <w:r w:rsidRPr="00140C17">
        <w:rPr>
          <w:rFonts w:ascii="Courier New" w:eastAsia="Times New Roman" w:hAnsi="Courier New" w:cs="Courier New"/>
        </w:rPr>
        <w:br/>
        <w:t xml:space="preserve"> ipv6 eigrp 1</w:t>
      </w:r>
    </w:p>
    <w:p w14:paraId="41C1FE04"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no shutdown</w:t>
      </w:r>
    </w:p>
    <w:p w14:paraId="4A3AAC54"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w:t>
      </w:r>
    </w:p>
    <w:p w14:paraId="47F1FA4B"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interface g0/0/0</w:t>
      </w:r>
      <w:r w:rsidRPr="00140C17">
        <w:rPr>
          <w:rFonts w:ascii="Courier New" w:eastAsia="Times New Roman" w:hAnsi="Courier New" w:cs="Courier New"/>
        </w:rPr>
        <w:br/>
        <w:t xml:space="preserve"> ip address 192.168.4.1 255.255.255.0</w:t>
      </w:r>
      <w:r w:rsidRPr="00140C17">
        <w:rPr>
          <w:rFonts w:ascii="Courier New" w:eastAsia="Times New Roman" w:hAnsi="Courier New" w:cs="Courier New"/>
        </w:rPr>
        <w:br/>
        <w:t xml:space="preserve"> ipv6 address FE80::7 link-local</w:t>
      </w:r>
      <w:r w:rsidRPr="00140C17">
        <w:rPr>
          <w:rFonts w:ascii="Courier New" w:eastAsia="Times New Roman" w:hAnsi="Courier New" w:cs="Courier New"/>
        </w:rPr>
        <w:br/>
        <w:t xml:space="preserve"> ipv6 address 2070:AB8::7/64</w:t>
      </w:r>
      <w:r w:rsidRPr="00140C17">
        <w:rPr>
          <w:rFonts w:ascii="Courier New" w:eastAsia="Times New Roman" w:hAnsi="Courier New" w:cs="Courier New"/>
        </w:rPr>
        <w:br/>
        <w:t xml:space="preserve"> ipv6 enable</w:t>
      </w:r>
      <w:r w:rsidRPr="00140C17">
        <w:rPr>
          <w:rFonts w:ascii="Courier New" w:eastAsia="Times New Roman" w:hAnsi="Courier New" w:cs="Courier New"/>
        </w:rPr>
        <w:br/>
        <w:t xml:space="preserve"> ipv6 eigrp 1</w:t>
      </w:r>
    </w:p>
    <w:p w14:paraId="291BD8AD"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no shutdown</w:t>
      </w:r>
    </w:p>
    <w:p w14:paraId="2C543EFD"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w:t>
      </w:r>
    </w:p>
    <w:p w14:paraId="37013718"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w:t>
      </w:r>
    </w:p>
    <w:p w14:paraId="44AB5CA0"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ipv6 router eigrp 1</w:t>
      </w:r>
    </w:p>
    <w:p w14:paraId="7D0D35D8"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metric weights 0 2 1 1 1 1</w:t>
      </w:r>
    </w:p>
    <w:p w14:paraId="7ED7A9DC"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eigrp router-id 4.4.4.4</w:t>
      </w:r>
      <w:r w:rsidRPr="00140C17">
        <w:rPr>
          <w:rFonts w:ascii="Courier New" w:eastAsia="Times New Roman" w:hAnsi="Courier New" w:cs="Courier New"/>
        </w:rPr>
        <w:br/>
        <w:t xml:space="preserve"> no shutdown</w:t>
      </w:r>
    </w:p>
    <w:p w14:paraId="329C49A5" w14:textId="77777777" w:rsidR="00140C17" w:rsidRPr="00140C17" w:rsidRDefault="00140C17" w:rsidP="00140C17">
      <w:pPr>
        <w:spacing w:line="240" w:lineRule="auto"/>
        <w:rPr>
          <w:rFonts w:ascii="Calibri" w:eastAsia="Times New Roman" w:hAnsi="Calibri" w:cs="Calibri"/>
        </w:rPr>
      </w:pPr>
      <w:r w:rsidRPr="00140C17">
        <w:rPr>
          <w:rFonts w:ascii="Calibri" w:eastAsia="Times New Roman" w:hAnsi="Calibri" w:cs="Calibri"/>
        </w:rPr>
        <w:t> </w:t>
      </w:r>
    </w:p>
    <w:p w14:paraId="30C207FF"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router eigrp 1</w:t>
      </w:r>
    </w:p>
    <w:p w14:paraId="1EB99F4D"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network 192.168.3.0 0.0.0.255</w:t>
      </w:r>
    </w:p>
    <w:p w14:paraId="52210265"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network 192.168.4.0 0.0.0.255</w:t>
      </w:r>
    </w:p>
    <w:p w14:paraId="5765CA16"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network 10.4.4.0 0.0.0.255</w:t>
      </w:r>
    </w:p>
    <w:p w14:paraId="77068F52" w14:textId="4D047C46"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network 172.16.</w:t>
      </w:r>
      <w:r w:rsidR="00DA169F">
        <w:rPr>
          <w:rFonts w:ascii="Courier New" w:eastAsia="Times New Roman" w:hAnsi="Courier New" w:cs="Courier New"/>
        </w:rPr>
        <w:t>1</w:t>
      </w:r>
      <w:r w:rsidRPr="00140C17">
        <w:rPr>
          <w:rFonts w:ascii="Courier New" w:eastAsia="Times New Roman" w:hAnsi="Courier New" w:cs="Courier New"/>
        </w:rPr>
        <w:t>.0 0.0.0.255</w:t>
      </w:r>
    </w:p>
    <w:p w14:paraId="51B53B1E"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metric weights 0 2 1 1 1 1</w:t>
      </w:r>
    </w:p>
    <w:p w14:paraId="30A9D154"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w:t>
      </w:r>
    </w:p>
    <w:p w14:paraId="7DD05EC6"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Interface g0/2/0 </w:t>
      </w:r>
    </w:p>
    <w:p w14:paraId="3DD0DB46"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Bandwidth 20000</w:t>
      </w:r>
    </w:p>
    <w:p w14:paraId="1078E453"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ip address 172.16.1.2 255.255.255.0</w:t>
      </w:r>
      <w:r w:rsidRPr="00140C17">
        <w:rPr>
          <w:rFonts w:ascii="Courier New" w:eastAsia="Times New Roman" w:hAnsi="Courier New" w:cs="Courier New"/>
        </w:rPr>
        <w:br/>
        <w:t xml:space="preserve"> ipv6 address 3020:AB8::2/64 eui-64</w:t>
      </w:r>
    </w:p>
    <w:p w14:paraId="08DBFA1B"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ipv6 address FE80::10 link-local</w:t>
      </w:r>
    </w:p>
    <w:p w14:paraId="7A1688E4"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ipv6 enable</w:t>
      </w:r>
      <w:r w:rsidRPr="00140C17">
        <w:rPr>
          <w:rFonts w:ascii="Courier New" w:eastAsia="Times New Roman" w:hAnsi="Courier New" w:cs="Courier New"/>
        </w:rPr>
        <w:br/>
        <w:t xml:space="preserve"> ipv6 eigrp 1</w:t>
      </w:r>
    </w:p>
    <w:p w14:paraId="4D8E7DAD"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no shutdown</w:t>
      </w:r>
    </w:p>
    <w:p w14:paraId="7C5E0D82" w14:textId="77777777" w:rsidR="00F73D10" w:rsidRDefault="00F73D10" w:rsidP="00E363A1">
      <w:pPr>
        <w:rPr>
          <w:rFonts w:ascii="Rockwell" w:eastAsia="Rockwell" w:hAnsi="Rockwell" w:cs="Times New Roman"/>
        </w:rPr>
      </w:pPr>
    </w:p>
    <w:p w14:paraId="111BAC05" w14:textId="5C79CF66" w:rsidR="00F73D10" w:rsidRDefault="00F73D10" w:rsidP="00E363A1">
      <w:pPr>
        <w:rPr>
          <w:rFonts w:ascii="Rockwell" w:eastAsia="Rockwell" w:hAnsi="Rockwell" w:cs="Times New Roman"/>
        </w:rPr>
      </w:pPr>
      <w:r>
        <w:rPr>
          <w:rFonts w:ascii="Rockwell" w:eastAsia="Rockwell" w:hAnsi="Rockwell" w:cs="Times New Roman"/>
        </w:rPr>
        <w:t>R5 show run</w:t>
      </w:r>
    </w:p>
    <w:p w14:paraId="0D1ECB0B"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lastRenderedPageBreak/>
        <w:t>hostname R5</w:t>
      </w:r>
      <w:r w:rsidRPr="00140C17">
        <w:rPr>
          <w:rFonts w:ascii="Courier New" w:eastAsia="Times New Roman" w:hAnsi="Courier New" w:cs="Courier New"/>
        </w:rPr>
        <w:br/>
      </w:r>
      <w:r w:rsidRPr="00140C17">
        <w:rPr>
          <w:rFonts w:ascii="Courier New" w:eastAsia="Times New Roman" w:hAnsi="Courier New" w:cs="Courier New"/>
        </w:rPr>
        <w:br/>
        <w:t>ipv6 unicast-routing</w:t>
      </w:r>
      <w:r w:rsidRPr="00140C17">
        <w:rPr>
          <w:rFonts w:ascii="Courier New" w:eastAsia="Times New Roman" w:hAnsi="Courier New" w:cs="Courier New"/>
        </w:rPr>
        <w:br/>
      </w:r>
      <w:r w:rsidRPr="00140C17">
        <w:rPr>
          <w:rFonts w:ascii="Courier New" w:eastAsia="Times New Roman" w:hAnsi="Courier New" w:cs="Courier New"/>
        </w:rPr>
        <w:br/>
        <w:t>interface Loopback0</w:t>
      </w:r>
    </w:p>
    <w:p w14:paraId="71601D44"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ip address 10.5.5.5 255.255.255.0</w:t>
      </w:r>
    </w:p>
    <w:p w14:paraId="0F4FA35B"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ipv6 address 1040:AB8::5/64 eui-64</w:t>
      </w:r>
      <w:r w:rsidRPr="00140C17">
        <w:rPr>
          <w:rFonts w:ascii="Courier New" w:eastAsia="Times New Roman" w:hAnsi="Courier New" w:cs="Courier New"/>
        </w:rPr>
        <w:br/>
        <w:t xml:space="preserve"> ipv6 enable</w:t>
      </w:r>
      <w:r w:rsidRPr="00140C17">
        <w:rPr>
          <w:rFonts w:ascii="Courier New" w:eastAsia="Times New Roman" w:hAnsi="Courier New" w:cs="Courier New"/>
        </w:rPr>
        <w:br/>
        <w:t xml:space="preserve"> ipv6 eigrp 1</w:t>
      </w:r>
    </w:p>
    <w:p w14:paraId="7D3A9207"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w:t>
      </w:r>
    </w:p>
    <w:p w14:paraId="4B010AAE"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interface g0/0/1</w:t>
      </w:r>
      <w:r w:rsidRPr="00140C17">
        <w:rPr>
          <w:rFonts w:ascii="Courier New" w:eastAsia="Times New Roman" w:hAnsi="Courier New" w:cs="Courier New"/>
        </w:rPr>
        <w:br/>
        <w:t xml:space="preserve"> ip address 192.168.4.2 255.255.255.0</w:t>
      </w:r>
      <w:r w:rsidRPr="00140C17">
        <w:rPr>
          <w:rFonts w:ascii="Courier New" w:eastAsia="Times New Roman" w:hAnsi="Courier New" w:cs="Courier New"/>
        </w:rPr>
        <w:br/>
        <w:t xml:space="preserve"> ipv6 address FE80::8 link-local</w:t>
      </w:r>
      <w:r w:rsidRPr="00140C17">
        <w:rPr>
          <w:rFonts w:ascii="Courier New" w:eastAsia="Times New Roman" w:hAnsi="Courier New" w:cs="Courier New"/>
        </w:rPr>
        <w:br/>
        <w:t xml:space="preserve"> ipv6 address 2080:AB8::8/64</w:t>
      </w:r>
      <w:r w:rsidRPr="00140C17">
        <w:rPr>
          <w:rFonts w:ascii="Courier New" w:eastAsia="Times New Roman" w:hAnsi="Courier New" w:cs="Courier New"/>
        </w:rPr>
        <w:br/>
        <w:t xml:space="preserve"> ipv6 enable</w:t>
      </w:r>
      <w:r w:rsidRPr="00140C17">
        <w:rPr>
          <w:rFonts w:ascii="Courier New" w:eastAsia="Times New Roman" w:hAnsi="Courier New" w:cs="Courier New"/>
        </w:rPr>
        <w:br/>
        <w:t xml:space="preserve"> ipv6 eigrp 1</w:t>
      </w:r>
    </w:p>
    <w:p w14:paraId="0203A409"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xml:space="preserve"> no shutdown</w:t>
      </w:r>
    </w:p>
    <w:p w14:paraId="60B8932E"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 </w:t>
      </w:r>
    </w:p>
    <w:p w14:paraId="23F34879"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ipv6 router eigrp 1</w:t>
      </w:r>
      <w:r w:rsidRPr="00140C17">
        <w:rPr>
          <w:rFonts w:ascii="Courier New" w:eastAsia="Times New Roman" w:hAnsi="Courier New" w:cs="Courier New"/>
        </w:rPr>
        <w:br/>
        <w:t xml:space="preserve"> metric weights 0 2 1 1 1 1</w:t>
      </w:r>
    </w:p>
    <w:p w14:paraId="472FFEA2"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eigrp router-id 5.5.5.5</w:t>
      </w:r>
      <w:r w:rsidRPr="00140C17">
        <w:rPr>
          <w:rFonts w:ascii="Courier New" w:eastAsia="Times New Roman" w:hAnsi="Courier New" w:cs="Courier New"/>
        </w:rPr>
        <w:br/>
        <w:t xml:space="preserve"> no shutdown</w:t>
      </w:r>
    </w:p>
    <w:p w14:paraId="17485AEE" w14:textId="77777777" w:rsidR="00140C17" w:rsidRPr="00140C17" w:rsidRDefault="00140C17" w:rsidP="00140C17">
      <w:pPr>
        <w:spacing w:line="240" w:lineRule="auto"/>
        <w:rPr>
          <w:rFonts w:ascii="Calibri" w:eastAsia="Times New Roman" w:hAnsi="Calibri" w:cs="Calibri"/>
        </w:rPr>
      </w:pPr>
      <w:r w:rsidRPr="00140C17">
        <w:rPr>
          <w:rFonts w:ascii="Calibri" w:eastAsia="Times New Roman" w:hAnsi="Calibri" w:cs="Calibri"/>
        </w:rPr>
        <w:t> </w:t>
      </w:r>
    </w:p>
    <w:p w14:paraId="4DD51A47"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router eigrp 1</w:t>
      </w:r>
    </w:p>
    <w:p w14:paraId="035DEA04"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network 192.168.4.0 0.0.0.255</w:t>
      </w:r>
    </w:p>
    <w:p w14:paraId="44E75539" w14:textId="77777777" w:rsidR="00140C17" w:rsidRPr="00140C17"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network 10.5.5.0 0.0.0.255</w:t>
      </w:r>
    </w:p>
    <w:p w14:paraId="715EB3D2" w14:textId="7055101E" w:rsidR="007804BA" w:rsidRDefault="00140C17" w:rsidP="00140C17">
      <w:pPr>
        <w:spacing w:line="240" w:lineRule="auto"/>
        <w:rPr>
          <w:rFonts w:ascii="Courier New" w:eastAsia="Times New Roman" w:hAnsi="Courier New" w:cs="Courier New"/>
        </w:rPr>
      </w:pPr>
      <w:r w:rsidRPr="00140C17">
        <w:rPr>
          <w:rFonts w:ascii="Courier New" w:eastAsia="Times New Roman" w:hAnsi="Courier New" w:cs="Courier New"/>
        </w:rPr>
        <w:t>metric weights 0 2 1 1 1 1</w:t>
      </w:r>
    </w:p>
    <w:p w14:paraId="05A685F6" w14:textId="77777777" w:rsidR="002B25D5" w:rsidRDefault="002B25D5" w:rsidP="00140C17">
      <w:pPr>
        <w:spacing w:line="240" w:lineRule="auto"/>
        <w:rPr>
          <w:rFonts w:ascii="Courier New" w:eastAsia="Times New Roman" w:hAnsi="Courier New" w:cs="Courier New"/>
        </w:rPr>
      </w:pPr>
    </w:p>
    <w:p w14:paraId="18286D14" w14:textId="3A93E41F" w:rsidR="00B00E47" w:rsidRDefault="00B00E47" w:rsidP="00B00E47">
      <w:pPr>
        <w:rPr>
          <w:rFonts w:ascii="Rockwell" w:eastAsia="Rockwell" w:hAnsi="Rockwell" w:cs="Times New Roman"/>
        </w:rPr>
      </w:pPr>
      <w:r>
        <w:rPr>
          <w:rFonts w:ascii="Rockwell" w:eastAsia="Rockwell" w:hAnsi="Rockwell" w:cs="Times New Roman"/>
        </w:rPr>
        <w:t>R</w:t>
      </w:r>
      <w:r>
        <w:rPr>
          <w:rFonts w:ascii="Rockwell" w:eastAsia="Rockwell" w:hAnsi="Rockwell" w:cs="Times New Roman"/>
        </w:rPr>
        <w:t>1</w:t>
      </w:r>
      <w:r>
        <w:rPr>
          <w:rFonts w:ascii="Rockwell" w:eastAsia="Rockwell" w:hAnsi="Rockwell" w:cs="Times New Roman"/>
        </w:rPr>
        <w:t xml:space="preserve"> show </w:t>
      </w:r>
      <w:r>
        <w:rPr>
          <w:rFonts w:ascii="Rockwell" w:eastAsia="Rockwell" w:hAnsi="Rockwell" w:cs="Times New Roman"/>
        </w:rPr>
        <w:t>ip rout</w:t>
      </w:r>
      <w:r w:rsidR="0042697A">
        <w:rPr>
          <w:rFonts w:ascii="Rockwell" w:eastAsia="Rockwell" w:hAnsi="Rockwell" w:cs="Times New Roman"/>
        </w:rPr>
        <w:t>e</w:t>
      </w:r>
    </w:p>
    <w:p w14:paraId="7CB7A9B1"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1.0.0.0/8 is variably subnetted, 2 subnets, 2 masks</w:t>
      </w:r>
    </w:p>
    <w:p w14:paraId="2CF5E729"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C 1.1.1.0/24 is directly connected, Loopback0</w:t>
      </w:r>
    </w:p>
    <w:p w14:paraId="70B1CD1C"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L 1.1.1.1/32 is directly connected, Loopback0</w:t>
      </w:r>
    </w:p>
    <w:p w14:paraId="7016945E"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10.0.0.0/24 is subnetted, 4 subnets</w:t>
      </w:r>
    </w:p>
    <w:p w14:paraId="2D46DB40"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D 10.2.2.0/24 [90/130816] via 192.168.1.2, 00:01:20, GigabitEthernet0/0/0</w:t>
      </w:r>
    </w:p>
    <w:p w14:paraId="1255FEE5"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D 10.3.3.0/24 [90/131072] via 192.168.1.2, 00:01:01, GigabitEthernet0/0/0</w:t>
      </w:r>
    </w:p>
    <w:p w14:paraId="0820461A"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D 10.4.4.0/24 [90/131328] via 192.168.1.2, 00:00:41, GigabitEthernet0/0/0</w:t>
      </w:r>
    </w:p>
    <w:p w14:paraId="592DFBAE"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D 10.5.5.0/24 [90/131584] via 192.168.1.2, 00:00:21, GigabitEthernet0/0/0</w:t>
      </w:r>
    </w:p>
    <w:p w14:paraId="541D30CE"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192.168.1.0/24 is variably subnetted, 2 subnets, 2 masks</w:t>
      </w:r>
    </w:p>
    <w:p w14:paraId="7EE62C91"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C 192.168.1.0/24 is directly connected, GigabitEthernet0/0/0</w:t>
      </w:r>
    </w:p>
    <w:p w14:paraId="5F48BFCB"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L 192.168.1.1/32 is directly connected, GigabitEthernet0/0/0</w:t>
      </w:r>
    </w:p>
    <w:p w14:paraId="04F2B82D"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D 192.168.2.0/24 [90/3072] via 192.168.1.2, 00:01:03, GigabitEthernet0/0/0</w:t>
      </w:r>
    </w:p>
    <w:p w14:paraId="6E903943" w14:textId="77777777" w:rsidR="00681C6B" w:rsidRPr="00681C6B" w:rsidRDefault="00681C6B" w:rsidP="00681C6B">
      <w:pPr>
        <w:spacing w:line="240" w:lineRule="auto"/>
        <w:rPr>
          <w:rFonts w:ascii="Courier New" w:eastAsia="Times New Roman" w:hAnsi="Courier New" w:cs="Courier New"/>
        </w:rPr>
      </w:pPr>
      <w:r w:rsidRPr="00681C6B">
        <w:rPr>
          <w:rFonts w:ascii="Courier New" w:eastAsia="Times New Roman" w:hAnsi="Courier New" w:cs="Courier New"/>
        </w:rPr>
        <w:t>D 192.168.3.0/24 [90/3328] via 192.168.1.2, 00:00:42, GigabitEthernet0/0/0</w:t>
      </w:r>
    </w:p>
    <w:p w14:paraId="03B8E577" w14:textId="2DF1B1E8" w:rsidR="00B00E47" w:rsidRPr="009E54C8" w:rsidRDefault="00681C6B" w:rsidP="00681C6B">
      <w:pPr>
        <w:rPr>
          <w:rFonts w:ascii="Courier New" w:eastAsia="Rockwell" w:hAnsi="Courier New" w:cs="Courier New"/>
        </w:rPr>
      </w:pPr>
      <w:r w:rsidRPr="009E54C8">
        <w:rPr>
          <w:rFonts w:ascii="Courier New" w:eastAsia="Times New Roman" w:hAnsi="Courier New" w:cs="Courier New"/>
        </w:rPr>
        <w:t>D 192.168.4.0/24 [90/3584] via 192.168.1.2, 00:00:23, GigabitEthernet0/0/0</w:t>
      </w:r>
    </w:p>
    <w:p w14:paraId="1101A343" w14:textId="067466AE" w:rsidR="00B00E47" w:rsidRDefault="00B00E47" w:rsidP="00B00E47">
      <w:pPr>
        <w:rPr>
          <w:rFonts w:ascii="Rockwell" w:eastAsia="Rockwell" w:hAnsi="Rockwell" w:cs="Times New Roman"/>
        </w:rPr>
      </w:pPr>
      <w:r>
        <w:rPr>
          <w:rFonts w:ascii="Rockwell" w:eastAsia="Rockwell" w:hAnsi="Rockwell" w:cs="Times New Roman"/>
        </w:rPr>
        <w:t>R</w:t>
      </w:r>
      <w:r>
        <w:rPr>
          <w:rFonts w:ascii="Rockwell" w:eastAsia="Rockwell" w:hAnsi="Rockwell" w:cs="Times New Roman"/>
        </w:rPr>
        <w:t>2</w:t>
      </w:r>
      <w:r>
        <w:rPr>
          <w:rFonts w:ascii="Rockwell" w:eastAsia="Rockwell" w:hAnsi="Rockwell" w:cs="Times New Roman"/>
        </w:rPr>
        <w:t xml:space="preserve"> show ip rout</w:t>
      </w:r>
      <w:r w:rsidR="0042697A">
        <w:rPr>
          <w:rFonts w:ascii="Rockwell" w:eastAsia="Rockwell" w:hAnsi="Rockwell" w:cs="Times New Roman"/>
        </w:rPr>
        <w:t>e</w:t>
      </w:r>
    </w:p>
    <w:p w14:paraId="1C7D0DFC"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 xml:space="preserve">     10.0.0.0/8 is variably subnetted, 5 subnets, 2 masks</w:t>
      </w:r>
    </w:p>
    <w:p w14:paraId="048E37E5"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C       10.2.2.0/24 is directly connected, Loopback0</w:t>
      </w:r>
    </w:p>
    <w:p w14:paraId="5F02FA45"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L       10.2.2.2/32 is directly connected, Loopback0</w:t>
      </w:r>
    </w:p>
    <w:p w14:paraId="10481E1C"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lastRenderedPageBreak/>
        <w:t>D       10.3.3.0/24 [90/130816] via 192.168.2.2, 00:02:16, GigabitEthernet0/0/0</w:t>
      </w:r>
    </w:p>
    <w:p w14:paraId="39B7C102"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D       10.4.4.0/24 [90/131072] via 192.168.2.2, 00:01:56, GigabitEthernet0/0/0</w:t>
      </w:r>
    </w:p>
    <w:p w14:paraId="59744357"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D       10.5.5.0/24 [90/131328] via 192.168.2.2, 00:01:36, GigabitEthernet0/0/0</w:t>
      </w:r>
    </w:p>
    <w:p w14:paraId="5C4843BC"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 xml:space="preserve">     192.168.1.0/24 is variably subnetted, 2 subnets, 2 masks</w:t>
      </w:r>
    </w:p>
    <w:p w14:paraId="5B5B690C"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C       192.168.1.0/24 is directly connected, GigabitEthernet0/0/1</w:t>
      </w:r>
    </w:p>
    <w:p w14:paraId="5CD9E4D3"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L       192.168.1.2/32 is directly connected, GigabitEthernet0/0/1</w:t>
      </w:r>
    </w:p>
    <w:p w14:paraId="2E2C48F9"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 xml:space="preserve">     192.168.2.0/24 is variably subnetted, 2 subnets, 2 masks</w:t>
      </w:r>
    </w:p>
    <w:p w14:paraId="73F83585"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C       192.168.2.0/24 is directly connected, GigabitEthernet0/0/0</w:t>
      </w:r>
    </w:p>
    <w:p w14:paraId="142A30F2"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L       192.168.2.1/32 is directly connected, GigabitEthernet0/0/0</w:t>
      </w:r>
    </w:p>
    <w:p w14:paraId="31A470AF" w14:textId="77777777" w:rsidR="00832218" w:rsidRPr="00832218" w:rsidRDefault="00832218" w:rsidP="00832218">
      <w:pPr>
        <w:rPr>
          <w:rFonts w:ascii="Courier New" w:eastAsia="Rockwell" w:hAnsi="Courier New" w:cs="Courier New"/>
        </w:rPr>
      </w:pPr>
      <w:r w:rsidRPr="00832218">
        <w:rPr>
          <w:rFonts w:ascii="Courier New" w:eastAsia="Rockwell" w:hAnsi="Courier New" w:cs="Courier New"/>
        </w:rPr>
        <w:t>D    192.168.3.0/24 [90/3072] via 192.168.2.2, 00:01:58, GigabitEthernet0/0/0</w:t>
      </w:r>
    </w:p>
    <w:p w14:paraId="6C76ACB5" w14:textId="0C83A8F8" w:rsidR="00B00E47" w:rsidRDefault="00832218" w:rsidP="00832218">
      <w:pPr>
        <w:rPr>
          <w:rFonts w:ascii="Rockwell" w:eastAsia="Rockwell" w:hAnsi="Rockwell" w:cs="Times New Roman"/>
        </w:rPr>
      </w:pPr>
      <w:r w:rsidRPr="00832218">
        <w:rPr>
          <w:rFonts w:ascii="Courier New" w:eastAsia="Rockwell" w:hAnsi="Courier New" w:cs="Courier New"/>
        </w:rPr>
        <w:t>D    192.168.4.0/24 [90/3328] via 192.168.2.2, 00:01:38, GigabitEthernet0/0/0</w:t>
      </w:r>
    </w:p>
    <w:p w14:paraId="6747CBC3" w14:textId="1D5FFCDD" w:rsidR="00B00E47" w:rsidRDefault="00B00E47" w:rsidP="00B00E47">
      <w:pPr>
        <w:rPr>
          <w:rFonts w:ascii="Rockwell" w:eastAsia="Rockwell" w:hAnsi="Rockwell" w:cs="Times New Roman"/>
        </w:rPr>
      </w:pPr>
      <w:r>
        <w:rPr>
          <w:rFonts w:ascii="Rockwell" w:eastAsia="Rockwell" w:hAnsi="Rockwell" w:cs="Times New Roman"/>
        </w:rPr>
        <w:t>R</w:t>
      </w:r>
      <w:r>
        <w:rPr>
          <w:rFonts w:ascii="Rockwell" w:eastAsia="Rockwell" w:hAnsi="Rockwell" w:cs="Times New Roman"/>
        </w:rPr>
        <w:t>3</w:t>
      </w:r>
      <w:r>
        <w:rPr>
          <w:rFonts w:ascii="Rockwell" w:eastAsia="Rockwell" w:hAnsi="Rockwell" w:cs="Times New Roman"/>
        </w:rPr>
        <w:t xml:space="preserve"> show ip rout</w:t>
      </w:r>
      <w:r w:rsidR="0042697A">
        <w:rPr>
          <w:rFonts w:ascii="Rockwell" w:eastAsia="Rockwell" w:hAnsi="Rockwell" w:cs="Times New Roman"/>
        </w:rPr>
        <w:t>e</w:t>
      </w:r>
    </w:p>
    <w:p w14:paraId="7CA8DB12" w14:textId="77777777" w:rsidR="00376593" w:rsidRPr="00376593" w:rsidRDefault="00376593" w:rsidP="00376593">
      <w:pPr>
        <w:rPr>
          <w:rFonts w:ascii="Courier New" w:hAnsi="Courier New" w:cs="Courier New"/>
        </w:rPr>
      </w:pPr>
      <w:r w:rsidRPr="00376593">
        <w:rPr>
          <w:rFonts w:ascii="Courier New" w:hAnsi="Courier New" w:cs="Courier New"/>
        </w:rPr>
        <w:t xml:space="preserve">     10.0.0.0/8 is variably subnetted, 5 subnets, 2 masks</w:t>
      </w:r>
    </w:p>
    <w:p w14:paraId="74E93D78" w14:textId="77777777" w:rsidR="00376593" w:rsidRPr="00376593" w:rsidRDefault="00376593" w:rsidP="00376593">
      <w:pPr>
        <w:rPr>
          <w:rFonts w:ascii="Courier New" w:hAnsi="Courier New" w:cs="Courier New"/>
        </w:rPr>
      </w:pPr>
      <w:r w:rsidRPr="00376593">
        <w:rPr>
          <w:rFonts w:ascii="Courier New" w:hAnsi="Courier New" w:cs="Courier New"/>
        </w:rPr>
        <w:t>D       10.2.2.0/24 [90/130816] via 192.168.2.1, 00:00:50, GigabitEthernet0/0/1</w:t>
      </w:r>
    </w:p>
    <w:p w14:paraId="32E80F38" w14:textId="77777777" w:rsidR="00376593" w:rsidRPr="00376593" w:rsidRDefault="00376593" w:rsidP="00376593">
      <w:pPr>
        <w:rPr>
          <w:rFonts w:ascii="Courier New" w:hAnsi="Courier New" w:cs="Courier New"/>
        </w:rPr>
      </w:pPr>
      <w:r w:rsidRPr="00376593">
        <w:rPr>
          <w:rFonts w:ascii="Courier New" w:hAnsi="Courier New" w:cs="Courier New"/>
        </w:rPr>
        <w:t>C       10.3.3.0/24 is directly connected, Loopback0</w:t>
      </w:r>
    </w:p>
    <w:p w14:paraId="0B9C9D1B" w14:textId="77777777" w:rsidR="00376593" w:rsidRPr="00376593" w:rsidRDefault="00376593" w:rsidP="00376593">
      <w:pPr>
        <w:rPr>
          <w:rFonts w:ascii="Courier New" w:hAnsi="Courier New" w:cs="Courier New"/>
        </w:rPr>
      </w:pPr>
      <w:r w:rsidRPr="00376593">
        <w:rPr>
          <w:rFonts w:ascii="Courier New" w:hAnsi="Courier New" w:cs="Courier New"/>
        </w:rPr>
        <w:t>L       10.3.3.3/32 is directly connected, Loopback0</w:t>
      </w:r>
    </w:p>
    <w:p w14:paraId="1243CC69" w14:textId="77777777" w:rsidR="00376593" w:rsidRPr="00376593" w:rsidRDefault="00376593" w:rsidP="00376593">
      <w:pPr>
        <w:rPr>
          <w:rFonts w:ascii="Courier New" w:hAnsi="Courier New" w:cs="Courier New"/>
        </w:rPr>
      </w:pPr>
      <w:r w:rsidRPr="00376593">
        <w:rPr>
          <w:rFonts w:ascii="Courier New" w:hAnsi="Courier New" w:cs="Courier New"/>
        </w:rPr>
        <w:t>D       10.4.4.0/24 [90/130816] via 192.168.3.2, 00:00:30, GigabitEthernet0/0/0</w:t>
      </w:r>
    </w:p>
    <w:p w14:paraId="4E058314" w14:textId="77777777" w:rsidR="00376593" w:rsidRPr="00376593" w:rsidRDefault="00376593" w:rsidP="00376593">
      <w:pPr>
        <w:rPr>
          <w:rFonts w:ascii="Courier New" w:hAnsi="Courier New" w:cs="Courier New"/>
        </w:rPr>
      </w:pPr>
      <w:r w:rsidRPr="00376593">
        <w:rPr>
          <w:rFonts w:ascii="Courier New" w:hAnsi="Courier New" w:cs="Courier New"/>
        </w:rPr>
        <w:t>D       10.5.5.0/24 [90/131072] via 192.168.3.2, 00:00:10, GigabitEthernet0/0/0</w:t>
      </w:r>
    </w:p>
    <w:p w14:paraId="4482732D" w14:textId="77777777" w:rsidR="00376593" w:rsidRPr="00376593" w:rsidRDefault="00376593" w:rsidP="00376593">
      <w:pPr>
        <w:rPr>
          <w:rFonts w:ascii="Courier New" w:hAnsi="Courier New" w:cs="Courier New"/>
        </w:rPr>
      </w:pPr>
      <w:r w:rsidRPr="00376593">
        <w:rPr>
          <w:rFonts w:ascii="Courier New" w:hAnsi="Courier New" w:cs="Courier New"/>
        </w:rPr>
        <w:t>D    192.168.1.0/24 [90/3072] via 192.168.2.1, 00:00:50, GigabitEthernet0/0/1</w:t>
      </w:r>
    </w:p>
    <w:p w14:paraId="5B89682D" w14:textId="77777777" w:rsidR="00376593" w:rsidRPr="00376593" w:rsidRDefault="00376593" w:rsidP="00376593">
      <w:pPr>
        <w:rPr>
          <w:rFonts w:ascii="Courier New" w:hAnsi="Courier New" w:cs="Courier New"/>
        </w:rPr>
      </w:pPr>
      <w:r w:rsidRPr="00376593">
        <w:rPr>
          <w:rFonts w:ascii="Courier New" w:hAnsi="Courier New" w:cs="Courier New"/>
        </w:rPr>
        <w:t xml:space="preserve">     192.168.2.0/24 is variably subnetted, 2 subnets, 2 masks</w:t>
      </w:r>
    </w:p>
    <w:p w14:paraId="416E7697" w14:textId="77777777" w:rsidR="00376593" w:rsidRPr="00376593" w:rsidRDefault="00376593" w:rsidP="00376593">
      <w:pPr>
        <w:rPr>
          <w:rFonts w:ascii="Courier New" w:hAnsi="Courier New" w:cs="Courier New"/>
        </w:rPr>
      </w:pPr>
      <w:r w:rsidRPr="00376593">
        <w:rPr>
          <w:rFonts w:ascii="Courier New" w:hAnsi="Courier New" w:cs="Courier New"/>
        </w:rPr>
        <w:t>C       192.168.2.0/24 is directly connected, GigabitEthernet0/0/1</w:t>
      </w:r>
    </w:p>
    <w:p w14:paraId="45C85C71" w14:textId="77777777" w:rsidR="00376593" w:rsidRPr="00376593" w:rsidRDefault="00376593" w:rsidP="00376593">
      <w:pPr>
        <w:rPr>
          <w:rFonts w:ascii="Courier New" w:hAnsi="Courier New" w:cs="Courier New"/>
        </w:rPr>
      </w:pPr>
      <w:r w:rsidRPr="00376593">
        <w:rPr>
          <w:rFonts w:ascii="Courier New" w:hAnsi="Courier New" w:cs="Courier New"/>
        </w:rPr>
        <w:t>L       192.168.2.2/32 is directly connected, GigabitEthernet0/0/1</w:t>
      </w:r>
    </w:p>
    <w:p w14:paraId="328F2FDF" w14:textId="77777777" w:rsidR="00376593" w:rsidRPr="00376593" w:rsidRDefault="00376593" w:rsidP="00376593">
      <w:pPr>
        <w:rPr>
          <w:rFonts w:ascii="Courier New" w:hAnsi="Courier New" w:cs="Courier New"/>
        </w:rPr>
      </w:pPr>
      <w:r w:rsidRPr="00376593">
        <w:rPr>
          <w:rFonts w:ascii="Courier New" w:hAnsi="Courier New" w:cs="Courier New"/>
        </w:rPr>
        <w:t xml:space="preserve">     192.168.3.0/24 is variably subnetted, 2 subnets, 2 masks</w:t>
      </w:r>
    </w:p>
    <w:p w14:paraId="3A2C492A" w14:textId="77777777" w:rsidR="00376593" w:rsidRPr="00376593" w:rsidRDefault="00376593" w:rsidP="00376593">
      <w:pPr>
        <w:rPr>
          <w:rFonts w:ascii="Courier New" w:hAnsi="Courier New" w:cs="Courier New"/>
        </w:rPr>
      </w:pPr>
      <w:r w:rsidRPr="00376593">
        <w:rPr>
          <w:rFonts w:ascii="Courier New" w:hAnsi="Courier New" w:cs="Courier New"/>
        </w:rPr>
        <w:t>C       192.168.3.0/24 is directly connected, GigabitEthernet0/0/0</w:t>
      </w:r>
    </w:p>
    <w:p w14:paraId="4FFFB137" w14:textId="77777777" w:rsidR="00376593" w:rsidRPr="00376593" w:rsidRDefault="00376593" w:rsidP="00376593">
      <w:pPr>
        <w:rPr>
          <w:rFonts w:ascii="Courier New" w:hAnsi="Courier New" w:cs="Courier New"/>
        </w:rPr>
      </w:pPr>
      <w:r w:rsidRPr="00376593">
        <w:rPr>
          <w:rFonts w:ascii="Courier New" w:hAnsi="Courier New" w:cs="Courier New"/>
        </w:rPr>
        <w:t>L       192.168.3.1/32 is directly connected, GigabitEthernet0/0/0</w:t>
      </w:r>
    </w:p>
    <w:p w14:paraId="591B9A14" w14:textId="1F3E6678" w:rsidR="00B00E47" w:rsidRPr="00376593" w:rsidRDefault="00376593" w:rsidP="00376593">
      <w:pPr>
        <w:rPr>
          <w:rFonts w:ascii="Courier New" w:hAnsi="Courier New" w:cs="Courier New"/>
        </w:rPr>
      </w:pPr>
      <w:r w:rsidRPr="00376593">
        <w:rPr>
          <w:rFonts w:ascii="Courier New" w:hAnsi="Courier New" w:cs="Courier New"/>
        </w:rPr>
        <w:t>D    192.168.4.0/24 [90/3072] via 192.168.3.2, 00:00:12, GigabitEthernet0/0/0</w:t>
      </w:r>
    </w:p>
    <w:p w14:paraId="14257E66" w14:textId="368B69A0" w:rsidR="00B00E47" w:rsidRDefault="00B00E47" w:rsidP="00B00E47">
      <w:pPr>
        <w:rPr>
          <w:rFonts w:ascii="Rockwell" w:eastAsia="Rockwell" w:hAnsi="Rockwell" w:cs="Times New Roman"/>
        </w:rPr>
      </w:pPr>
      <w:r>
        <w:rPr>
          <w:rFonts w:ascii="Rockwell" w:eastAsia="Rockwell" w:hAnsi="Rockwell" w:cs="Times New Roman"/>
        </w:rPr>
        <w:t>R</w:t>
      </w:r>
      <w:r>
        <w:rPr>
          <w:rFonts w:ascii="Rockwell" w:eastAsia="Rockwell" w:hAnsi="Rockwell" w:cs="Times New Roman"/>
        </w:rPr>
        <w:t>4</w:t>
      </w:r>
      <w:r>
        <w:rPr>
          <w:rFonts w:ascii="Rockwell" w:eastAsia="Rockwell" w:hAnsi="Rockwell" w:cs="Times New Roman"/>
        </w:rPr>
        <w:t xml:space="preserve"> show ip rout</w:t>
      </w:r>
      <w:r w:rsidR="0042697A">
        <w:rPr>
          <w:rFonts w:ascii="Rockwell" w:eastAsia="Rockwell" w:hAnsi="Rockwell" w:cs="Times New Roman"/>
        </w:rPr>
        <w:t>e</w:t>
      </w:r>
    </w:p>
    <w:p w14:paraId="3EE6FE9F" w14:textId="77777777" w:rsidR="00A678BB" w:rsidRPr="00A678BB" w:rsidRDefault="00A678BB" w:rsidP="00A678BB">
      <w:pPr>
        <w:rPr>
          <w:rFonts w:ascii="Courier New" w:hAnsi="Courier New" w:cs="Courier New"/>
        </w:rPr>
      </w:pPr>
      <w:r w:rsidRPr="00A678BB">
        <w:rPr>
          <w:rFonts w:ascii="Courier New" w:hAnsi="Courier New" w:cs="Courier New"/>
        </w:rPr>
        <w:t xml:space="preserve">     10.0.0.0/8 is variably subnetted, 5 subnets, 2 masks</w:t>
      </w:r>
    </w:p>
    <w:p w14:paraId="3EC2FD1E" w14:textId="77777777" w:rsidR="00A678BB" w:rsidRPr="00A678BB" w:rsidRDefault="00A678BB" w:rsidP="00A678BB">
      <w:pPr>
        <w:rPr>
          <w:rFonts w:ascii="Courier New" w:hAnsi="Courier New" w:cs="Courier New"/>
        </w:rPr>
      </w:pPr>
      <w:r w:rsidRPr="00A678BB">
        <w:rPr>
          <w:rFonts w:ascii="Courier New" w:hAnsi="Courier New" w:cs="Courier New"/>
        </w:rPr>
        <w:t>D       10.2.2.0/24 [90/131072] via 192.168.3.1, 00:02:02, GigabitEthernet0/0/1</w:t>
      </w:r>
    </w:p>
    <w:p w14:paraId="59753C31" w14:textId="77777777" w:rsidR="00A678BB" w:rsidRPr="00A678BB" w:rsidRDefault="00A678BB" w:rsidP="00A678BB">
      <w:pPr>
        <w:rPr>
          <w:rFonts w:ascii="Courier New" w:hAnsi="Courier New" w:cs="Courier New"/>
        </w:rPr>
      </w:pPr>
      <w:r w:rsidRPr="00A678BB">
        <w:rPr>
          <w:rFonts w:ascii="Courier New" w:hAnsi="Courier New" w:cs="Courier New"/>
        </w:rPr>
        <w:t>D       10.3.3.0/24 [90/130816] via 192.168.3.1, 00:02:02, GigabitEthernet0/0/1</w:t>
      </w:r>
    </w:p>
    <w:p w14:paraId="01930AE8" w14:textId="77777777" w:rsidR="00A678BB" w:rsidRPr="00A678BB" w:rsidRDefault="00A678BB" w:rsidP="00A678BB">
      <w:pPr>
        <w:rPr>
          <w:rFonts w:ascii="Courier New" w:hAnsi="Courier New" w:cs="Courier New"/>
        </w:rPr>
      </w:pPr>
      <w:r w:rsidRPr="00A678BB">
        <w:rPr>
          <w:rFonts w:ascii="Courier New" w:hAnsi="Courier New" w:cs="Courier New"/>
        </w:rPr>
        <w:t>C       10.4.4.0/24 is directly connected, Loopback0</w:t>
      </w:r>
    </w:p>
    <w:p w14:paraId="0116175D" w14:textId="77777777" w:rsidR="00A678BB" w:rsidRPr="00A678BB" w:rsidRDefault="00A678BB" w:rsidP="00A678BB">
      <w:pPr>
        <w:rPr>
          <w:rFonts w:ascii="Courier New" w:hAnsi="Courier New" w:cs="Courier New"/>
        </w:rPr>
      </w:pPr>
      <w:r w:rsidRPr="00A678BB">
        <w:rPr>
          <w:rFonts w:ascii="Courier New" w:hAnsi="Courier New" w:cs="Courier New"/>
        </w:rPr>
        <w:t>L       10.4.4.4/32 is directly connected, Loopback0</w:t>
      </w:r>
    </w:p>
    <w:p w14:paraId="478AFD4A" w14:textId="77777777" w:rsidR="00A678BB" w:rsidRPr="00A678BB" w:rsidRDefault="00A678BB" w:rsidP="00A678BB">
      <w:pPr>
        <w:rPr>
          <w:rFonts w:ascii="Courier New" w:hAnsi="Courier New" w:cs="Courier New"/>
        </w:rPr>
      </w:pPr>
      <w:r w:rsidRPr="00A678BB">
        <w:rPr>
          <w:rFonts w:ascii="Courier New" w:hAnsi="Courier New" w:cs="Courier New"/>
        </w:rPr>
        <w:t>D       10.5.5.0/24 [90/130816] via 192.168.4.2, 00:01:43, GigabitEthernet0/0/0</w:t>
      </w:r>
    </w:p>
    <w:p w14:paraId="3A23CF31" w14:textId="77777777" w:rsidR="00A678BB" w:rsidRPr="00A678BB" w:rsidRDefault="00A678BB" w:rsidP="00A678BB">
      <w:pPr>
        <w:rPr>
          <w:rFonts w:ascii="Courier New" w:hAnsi="Courier New" w:cs="Courier New"/>
        </w:rPr>
      </w:pPr>
      <w:r w:rsidRPr="00A678BB">
        <w:rPr>
          <w:rFonts w:ascii="Courier New" w:hAnsi="Courier New" w:cs="Courier New"/>
        </w:rPr>
        <w:t>D    192.168.1.0/24 [90/3328] via 192.168.3.1, 00:02:02, GigabitEthernet0/0/1</w:t>
      </w:r>
    </w:p>
    <w:p w14:paraId="0AD06B16" w14:textId="77777777" w:rsidR="00A678BB" w:rsidRPr="00A678BB" w:rsidRDefault="00A678BB" w:rsidP="00A678BB">
      <w:pPr>
        <w:rPr>
          <w:rFonts w:ascii="Courier New" w:hAnsi="Courier New" w:cs="Courier New"/>
        </w:rPr>
      </w:pPr>
      <w:r w:rsidRPr="00A678BB">
        <w:rPr>
          <w:rFonts w:ascii="Courier New" w:hAnsi="Courier New" w:cs="Courier New"/>
        </w:rPr>
        <w:t>D    192.168.2.0/24 [90/3072] via 192.168.3.1, 00:02:02, GigabitEthernet0/0/1</w:t>
      </w:r>
    </w:p>
    <w:p w14:paraId="78A8EE20" w14:textId="77777777" w:rsidR="00A678BB" w:rsidRPr="00A678BB" w:rsidRDefault="00A678BB" w:rsidP="00A678BB">
      <w:pPr>
        <w:rPr>
          <w:rFonts w:ascii="Courier New" w:hAnsi="Courier New" w:cs="Courier New"/>
        </w:rPr>
      </w:pPr>
      <w:r w:rsidRPr="00A678BB">
        <w:rPr>
          <w:rFonts w:ascii="Courier New" w:hAnsi="Courier New" w:cs="Courier New"/>
        </w:rPr>
        <w:t xml:space="preserve">     192.168.3.0/24 is variably subnetted, 2 subnets, 2 masks</w:t>
      </w:r>
    </w:p>
    <w:p w14:paraId="03C4383E" w14:textId="77777777" w:rsidR="00A678BB" w:rsidRPr="00A678BB" w:rsidRDefault="00A678BB" w:rsidP="00A678BB">
      <w:pPr>
        <w:rPr>
          <w:rFonts w:ascii="Courier New" w:hAnsi="Courier New" w:cs="Courier New"/>
        </w:rPr>
      </w:pPr>
      <w:r w:rsidRPr="00A678BB">
        <w:rPr>
          <w:rFonts w:ascii="Courier New" w:hAnsi="Courier New" w:cs="Courier New"/>
        </w:rPr>
        <w:t>C       192.168.3.0/24 is directly connected, GigabitEthernet0/0/1</w:t>
      </w:r>
    </w:p>
    <w:p w14:paraId="19AE4452" w14:textId="77777777" w:rsidR="00A678BB" w:rsidRPr="00A678BB" w:rsidRDefault="00A678BB" w:rsidP="00A678BB">
      <w:pPr>
        <w:rPr>
          <w:rFonts w:ascii="Courier New" w:hAnsi="Courier New" w:cs="Courier New"/>
        </w:rPr>
      </w:pPr>
      <w:r w:rsidRPr="00A678BB">
        <w:rPr>
          <w:rFonts w:ascii="Courier New" w:hAnsi="Courier New" w:cs="Courier New"/>
        </w:rPr>
        <w:t>L       192.168.3.2/32 is directly connected, GigabitEthernet0/0/1</w:t>
      </w:r>
    </w:p>
    <w:p w14:paraId="4D7FAE31" w14:textId="77777777" w:rsidR="00A678BB" w:rsidRPr="00A678BB" w:rsidRDefault="00A678BB" w:rsidP="00A678BB">
      <w:pPr>
        <w:rPr>
          <w:rFonts w:ascii="Courier New" w:hAnsi="Courier New" w:cs="Courier New"/>
        </w:rPr>
      </w:pPr>
      <w:r w:rsidRPr="00A678BB">
        <w:rPr>
          <w:rFonts w:ascii="Courier New" w:hAnsi="Courier New" w:cs="Courier New"/>
        </w:rPr>
        <w:t xml:space="preserve">     192.168.4.0/24 is variably subnetted, 2 subnets, 2 masks</w:t>
      </w:r>
    </w:p>
    <w:p w14:paraId="364A74AE" w14:textId="77777777" w:rsidR="00A678BB" w:rsidRPr="00A678BB" w:rsidRDefault="00A678BB" w:rsidP="00A678BB">
      <w:pPr>
        <w:rPr>
          <w:rFonts w:ascii="Courier New" w:hAnsi="Courier New" w:cs="Courier New"/>
        </w:rPr>
      </w:pPr>
      <w:r w:rsidRPr="00A678BB">
        <w:rPr>
          <w:rFonts w:ascii="Courier New" w:hAnsi="Courier New" w:cs="Courier New"/>
        </w:rPr>
        <w:t>C       192.168.4.0/24 is directly connected, GigabitEthernet0/0/0</w:t>
      </w:r>
    </w:p>
    <w:p w14:paraId="0AAFC501" w14:textId="616AF9BF" w:rsidR="00B00E47" w:rsidRPr="00A678BB" w:rsidRDefault="00A678BB" w:rsidP="00A678BB">
      <w:pPr>
        <w:rPr>
          <w:rFonts w:ascii="Courier New" w:hAnsi="Courier New" w:cs="Courier New"/>
        </w:rPr>
      </w:pPr>
      <w:r w:rsidRPr="00A678BB">
        <w:rPr>
          <w:rFonts w:ascii="Courier New" w:hAnsi="Courier New" w:cs="Courier New"/>
        </w:rPr>
        <w:t>L       192.168.4.1/32 is directly connected, GigabitEthernet0/0/0</w:t>
      </w:r>
    </w:p>
    <w:p w14:paraId="513E5C46" w14:textId="3A49A6A9" w:rsidR="00B00E47" w:rsidRDefault="00B00E47" w:rsidP="00B00E47">
      <w:pPr>
        <w:rPr>
          <w:rFonts w:ascii="Rockwell" w:eastAsia="Rockwell" w:hAnsi="Rockwell" w:cs="Times New Roman"/>
        </w:rPr>
      </w:pPr>
      <w:r>
        <w:rPr>
          <w:rFonts w:ascii="Rockwell" w:eastAsia="Rockwell" w:hAnsi="Rockwell" w:cs="Times New Roman"/>
        </w:rPr>
        <w:t>R</w:t>
      </w:r>
      <w:r>
        <w:rPr>
          <w:rFonts w:ascii="Rockwell" w:eastAsia="Rockwell" w:hAnsi="Rockwell" w:cs="Times New Roman"/>
        </w:rPr>
        <w:t>5</w:t>
      </w:r>
      <w:r>
        <w:rPr>
          <w:rFonts w:ascii="Rockwell" w:eastAsia="Rockwell" w:hAnsi="Rockwell" w:cs="Times New Roman"/>
        </w:rPr>
        <w:t xml:space="preserve"> show ip rout</w:t>
      </w:r>
      <w:r w:rsidR="0042697A">
        <w:rPr>
          <w:rFonts w:ascii="Rockwell" w:eastAsia="Rockwell" w:hAnsi="Rockwell" w:cs="Times New Roman"/>
        </w:rPr>
        <w:t>e</w:t>
      </w:r>
    </w:p>
    <w:p w14:paraId="265B494C"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 xml:space="preserve">     10.0.0.0/8 is variably subnetted, 5 subnets, 2 masks</w:t>
      </w:r>
    </w:p>
    <w:p w14:paraId="1717C081"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D       10.2.2.0/24 [90/131328] via 192.168.4.1, 00:01:50, GigabitEthernet0/0/1</w:t>
      </w:r>
    </w:p>
    <w:p w14:paraId="0540CAD1"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lastRenderedPageBreak/>
        <w:t>D       10.3.3.0/24 [90/131072] via 192.168.4.1, 00:01:50, GigabitEthernet0/0/1</w:t>
      </w:r>
    </w:p>
    <w:p w14:paraId="21B15F03"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D       10.4.4.0/24 [90/130816] via 192.168.4.1, 00:01:50, GigabitEthernet0/0/1</w:t>
      </w:r>
    </w:p>
    <w:p w14:paraId="2C96BA93"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C       10.5.5.0/24 is directly connected, Loopback0</w:t>
      </w:r>
    </w:p>
    <w:p w14:paraId="2D8073FE"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L       10.5.5.5/32 is directly connected, Loopback0</w:t>
      </w:r>
    </w:p>
    <w:p w14:paraId="33EEA1E7"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D    192.168.1.0/24 [90/3584] via 192.168.4.1, 00:01:50, GigabitEthernet0/0/1</w:t>
      </w:r>
    </w:p>
    <w:p w14:paraId="64C5F175"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D    192.168.2.0/24 [90/3328] via 192.168.4.1, 00:01:50, GigabitEthernet0/0/1</w:t>
      </w:r>
    </w:p>
    <w:p w14:paraId="18CD0DD7"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D    192.168.3.0/24 [90/3072] via 192.168.4.1, 00:01:50, GigabitEthernet0/0/1</w:t>
      </w:r>
    </w:p>
    <w:p w14:paraId="0D98C002"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 xml:space="preserve">     192.168.4.0/24 is variably subnetted, 2 subnets, 2 masks</w:t>
      </w:r>
    </w:p>
    <w:p w14:paraId="380ACA78" w14:textId="77777777" w:rsidR="008453B6" w:rsidRPr="008453B6" w:rsidRDefault="008453B6" w:rsidP="008453B6">
      <w:pPr>
        <w:rPr>
          <w:rFonts w:ascii="Courier New" w:eastAsia="Rockwell" w:hAnsi="Courier New" w:cs="Courier New"/>
        </w:rPr>
      </w:pPr>
      <w:r w:rsidRPr="008453B6">
        <w:rPr>
          <w:rFonts w:ascii="Courier New" w:eastAsia="Rockwell" w:hAnsi="Courier New" w:cs="Courier New"/>
        </w:rPr>
        <w:t>C       192.168.4.0/24 is directly connected, GigabitEthernet0/0/1</w:t>
      </w:r>
    </w:p>
    <w:p w14:paraId="6307AEC4" w14:textId="11062AD9" w:rsidR="00B00E47" w:rsidRPr="008453B6" w:rsidRDefault="008453B6" w:rsidP="008453B6">
      <w:pPr>
        <w:rPr>
          <w:rFonts w:ascii="Courier New" w:eastAsia="Rockwell" w:hAnsi="Courier New" w:cs="Courier New"/>
        </w:rPr>
      </w:pPr>
      <w:r w:rsidRPr="008453B6">
        <w:rPr>
          <w:rFonts w:ascii="Courier New" w:eastAsia="Rockwell" w:hAnsi="Courier New" w:cs="Courier New"/>
        </w:rPr>
        <w:t>L       192.168.4.2/32 is directly connected, GigabitEthernet0/0/1</w:t>
      </w:r>
    </w:p>
    <w:p w14:paraId="731FA020" w14:textId="2DEEB95B" w:rsidR="00B00E47" w:rsidRDefault="00B00E47" w:rsidP="00B00E47">
      <w:pPr>
        <w:rPr>
          <w:rFonts w:ascii="Rockwell" w:eastAsia="Rockwell" w:hAnsi="Rockwell" w:cs="Times New Roman"/>
        </w:rPr>
      </w:pPr>
      <w:r>
        <w:rPr>
          <w:rFonts w:ascii="Rockwell" w:eastAsia="Rockwell" w:hAnsi="Rockwell" w:cs="Times New Roman"/>
        </w:rPr>
        <w:t>R1 show ip</w:t>
      </w:r>
      <w:r>
        <w:rPr>
          <w:rFonts w:ascii="Rockwell" w:eastAsia="Rockwell" w:hAnsi="Rockwell" w:cs="Times New Roman"/>
        </w:rPr>
        <w:t>v6</w:t>
      </w:r>
      <w:r>
        <w:rPr>
          <w:rFonts w:ascii="Rockwell" w:eastAsia="Rockwell" w:hAnsi="Rockwell" w:cs="Times New Roman"/>
        </w:rPr>
        <w:t xml:space="preserve"> rout</w:t>
      </w:r>
      <w:r w:rsidR="0042697A">
        <w:rPr>
          <w:rFonts w:ascii="Rockwell" w:eastAsia="Rockwell" w:hAnsi="Rockwell" w:cs="Times New Roman"/>
        </w:rPr>
        <w:t>e</w:t>
      </w:r>
    </w:p>
    <w:p w14:paraId="4BA24491"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C   1000:AB8::/64 [0/0]</w:t>
      </w:r>
    </w:p>
    <w:p w14:paraId="2B2D5BFF"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Loopback0, directly connected</w:t>
      </w:r>
    </w:p>
    <w:p w14:paraId="062F2001"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L   1000:AB8::2E0:A3FF:FEC1:68A6/128 [0/0]</w:t>
      </w:r>
    </w:p>
    <w:p w14:paraId="58EB7C16"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Loopback0, receive</w:t>
      </w:r>
    </w:p>
    <w:p w14:paraId="5D043AE5"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1010:AB8::/64 [90/130816]</w:t>
      </w:r>
    </w:p>
    <w:p w14:paraId="06545A68"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6D1CFAE1"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1020:AB8::/64 [90/131072]</w:t>
      </w:r>
    </w:p>
    <w:p w14:paraId="0BD1854C"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7FF37C50"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1030:AB8::/64 [90/131328]</w:t>
      </w:r>
    </w:p>
    <w:p w14:paraId="3AF502BF"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647732A0"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1040:AB8::/64 [90/131584]</w:t>
      </w:r>
    </w:p>
    <w:p w14:paraId="4BDE0AC7"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2050484A"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C   2010:AB8::/64 [0/0]</w:t>
      </w:r>
    </w:p>
    <w:p w14:paraId="42F20A1C"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GigabitEthernet0/0/0, directly connected</w:t>
      </w:r>
    </w:p>
    <w:p w14:paraId="5A7ABC19"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L   2010:AB8::1/128 [0/0]</w:t>
      </w:r>
    </w:p>
    <w:p w14:paraId="318EE273"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GigabitEthernet0/0/0, receive</w:t>
      </w:r>
    </w:p>
    <w:p w14:paraId="519227AC"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2020:AB8::/64 [90/3072]</w:t>
      </w:r>
    </w:p>
    <w:p w14:paraId="6F08DFC7"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427DBD85"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2030:AB8::/64 [90/3072]</w:t>
      </w:r>
    </w:p>
    <w:p w14:paraId="6CDC6444"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5DFF7372"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2040:AB8::/64 [90/3328]</w:t>
      </w:r>
    </w:p>
    <w:p w14:paraId="2BFCC83D"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1B9A8E40"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2050:AB8::/64 [90/3328]</w:t>
      </w:r>
    </w:p>
    <w:p w14:paraId="134FE8AC"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7B9DC388"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2060:AB8::/64 [90/3584]</w:t>
      </w:r>
    </w:p>
    <w:p w14:paraId="6E632952"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6D3524CC"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2070:AB8::/64 [90/3584]</w:t>
      </w:r>
    </w:p>
    <w:p w14:paraId="2AD1A99C"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4864971E"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D   2080:AB8::/64 [90/3840]</w:t>
      </w:r>
    </w:p>
    <w:p w14:paraId="560644BF"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FE80::2, GigabitEthernet0/0/0</w:t>
      </w:r>
    </w:p>
    <w:p w14:paraId="49882DFA" w14:textId="77777777" w:rsidR="00EF6B30" w:rsidRPr="00EF6B30" w:rsidRDefault="00EF6B30" w:rsidP="00EF6B30">
      <w:pPr>
        <w:rPr>
          <w:rFonts w:ascii="Courier New" w:eastAsia="Rockwell" w:hAnsi="Courier New" w:cs="Courier New"/>
        </w:rPr>
      </w:pPr>
      <w:r w:rsidRPr="00EF6B30">
        <w:rPr>
          <w:rFonts w:ascii="Courier New" w:eastAsia="Rockwell" w:hAnsi="Courier New" w:cs="Courier New"/>
        </w:rPr>
        <w:t>L   FF00::/8 [0/0]</w:t>
      </w:r>
    </w:p>
    <w:p w14:paraId="1F4ECF0F" w14:textId="08589A74" w:rsidR="00B00E47" w:rsidRPr="00EF6B30" w:rsidRDefault="00EF6B30" w:rsidP="00EF6B30">
      <w:pPr>
        <w:rPr>
          <w:rFonts w:ascii="Courier New" w:eastAsia="Rockwell" w:hAnsi="Courier New" w:cs="Courier New"/>
        </w:rPr>
      </w:pPr>
      <w:r w:rsidRPr="00EF6B30">
        <w:rPr>
          <w:rFonts w:ascii="Courier New" w:eastAsia="Rockwell" w:hAnsi="Courier New" w:cs="Courier New"/>
        </w:rPr>
        <w:t xml:space="preserve">     via Null0, receive</w:t>
      </w:r>
    </w:p>
    <w:p w14:paraId="2D6A276D" w14:textId="2D6C470E" w:rsidR="00B00E47" w:rsidRDefault="00B00E47" w:rsidP="00B00E47">
      <w:pPr>
        <w:rPr>
          <w:rFonts w:ascii="Rockwell" w:eastAsia="Rockwell" w:hAnsi="Rockwell" w:cs="Times New Roman"/>
        </w:rPr>
      </w:pPr>
      <w:r>
        <w:rPr>
          <w:rFonts w:ascii="Rockwell" w:eastAsia="Rockwell" w:hAnsi="Rockwell" w:cs="Times New Roman"/>
        </w:rPr>
        <w:t>R2 show ip</w:t>
      </w:r>
      <w:r>
        <w:rPr>
          <w:rFonts w:ascii="Rockwell" w:eastAsia="Rockwell" w:hAnsi="Rockwell" w:cs="Times New Roman"/>
        </w:rPr>
        <w:t>v6</w:t>
      </w:r>
      <w:r>
        <w:rPr>
          <w:rFonts w:ascii="Rockwell" w:eastAsia="Rockwell" w:hAnsi="Rockwell" w:cs="Times New Roman"/>
        </w:rPr>
        <w:t xml:space="preserve"> rout</w:t>
      </w:r>
      <w:r w:rsidR="0042697A">
        <w:rPr>
          <w:rFonts w:ascii="Rockwell" w:eastAsia="Rockwell" w:hAnsi="Rockwell" w:cs="Times New Roman"/>
        </w:rPr>
        <w:t>e</w:t>
      </w:r>
    </w:p>
    <w:p w14:paraId="48670864"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lastRenderedPageBreak/>
        <w:t>D 1000:AB8::/64 [90/130816]</w:t>
      </w:r>
    </w:p>
    <w:p w14:paraId="33B9B1BB"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FE80::1, GigabitEthernet0/0/1</w:t>
      </w:r>
    </w:p>
    <w:p w14:paraId="75E41EC2"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C 1010:AB8::/64 [0/0]</w:t>
      </w:r>
    </w:p>
    <w:p w14:paraId="4B7CF1C9"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Loopback0, directly connected</w:t>
      </w:r>
    </w:p>
    <w:p w14:paraId="135488DC"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L 1010:AB8::2E0:F7FF:FE83:1791/128 [0/0]</w:t>
      </w:r>
    </w:p>
    <w:p w14:paraId="2D13156C"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Loopback0, receive</w:t>
      </w:r>
    </w:p>
    <w:p w14:paraId="50299E3C"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D 1020:AB8::/64 [90/130816]</w:t>
      </w:r>
    </w:p>
    <w:p w14:paraId="67A84101"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FE80::4, GigabitEthernet0/0/0</w:t>
      </w:r>
    </w:p>
    <w:p w14:paraId="3CD2C211"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D 1030:AB8::/64 [90/131072]</w:t>
      </w:r>
    </w:p>
    <w:p w14:paraId="7C6BE5EE"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FE80::4, GigabitEthernet0/0/0</w:t>
      </w:r>
    </w:p>
    <w:p w14:paraId="5260E0E8"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D 1040:AB8::/64 [90/131328]</w:t>
      </w:r>
    </w:p>
    <w:p w14:paraId="69A11173"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FE80::4, GigabitEthernet0/0/0</w:t>
      </w:r>
    </w:p>
    <w:p w14:paraId="63275B91"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D 2010:AB8::/64 [90/3072]</w:t>
      </w:r>
    </w:p>
    <w:p w14:paraId="77F0AE00"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FE80::1, GigabitEthernet0/0/1</w:t>
      </w:r>
    </w:p>
    <w:p w14:paraId="67503E84"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C 2020:AB8::/64 [0/0]</w:t>
      </w:r>
    </w:p>
    <w:p w14:paraId="0C7B4C5C"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GigabitEthernet0/0/1, directly connected</w:t>
      </w:r>
    </w:p>
    <w:p w14:paraId="712D294E"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L 2020:AB8::2/128 [0/0]</w:t>
      </w:r>
    </w:p>
    <w:p w14:paraId="6C9684E7"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GigabitEthernet0/0/1, receive</w:t>
      </w:r>
    </w:p>
    <w:p w14:paraId="65757D97"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C 2030:AB8::/64 [0/0]</w:t>
      </w:r>
    </w:p>
    <w:p w14:paraId="675FE471"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GigabitEthernet0/0/0, directly connected</w:t>
      </w:r>
    </w:p>
    <w:p w14:paraId="64CBB40A"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L 2030:AB8::3/128 [0/0]</w:t>
      </w:r>
    </w:p>
    <w:p w14:paraId="75C6E089"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GigabitEthernet0/0/0, receive</w:t>
      </w:r>
    </w:p>
    <w:p w14:paraId="69A0E01A"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D 2040:AB8::/64 [90/3072]</w:t>
      </w:r>
    </w:p>
    <w:p w14:paraId="5BC23ADB"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FE80::4, GigabitEthernet0/0/0</w:t>
      </w:r>
    </w:p>
    <w:p w14:paraId="4558D599"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D 2050:AB8::/64 [90/3072]</w:t>
      </w:r>
    </w:p>
    <w:p w14:paraId="7C0739F3"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FE80::4, GigabitEthernet0/0/0</w:t>
      </w:r>
    </w:p>
    <w:p w14:paraId="3C472AA5"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D 2060:AB8::/64 [90/3328]</w:t>
      </w:r>
    </w:p>
    <w:p w14:paraId="113BD017"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FE80::4, GigabitEthernet0/0/0</w:t>
      </w:r>
    </w:p>
    <w:p w14:paraId="3EAAB528"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D 2070:AB8::/64 [90/3328]</w:t>
      </w:r>
    </w:p>
    <w:p w14:paraId="35F49F37"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FE80::4, GigabitEthernet0/0/0</w:t>
      </w:r>
    </w:p>
    <w:p w14:paraId="048CD91A"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D 2080:AB8::/64 [90/3584]</w:t>
      </w:r>
    </w:p>
    <w:p w14:paraId="2A715EF0"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via FE80::4, GigabitEthernet0/0/0</w:t>
      </w:r>
    </w:p>
    <w:p w14:paraId="5A53E245" w14:textId="77777777" w:rsidR="00367A46" w:rsidRPr="00367A46" w:rsidRDefault="00367A46" w:rsidP="00367A46">
      <w:pPr>
        <w:rPr>
          <w:rFonts w:ascii="Courier New" w:eastAsia="Rockwell" w:hAnsi="Courier New" w:cs="Courier New"/>
        </w:rPr>
      </w:pPr>
      <w:r w:rsidRPr="00367A46">
        <w:rPr>
          <w:rFonts w:ascii="Courier New" w:eastAsia="Rockwell" w:hAnsi="Courier New" w:cs="Courier New"/>
        </w:rPr>
        <w:t>L FF00::/8 [0/0]</w:t>
      </w:r>
    </w:p>
    <w:p w14:paraId="5C77442E" w14:textId="5F1C5D09" w:rsidR="00B00E47" w:rsidRPr="00975B75" w:rsidRDefault="00367A46" w:rsidP="00367A46">
      <w:pPr>
        <w:rPr>
          <w:rFonts w:ascii="Courier New" w:eastAsia="Rockwell" w:hAnsi="Courier New" w:cs="Courier New"/>
        </w:rPr>
      </w:pPr>
      <w:r w:rsidRPr="00367A46">
        <w:rPr>
          <w:rFonts w:ascii="Courier New" w:eastAsia="Rockwell" w:hAnsi="Courier New" w:cs="Courier New"/>
        </w:rPr>
        <w:t>via Null0, receive</w:t>
      </w:r>
    </w:p>
    <w:p w14:paraId="667F92C4" w14:textId="60D02D72" w:rsidR="00B00E47" w:rsidRDefault="00B00E47" w:rsidP="00B00E47">
      <w:pPr>
        <w:rPr>
          <w:rFonts w:ascii="Rockwell" w:eastAsia="Rockwell" w:hAnsi="Rockwell" w:cs="Times New Roman"/>
        </w:rPr>
      </w:pPr>
      <w:r>
        <w:rPr>
          <w:rFonts w:ascii="Rockwell" w:eastAsia="Rockwell" w:hAnsi="Rockwell" w:cs="Times New Roman"/>
        </w:rPr>
        <w:t>R3 show ip</w:t>
      </w:r>
      <w:r>
        <w:rPr>
          <w:rFonts w:ascii="Rockwell" w:eastAsia="Rockwell" w:hAnsi="Rockwell" w:cs="Times New Roman"/>
        </w:rPr>
        <w:t>v6</w:t>
      </w:r>
      <w:r>
        <w:rPr>
          <w:rFonts w:ascii="Rockwell" w:eastAsia="Rockwell" w:hAnsi="Rockwell" w:cs="Times New Roman"/>
        </w:rPr>
        <w:t xml:space="preserve"> rout</w:t>
      </w:r>
      <w:r w:rsidR="0042697A">
        <w:rPr>
          <w:rFonts w:ascii="Rockwell" w:eastAsia="Rockwell" w:hAnsi="Rockwell" w:cs="Times New Roman"/>
        </w:rPr>
        <w:t>e</w:t>
      </w:r>
    </w:p>
    <w:p w14:paraId="70B6879E" w14:textId="77777777" w:rsidR="00975B75" w:rsidRPr="00975B75" w:rsidRDefault="00975B75" w:rsidP="00975B75">
      <w:pPr>
        <w:rPr>
          <w:rFonts w:ascii="Courier New" w:hAnsi="Courier New" w:cs="Courier New"/>
        </w:rPr>
      </w:pPr>
      <w:r w:rsidRPr="00975B75">
        <w:rPr>
          <w:rFonts w:ascii="Courier New" w:hAnsi="Courier New" w:cs="Courier New"/>
        </w:rPr>
        <w:t>D   1000:AB8::/64 [90/131072]</w:t>
      </w:r>
    </w:p>
    <w:p w14:paraId="257DA93E"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FE80::3, GigabitEthernet0/0/1</w:t>
      </w:r>
    </w:p>
    <w:p w14:paraId="60D27847" w14:textId="77777777" w:rsidR="00975B75" w:rsidRPr="00975B75" w:rsidRDefault="00975B75" w:rsidP="00975B75">
      <w:pPr>
        <w:rPr>
          <w:rFonts w:ascii="Courier New" w:hAnsi="Courier New" w:cs="Courier New"/>
        </w:rPr>
      </w:pPr>
      <w:r w:rsidRPr="00975B75">
        <w:rPr>
          <w:rFonts w:ascii="Courier New" w:hAnsi="Courier New" w:cs="Courier New"/>
        </w:rPr>
        <w:t>D   1010:AB8::/64 [90/130816]</w:t>
      </w:r>
    </w:p>
    <w:p w14:paraId="055D23F2"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FE80::3, GigabitEthernet0/0/1</w:t>
      </w:r>
    </w:p>
    <w:p w14:paraId="6138C0D2" w14:textId="77777777" w:rsidR="00975B75" w:rsidRPr="00975B75" w:rsidRDefault="00975B75" w:rsidP="00975B75">
      <w:pPr>
        <w:rPr>
          <w:rFonts w:ascii="Courier New" w:hAnsi="Courier New" w:cs="Courier New"/>
        </w:rPr>
      </w:pPr>
      <w:r w:rsidRPr="00975B75">
        <w:rPr>
          <w:rFonts w:ascii="Courier New" w:hAnsi="Courier New" w:cs="Courier New"/>
        </w:rPr>
        <w:t>C   1020:AB8::/64 [0/0]</w:t>
      </w:r>
    </w:p>
    <w:p w14:paraId="594A242F"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Loopback0, directly connected</w:t>
      </w:r>
    </w:p>
    <w:p w14:paraId="0C5B0E7F" w14:textId="77777777" w:rsidR="00975B75" w:rsidRPr="00975B75" w:rsidRDefault="00975B75" w:rsidP="00975B75">
      <w:pPr>
        <w:rPr>
          <w:rFonts w:ascii="Courier New" w:hAnsi="Courier New" w:cs="Courier New"/>
        </w:rPr>
      </w:pPr>
      <w:r w:rsidRPr="00975B75">
        <w:rPr>
          <w:rFonts w:ascii="Courier New" w:hAnsi="Courier New" w:cs="Courier New"/>
        </w:rPr>
        <w:t>L   1020:AB8::201:63FF:FECB:C796/128 [0/0]</w:t>
      </w:r>
    </w:p>
    <w:p w14:paraId="1C47D570"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Loopback0, receive</w:t>
      </w:r>
    </w:p>
    <w:p w14:paraId="0AD3DF1D" w14:textId="77777777" w:rsidR="00975B75" w:rsidRPr="00975B75" w:rsidRDefault="00975B75" w:rsidP="00975B75">
      <w:pPr>
        <w:rPr>
          <w:rFonts w:ascii="Courier New" w:hAnsi="Courier New" w:cs="Courier New"/>
        </w:rPr>
      </w:pPr>
      <w:r w:rsidRPr="00975B75">
        <w:rPr>
          <w:rFonts w:ascii="Courier New" w:hAnsi="Courier New" w:cs="Courier New"/>
        </w:rPr>
        <w:t>D   1030:AB8::/64 [90/130816]</w:t>
      </w:r>
    </w:p>
    <w:p w14:paraId="7D232290" w14:textId="77777777" w:rsidR="00975B75" w:rsidRPr="00975B75" w:rsidRDefault="00975B75" w:rsidP="00975B75">
      <w:pPr>
        <w:rPr>
          <w:rFonts w:ascii="Courier New" w:hAnsi="Courier New" w:cs="Courier New"/>
        </w:rPr>
      </w:pPr>
      <w:r w:rsidRPr="00975B75">
        <w:rPr>
          <w:rFonts w:ascii="Courier New" w:hAnsi="Courier New" w:cs="Courier New"/>
        </w:rPr>
        <w:lastRenderedPageBreak/>
        <w:t xml:space="preserve">     via FE80::6, GigabitEthernet0/0/0</w:t>
      </w:r>
    </w:p>
    <w:p w14:paraId="47F1F602" w14:textId="77777777" w:rsidR="00975B75" w:rsidRPr="00975B75" w:rsidRDefault="00975B75" w:rsidP="00975B75">
      <w:pPr>
        <w:rPr>
          <w:rFonts w:ascii="Courier New" w:hAnsi="Courier New" w:cs="Courier New"/>
        </w:rPr>
      </w:pPr>
      <w:r w:rsidRPr="00975B75">
        <w:rPr>
          <w:rFonts w:ascii="Courier New" w:hAnsi="Courier New" w:cs="Courier New"/>
        </w:rPr>
        <w:t>D   1040:AB8::/64 [90/131072]</w:t>
      </w:r>
    </w:p>
    <w:p w14:paraId="287782C5"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FE80::6, GigabitEthernet0/0/0</w:t>
      </w:r>
    </w:p>
    <w:p w14:paraId="0BE08374" w14:textId="77777777" w:rsidR="00975B75" w:rsidRPr="00975B75" w:rsidRDefault="00975B75" w:rsidP="00975B75">
      <w:pPr>
        <w:rPr>
          <w:rFonts w:ascii="Courier New" w:hAnsi="Courier New" w:cs="Courier New"/>
        </w:rPr>
      </w:pPr>
      <w:r w:rsidRPr="00975B75">
        <w:rPr>
          <w:rFonts w:ascii="Courier New" w:hAnsi="Courier New" w:cs="Courier New"/>
        </w:rPr>
        <w:t>D   2010:AB8::/64 [90/3328]</w:t>
      </w:r>
    </w:p>
    <w:p w14:paraId="3F1FC259"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FE80::3, GigabitEthernet0/0/1</w:t>
      </w:r>
    </w:p>
    <w:p w14:paraId="406F9591" w14:textId="77777777" w:rsidR="00975B75" w:rsidRPr="00975B75" w:rsidRDefault="00975B75" w:rsidP="00975B75">
      <w:pPr>
        <w:rPr>
          <w:rFonts w:ascii="Courier New" w:hAnsi="Courier New" w:cs="Courier New"/>
        </w:rPr>
      </w:pPr>
      <w:r w:rsidRPr="00975B75">
        <w:rPr>
          <w:rFonts w:ascii="Courier New" w:hAnsi="Courier New" w:cs="Courier New"/>
        </w:rPr>
        <w:t>D   2020:AB8::/64 [90/3072]</w:t>
      </w:r>
    </w:p>
    <w:p w14:paraId="13C9AF39"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FE80::3, GigabitEthernet0/0/1</w:t>
      </w:r>
    </w:p>
    <w:p w14:paraId="3B53E57D" w14:textId="77777777" w:rsidR="00975B75" w:rsidRPr="00975B75" w:rsidRDefault="00975B75" w:rsidP="00975B75">
      <w:pPr>
        <w:rPr>
          <w:rFonts w:ascii="Courier New" w:hAnsi="Courier New" w:cs="Courier New"/>
        </w:rPr>
      </w:pPr>
      <w:r w:rsidRPr="00975B75">
        <w:rPr>
          <w:rFonts w:ascii="Courier New" w:hAnsi="Courier New" w:cs="Courier New"/>
        </w:rPr>
        <w:t>D   2030:AB8::/64 [90/3072]</w:t>
      </w:r>
    </w:p>
    <w:p w14:paraId="1C97C6B4"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FE80::3, GigabitEthernet0/0/1</w:t>
      </w:r>
    </w:p>
    <w:p w14:paraId="05AE9626" w14:textId="77777777" w:rsidR="00975B75" w:rsidRPr="00975B75" w:rsidRDefault="00975B75" w:rsidP="00975B75">
      <w:pPr>
        <w:rPr>
          <w:rFonts w:ascii="Courier New" w:hAnsi="Courier New" w:cs="Courier New"/>
        </w:rPr>
      </w:pPr>
      <w:r w:rsidRPr="00975B75">
        <w:rPr>
          <w:rFonts w:ascii="Courier New" w:hAnsi="Courier New" w:cs="Courier New"/>
        </w:rPr>
        <w:t>C   2040:AB8::/64 [0/0]</w:t>
      </w:r>
    </w:p>
    <w:p w14:paraId="15C2F079"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GigabitEthernet0/0/1, directly connected</w:t>
      </w:r>
    </w:p>
    <w:p w14:paraId="728FFC10" w14:textId="77777777" w:rsidR="00975B75" w:rsidRPr="00975B75" w:rsidRDefault="00975B75" w:rsidP="00975B75">
      <w:pPr>
        <w:rPr>
          <w:rFonts w:ascii="Courier New" w:hAnsi="Courier New" w:cs="Courier New"/>
        </w:rPr>
      </w:pPr>
      <w:r w:rsidRPr="00975B75">
        <w:rPr>
          <w:rFonts w:ascii="Courier New" w:hAnsi="Courier New" w:cs="Courier New"/>
        </w:rPr>
        <w:t>L   2040:AB8::4/128 [0/0]</w:t>
      </w:r>
    </w:p>
    <w:p w14:paraId="18C5F52A"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GigabitEthernet0/0/1, receive</w:t>
      </w:r>
    </w:p>
    <w:p w14:paraId="7D5B0FC4" w14:textId="77777777" w:rsidR="00975B75" w:rsidRPr="00975B75" w:rsidRDefault="00975B75" w:rsidP="00975B75">
      <w:pPr>
        <w:rPr>
          <w:rFonts w:ascii="Courier New" w:hAnsi="Courier New" w:cs="Courier New"/>
        </w:rPr>
      </w:pPr>
      <w:r w:rsidRPr="00975B75">
        <w:rPr>
          <w:rFonts w:ascii="Courier New" w:hAnsi="Courier New" w:cs="Courier New"/>
        </w:rPr>
        <w:t>C   2050:AB8::/64 [0/0]</w:t>
      </w:r>
    </w:p>
    <w:p w14:paraId="2978C54B"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GigabitEthernet0/0/0, directly connected</w:t>
      </w:r>
    </w:p>
    <w:p w14:paraId="1935A816" w14:textId="77777777" w:rsidR="00975B75" w:rsidRPr="00975B75" w:rsidRDefault="00975B75" w:rsidP="00975B75">
      <w:pPr>
        <w:rPr>
          <w:rFonts w:ascii="Courier New" w:hAnsi="Courier New" w:cs="Courier New"/>
        </w:rPr>
      </w:pPr>
      <w:r w:rsidRPr="00975B75">
        <w:rPr>
          <w:rFonts w:ascii="Courier New" w:hAnsi="Courier New" w:cs="Courier New"/>
        </w:rPr>
        <w:t>L   2050:AB8::5/128 [0/0]</w:t>
      </w:r>
    </w:p>
    <w:p w14:paraId="3A7E25AA"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GigabitEthernet0/0/0, receive</w:t>
      </w:r>
    </w:p>
    <w:p w14:paraId="1477C426" w14:textId="77777777" w:rsidR="00975B75" w:rsidRPr="00975B75" w:rsidRDefault="00975B75" w:rsidP="00975B75">
      <w:pPr>
        <w:rPr>
          <w:rFonts w:ascii="Courier New" w:hAnsi="Courier New" w:cs="Courier New"/>
        </w:rPr>
      </w:pPr>
      <w:r w:rsidRPr="00975B75">
        <w:rPr>
          <w:rFonts w:ascii="Courier New" w:hAnsi="Courier New" w:cs="Courier New"/>
        </w:rPr>
        <w:t>D   2060:AB8::/64 [90/3072]</w:t>
      </w:r>
    </w:p>
    <w:p w14:paraId="51ACB407"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FE80::6, GigabitEthernet0/0/0</w:t>
      </w:r>
    </w:p>
    <w:p w14:paraId="698362A8" w14:textId="77777777" w:rsidR="00975B75" w:rsidRPr="00975B75" w:rsidRDefault="00975B75" w:rsidP="00975B75">
      <w:pPr>
        <w:rPr>
          <w:rFonts w:ascii="Courier New" w:hAnsi="Courier New" w:cs="Courier New"/>
        </w:rPr>
      </w:pPr>
      <w:r w:rsidRPr="00975B75">
        <w:rPr>
          <w:rFonts w:ascii="Courier New" w:hAnsi="Courier New" w:cs="Courier New"/>
        </w:rPr>
        <w:t>D   2070:AB8::/64 [90/3072]</w:t>
      </w:r>
    </w:p>
    <w:p w14:paraId="706CB95F"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FE80::6, GigabitEthernet0/0/0</w:t>
      </w:r>
    </w:p>
    <w:p w14:paraId="16105266" w14:textId="77777777" w:rsidR="00975B75" w:rsidRPr="00975B75" w:rsidRDefault="00975B75" w:rsidP="00975B75">
      <w:pPr>
        <w:rPr>
          <w:rFonts w:ascii="Courier New" w:hAnsi="Courier New" w:cs="Courier New"/>
        </w:rPr>
      </w:pPr>
      <w:r w:rsidRPr="00975B75">
        <w:rPr>
          <w:rFonts w:ascii="Courier New" w:hAnsi="Courier New" w:cs="Courier New"/>
        </w:rPr>
        <w:t>D   2080:AB8::/64 [90/3328]</w:t>
      </w:r>
    </w:p>
    <w:p w14:paraId="0B35C14A" w14:textId="77777777" w:rsidR="00975B75" w:rsidRPr="00975B75" w:rsidRDefault="00975B75" w:rsidP="00975B75">
      <w:pPr>
        <w:rPr>
          <w:rFonts w:ascii="Courier New" w:hAnsi="Courier New" w:cs="Courier New"/>
        </w:rPr>
      </w:pPr>
      <w:r w:rsidRPr="00975B75">
        <w:rPr>
          <w:rFonts w:ascii="Courier New" w:hAnsi="Courier New" w:cs="Courier New"/>
        </w:rPr>
        <w:t xml:space="preserve">     via FE80::6, GigabitEthernet0/0/0</w:t>
      </w:r>
    </w:p>
    <w:p w14:paraId="2844EA22" w14:textId="77777777" w:rsidR="00975B75" w:rsidRPr="00975B75" w:rsidRDefault="00975B75" w:rsidP="00975B75">
      <w:pPr>
        <w:rPr>
          <w:rFonts w:ascii="Courier New" w:hAnsi="Courier New" w:cs="Courier New"/>
        </w:rPr>
      </w:pPr>
      <w:r w:rsidRPr="00975B75">
        <w:rPr>
          <w:rFonts w:ascii="Courier New" w:hAnsi="Courier New" w:cs="Courier New"/>
        </w:rPr>
        <w:t>L   FF00::/8 [0/0]</w:t>
      </w:r>
    </w:p>
    <w:p w14:paraId="472E6549" w14:textId="76D6E14E" w:rsidR="00B00E47" w:rsidRPr="00975B75" w:rsidRDefault="00975B75" w:rsidP="00975B75">
      <w:pPr>
        <w:rPr>
          <w:rFonts w:ascii="Courier New" w:hAnsi="Courier New" w:cs="Courier New"/>
        </w:rPr>
      </w:pPr>
      <w:r w:rsidRPr="00975B75">
        <w:rPr>
          <w:rFonts w:ascii="Courier New" w:hAnsi="Courier New" w:cs="Courier New"/>
        </w:rPr>
        <w:t xml:space="preserve">     via Null0, receive</w:t>
      </w:r>
    </w:p>
    <w:p w14:paraId="59F07391" w14:textId="65935928" w:rsidR="00B00E47" w:rsidRDefault="00B00E47" w:rsidP="00B00E47">
      <w:pPr>
        <w:rPr>
          <w:rFonts w:ascii="Rockwell" w:eastAsia="Rockwell" w:hAnsi="Rockwell" w:cs="Times New Roman"/>
        </w:rPr>
      </w:pPr>
      <w:r>
        <w:rPr>
          <w:rFonts w:ascii="Rockwell" w:eastAsia="Rockwell" w:hAnsi="Rockwell" w:cs="Times New Roman"/>
        </w:rPr>
        <w:t>R4 show ip</w:t>
      </w:r>
      <w:r>
        <w:rPr>
          <w:rFonts w:ascii="Rockwell" w:eastAsia="Rockwell" w:hAnsi="Rockwell" w:cs="Times New Roman"/>
        </w:rPr>
        <w:t>v6</w:t>
      </w:r>
      <w:r>
        <w:rPr>
          <w:rFonts w:ascii="Rockwell" w:eastAsia="Rockwell" w:hAnsi="Rockwell" w:cs="Times New Roman"/>
        </w:rPr>
        <w:t xml:space="preserve"> rout</w:t>
      </w:r>
      <w:r w:rsidR="0042697A">
        <w:rPr>
          <w:rFonts w:ascii="Rockwell" w:eastAsia="Rockwell" w:hAnsi="Rockwell" w:cs="Times New Roman"/>
        </w:rPr>
        <w:t>e</w:t>
      </w:r>
    </w:p>
    <w:p w14:paraId="7A542F61" w14:textId="77777777" w:rsidR="00D66F38" w:rsidRPr="00D66F38" w:rsidRDefault="00D66F38" w:rsidP="00D66F38">
      <w:pPr>
        <w:rPr>
          <w:rFonts w:ascii="Courier New" w:hAnsi="Courier New" w:cs="Courier New"/>
        </w:rPr>
      </w:pPr>
      <w:r w:rsidRPr="00D66F38">
        <w:rPr>
          <w:rFonts w:ascii="Courier New" w:hAnsi="Courier New" w:cs="Courier New"/>
        </w:rPr>
        <w:t>D   1000:AB8::/64 [90/131328]</w:t>
      </w:r>
    </w:p>
    <w:p w14:paraId="0AAA91A8"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FE80::5, GigabitEthernet0/0/1</w:t>
      </w:r>
    </w:p>
    <w:p w14:paraId="4CA27F6C" w14:textId="77777777" w:rsidR="00D66F38" w:rsidRPr="00D66F38" w:rsidRDefault="00D66F38" w:rsidP="00D66F38">
      <w:pPr>
        <w:rPr>
          <w:rFonts w:ascii="Courier New" w:hAnsi="Courier New" w:cs="Courier New"/>
        </w:rPr>
      </w:pPr>
      <w:r w:rsidRPr="00D66F38">
        <w:rPr>
          <w:rFonts w:ascii="Courier New" w:hAnsi="Courier New" w:cs="Courier New"/>
        </w:rPr>
        <w:t>D   1010:AB8::/64 [90/131072]</w:t>
      </w:r>
    </w:p>
    <w:p w14:paraId="10FF1E37"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FE80::5, GigabitEthernet0/0/1</w:t>
      </w:r>
    </w:p>
    <w:p w14:paraId="2636DE80" w14:textId="77777777" w:rsidR="00D66F38" w:rsidRPr="00D66F38" w:rsidRDefault="00D66F38" w:rsidP="00D66F38">
      <w:pPr>
        <w:rPr>
          <w:rFonts w:ascii="Courier New" w:hAnsi="Courier New" w:cs="Courier New"/>
        </w:rPr>
      </w:pPr>
      <w:r w:rsidRPr="00D66F38">
        <w:rPr>
          <w:rFonts w:ascii="Courier New" w:hAnsi="Courier New" w:cs="Courier New"/>
        </w:rPr>
        <w:t>D   1020:AB8::/64 [90/130816]</w:t>
      </w:r>
    </w:p>
    <w:p w14:paraId="2202A905"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FE80::5, GigabitEthernet0/0/1</w:t>
      </w:r>
    </w:p>
    <w:p w14:paraId="5B1AFA75" w14:textId="77777777" w:rsidR="00D66F38" w:rsidRPr="00D66F38" w:rsidRDefault="00D66F38" w:rsidP="00D66F38">
      <w:pPr>
        <w:rPr>
          <w:rFonts w:ascii="Courier New" w:hAnsi="Courier New" w:cs="Courier New"/>
        </w:rPr>
      </w:pPr>
      <w:r w:rsidRPr="00D66F38">
        <w:rPr>
          <w:rFonts w:ascii="Courier New" w:hAnsi="Courier New" w:cs="Courier New"/>
        </w:rPr>
        <w:t>C   1030:AB8::/64 [0/0]</w:t>
      </w:r>
    </w:p>
    <w:p w14:paraId="35074BF2"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Loopback0, directly connected</w:t>
      </w:r>
    </w:p>
    <w:p w14:paraId="73F95CE6" w14:textId="77777777" w:rsidR="00D66F38" w:rsidRPr="00D66F38" w:rsidRDefault="00D66F38" w:rsidP="00D66F38">
      <w:pPr>
        <w:rPr>
          <w:rFonts w:ascii="Courier New" w:hAnsi="Courier New" w:cs="Courier New"/>
        </w:rPr>
      </w:pPr>
      <w:r w:rsidRPr="00D66F38">
        <w:rPr>
          <w:rFonts w:ascii="Courier New" w:hAnsi="Courier New" w:cs="Courier New"/>
        </w:rPr>
        <w:t>L   1030:AB8::201:96FF:FED4:E3BC/128 [0/0]</w:t>
      </w:r>
    </w:p>
    <w:p w14:paraId="406DE987"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Loopback0, receive</w:t>
      </w:r>
    </w:p>
    <w:p w14:paraId="53A4B130" w14:textId="77777777" w:rsidR="00D66F38" w:rsidRPr="00D66F38" w:rsidRDefault="00D66F38" w:rsidP="00D66F38">
      <w:pPr>
        <w:rPr>
          <w:rFonts w:ascii="Courier New" w:hAnsi="Courier New" w:cs="Courier New"/>
        </w:rPr>
      </w:pPr>
      <w:r w:rsidRPr="00D66F38">
        <w:rPr>
          <w:rFonts w:ascii="Courier New" w:hAnsi="Courier New" w:cs="Courier New"/>
        </w:rPr>
        <w:t>D   1040:AB8::/64 [90/130816]</w:t>
      </w:r>
    </w:p>
    <w:p w14:paraId="702E73C6"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FE80::8, GigabitEthernet0/0/0</w:t>
      </w:r>
    </w:p>
    <w:p w14:paraId="411C5E01" w14:textId="77777777" w:rsidR="00D66F38" w:rsidRPr="00D66F38" w:rsidRDefault="00D66F38" w:rsidP="00D66F38">
      <w:pPr>
        <w:rPr>
          <w:rFonts w:ascii="Courier New" w:hAnsi="Courier New" w:cs="Courier New"/>
        </w:rPr>
      </w:pPr>
      <w:r w:rsidRPr="00D66F38">
        <w:rPr>
          <w:rFonts w:ascii="Courier New" w:hAnsi="Courier New" w:cs="Courier New"/>
        </w:rPr>
        <w:t>D   2010:AB8::/64 [90/3584]</w:t>
      </w:r>
    </w:p>
    <w:p w14:paraId="784F1591"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FE80::5, GigabitEthernet0/0/1</w:t>
      </w:r>
    </w:p>
    <w:p w14:paraId="0CFB4747" w14:textId="77777777" w:rsidR="00D66F38" w:rsidRPr="00D66F38" w:rsidRDefault="00D66F38" w:rsidP="00D66F38">
      <w:pPr>
        <w:rPr>
          <w:rFonts w:ascii="Courier New" w:hAnsi="Courier New" w:cs="Courier New"/>
        </w:rPr>
      </w:pPr>
      <w:r w:rsidRPr="00D66F38">
        <w:rPr>
          <w:rFonts w:ascii="Courier New" w:hAnsi="Courier New" w:cs="Courier New"/>
        </w:rPr>
        <w:t>D   2020:AB8::/64 [90/3328]</w:t>
      </w:r>
    </w:p>
    <w:p w14:paraId="1EEA1BFA"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FE80::5, GigabitEthernet0/0/1</w:t>
      </w:r>
    </w:p>
    <w:p w14:paraId="16400D9B" w14:textId="77777777" w:rsidR="00D66F38" w:rsidRPr="00D66F38" w:rsidRDefault="00D66F38" w:rsidP="00D66F38">
      <w:pPr>
        <w:rPr>
          <w:rFonts w:ascii="Courier New" w:hAnsi="Courier New" w:cs="Courier New"/>
        </w:rPr>
      </w:pPr>
      <w:r w:rsidRPr="00D66F38">
        <w:rPr>
          <w:rFonts w:ascii="Courier New" w:hAnsi="Courier New" w:cs="Courier New"/>
        </w:rPr>
        <w:t>D   2030:AB8::/64 [90/3328]</w:t>
      </w:r>
    </w:p>
    <w:p w14:paraId="3256A73C"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FE80::5, GigabitEthernet0/0/1</w:t>
      </w:r>
    </w:p>
    <w:p w14:paraId="415A7DEA" w14:textId="77777777" w:rsidR="00D66F38" w:rsidRPr="00D66F38" w:rsidRDefault="00D66F38" w:rsidP="00D66F38">
      <w:pPr>
        <w:rPr>
          <w:rFonts w:ascii="Courier New" w:hAnsi="Courier New" w:cs="Courier New"/>
        </w:rPr>
      </w:pPr>
      <w:r w:rsidRPr="00D66F38">
        <w:rPr>
          <w:rFonts w:ascii="Courier New" w:hAnsi="Courier New" w:cs="Courier New"/>
        </w:rPr>
        <w:lastRenderedPageBreak/>
        <w:t>D   2040:AB8::/64 [90/3072]</w:t>
      </w:r>
    </w:p>
    <w:p w14:paraId="479D6109"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FE80::5, GigabitEthernet0/0/1</w:t>
      </w:r>
    </w:p>
    <w:p w14:paraId="7BA066BD" w14:textId="77777777" w:rsidR="00D66F38" w:rsidRPr="00D66F38" w:rsidRDefault="00D66F38" w:rsidP="00D66F38">
      <w:pPr>
        <w:rPr>
          <w:rFonts w:ascii="Courier New" w:hAnsi="Courier New" w:cs="Courier New"/>
        </w:rPr>
      </w:pPr>
      <w:r w:rsidRPr="00D66F38">
        <w:rPr>
          <w:rFonts w:ascii="Courier New" w:hAnsi="Courier New" w:cs="Courier New"/>
        </w:rPr>
        <w:t>D   2050:AB8::/64 [90/3072]</w:t>
      </w:r>
    </w:p>
    <w:p w14:paraId="53926402"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FE80::5, GigabitEthernet0/0/1</w:t>
      </w:r>
    </w:p>
    <w:p w14:paraId="32138A9A" w14:textId="77777777" w:rsidR="00D66F38" w:rsidRPr="00D66F38" w:rsidRDefault="00D66F38" w:rsidP="00D66F38">
      <w:pPr>
        <w:rPr>
          <w:rFonts w:ascii="Courier New" w:hAnsi="Courier New" w:cs="Courier New"/>
        </w:rPr>
      </w:pPr>
      <w:r w:rsidRPr="00D66F38">
        <w:rPr>
          <w:rFonts w:ascii="Courier New" w:hAnsi="Courier New" w:cs="Courier New"/>
        </w:rPr>
        <w:t>C   2060:AB8::/64 [0/0]</w:t>
      </w:r>
    </w:p>
    <w:p w14:paraId="32B902AC"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GigabitEthernet0/0/1, directly connected</w:t>
      </w:r>
    </w:p>
    <w:p w14:paraId="7EA85A52" w14:textId="77777777" w:rsidR="00D66F38" w:rsidRPr="00D66F38" w:rsidRDefault="00D66F38" w:rsidP="00D66F38">
      <w:pPr>
        <w:rPr>
          <w:rFonts w:ascii="Courier New" w:hAnsi="Courier New" w:cs="Courier New"/>
        </w:rPr>
      </w:pPr>
      <w:r w:rsidRPr="00D66F38">
        <w:rPr>
          <w:rFonts w:ascii="Courier New" w:hAnsi="Courier New" w:cs="Courier New"/>
        </w:rPr>
        <w:t>L   2060:AB8::6/128 [0/0]</w:t>
      </w:r>
    </w:p>
    <w:p w14:paraId="1B9DF3D4"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GigabitEthernet0/0/1, receive</w:t>
      </w:r>
    </w:p>
    <w:p w14:paraId="159FBF32" w14:textId="77777777" w:rsidR="00D66F38" w:rsidRPr="00D66F38" w:rsidRDefault="00D66F38" w:rsidP="00D66F38">
      <w:pPr>
        <w:rPr>
          <w:rFonts w:ascii="Courier New" w:hAnsi="Courier New" w:cs="Courier New"/>
        </w:rPr>
      </w:pPr>
      <w:r w:rsidRPr="00D66F38">
        <w:rPr>
          <w:rFonts w:ascii="Courier New" w:hAnsi="Courier New" w:cs="Courier New"/>
        </w:rPr>
        <w:t>C   2070:AB8::/64 [0/0]</w:t>
      </w:r>
    </w:p>
    <w:p w14:paraId="2C7696F7"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GigabitEthernet0/0/0, directly connected</w:t>
      </w:r>
    </w:p>
    <w:p w14:paraId="5C8A453D" w14:textId="77777777" w:rsidR="00D66F38" w:rsidRPr="00D66F38" w:rsidRDefault="00D66F38" w:rsidP="00D66F38">
      <w:pPr>
        <w:rPr>
          <w:rFonts w:ascii="Courier New" w:hAnsi="Courier New" w:cs="Courier New"/>
        </w:rPr>
      </w:pPr>
      <w:r w:rsidRPr="00D66F38">
        <w:rPr>
          <w:rFonts w:ascii="Courier New" w:hAnsi="Courier New" w:cs="Courier New"/>
        </w:rPr>
        <w:t>L   2070:AB8::7/128 [0/0]</w:t>
      </w:r>
    </w:p>
    <w:p w14:paraId="3F8F2840"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GigabitEthernet0/0/0, receive</w:t>
      </w:r>
    </w:p>
    <w:p w14:paraId="7207F916" w14:textId="77777777" w:rsidR="00D66F38" w:rsidRPr="00D66F38" w:rsidRDefault="00D66F38" w:rsidP="00D66F38">
      <w:pPr>
        <w:rPr>
          <w:rFonts w:ascii="Courier New" w:hAnsi="Courier New" w:cs="Courier New"/>
        </w:rPr>
      </w:pPr>
      <w:r w:rsidRPr="00D66F38">
        <w:rPr>
          <w:rFonts w:ascii="Courier New" w:hAnsi="Courier New" w:cs="Courier New"/>
        </w:rPr>
        <w:t>D   2080:AB8::/64 [90/3072]</w:t>
      </w:r>
    </w:p>
    <w:p w14:paraId="36EBB907" w14:textId="77777777" w:rsidR="00D66F38" w:rsidRPr="00D66F38" w:rsidRDefault="00D66F38" w:rsidP="00D66F38">
      <w:pPr>
        <w:rPr>
          <w:rFonts w:ascii="Courier New" w:hAnsi="Courier New" w:cs="Courier New"/>
        </w:rPr>
      </w:pPr>
      <w:r w:rsidRPr="00D66F38">
        <w:rPr>
          <w:rFonts w:ascii="Courier New" w:hAnsi="Courier New" w:cs="Courier New"/>
        </w:rPr>
        <w:t xml:space="preserve">     via FE80::8, GigabitEthernet0/0/0</w:t>
      </w:r>
    </w:p>
    <w:p w14:paraId="0C261B16" w14:textId="77777777" w:rsidR="00D66F38" w:rsidRPr="00D66F38" w:rsidRDefault="00D66F38" w:rsidP="00D66F38">
      <w:pPr>
        <w:rPr>
          <w:rFonts w:ascii="Courier New" w:hAnsi="Courier New" w:cs="Courier New"/>
        </w:rPr>
      </w:pPr>
      <w:r w:rsidRPr="00D66F38">
        <w:rPr>
          <w:rFonts w:ascii="Courier New" w:hAnsi="Courier New" w:cs="Courier New"/>
        </w:rPr>
        <w:t>L   FF00::/8 [0/0]</w:t>
      </w:r>
    </w:p>
    <w:p w14:paraId="788E578A" w14:textId="2CE9D0CB" w:rsidR="00B00E47" w:rsidRPr="00D66F38" w:rsidRDefault="00D66F38" w:rsidP="00D66F38">
      <w:pPr>
        <w:rPr>
          <w:rFonts w:ascii="Courier New" w:hAnsi="Courier New" w:cs="Courier New"/>
        </w:rPr>
      </w:pPr>
      <w:r w:rsidRPr="00D66F38">
        <w:rPr>
          <w:rFonts w:ascii="Courier New" w:hAnsi="Courier New" w:cs="Courier New"/>
        </w:rPr>
        <w:t xml:space="preserve">     via Null0, receive</w:t>
      </w:r>
    </w:p>
    <w:p w14:paraId="07C14F7C" w14:textId="33D74C35" w:rsidR="00B00E47" w:rsidRDefault="00B00E47" w:rsidP="00B00E47">
      <w:pPr>
        <w:rPr>
          <w:rFonts w:ascii="Rockwell" w:eastAsia="Rockwell" w:hAnsi="Rockwell" w:cs="Times New Roman"/>
        </w:rPr>
      </w:pPr>
      <w:r>
        <w:rPr>
          <w:rFonts w:ascii="Rockwell" w:eastAsia="Rockwell" w:hAnsi="Rockwell" w:cs="Times New Roman"/>
        </w:rPr>
        <w:t>R5 show ip</w:t>
      </w:r>
      <w:r>
        <w:rPr>
          <w:rFonts w:ascii="Rockwell" w:eastAsia="Rockwell" w:hAnsi="Rockwell" w:cs="Times New Roman"/>
        </w:rPr>
        <w:t>v6</w:t>
      </w:r>
      <w:r>
        <w:rPr>
          <w:rFonts w:ascii="Rockwell" w:eastAsia="Rockwell" w:hAnsi="Rockwell" w:cs="Times New Roman"/>
        </w:rPr>
        <w:t xml:space="preserve"> rout</w:t>
      </w:r>
      <w:r w:rsidR="0042697A">
        <w:rPr>
          <w:rFonts w:ascii="Rockwell" w:eastAsia="Rockwell" w:hAnsi="Rockwell" w:cs="Times New Roman"/>
        </w:rPr>
        <w:t>e</w:t>
      </w:r>
    </w:p>
    <w:p w14:paraId="30ED60CF"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1000:AB8::/64 [90/131584]</w:t>
      </w:r>
    </w:p>
    <w:p w14:paraId="1DA7C09D"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47951197"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1010:AB8::/64 [90/131328]</w:t>
      </w:r>
    </w:p>
    <w:p w14:paraId="3CD09D6E"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2A345B0E"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1020:AB8::/64 [90/131072]</w:t>
      </w:r>
    </w:p>
    <w:p w14:paraId="3595F69D"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5522A64C"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1030:AB8::/64 [90/130816]</w:t>
      </w:r>
    </w:p>
    <w:p w14:paraId="2D529378"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53F01E9C"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C   1040:AB8::/64 [0/0]</w:t>
      </w:r>
    </w:p>
    <w:p w14:paraId="3DD33378"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Loopback0, directly connected</w:t>
      </w:r>
    </w:p>
    <w:p w14:paraId="6A6A528A"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L   1040:AB8::20C:CFFF:FE98:3D97/128 [0/0]</w:t>
      </w:r>
    </w:p>
    <w:p w14:paraId="0BED7112"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Loopback0, receive</w:t>
      </w:r>
    </w:p>
    <w:p w14:paraId="2F177976"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2010:AB8::/64 [90/3840]</w:t>
      </w:r>
    </w:p>
    <w:p w14:paraId="329B6701"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0ECB619D"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2020:AB8::/64 [90/3584]</w:t>
      </w:r>
    </w:p>
    <w:p w14:paraId="2B6C8C1E"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7E482AB2"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2030:AB8::/64 [90/3584]</w:t>
      </w:r>
    </w:p>
    <w:p w14:paraId="319AD9AA"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1C9D10EC"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2040:AB8::/64 [90/3328]</w:t>
      </w:r>
    </w:p>
    <w:p w14:paraId="509EF01F"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7C6EAC8D"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2050:AB8::/64 [90/3328]</w:t>
      </w:r>
    </w:p>
    <w:p w14:paraId="3CDE8E84"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410E2A01"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2060:AB8::/64 [90/3072]</w:t>
      </w:r>
    </w:p>
    <w:p w14:paraId="576E5036"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3E081E61"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D   2070:AB8::/64 [90/3072]</w:t>
      </w:r>
    </w:p>
    <w:p w14:paraId="58824541"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FE80::7, GigabitEthernet0/0/1</w:t>
      </w:r>
    </w:p>
    <w:p w14:paraId="18A7BC89"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C   2080:AB8::/64 [0/0]</w:t>
      </w:r>
    </w:p>
    <w:p w14:paraId="75F89926"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lastRenderedPageBreak/>
        <w:t xml:space="preserve">     via GigabitEthernet0/0/1, directly connected</w:t>
      </w:r>
    </w:p>
    <w:p w14:paraId="5D184EA6"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L   2080:AB8::8/128 [0/0]</w:t>
      </w:r>
    </w:p>
    <w:p w14:paraId="088E1C49"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GigabitEthernet0/0/1, receive</w:t>
      </w:r>
    </w:p>
    <w:p w14:paraId="4EDFD829" w14:textId="77777777" w:rsidR="009177A9" w:rsidRPr="009177A9" w:rsidRDefault="009177A9" w:rsidP="009177A9">
      <w:pPr>
        <w:rPr>
          <w:rFonts w:ascii="Courier New" w:eastAsia="Rockwell" w:hAnsi="Courier New" w:cs="Courier New"/>
        </w:rPr>
      </w:pPr>
      <w:r w:rsidRPr="009177A9">
        <w:rPr>
          <w:rFonts w:ascii="Courier New" w:eastAsia="Rockwell" w:hAnsi="Courier New" w:cs="Courier New"/>
        </w:rPr>
        <w:t>L   FF00::/8 [0/0]</w:t>
      </w:r>
    </w:p>
    <w:p w14:paraId="7E21D61A" w14:textId="7C748D35" w:rsidR="00B00E47" w:rsidRPr="009177A9" w:rsidRDefault="009177A9" w:rsidP="009177A9">
      <w:pPr>
        <w:rPr>
          <w:rFonts w:ascii="Courier New" w:eastAsia="Rockwell" w:hAnsi="Courier New" w:cs="Courier New"/>
        </w:rPr>
      </w:pPr>
      <w:r w:rsidRPr="009177A9">
        <w:rPr>
          <w:rFonts w:ascii="Courier New" w:eastAsia="Rockwell" w:hAnsi="Courier New" w:cs="Courier New"/>
        </w:rPr>
        <w:t xml:space="preserve">     via Null0, receive</w:t>
      </w:r>
    </w:p>
    <w:p w14:paraId="76630EDE" w14:textId="77777777" w:rsidR="00B00E47" w:rsidRDefault="00B00E47" w:rsidP="002B25D5"/>
    <w:p w14:paraId="081E9435" w14:textId="77777777" w:rsidR="00B00E47" w:rsidRDefault="00B00E47" w:rsidP="002B25D5"/>
    <w:p w14:paraId="0232A679" w14:textId="7CDD83F0" w:rsidR="00863939" w:rsidRDefault="00863939" w:rsidP="002B25D5">
      <w:r>
        <w:t>R4: sho</w:t>
      </w:r>
      <w:r w:rsidR="00043827">
        <w:t>w</w:t>
      </w:r>
      <w:r>
        <w:t xml:space="preserve"> ip eigrp, implementation of variance</w:t>
      </w:r>
    </w:p>
    <w:p w14:paraId="0F32FE88"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Metric weight K1=2, K2=1, K3=1, K4=1, K5=1</w:t>
      </w:r>
    </w:p>
    <w:p w14:paraId="325B6C6B"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Soft SIA disabled</w:t>
      </w:r>
    </w:p>
    <w:p w14:paraId="785B1A83"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NSF-aware route hold timer is 240</w:t>
      </w:r>
    </w:p>
    <w:p w14:paraId="5A150508"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EIGRP NSF disabled</w:t>
      </w:r>
    </w:p>
    <w:p w14:paraId="736EDE0B"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NSF signal timer is 20s</w:t>
      </w:r>
    </w:p>
    <w:p w14:paraId="7F49398A"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NSF converge timer is 120s</w:t>
      </w:r>
    </w:p>
    <w:p w14:paraId="3731528D"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Router-ID: 2.2.2.2</w:t>
      </w:r>
    </w:p>
    <w:p w14:paraId="7A38C8F4"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Topology : 0 (base)</w:t>
      </w:r>
    </w:p>
    <w:p w14:paraId="6F8241C2"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Active Timer: 3 min</w:t>
      </w:r>
    </w:p>
    <w:p w14:paraId="732198E6"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Distance: internal 90 external 170</w:t>
      </w:r>
    </w:p>
    <w:p w14:paraId="6AF39F45"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Maximum path: 16</w:t>
      </w:r>
    </w:p>
    <w:p w14:paraId="1F3213AD"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Maximum hopcount 100</w:t>
      </w:r>
    </w:p>
    <w:p w14:paraId="5F29A631"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Maximum metric variance 1</w:t>
      </w:r>
    </w:p>
    <w:p w14:paraId="5BD9978A"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w:t>
      </w:r>
    </w:p>
    <w:p w14:paraId="45977EFF"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EIGRP-IPv4 Protocol for AS(1)</w:t>
      </w:r>
    </w:p>
    <w:p w14:paraId="5FEFCBC2"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Metric weight K1=2, K2=1, K3=1, K4=1, K5=1</w:t>
      </w:r>
    </w:p>
    <w:p w14:paraId="0D68CA7D"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Soft SIA disabled</w:t>
      </w:r>
    </w:p>
    <w:p w14:paraId="082CDE4D"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NSF-aware route hold timer is 240</w:t>
      </w:r>
    </w:p>
    <w:p w14:paraId="3C58EEFD"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EIGRP NSF disabled</w:t>
      </w:r>
    </w:p>
    <w:p w14:paraId="3AD53089"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NSF signal timer is 20s</w:t>
      </w:r>
    </w:p>
    <w:p w14:paraId="1FB3BC55"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NSF converge timer is 120s</w:t>
      </w:r>
    </w:p>
    <w:p w14:paraId="4D4CC412" w14:textId="77777777" w:rsidR="00863939" w:rsidRPr="00863939" w:rsidRDefault="00863939" w:rsidP="00863939">
      <w:pPr>
        <w:spacing w:line="240" w:lineRule="auto"/>
        <w:rPr>
          <w:rFonts w:ascii="Courier New" w:eastAsia="Times New Roman" w:hAnsi="Courier New" w:cs="Courier New"/>
        </w:rPr>
      </w:pPr>
      <w:r w:rsidRPr="00863939">
        <w:rPr>
          <w:rFonts w:ascii="Courier New" w:eastAsia="Times New Roman" w:hAnsi="Courier New" w:cs="Courier New"/>
        </w:rPr>
        <w:t xml:space="preserve">  Router-ID: 10.2.2.2</w:t>
      </w:r>
    </w:p>
    <w:p w14:paraId="409FCD53" w14:textId="77777777" w:rsidR="00863939" w:rsidRDefault="00863939" w:rsidP="002B25D5"/>
    <w:p w14:paraId="6901DA24" w14:textId="2EC52BA3" w:rsidR="001F36FD" w:rsidRDefault="00F6774B" w:rsidP="002B25D5">
      <w:r>
        <w:t>R4: 172.16.</w:t>
      </w:r>
      <w:r w:rsidR="005D440B">
        <w:t>1.0 network as a separate autonomous system (removed from original config)</w:t>
      </w:r>
    </w:p>
    <w:p w14:paraId="6E55A933" w14:textId="187C45F8"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EIGRP-IPv4 Traffic Statistics for AS(1)</w:t>
      </w:r>
    </w:p>
    <w:p w14:paraId="67490408"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Hellos sent/received: 3974/3972</w:t>
      </w:r>
    </w:p>
    <w:p w14:paraId="772CA682"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Updates sent/received: 40/41</w:t>
      </w:r>
    </w:p>
    <w:p w14:paraId="06FCAFE2"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Queries sent/received: 1/4</w:t>
      </w:r>
    </w:p>
    <w:p w14:paraId="26F41EE2"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Replies sent/received: 4/1</w:t>
      </w:r>
    </w:p>
    <w:p w14:paraId="7E519D43"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Acks sent/received: 42/41</w:t>
      </w:r>
    </w:p>
    <w:p w14:paraId="1C0B1964"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SIA-Queries sent/received: 0/0</w:t>
      </w:r>
    </w:p>
    <w:p w14:paraId="70D9C327"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SIA-Replies sent/received: 0/0</w:t>
      </w:r>
    </w:p>
    <w:p w14:paraId="6D20A75A"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Hello Process ID: 515</w:t>
      </w:r>
    </w:p>
    <w:p w14:paraId="18C10F06"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PDM Process ID: 514</w:t>
      </w:r>
    </w:p>
    <w:p w14:paraId="416A1F3D"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Socket Queue: 0/10000/2/0 (current/max/highest/drops)</w:t>
      </w:r>
    </w:p>
    <w:p w14:paraId="1F3D3AA2"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Input Queue: 0/10000/2/0 (current/max/highest/drops)</w:t>
      </w:r>
    </w:p>
    <w:p w14:paraId="0AFF19AB"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w:t>
      </w:r>
    </w:p>
    <w:p w14:paraId="77886D2A" w14:textId="79849938"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EIGRP-IPv4 Traffic Statistics for AS(2)</w:t>
      </w:r>
    </w:p>
    <w:p w14:paraId="47D0DF5D"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Hellos sent/received: 996/989</w:t>
      </w:r>
    </w:p>
    <w:p w14:paraId="3315DD69" w14:textId="3FC19837" w:rsidR="00F6774B" w:rsidRPr="00F6774B" w:rsidRDefault="0077359C" w:rsidP="00F6774B">
      <w:pPr>
        <w:spacing w:line="240" w:lineRule="auto"/>
        <w:rPr>
          <w:rFonts w:ascii="Courier New" w:eastAsia="Times New Roman" w:hAnsi="Courier New" w:cs="Courier New"/>
        </w:rPr>
      </w:pPr>
      <w:r w:rsidRPr="00C835F4">
        <w:rPr>
          <w:rFonts w:ascii="Courier New" w:hAnsi="Courier New" w:cs="Courier New"/>
          <w:noProof/>
        </w:rPr>
        <w:lastRenderedPageBreak/>
        <mc:AlternateContent>
          <mc:Choice Requires="wpg">
            <w:drawing>
              <wp:anchor distT="0" distB="0" distL="457200" distR="457200" simplePos="0" relativeHeight="251658325" behindDoc="0" locked="0" layoutInCell="1" allowOverlap="1" wp14:anchorId="69594B41" wp14:editId="2F74C229">
                <wp:simplePos x="0" y="0"/>
                <wp:positionH relativeFrom="page">
                  <wp:posOffset>5641158</wp:posOffset>
                </wp:positionH>
                <wp:positionV relativeFrom="page">
                  <wp:align>center</wp:align>
                </wp:positionV>
                <wp:extent cx="2020570" cy="937260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2020570" cy="9372600"/>
                          <a:chOff x="0" y="0"/>
                          <a:chExt cx="2933967" cy="9372600"/>
                        </a:xfrm>
                      </wpg:grpSpPr>
                      <wps:wsp>
                        <wps:cNvPr id="10" name="Text Box 10"/>
                        <wps:cNvSpPr txBox="1"/>
                        <wps:spPr>
                          <a:xfrm>
                            <a:off x="0" y="4756483"/>
                            <a:ext cx="2057400" cy="360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D6C5E" w14:textId="2066872A" w:rsidR="00C835F4" w:rsidRDefault="00C835F4">
                              <w:pPr>
                                <w:pStyle w:val="TOCHeading"/>
                                <w:spacing w:before="120"/>
                                <w:rPr>
                                  <w:color w:val="EA4E4E" w:themeColor="accent1"/>
                                  <w:sz w:val="26"/>
                                  <w:szCs w:val="26"/>
                                </w:rPr>
                              </w:pPr>
                            </w:p>
                            <w:p w14:paraId="6EF10E06" w14:textId="150604FC" w:rsidR="00C835F4" w:rsidRPr="005E19E0" w:rsidRDefault="00C835F4" w:rsidP="00C835F4">
                              <w:pPr>
                                <w:rPr>
                                  <w:color w:val="EA4E4E" w:themeColor="accent1"/>
                                </w:rPr>
                              </w:pPr>
                              <w:r w:rsidRPr="005E19E0">
                                <w:rPr>
                                  <w:color w:val="EA4E4E" w:themeColor="accent1"/>
                                </w:rPr>
                                <w:t xml:space="preserve">The </w:t>
                              </w:r>
                              <w:r w:rsidR="005E19E0" w:rsidRPr="005E19E0">
                                <w:rPr>
                                  <w:color w:val="EA4E4E" w:themeColor="accent1"/>
                                </w:rPr>
                                <w:t xml:space="preserve">“P” next to </w:t>
                              </w:r>
                              <w:r w:rsidR="008C2952">
                                <w:rPr>
                                  <w:color w:val="EA4E4E" w:themeColor="accent1"/>
                                </w:rPr>
                                <w:t xml:space="preserve">the routes in “show ip eigrp topology” </w:t>
                              </w:r>
                              <w:r w:rsidR="00A6137D">
                                <w:rPr>
                                  <w:color w:val="EA4E4E" w:themeColor="accent1"/>
                                </w:rPr>
                                <w:t>stand for “passive” meaning</w:t>
                              </w:r>
                              <w:r w:rsidR="0023353F">
                                <w:rPr>
                                  <w:color w:val="EA4E4E" w:themeColor="accent1"/>
                                </w:rPr>
                                <w:t xml:space="preserve"> a route is reachable</w:t>
                              </w:r>
                              <w:r w:rsidR="00BC0EED">
                                <w:rPr>
                                  <w:color w:val="EA4E4E" w:themeColor="accent1"/>
                                </w:rPr>
                                <w:t>. “A” for “active” will show</w:t>
                              </w:r>
                              <w:r w:rsidR="0023353F">
                                <w:rPr>
                                  <w:color w:val="EA4E4E" w:themeColor="accent1"/>
                                </w:rPr>
                                <w:t xml:space="preserve"> </w:t>
                              </w:r>
                              <w:r w:rsidR="00BC0EED">
                                <w:rPr>
                                  <w:color w:val="EA4E4E" w:themeColor="accent1"/>
                                </w:rPr>
                                <w:t>if</w:t>
                              </w:r>
                              <w:r w:rsidR="00A6137D">
                                <w:rPr>
                                  <w:color w:val="EA4E4E" w:themeColor="accent1"/>
                                </w:rPr>
                                <w:t xml:space="preserve"> the router is</w:t>
                              </w:r>
                              <w:r w:rsidR="00BC0EED">
                                <w:rPr>
                                  <w:color w:val="EA4E4E" w:themeColor="accent1"/>
                                </w:rPr>
                                <w:t xml:space="preserve"> </w:t>
                              </w:r>
                              <w:r w:rsidR="00A6137D">
                                <w:rPr>
                                  <w:color w:val="EA4E4E" w:themeColor="accent1"/>
                                </w:rPr>
                                <w:t xml:space="preserve">looking for </w:t>
                              </w:r>
                              <w:r w:rsidR="0023353F">
                                <w:rPr>
                                  <w:color w:val="EA4E4E" w:themeColor="accent1"/>
                                </w:rPr>
                                <w:t xml:space="preserve">more </w:t>
                              </w:r>
                              <w:r w:rsidR="00BC0EED">
                                <w:rPr>
                                  <w:color w:val="EA4E4E" w:themeColor="accent1"/>
                                </w:rPr>
                                <w:t>routes</w:t>
                              </w:r>
                              <w:r w:rsidR="00A6137D">
                                <w:rPr>
                                  <w:color w:val="EA4E4E" w:themeColor="accen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1" name="Group 11"/>
                        <wpg:cNvGrpSpPr/>
                        <wpg:grpSpPr>
                          <a:xfrm>
                            <a:off x="2019300" y="0"/>
                            <a:ext cx="914667" cy="9372600"/>
                            <a:chOff x="0" y="0"/>
                            <a:chExt cx="914667" cy="9372600"/>
                          </a:xfrm>
                        </wpg:grpSpPr>
                        <wps:wsp>
                          <wps:cNvPr id="12" name="Rectangle 12"/>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685800" cy="9372600"/>
                              <a:chOff x="0" y="0"/>
                              <a:chExt cx="685922" cy="9372600"/>
                            </a:xfrm>
                          </wpg:grpSpPr>
                          <wps:wsp>
                            <wps:cNvPr id="16"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93200</wp14:pctHeight>
                </wp14:sizeRelV>
              </wp:anchor>
            </w:drawing>
          </mc:Choice>
          <mc:Fallback>
            <w:pict>
              <v:group w14:anchorId="69594B41" id="Group 9" o:spid="_x0000_s1057" style="position:absolute;margin-left:444.2pt;margin-top:0;width:159.1pt;height:738pt;z-index:251658325;mso-height-percent:932;mso-wrap-distance-left:36pt;mso-wrap-distance-right:36pt;mso-position-horizontal-relative:page;mso-position-vertical:center;mso-position-vertical-relative:page;mso-height-percent:932;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">
                <v:shape id="Text Box 10" o:spid="_x0000_s1058" type="#_x0000_t202" style="position:absolute;top:47564;width:20574;height:3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6ED6C5E" w14:textId="2066872A" w:rsidR="00C835F4" w:rsidRDefault="00C835F4">
                        <w:pPr>
                          <w:pStyle w:val="TOCHeading"/>
                          <w:spacing w:before="120"/>
                          <w:rPr>
                            <w:color w:val="EA4E4E" w:themeColor="accent1"/>
                            <w:sz w:val="26"/>
                            <w:szCs w:val="26"/>
                          </w:rPr>
                        </w:pPr>
                      </w:p>
                      <w:p w14:paraId="6EF10E06" w14:textId="150604FC" w:rsidR="00C835F4" w:rsidRPr="005E19E0" w:rsidRDefault="00C835F4" w:rsidP="00C835F4">
                        <w:pPr>
                          <w:rPr>
                            <w:color w:val="EA4E4E" w:themeColor="accent1"/>
                          </w:rPr>
                        </w:pPr>
                        <w:r w:rsidRPr="005E19E0">
                          <w:rPr>
                            <w:color w:val="EA4E4E" w:themeColor="accent1"/>
                          </w:rPr>
                          <w:t xml:space="preserve">The </w:t>
                        </w:r>
                        <w:r w:rsidR="005E19E0" w:rsidRPr="005E19E0">
                          <w:rPr>
                            <w:color w:val="EA4E4E" w:themeColor="accent1"/>
                          </w:rPr>
                          <w:t xml:space="preserve">“P” next to </w:t>
                        </w:r>
                        <w:r w:rsidR="008C2952">
                          <w:rPr>
                            <w:color w:val="EA4E4E" w:themeColor="accent1"/>
                          </w:rPr>
                          <w:t xml:space="preserve">the routes in “show ip eigrp topology” </w:t>
                        </w:r>
                        <w:r w:rsidR="00A6137D">
                          <w:rPr>
                            <w:color w:val="EA4E4E" w:themeColor="accent1"/>
                          </w:rPr>
                          <w:t>stand for “passive” meaning</w:t>
                        </w:r>
                        <w:r w:rsidR="0023353F">
                          <w:rPr>
                            <w:color w:val="EA4E4E" w:themeColor="accent1"/>
                          </w:rPr>
                          <w:t xml:space="preserve"> a route is reachable</w:t>
                        </w:r>
                        <w:r w:rsidR="00BC0EED">
                          <w:rPr>
                            <w:color w:val="EA4E4E" w:themeColor="accent1"/>
                          </w:rPr>
                          <w:t>. “A” for “active” will show</w:t>
                        </w:r>
                        <w:r w:rsidR="0023353F">
                          <w:rPr>
                            <w:color w:val="EA4E4E" w:themeColor="accent1"/>
                          </w:rPr>
                          <w:t xml:space="preserve"> </w:t>
                        </w:r>
                        <w:r w:rsidR="00BC0EED">
                          <w:rPr>
                            <w:color w:val="EA4E4E" w:themeColor="accent1"/>
                          </w:rPr>
                          <w:t>if</w:t>
                        </w:r>
                        <w:r w:rsidR="00A6137D">
                          <w:rPr>
                            <w:color w:val="EA4E4E" w:themeColor="accent1"/>
                          </w:rPr>
                          <w:t xml:space="preserve"> the router is</w:t>
                        </w:r>
                        <w:r w:rsidR="00BC0EED">
                          <w:rPr>
                            <w:color w:val="EA4E4E" w:themeColor="accent1"/>
                          </w:rPr>
                          <w:t xml:space="preserve"> </w:t>
                        </w:r>
                        <w:r w:rsidR="00A6137D">
                          <w:rPr>
                            <w:color w:val="EA4E4E" w:themeColor="accent1"/>
                          </w:rPr>
                          <w:t xml:space="preserve">looking for </w:t>
                        </w:r>
                        <w:r w:rsidR="0023353F">
                          <w:rPr>
                            <w:color w:val="EA4E4E" w:themeColor="accent1"/>
                          </w:rPr>
                          <w:t xml:space="preserve">more </w:t>
                        </w:r>
                        <w:r w:rsidR="00BC0EED">
                          <w:rPr>
                            <w:color w:val="EA4E4E" w:themeColor="accent1"/>
                          </w:rPr>
                          <w:t>routes</w:t>
                        </w:r>
                        <w:r w:rsidR="00A6137D">
                          <w:rPr>
                            <w:color w:val="EA4E4E" w:themeColor="accent1"/>
                          </w:rPr>
                          <w:t>.</w:t>
                        </w:r>
                      </w:p>
                    </w:txbxContent>
                  </v:textbox>
                </v:shape>
                <v:group id="Group 11" o:spid="_x0000_s1059"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60"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" fillcolor="white [3212]" stroked="f" strokeweight="1pt">
                    <v:fill opacity="0"/>
                  </v:rect>
                  <v:group id="Group 13" o:spid="_x0000_s1061"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Rectangle 8" o:spid="_x0000_s1062"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" path="m,l667679,r,9363456l,9363456,219021,5372097,,xe" fillcolor="#ea4e4e [3204]" stroked="f" strokeweight="1pt">
                      <v:stroke joinstyle="miter"/>
                      <v:path arrowok="t" o:connecttype="custom" o:connectlocs="0,0;667512,0;667512,9363456;0,9363456;218966,5372097;0,0" o:connectangles="0,0,0,0,0,0"/>
                    </v:shape>
                    <v:rect id="Rectangle 20" o:spid="_x0000_s1063"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" stroked="f" strokeweight="1pt">
                      <v:fill r:id="rId9" o:title="" recolor="t" rotate="t" type="frame"/>
                    </v:rect>
                  </v:group>
                </v:group>
                <w10:wrap type="square" anchorx="page" anchory="page"/>
              </v:group>
            </w:pict>
          </mc:Fallback>
        </mc:AlternateContent>
      </w:r>
      <w:r w:rsidR="00F6774B" w:rsidRPr="00F6774B">
        <w:rPr>
          <w:rFonts w:ascii="Courier New" w:eastAsia="Times New Roman" w:hAnsi="Courier New" w:cs="Courier New"/>
        </w:rPr>
        <w:t xml:space="preserve">  Updates sent/received: 5/5</w:t>
      </w:r>
    </w:p>
    <w:p w14:paraId="68DBCAD3"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Queries sent/received: 0/0</w:t>
      </w:r>
    </w:p>
    <w:p w14:paraId="5300FE02" w14:textId="52D7E6E4"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Replies sent/received: 0/0</w:t>
      </w:r>
    </w:p>
    <w:p w14:paraId="681D6825" w14:textId="58946455"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Acks sent/received: 3/3</w:t>
      </w:r>
    </w:p>
    <w:p w14:paraId="4B312FFA"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SIA-Queries sent/received: 0/0</w:t>
      </w:r>
    </w:p>
    <w:p w14:paraId="390A702C"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SIA-Replies sent/received: 0/0</w:t>
      </w:r>
    </w:p>
    <w:p w14:paraId="607E2678"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Hello Process ID: 518</w:t>
      </w:r>
    </w:p>
    <w:p w14:paraId="6296A54E"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PDM Process ID: 517</w:t>
      </w:r>
    </w:p>
    <w:p w14:paraId="485087C3"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Socket Queue: 0/10000/1/0 (current/max/highest/drops)</w:t>
      </w:r>
    </w:p>
    <w:p w14:paraId="5475294B" w14:textId="77777777" w:rsidR="00F6774B" w:rsidRPr="00F6774B" w:rsidRDefault="00F6774B" w:rsidP="00F6774B">
      <w:pPr>
        <w:spacing w:line="240" w:lineRule="auto"/>
        <w:rPr>
          <w:rFonts w:ascii="Courier New" w:eastAsia="Times New Roman" w:hAnsi="Courier New" w:cs="Courier New"/>
        </w:rPr>
      </w:pPr>
      <w:r w:rsidRPr="00F6774B">
        <w:rPr>
          <w:rFonts w:ascii="Courier New" w:eastAsia="Times New Roman" w:hAnsi="Courier New" w:cs="Courier New"/>
        </w:rPr>
        <w:t xml:space="preserve">  Input Queue: 0/10000/1/0 (current/max/highest/drops)</w:t>
      </w:r>
    </w:p>
    <w:p w14:paraId="3A8115E3" w14:textId="77777777" w:rsidR="00F6774B" w:rsidRDefault="00F6774B" w:rsidP="002B25D5"/>
    <w:p w14:paraId="3234F7A8" w14:textId="77777777" w:rsidR="001F36FD" w:rsidRDefault="001F36FD" w:rsidP="002B25D5"/>
    <w:p w14:paraId="4D598BF8" w14:textId="3080F76E" w:rsidR="00146883" w:rsidRDefault="002B25D5" w:rsidP="002B25D5">
      <w:r>
        <w:t>R</w:t>
      </w:r>
      <w:r w:rsidR="00EF72FF">
        <w:t>4</w:t>
      </w:r>
      <w:r w:rsidR="00146883">
        <w:t>: show ip eigrp topology (missing 172.16.1.0 network)</w:t>
      </w:r>
    </w:p>
    <w:p w14:paraId="25D113B9" w14:textId="77777777" w:rsidR="00146883" w:rsidRPr="00146883" w:rsidRDefault="00146883" w:rsidP="00146883">
      <w:pPr>
        <w:rPr>
          <w:rFonts w:ascii="Courier New" w:hAnsi="Courier New" w:cs="Courier New"/>
        </w:rPr>
      </w:pPr>
      <w:r w:rsidRPr="00146883">
        <w:rPr>
          <w:rFonts w:ascii="Courier New" w:hAnsi="Courier New" w:cs="Courier New"/>
        </w:rPr>
        <w:t>P 10.2.2.0/24, 1 successors, FD is 131072</w:t>
      </w:r>
    </w:p>
    <w:p w14:paraId="60EE6FC8" w14:textId="77777777" w:rsidR="00146883" w:rsidRPr="00146883" w:rsidRDefault="00146883" w:rsidP="00146883">
      <w:pPr>
        <w:rPr>
          <w:rFonts w:ascii="Courier New" w:hAnsi="Courier New" w:cs="Courier New"/>
        </w:rPr>
      </w:pPr>
      <w:r w:rsidRPr="00146883">
        <w:rPr>
          <w:rFonts w:ascii="Courier New" w:hAnsi="Courier New" w:cs="Courier New"/>
        </w:rPr>
        <w:t xml:space="preserve">         via 192.168.3.1 (131072/130816), GigabitEthernet0/0/1</w:t>
      </w:r>
    </w:p>
    <w:p w14:paraId="36432D40" w14:textId="36F3D2F3" w:rsidR="00146883" w:rsidRPr="00146883" w:rsidRDefault="00146883" w:rsidP="00146883">
      <w:pPr>
        <w:rPr>
          <w:rFonts w:ascii="Courier New" w:hAnsi="Courier New" w:cs="Courier New"/>
        </w:rPr>
      </w:pPr>
      <w:r w:rsidRPr="00146883">
        <w:rPr>
          <w:rFonts w:ascii="Courier New" w:hAnsi="Courier New" w:cs="Courier New"/>
        </w:rPr>
        <w:t>P 10.3.3.0/24, 1 successors, FD is 130816</w:t>
      </w:r>
    </w:p>
    <w:p w14:paraId="4A2BCD76" w14:textId="77777777" w:rsidR="00146883" w:rsidRPr="00146883" w:rsidRDefault="00146883" w:rsidP="00146883">
      <w:pPr>
        <w:rPr>
          <w:rFonts w:ascii="Courier New" w:hAnsi="Courier New" w:cs="Courier New"/>
        </w:rPr>
      </w:pPr>
      <w:r w:rsidRPr="00146883">
        <w:rPr>
          <w:rFonts w:ascii="Courier New" w:hAnsi="Courier New" w:cs="Courier New"/>
        </w:rPr>
        <w:t xml:space="preserve">         via 192.168.3.1 (130816/128256), GigabitEthernet0/0/1</w:t>
      </w:r>
    </w:p>
    <w:p w14:paraId="0D760036" w14:textId="77777777" w:rsidR="00146883" w:rsidRPr="00146883" w:rsidRDefault="00146883" w:rsidP="00146883">
      <w:pPr>
        <w:rPr>
          <w:rFonts w:ascii="Courier New" w:hAnsi="Courier New" w:cs="Courier New"/>
        </w:rPr>
      </w:pPr>
      <w:r w:rsidRPr="00146883">
        <w:rPr>
          <w:rFonts w:ascii="Courier New" w:hAnsi="Courier New" w:cs="Courier New"/>
        </w:rPr>
        <w:t>P 10.4.4.0/24, 1 successors, FD is 128256</w:t>
      </w:r>
    </w:p>
    <w:p w14:paraId="02F2D104" w14:textId="77777777" w:rsidR="00146883" w:rsidRPr="00146883" w:rsidRDefault="00146883" w:rsidP="00146883">
      <w:pPr>
        <w:rPr>
          <w:rFonts w:ascii="Courier New" w:hAnsi="Courier New" w:cs="Courier New"/>
        </w:rPr>
      </w:pPr>
      <w:r w:rsidRPr="00146883">
        <w:rPr>
          <w:rFonts w:ascii="Courier New" w:hAnsi="Courier New" w:cs="Courier New"/>
        </w:rPr>
        <w:t xml:space="preserve">         via Connected, Loopback0</w:t>
      </w:r>
    </w:p>
    <w:p w14:paraId="38493F2D" w14:textId="77777777" w:rsidR="00146883" w:rsidRPr="00146883" w:rsidRDefault="00146883" w:rsidP="00146883">
      <w:pPr>
        <w:rPr>
          <w:rFonts w:ascii="Courier New" w:hAnsi="Courier New" w:cs="Courier New"/>
        </w:rPr>
      </w:pPr>
      <w:r w:rsidRPr="00146883">
        <w:rPr>
          <w:rFonts w:ascii="Courier New" w:hAnsi="Courier New" w:cs="Courier New"/>
        </w:rPr>
        <w:t>P 10.5.5.0/24, 1 successors, FD is 130816</w:t>
      </w:r>
    </w:p>
    <w:p w14:paraId="6D096814" w14:textId="77777777" w:rsidR="00146883" w:rsidRPr="00146883" w:rsidRDefault="00146883" w:rsidP="00146883">
      <w:pPr>
        <w:rPr>
          <w:rFonts w:ascii="Courier New" w:hAnsi="Courier New" w:cs="Courier New"/>
        </w:rPr>
      </w:pPr>
      <w:r w:rsidRPr="00146883">
        <w:rPr>
          <w:rFonts w:ascii="Courier New" w:hAnsi="Courier New" w:cs="Courier New"/>
        </w:rPr>
        <w:t xml:space="preserve">         via 192.168.4.2 (130816/128256), GigabitEthernet0/0/0</w:t>
      </w:r>
    </w:p>
    <w:p w14:paraId="1CEACA18" w14:textId="77777777" w:rsidR="00146883" w:rsidRPr="00146883" w:rsidRDefault="00146883" w:rsidP="00146883">
      <w:pPr>
        <w:rPr>
          <w:rFonts w:ascii="Courier New" w:hAnsi="Courier New" w:cs="Courier New"/>
        </w:rPr>
      </w:pPr>
      <w:r w:rsidRPr="00146883">
        <w:rPr>
          <w:rFonts w:ascii="Courier New" w:hAnsi="Courier New" w:cs="Courier New"/>
        </w:rPr>
        <w:t>P 192.168.1.0/24, 1 successors, FD is 3328</w:t>
      </w:r>
    </w:p>
    <w:p w14:paraId="7657B3E3" w14:textId="5154F04C" w:rsidR="00146883" w:rsidRPr="00146883" w:rsidRDefault="00146883" w:rsidP="00146883">
      <w:pPr>
        <w:rPr>
          <w:rFonts w:ascii="Courier New" w:hAnsi="Courier New" w:cs="Courier New"/>
        </w:rPr>
      </w:pPr>
      <w:r w:rsidRPr="00146883">
        <w:rPr>
          <w:rFonts w:ascii="Courier New" w:hAnsi="Courier New" w:cs="Courier New"/>
        </w:rPr>
        <w:t xml:space="preserve">         via 192.168.3.1 (3328/3072), GigabitEthernet0/0/1</w:t>
      </w:r>
    </w:p>
    <w:p w14:paraId="1D9CFC02" w14:textId="77777777" w:rsidR="00146883" w:rsidRPr="00146883" w:rsidRDefault="00146883" w:rsidP="00146883">
      <w:pPr>
        <w:rPr>
          <w:rFonts w:ascii="Courier New" w:hAnsi="Courier New" w:cs="Courier New"/>
        </w:rPr>
      </w:pPr>
      <w:r w:rsidRPr="00146883">
        <w:rPr>
          <w:rFonts w:ascii="Courier New" w:hAnsi="Courier New" w:cs="Courier New"/>
        </w:rPr>
        <w:t>P 192.168.2.0/24, 1 successors, FD is 3072</w:t>
      </w:r>
    </w:p>
    <w:p w14:paraId="2A7CABF9" w14:textId="77777777" w:rsidR="00146883" w:rsidRPr="00146883" w:rsidRDefault="00146883" w:rsidP="00146883">
      <w:pPr>
        <w:rPr>
          <w:rFonts w:ascii="Courier New" w:hAnsi="Courier New" w:cs="Courier New"/>
        </w:rPr>
      </w:pPr>
      <w:r w:rsidRPr="00146883">
        <w:rPr>
          <w:rFonts w:ascii="Courier New" w:hAnsi="Courier New" w:cs="Courier New"/>
        </w:rPr>
        <w:t xml:space="preserve">         via 192.168.3.1 (3072/2816), GigabitEthernet0/0/1</w:t>
      </w:r>
    </w:p>
    <w:p w14:paraId="0BDE41BB" w14:textId="77777777" w:rsidR="00146883" w:rsidRPr="00146883" w:rsidRDefault="00146883" w:rsidP="00146883">
      <w:pPr>
        <w:rPr>
          <w:rFonts w:ascii="Courier New" w:hAnsi="Courier New" w:cs="Courier New"/>
        </w:rPr>
      </w:pPr>
      <w:r w:rsidRPr="00146883">
        <w:rPr>
          <w:rFonts w:ascii="Courier New" w:hAnsi="Courier New" w:cs="Courier New"/>
        </w:rPr>
        <w:t>P 192.168.3.0/24, 1 successors, FD is 2816</w:t>
      </w:r>
    </w:p>
    <w:p w14:paraId="688C6757" w14:textId="77777777" w:rsidR="00146883" w:rsidRPr="00146883" w:rsidRDefault="00146883" w:rsidP="00146883">
      <w:pPr>
        <w:rPr>
          <w:rFonts w:ascii="Courier New" w:hAnsi="Courier New" w:cs="Courier New"/>
        </w:rPr>
      </w:pPr>
      <w:r w:rsidRPr="00146883">
        <w:rPr>
          <w:rFonts w:ascii="Courier New" w:hAnsi="Courier New" w:cs="Courier New"/>
        </w:rPr>
        <w:t xml:space="preserve">         via Connected, GigabitEthernet0/0/1</w:t>
      </w:r>
    </w:p>
    <w:p w14:paraId="6D656E96" w14:textId="77777777" w:rsidR="00146883" w:rsidRPr="00146883" w:rsidRDefault="00146883" w:rsidP="00146883">
      <w:pPr>
        <w:rPr>
          <w:rFonts w:ascii="Courier New" w:hAnsi="Courier New" w:cs="Courier New"/>
        </w:rPr>
      </w:pPr>
      <w:r w:rsidRPr="00146883">
        <w:rPr>
          <w:rFonts w:ascii="Courier New" w:hAnsi="Courier New" w:cs="Courier New"/>
        </w:rPr>
        <w:t>P 192.168.4.0/24, 1 successors, FD is 2816</w:t>
      </w:r>
    </w:p>
    <w:p w14:paraId="645916C8" w14:textId="6750659A" w:rsidR="00146883" w:rsidRPr="00146883" w:rsidRDefault="00146883" w:rsidP="00146883">
      <w:pPr>
        <w:rPr>
          <w:rFonts w:ascii="Courier New" w:hAnsi="Courier New" w:cs="Courier New"/>
        </w:rPr>
      </w:pPr>
      <w:r w:rsidRPr="00146883">
        <w:rPr>
          <w:rFonts w:ascii="Courier New" w:hAnsi="Courier New" w:cs="Courier New"/>
        </w:rPr>
        <w:t xml:space="preserve">         via Connected, GigabitEthernet0/0/0</w:t>
      </w:r>
    </w:p>
    <w:p w14:paraId="0237C749" w14:textId="77777777" w:rsidR="00146883" w:rsidRDefault="00146883" w:rsidP="002B25D5"/>
    <w:p w14:paraId="6287A662" w14:textId="75F70E44" w:rsidR="002B25D5" w:rsidRDefault="00146883" w:rsidP="002B25D5">
      <w:r>
        <w:t>R4</w:t>
      </w:r>
      <w:r w:rsidR="00EF72FF">
        <w:t>: Proof of unequal cost load balancing</w:t>
      </w:r>
    </w:p>
    <w:p w14:paraId="47DAAD7D" w14:textId="2B3E7BBD" w:rsidR="00EF72FF" w:rsidRPr="00140C17" w:rsidRDefault="00EF72FF" w:rsidP="00EF72FF">
      <w:pPr>
        <w:jc w:val="center"/>
      </w:pPr>
      <w:r>
        <w:rPr>
          <w:noProof/>
        </w:rPr>
        <w:lastRenderedPageBreak/>
        <w:drawing>
          <wp:inline distT="0" distB="0" distL="0" distR="0" wp14:anchorId="171DC7A5" wp14:editId="6C80D171">
            <wp:extent cx="4464782" cy="3087077"/>
            <wp:effectExtent l="152400" t="152400" r="354965" b="3613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1935" cy="30920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51F239D" w14:textId="71F4AA58" w:rsidR="006E4B1A" w:rsidRDefault="006E4B1A"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p>
    <w:p w14:paraId="17E2EAA2" w14:textId="395F7C76" w:rsidR="00D448FD" w:rsidRPr="00D448FD" w:rsidRDefault="00DC5428"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r>
        <w:rPr>
          <w:rFonts w:ascii="Franklin Gothic Demi" w:eastAsia="Times New Roman" w:hAnsi="Franklin Gothic Demi" w:cs="Times New Roman"/>
          <w:caps/>
          <w:sz w:val="32"/>
          <w:szCs w:val="24"/>
        </w:rPr>
        <w:t>Problems</w:t>
      </w:r>
    </w:p>
    <w:p w14:paraId="5B62964E" w14:textId="77777777" w:rsidR="0077506D" w:rsidRPr="0077506D" w:rsidRDefault="0077506D" w:rsidP="005136D4">
      <w:pPr>
        <w:spacing w:line="360" w:lineRule="auto"/>
        <w:rPr>
          <w:rFonts w:cs="Calibri Light"/>
          <w:lang w:val="en"/>
        </w:rPr>
      </w:pPr>
      <w:r w:rsidRPr="0077506D">
        <w:rPr>
          <w:rFonts w:cs="Calibri Light"/>
          <w:lang w:val="en"/>
        </w:rPr>
        <w:t>Following splitting up with my lab partner the previous lab, he did not want to work with me for this lab. I’m not sure why this happened as our split was an amicable one. It’s possible he thought working alone was more productive.</w:t>
      </w:r>
    </w:p>
    <w:p w14:paraId="702D0BEB" w14:textId="5F9BCA3D" w:rsidR="0077506D" w:rsidRPr="0077506D" w:rsidRDefault="0077506D" w:rsidP="005136D4">
      <w:pPr>
        <w:spacing w:line="360" w:lineRule="auto"/>
        <w:rPr>
          <w:rFonts w:cs="Calibri Light"/>
          <w:lang w:val="en"/>
        </w:rPr>
      </w:pPr>
      <w:r w:rsidRPr="0077506D">
        <w:rPr>
          <w:rFonts w:cs="Calibri Light"/>
          <w:lang w:val="en"/>
        </w:rPr>
        <w:t xml:space="preserve">At one point in time, IPv4 EIGRP routes didn’t show up in routing table despite me having entered grammatically correct network statements. The problem was that the statements were worded as </w:t>
      </w:r>
      <w:r w:rsidRPr="0077506D">
        <w:rPr>
          <w:rFonts w:cs="Courier New"/>
        </w:rPr>
        <w:t xml:space="preserve">network 192.168.0.1 </w:t>
      </w:r>
      <w:r w:rsidRPr="0077506D">
        <w:rPr>
          <w:rFonts w:cs="Calibri Light"/>
          <w:lang w:val="en"/>
        </w:rPr>
        <w:t xml:space="preserve">for IP addresses of </w:t>
      </w:r>
      <w:r w:rsidRPr="0077506D">
        <w:rPr>
          <w:rFonts w:cs="Courier New"/>
        </w:rPr>
        <w:t>192.168.1.1</w:t>
      </w:r>
      <w:r w:rsidRPr="0077506D">
        <w:rPr>
          <w:rFonts w:cs="Calibri Light"/>
          <w:lang w:val="en"/>
        </w:rPr>
        <w:t xml:space="preserve">. While this was a minor goof-up, the loopback addresses were totally wrong, e.g., </w:t>
      </w:r>
      <w:r w:rsidRPr="0077506D">
        <w:rPr>
          <w:rFonts w:cs="Courier New"/>
        </w:rPr>
        <w:t xml:space="preserve">network 10.0.0.1 </w:t>
      </w:r>
      <w:r w:rsidRPr="0077506D">
        <w:rPr>
          <w:rFonts w:cs="Calibri Light"/>
          <w:lang w:val="en"/>
        </w:rPr>
        <w:t xml:space="preserve">for </w:t>
      </w:r>
      <w:r w:rsidRPr="0077506D">
        <w:rPr>
          <w:rFonts w:cs="Courier New"/>
        </w:rPr>
        <w:t>1.1.1.1</w:t>
      </w:r>
      <w:r w:rsidRPr="0077506D">
        <w:rPr>
          <w:rFonts w:cs="Calibri Light"/>
          <w:lang w:val="en"/>
        </w:rPr>
        <w:t xml:space="preserve">. Changing the addresses </w:t>
      </w:r>
    </w:p>
    <w:p w14:paraId="0B2F318F" w14:textId="77777777" w:rsidR="0077506D" w:rsidRPr="0077506D" w:rsidRDefault="0077506D" w:rsidP="005136D4">
      <w:pPr>
        <w:spacing w:line="360" w:lineRule="auto"/>
        <w:rPr>
          <w:rFonts w:cs="Calibri Light"/>
          <w:lang w:val="en"/>
        </w:rPr>
      </w:pPr>
      <w:r w:rsidRPr="0077506D">
        <w:rPr>
          <w:rFonts w:cs="Calibri Light"/>
          <w:lang w:val="en"/>
        </w:rPr>
        <w:t xml:space="preserve">Moreover, IPv6 EIGRP on R2 displayed a “retry limit” error wherein the interface would successfully connect using EIGRP, then disconnect. </w:t>
      </w:r>
    </w:p>
    <w:p w14:paraId="2C8CDFBE" w14:textId="77777777" w:rsidR="0077506D" w:rsidRPr="0077506D" w:rsidRDefault="0077506D" w:rsidP="005136D4">
      <w:pPr>
        <w:spacing w:line="360" w:lineRule="auto"/>
        <w:rPr>
          <w:rFonts w:cstheme="majorHAnsi"/>
          <w:lang w:val="en"/>
        </w:rPr>
      </w:pPr>
      <w:r w:rsidRPr="0077506D">
        <w:rPr>
          <w:rFonts w:cs="Calibri Light"/>
          <w:lang w:val="en"/>
        </w:rPr>
        <w:t xml:space="preserve">After troubleshooting these issues, I found out that “holding time expired” for both ipv4 and ipv6 on the link between R1 and R2, and an interface goodbye was received, meaning EIGRP went down while the link was still active. At the end of the error messages, the interfaces came back up again, and when I checked the </w:t>
      </w:r>
      <w:r w:rsidRPr="0077506D">
        <w:rPr>
          <w:rFonts w:cs="Courier New"/>
          <w:lang w:val="en"/>
        </w:rPr>
        <w:t>show</w:t>
      </w:r>
      <w:r>
        <w:rPr>
          <w:rFonts w:ascii="Courier New" w:hAnsi="Courier New" w:cs="Courier New"/>
          <w:lang w:val="en"/>
        </w:rPr>
        <w:t xml:space="preserve"> ip route </w:t>
      </w:r>
      <w:r w:rsidRPr="0077506D">
        <w:rPr>
          <w:rFonts w:cstheme="majorHAnsi"/>
          <w:lang w:val="en"/>
        </w:rPr>
        <w:t>and</w:t>
      </w:r>
      <w:r>
        <w:rPr>
          <w:rFonts w:ascii="Courier New" w:hAnsi="Courier New" w:cs="Courier New"/>
          <w:lang w:val="en"/>
        </w:rPr>
        <w:t xml:space="preserve"> </w:t>
      </w:r>
      <w:r w:rsidRPr="00C777D0">
        <w:rPr>
          <w:rFonts w:ascii="Courier New" w:hAnsi="Courier New" w:cs="Courier New"/>
          <w:lang w:val="en"/>
        </w:rPr>
        <w:t>sho</w:t>
      </w:r>
      <w:r>
        <w:rPr>
          <w:rFonts w:ascii="Courier New" w:hAnsi="Courier New" w:cs="Courier New"/>
          <w:lang w:val="en"/>
        </w:rPr>
        <w:t>w</w:t>
      </w:r>
      <w:r w:rsidRPr="00C777D0">
        <w:rPr>
          <w:rFonts w:ascii="Courier New" w:hAnsi="Courier New" w:cs="Courier New"/>
          <w:lang w:val="en"/>
        </w:rPr>
        <w:t xml:space="preserve"> ip eigrp neighbors</w:t>
      </w:r>
      <w:r>
        <w:rPr>
          <w:rFonts w:ascii="Courier New" w:hAnsi="Courier New" w:cs="Courier New"/>
          <w:lang w:val="en"/>
        </w:rPr>
        <w:t xml:space="preserve"> </w:t>
      </w:r>
      <w:r w:rsidRPr="0077506D">
        <w:rPr>
          <w:rFonts w:cstheme="majorHAnsi"/>
          <w:lang w:val="en"/>
        </w:rPr>
        <w:t>commands, I saw all the routes and neighbors in place.</w:t>
      </w:r>
    </w:p>
    <w:p w14:paraId="3370369E" w14:textId="77777777" w:rsidR="0077506D" w:rsidRPr="00C777D0" w:rsidRDefault="0077506D" w:rsidP="0077506D">
      <w:pPr>
        <w:rPr>
          <w:rFonts w:ascii="Courier New" w:hAnsi="Courier New" w:cs="Courier New"/>
        </w:rPr>
      </w:pPr>
      <w:r w:rsidRPr="00C777D0">
        <w:rPr>
          <w:rFonts w:ascii="Courier New" w:hAnsi="Courier New" w:cs="Courier New"/>
        </w:rPr>
        <w:lastRenderedPageBreak/>
        <w:t>%DUAL-5-NBRCHANGE: IP-EIGRP 1: Neighbor 192.168.1.2 (GigabitEthernet0/0/0) is down: holding time expired</w:t>
      </w:r>
    </w:p>
    <w:p w14:paraId="72EC26E2" w14:textId="77777777" w:rsidR="0077506D" w:rsidRPr="00C777D0" w:rsidRDefault="0077506D" w:rsidP="0077506D">
      <w:pPr>
        <w:rPr>
          <w:rFonts w:ascii="Courier New" w:hAnsi="Courier New" w:cs="Courier New"/>
        </w:rPr>
      </w:pPr>
      <w:r w:rsidRPr="00C777D0">
        <w:rPr>
          <w:rFonts w:ascii="Courier New" w:hAnsi="Courier New" w:cs="Courier New"/>
        </w:rPr>
        <w:t>%DUAL-5-NBRCHANGE: IPv6-EIGRP 1: Neighbor FE80::2 (GigabitEthernet0/0/0) is down: holding time expired</w:t>
      </w:r>
    </w:p>
    <w:p w14:paraId="689CA3FC" w14:textId="77777777" w:rsidR="0077506D" w:rsidRPr="00C777D0" w:rsidRDefault="0077506D" w:rsidP="0077506D">
      <w:pPr>
        <w:rPr>
          <w:rFonts w:ascii="Courier New" w:hAnsi="Courier New" w:cs="Courier New"/>
        </w:rPr>
      </w:pPr>
      <w:r w:rsidRPr="00C777D0">
        <w:rPr>
          <w:rFonts w:ascii="Courier New" w:hAnsi="Courier New" w:cs="Courier New"/>
        </w:rPr>
        <w:t>%DUAL-5-NBRCHANGE: IP-EIGRP 1: Neighbor 192.168.1.2 (GigabitEthernet0/0/0) is up: new adjacency</w:t>
      </w:r>
    </w:p>
    <w:p w14:paraId="5C4BEC5D" w14:textId="77777777" w:rsidR="0077506D" w:rsidRPr="00C777D0" w:rsidRDefault="0077506D" w:rsidP="0077506D">
      <w:pPr>
        <w:rPr>
          <w:rFonts w:ascii="Courier New" w:hAnsi="Courier New" w:cs="Courier New"/>
        </w:rPr>
      </w:pPr>
      <w:r w:rsidRPr="00C777D0">
        <w:rPr>
          <w:rFonts w:ascii="Courier New" w:hAnsi="Courier New" w:cs="Courier New"/>
        </w:rPr>
        <w:t>%DUAL-5-NBRCHANGE: IPv6-EIGRP 1: Neighbor FE80::2 (GigabitEthernet0/0/0) is up: new adjacency</w:t>
      </w:r>
    </w:p>
    <w:p w14:paraId="67B78240" w14:textId="77777777" w:rsidR="0077506D" w:rsidRPr="00C777D0" w:rsidRDefault="0077506D" w:rsidP="0077506D">
      <w:pPr>
        <w:rPr>
          <w:rFonts w:ascii="Courier New" w:hAnsi="Courier New" w:cs="Courier New"/>
        </w:rPr>
      </w:pPr>
      <w:r w:rsidRPr="00C777D0">
        <w:rPr>
          <w:rFonts w:ascii="Courier New" w:hAnsi="Courier New" w:cs="Courier New"/>
        </w:rPr>
        <w:t>%DUAL-5-NBRCHANGE: IP-EIGRP 1: Neighbor 192.168.1.2 (GigabitEthernet0/0/0) is down: Interface Goodbye received</w:t>
      </w:r>
    </w:p>
    <w:p w14:paraId="060CC29F" w14:textId="77777777" w:rsidR="0077506D" w:rsidRPr="003A5D77" w:rsidRDefault="0077506D" w:rsidP="0077506D">
      <w:pPr>
        <w:rPr>
          <w:rFonts w:ascii="Courier New" w:hAnsi="Courier New" w:cs="Courier New"/>
        </w:rPr>
      </w:pPr>
      <w:r w:rsidRPr="00C777D0">
        <w:rPr>
          <w:rFonts w:ascii="Courier New" w:hAnsi="Courier New" w:cs="Courier New"/>
        </w:rPr>
        <w:t>%DUAL-5-NBRCHANGE: IPv6-EIGRP 1: Neighbor FE80::2 (GigabitEthernet0/0/0) is down: Interface Goodbye received</w:t>
      </w:r>
    </w:p>
    <w:p w14:paraId="0E4B0587" w14:textId="77777777" w:rsidR="0077506D" w:rsidRDefault="0077506D" w:rsidP="0077506D">
      <w:pPr>
        <w:rPr>
          <w:rFonts w:asciiTheme="majorHAnsi" w:hAnsiTheme="majorHAnsi" w:cstheme="majorHAnsi"/>
        </w:rPr>
      </w:pPr>
    </w:p>
    <w:p w14:paraId="3292FA6C" w14:textId="4224868F" w:rsidR="0077506D" w:rsidRDefault="0077506D" w:rsidP="005136D4">
      <w:pPr>
        <w:spacing w:line="360" w:lineRule="auto"/>
      </w:pPr>
      <w:r>
        <w:t>In configuring the IPv4 metric weights, I started from R5, working my way up to R1, the other routers briefly displayed a K-value mismatch (which I expected having read Cisco documentation on K-values). When the messages subsided, I figured this would mean the configuration was working normally again with the new cost equation. However, when I tried to set up variance, a router showed no network available. I checked all the IPv4 routes and EIGRP had disappeared. I realized this was solely a problem with Packet Tracer, as putting the metric weights on the real routers did not display this error.</w:t>
      </w:r>
    </w:p>
    <w:p w14:paraId="4B9DBE9A" w14:textId="6F1FBCE5" w:rsidR="0077506D" w:rsidRDefault="0077506D" w:rsidP="005136D4">
      <w:pPr>
        <w:spacing w:line="360" w:lineRule="auto"/>
      </w:pPr>
      <w:r>
        <w:t>Additionally, there was this, which happened on the real routers but not on packet tracer:</w:t>
      </w:r>
    </w:p>
    <w:p w14:paraId="2F9E8784" w14:textId="77777777" w:rsidR="0077506D" w:rsidRPr="006A0563" w:rsidRDefault="0077506D" w:rsidP="0077506D">
      <w:pPr>
        <w:rPr>
          <w:rFonts w:asciiTheme="majorHAnsi" w:hAnsiTheme="majorHAnsi" w:cstheme="majorHAnsi"/>
        </w:rPr>
      </w:pPr>
    </w:p>
    <w:p w14:paraId="7DA5EAB7" w14:textId="6BC60518" w:rsidR="0077506D" w:rsidRDefault="0077506D" w:rsidP="0077506D">
      <w:pPr>
        <w:rPr>
          <w:rFonts w:ascii="Courier New" w:hAnsi="Courier New" w:cs="Courier New"/>
        </w:rPr>
      </w:pPr>
      <w:r w:rsidRPr="006A0563">
        <w:rPr>
          <w:rFonts w:ascii="Courier New" w:hAnsi="Courier New" w:cs="Courier New"/>
        </w:rPr>
        <w:t>*Dec 9 22:14:11.367: %DUAL-6-NBRINFO: EIGRP-IPv4 1: Neighbor 192.168.1.1 (GigabitEthernet0/0/0) is blocked: not on common subnet (192.168.2.1/24)</w:t>
      </w:r>
    </w:p>
    <w:p w14:paraId="198F2FF3" w14:textId="77777777" w:rsidR="0077506D" w:rsidRDefault="0077506D" w:rsidP="0077506D">
      <w:pPr>
        <w:rPr>
          <w:rFonts w:asciiTheme="majorHAnsi" w:hAnsiTheme="majorHAnsi" w:cstheme="majorHAnsi"/>
        </w:rPr>
      </w:pPr>
    </w:p>
    <w:p w14:paraId="612A6757" w14:textId="648C25D9" w:rsidR="0077506D" w:rsidRDefault="0077506D" w:rsidP="005136D4">
      <w:pPr>
        <w:spacing w:line="360" w:lineRule="auto"/>
      </w:pPr>
      <w:r>
        <w:t>Finally, I was not able to set up variance</w:t>
      </w:r>
      <w:r w:rsidR="006358DF">
        <w:t xml:space="preserve"> initially</w:t>
      </w:r>
      <w:r>
        <w:t>. First, I tried the Serial ports (which seemed a viable option despite me writing a note otherwise) which would result in a serial port running alone, but then being excluded from the EIGRP topology when the main Ethernet links came online. Mr. Mason suggested I try additional Ethernet ports found on some routers but those didn’t work either.</w:t>
      </w:r>
      <w:r w:rsidR="00E46645">
        <w:t xml:space="preserve"> </w:t>
      </w:r>
      <w:r w:rsidR="00215005">
        <w:t xml:space="preserve">Later, I revisited variance and got it working after adjusting an interface’s bandwidth, and after finding out </w:t>
      </w:r>
      <w:r w:rsidR="001D39BD">
        <w:t xml:space="preserve">an </w:t>
      </w:r>
      <w:r w:rsidR="00D07718">
        <w:t xml:space="preserve">EIGRP </w:t>
      </w:r>
      <w:r w:rsidR="001D39BD">
        <w:t>network statement was wrong</w:t>
      </w:r>
      <w:r w:rsidR="00215005">
        <w:t>.</w:t>
      </w:r>
      <w:r w:rsidR="00757462">
        <w:t xml:space="preserve"> In doing so, I figured out I had variance working all along, just not in the right way </w:t>
      </w:r>
      <w:r w:rsidR="005E438E">
        <w:t>(not being used to allow use of slower links)</w:t>
      </w:r>
      <w:r w:rsidR="00757462">
        <w:t>.</w:t>
      </w:r>
      <w:r w:rsidR="00133BE3">
        <w:t xml:space="preserve"> The below command is the result of an</w:t>
      </w:r>
      <w:r w:rsidR="002A7FA1">
        <w:t xml:space="preserve"> interface being unused due to an error in implementing the variance command.</w:t>
      </w:r>
    </w:p>
    <w:p w14:paraId="1CDA5105" w14:textId="77777777" w:rsidR="00133BE3" w:rsidRDefault="00133BE3" w:rsidP="00133BE3">
      <w:pPr>
        <w:spacing w:line="240" w:lineRule="auto"/>
        <w:rPr>
          <w:rFonts w:ascii="Courier New" w:hAnsi="Courier New" w:cs="Courier New"/>
        </w:rPr>
      </w:pPr>
    </w:p>
    <w:p w14:paraId="009B2C79" w14:textId="1A7530B5" w:rsidR="00133BE3" w:rsidRPr="00700C92" w:rsidRDefault="00133BE3" w:rsidP="00133BE3">
      <w:pPr>
        <w:spacing w:line="240" w:lineRule="auto"/>
        <w:rPr>
          <w:rFonts w:ascii="Courier New" w:hAnsi="Courier New" w:cs="Courier New"/>
        </w:rPr>
      </w:pPr>
      <w:r w:rsidRPr="00133BE3">
        <w:rPr>
          <w:rFonts w:ascii="Courier New" w:hAnsi="Courier New" w:cs="Courier New"/>
        </w:rPr>
        <w:t>*Feb  3 21:46:07.984: %COMMON_FIB-4-UNEQUAL: Ratio of unequal path weightings (1 48) prevents oce IP adj out of GigabitEthernet0/2/0, addr 172.16.1.1 from being used.</w:t>
      </w:r>
    </w:p>
    <w:p w14:paraId="0BF9CB70" w14:textId="77777777" w:rsidR="0092715F" w:rsidRDefault="0092715F" w:rsidP="0092715F">
      <w:pPr>
        <w:pStyle w:val="Heading3"/>
      </w:pPr>
      <w:r>
        <w:lastRenderedPageBreak/>
        <w:t>Conclusion</w:t>
      </w:r>
    </w:p>
    <w:p w14:paraId="08FE2DC1" w14:textId="248856EB" w:rsidR="0092715F" w:rsidRDefault="0092715F" w:rsidP="005136D4">
      <w:pPr>
        <w:spacing w:line="360" w:lineRule="auto"/>
      </w:pPr>
      <w:r>
        <w:t>This particular lab is one I should have done on the racks instead of packet tracer, except for the part where I couldn’t find my IPv4 error. While in my last lab, OSPF worked perfectly on packet tracer, packet tracer did not support certain features of EIGRP crucial at least for the bonus, for example metric weights.</w:t>
      </w:r>
    </w:p>
    <w:p w14:paraId="0EA21716" w14:textId="6B4FDAA5" w:rsidR="006C3912" w:rsidRDefault="006C3912" w:rsidP="005136D4">
      <w:pPr>
        <w:spacing w:line="360" w:lineRule="auto"/>
      </w:pPr>
      <w:r>
        <w:t xml:space="preserve">I spent too much time going after the bonus requirements and ended up turning in this lab </w:t>
      </w:r>
      <w:r w:rsidRPr="006C3912">
        <w:rPr>
          <w:i/>
          <w:iCs/>
        </w:rPr>
        <w:t>very</w:t>
      </w:r>
      <w:r>
        <w:t xml:space="preserve"> late. I aim to </w:t>
      </w:r>
      <w:r w:rsidR="00570EAD">
        <w:t>do otherwise next semester</w:t>
      </w:r>
      <w:r>
        <w:t>.</w:t>
      </w:r>
    </w:p>
    <w:p w14:paraId="22E73C76" w14:textId="6303C36A" w:rsidR="008D0268" w:rsidRDefault="0077359C" w:rsidP="005136D4">
      <w:pPr>
        <w:spacing w:line="360" w:lineRule="auto"/>
        <w:rPr>
          <w:noProof/>
        </w:rPr>
      </w:pPr>
      <w:r>
        <w:rPr>
          <w:noProof/>
        </w:rPr>
        <mc:AlternateContent>
          <mc:Choice Requires="wps">
            <w:drawing>
              <wp:anchor distT="0" distB="0" distL="114300" distR="114300" simplePos="0" relativeHeight="251660373" behindDoc="0" locked="0" layoutInCell="1" allowOverlap="1" wp14:anchorId="7773FAF8" wp14:editId="76AAC7A2">
                <wp:simplePos x="0" y="0"/>
                <wp:positionH relativeFrom="margin">
                  <wp:align>center</wp:align>
                </wp:positionH>
                <wp:positionV relativeFrom="paragraph">
                  <wp:posOffset>6117590</wp:posOffset>
                </wp:positionV>
                <wp:extent cx="2397211" cy="2323071"/>
                <wp:effectExtent l="0" t="0" r="3175" b="0"/>
                <wp:wrapNone/>
                <wp:docPr id="21" name="Block Arc 21"/>
                <wp:cNvGraphicFramePr/>
                <a:graphic xmlns:a="http://schemas.openxmlformats.org/drawingml/2006/main">
                  <a:graphicData uri="http://schemas.microsoft.com/office/word/2010/wordprocessingShape">
                    <wps:wsp>
                      <wps:cNvSpPr/>
                      <wps:spPr>
                        <a:xfrm>
                          <a:off x="0" y="0"/>
                          <a:ext cx="2397211" cy="2323071"/>
                        </a:xfrm>
                        <a:prstGeom prst="blockArc">
                          <a:avLst/>
                        </a:prstGeom>
                        <a:pattFill prst="ltHorz">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FE54D" id="Block Arc 21" o:spid="_x0000_s1026" style="position:absolute;margin-left:0;margin-top:481.7pt;width:188.75pt;height:182.9pt;z-index:25166037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397211,2323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" path="m,1161536c,520037,536634,,1198606,v661972,,1198606,520037,1198606,1161536l1816443,1161536v,-320749,-276615,-580768,-617838,-580768c857382,580768,580767,840787,580767,1161536l,1161536xe" fillcolor="#ea4e4e [3204]" stroked="f" strokeweight="1pt">
                <v:fill r:id="rId10" o:title="" color2="white [3212]" type="pattern"/>
                <v:stroke joinstyle="miter"/>
                <v:path arrowok="t" o:connecttype="custom" o:connectlocs="0,1161536;1198606,0;2397212,1161536;1816443,1161536;1198605,580768;580767,1161536;0,1161536" o:connectangles="0,0,0,0,0,0,0"/>
                <w10:wrap anchorx="margin"/>
              </v:shape>
            </w:pict>
          </mc:Fallback>
        </mc:AlternateContent>
      </w:r>
      <w:r w:rsidR="0092715F">
        <w:t>It may not be ready in time for the BGP lab, but I want to make a Java/Python program to standardize my lab configs. It will take in a few input parameters, for instance the topology, for a particular lab and spit out several full-fledged router configs.</w:t>
      </w:r>
      <w:r w:rsidRPr="0077359C">
        <w:rPr>
          <w:noProof/>
        </w:rPr>
        <w:t xml:space="preserve"> </w:t>
      </w:r>
    </w:p>
    <w:p w14:paraId="7AE88666" w14:textId="77777777" w:rsidR="00B937DA" w:rsidRPr="00B937DA" w:rsidRDefault="00B937DA" w:rsidP="00B937DA"/>
    <w:p w14:paraId="6CD26E65" w14:textId="58E0E732" w:rsidR="00B937DA" w:rsidRPr="00B937DA" w:rsidRDefault="00B937DA" w:rsidP="00B937DA">
      <w:r>
        <w:rPr>
          <w:noProof/>
        </w:rPr>
        <mc:AlternateContent>
          <mc:Choice Requires="wps">
            <w:drawing>
              <wp:anchor distT="0" distB="0" distL="114300" distR="114300" simplePos="0" relativeHeight="251662421" behindDoc="0" locked="0" layoutInCell="1" allowOverlap="1" wp14:anchorId="3E822009" wp14:editId="2AA3141C">
                <wp:simplePos x="0" y="0"/>
                <wp:positionH relativeFrom="margin">
                  <wp:posOffset>5715000</wp:posOffset>
                </wp:positionH>
                <wp:positionV relativeFrom="paragraph">
                  <wp:posOffset>6350</wp:posOffset>
                </wp:positionV>
                <wp:extent cx="691979" cy="666630"/>
                <wp:effectExtent l="0" t="0" r="0" b="0"/>
                <wp:wrapNone/>
                <wp:docPr id="22" name="Block Arc 22"/>
                <wp:cNvGraphicFramePr/>
                <a:graphic xmlns:a="http://schemas.openxmlformats.org/drawingml/2006/main">
                  <a:graphicData uri="http://schemas.microsoft.com/office/word/2010/wordprocessingShape">
                    <wps:wsp>
                      <wps:cNvSpPr/>
                      <wps:spPr>
                        <a:xfrm>
                          <a:off x="0" y="0"/>
                          <a:ext cx="691979" cy="666630"/>
                        </a:xfrm>
                        <a:prstGeom prst="blockArc">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2A6F" id="Block Arc 22" o:spid="_x0000_s1026" style="position:absolute;margin-left:450pt;margin-top:.5pt;width:54.5pt;height:52.5pt;z-index:2516624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91979,66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" path="m,333315c,149230,154905,,345990,,537075,,691980,149230,691980,333315r-166658,c525322,241272,445032,166657,345990,166657v-99042,,-179332,74615,-179332,166658l,333315xe" fillcolor="#fadbdb [660]" stroked="f" strokeweight="1pt">
                <v:stroke joinstyle="miter"/>
                <v:path arrowok="t" o:connecttype="custom" o:connectlocs="0,333315;345990,0;691980,333315;525322,333315;345990,166657;166658,333315;0,333315" o:connectangles="0,0,0,0,0,0,0"/>
                <w10:wrap anchorx="margin"/>
              </v:shape>
            </w:pict>
          </mc:Fallback>
        </mc:AlternateContent>
      </w:r>
    </w:p>
    <w:p w14:paraId="7BC2EA53" w14:textId="77777777" w:rsidR="00B937DA" w:rsidRPr="00B937DA" w:rsidRDefault="00B937DA" w:rsidP="00B937DA"/>
    <w:p w14:paraId="5F62A5CE" w14:textId="682E7239" w:rsidR="00B937DA" w:rsidRPr="00B937DA" w:rsidRDefault="00B937DA" w:rsidP="00B937DA"/>
    <w:p w14:paraId="4E90F5FF" w14:textId="16DE188F" w:rsidR="00B937DA" w:rsidRPr="00B937DA" w:rsidRDefault="00B937DA" w:rsidP="00B937DA"/>
    <w:p w14:paraId="11BFFB5B" w14:textId="5F3A9E06" w:rsidR="00B937DA" w:rsidRPr="00B937DA" w:rsidRDefault="00E65B2B" w:rsidP="00B817FC">
      <w:pPr>
        <w:jc w:val="center"/>
      </w:pPr>
      <w:r>
        <w:rPr>
          <w:noProof/>
        </w:rPr>
        <w:drawing>
          <wp:inline distT="0" distB="0" distL="0" distR="0" wp14:anchorId="66CD2F88" wp14:editId="30006C9C">
            <wp:extent cx="3594100" cy="2695575"/>
            <wp:effectExtent l="133350" t="76200" r="82550" b="142875"/>
            <wp:docPr id="24" name="Picture 24" descr="Text, letter,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6761" cy="269757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F59153B" w14:textId="77777777" w:rsidR="00B937DA" w:rsidRPr="00B937DA" w:rsidRDefault="00B937DA" w:rsidP="00B937DA"/>
    <w:p w14:paraId="68D34087" w14:textId="77777777" w:rsidR="00B937DA" w:rsidRPr="00B937DA" w:rsidRDefault="00B937DA" w:rsidP="00B937DA"/>
    <w:p w14:paraId="669B0D7E" w14:textId="79D83C83" w:rsidR="00B937DA" w:rsidRDefault="00B937DA" w:rsidP="00B937DA">
      <w:pPr>
        <w:rPr>
          <w:noProof/>
        </w:rPr>
      </w:pPr>
    </w:p>
    <w:p w14:paraId="67DD3008" w14:textId="528E9979" w:rsidR="00B937DA" w:rsidRPr="00B937DA" w:rsidRDefault="00B937DA" w:rsidP="00B937DA">
      <w:pPr>
        <w:tabs>
          <w:tab w:val="left" w:pos="6460"/>
        </w:tabs>
      </w:pPr>
      <w:r>
        <w:tab/>
      </w:r>
    </w:p>
    <w:sectPr w:rsidR="00B937DA" w:rsidRPr="00B937DA" w:rsidSect="00832FB8">
      <w:footerReference w:type="defaul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77958" w14:textId="77777777" w:rsidR="00DD2C07" w:rsidRDefault="00DD2C07" w:rsidP="00713050">
      <w:pPr>
        <w:spacing w:line="240" w:lineRule="auto"/>
      </w:pPr>
      <w:r>
        <w:separator/>
      </w:r>
    </w:p>
  </w:endnote>
  <w:endnote w:type="continuationSeparator" w:id="0">
    <w:p w14:paraId="5706C6C6" w14:textId="77777777" w:rsidR="00DD2C07" w:rsidRDefault="00DD2C07" w:rsidP="00713050">
      <w:pPr>
        <w:spacing w:line="240" w:lineRule="auto"/>
      </w:pPr>
      <w:r>
        <w:continuationSeparator/>
      </w:r>
    </w:p>
  </w:endnote>
  <w:endnote w:type="continuationNotice" w:id="1">
    <w:p w14:paraId="56A96BF2" w14:textId="77777777" w:rsidR="00DD2C07" w:rsidRDefault="00DD2C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635388"/>
      <w:docPartObj>
        <w:docPartGallery w:val="Page Numbers (Bottom of Page)"/>
        <w:docPartUnique/>
      </w:docPartObj>
    </w:sdtPr>
    <w:sdtEndPr>
      <w:rPr>
        <w:noProof/>
      </w:rPr>
    </w:sdtEndPr>
    <w:sdtContent>
      <w:p w14:paraId="5E45FAB6" w14:textId="30A20342" w:rsidR="00C2098A" w:rsidRDefault="00832FB8" w:rsidP="00F816C1">
        <w:pPr>
          <w:pStyle w:val="Footer"/>
        </w:pPr>
        <w:r>
          <w:rPr>
            <w:noProof/>
          </w:rPr>
          <mc:AlternateContent>
            <mc:Choice Requires="wps">
              <w:drawing>
                <wp:anchor distT="45720" distB="45720" distL="114300" distR="114300" simplePos="0" relativeHeight="251658240" behindDoc="0" locked="0" layoutInCell="1" allowOverlap="1" wp14:anchorId="57C0C7B4" wp14:editId="6E401ADB">
                  <wp:simplePos x="0" y="0"/>
                  <wp:positionH relativeFrom="column">
                    <wp:posOffset>-413468</wp:posOffset>
                  </wp:positionH>
                  <wp:positionV relativeFrom="paragraph">
                    <wp:posOffset>-317197</wp:posOffset>
                  </wp:positionV>
                  <wp:extent cx="7617350" cy="1288111"/>
                  <wp:effectExtent l="0" t="0" r="3175"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7350" cy="1288111"/>
                          </a:xfrm>
                          <a:custGeom>
                            <a:avLst/>
                            <a:gdLst>
                              <a:gd name="connsiteX0" fmla="*/ 0 w 4642485"/>
                              <a:gd name="connsiteY0" fmla="*/ 0 h 651510"/>
                              <a:gd name="connsiteX1" fmla="*/ 4642485 w 4642485"/>
                              <a:gd name="connsiteY1" fmla="*/ 0 h 651510"/>
                              <a:gd name="connsiteX2" fmla="*/ 4642485 w 4642485"/>
                              <a:gd name="connsiteY2" fmla="*/ 651510 h 651510"/>
                              <a:gd name="connsiteX3" fmla="*/ 0 w 4642485"/>
                              <a:gd name="connsiteY3" fmla="*/ 651510 h 651510"/>
                              <a:gd name="connsiteX4" fmla="*/ 0 w 4642485"/>
                              <a:gd name="connsiteY4" fmla="*/ 0 h 651510"/>
                              <a:gd name="connsiteX0" fmla="*/ 286247 w 4928732"/>
                              <a:gd name="connsiteY0" fmla="*/ 0 h 659462"/>
                              <a:gd name="connsiteX1" fmla="*/ 4928732 w 4928732"/>
                              <a:gd name="connsiteY1" fmla="*/ 0 h 659462"/>
                              <a:gd name="connsiteX2" fmla="*/ 4928732 w 4928732"/>
                              <a:gd name="connsiteY2" fmla="*/ 651510 h 659462"/>
                              <a:gd name="connsiteX3" fmla="*/ 0 w 4928732"/>
                              <a:gd name="connsiteY3" fmla="*/ 659462 h 659462"/>
                              <a:gd name="connsiteX4" fmla="*/ 286247 w 4928732"/>
                              <a:gd name="connsiteY4" fmla="*/ 0 h 659462"/>
                              <a:gd name="connsiteX0" fmla="*/ 286247 w 4936684"/>
                              <a:gd name="connsiteY0" fmla="*/ 0 h 659462"/>
                              <a:gd name="connsiteX1" fmla="*/ 4936684 w 4936684"/>
                              <a:gd name="connsiteY1" fmla="*/ 262525 h 659462"/>
                              <a:gd name="connsiteX2" fmla="*/ 4928732 w 4936684"/>
                              <a:gd name="connsiteY2" fmla="*/ 651510 h 659462"/>
                              <a:gd name="connsiteX3" fmla="*/ 0 w 4936684"/>
                              <a:gd name="connsiteY3" fmla="*/ 659462 h 659462"/>
                              <a:gd name="connsiteX4" fmla="*/ 286247 w 4936684"/>
                              <a:gd name="connsiteY4" fmla="*/ 0 h 659462"/>
                              <a:gd name="connsiteX0" fmla="*/ 286247 w 5008249"/>
                              <a:gd name="connsiteY0" fmla="*/ 0 h 659462"/>
                              <a:gd name="connsiteX1" fmla="*/ 5008249 w 5008249"/>
                              <a:gd name="connsiteY1" fmla="*/ 63642 h 659462"/>
                              <a:gd name="connsiteX2" fmla="*/ 4928732 w 5008249"/>
                              <a:gd name="connsiteY2" fmla="*/ 651510 h 659462"/>
                              <a:gd name="connsiteX3" fmla="*/ 0 w 5008249"/>
                              <a:gd name="connsiteY3" fmla="*/ 659462 h 659462"/>
                              <a:gd name="connsiteX4" fmla="*/ 286247 w 5008249"/>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2621199 w 5286580"/>
                              <a:gd name="connsiteY3" fmla="*/ 402572 h 659462"/>
                              <a:gd name="connsiteX4" fmla="*/ 0 w 5286580"/>
                              <a:gd name="connsiteY4" fmla="*/ 659462 h 659462"/>
                              <a:gd name="connsiteX5" fmla="*/ 286247 w 5286580"/>
                              <a:gd name="connsiteY5" fmla="*/ 0 h 659462"/>
                              <a:gd name="connsiteX0" fmla="*/ 286247 w 5286580"/>
                              <a:gd name="connsiteY0" fmla="*/ 0 h 659462"/>
                              <a:gd name="connsiteX1" fmla="*/ 1961137 w 5286580"/>
                              <a:gd name="connsiteY1" fmla="*/ 370751 h 659462"/>
                              <a:gd name="connsiteX2" fmla="*/ 5286580 w 5286580"/>
                              <a:gd name="connsiteY2" fmla="*/ 63642 h 659462"/>
                              <a:gd name="connsiteX3" fmla="*/ 4928732 w 5286580"/>
                              <a:gd name="connsiteY3" fmla="*/ 651510 h 659462"/>
                              <a:gd name="connsiteX4" fmla="*/ 2621199 w 5286580"/>
                              <a:gd name="connsiteY4" fmla="*/ 402572 h 659462"/>
                              <a:gd name="connsiteX5" fmla="*/ 0 w 5286580"/>
                              <a:gd name="connsiteY5" fmla="*/ 659462 h 659462"/>
                              <a:gd name="connsiteX6" fmla="*/ 286247 w 5286580"/>
                              <a:gd name="connsiteY6" fmla="*/ 0 h 659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86580" h="659462">
                                <a:moveTo>
                                  <a:pt x="286247" y="0"/>
                                </a:moveTo>
                                <a:cubicBezTo>
                                  <a:pt x="979737" y="6905"/>
                                  <a:pt x="1267647" y="363846"/>
                                  <a:pt x="1961137" y="370751"/>
                                </a:cubicBezTo>
                                <a:lnTo>
                                  <a:pt x="5286580" y="63642"/>
                                </a:lnTo>
                                <a:cubicBezTo>
                                  <a:pt x="5079819" y="394838"/>
                                  <a:pt x="5048015" y="455554"/>
                                  <a:pt x="4928732" y="651510"/>
                                </a:cubicBezTo>
                                <a:cubicBezTo>
                                  <a:pt x="4180761" y="650735"/>
                                  <a:pt x="3369170" y="403347"/>
                                  <a:pt x="2621199" y="402572"/>
                                </a:cubicBezTo>
                                <a:lnTo>
                                  <a:pt x="0" y="659462"/>
                                </a:lnTo>
                                <a:lnTo>
                                  <a:pt x="286247" y="0"/>
                                </a:lnTo>
                                <a:close/>
                              </a:path>
                            </a:pathLst>
                          </a:custGeom>
                          <a:gradFill flip="none" rotWithShape="1">
                            <a:gsLst>
                              <a:gs pos="0">
                                <a:schemeClr val="accent1">
                                  <a:lumMod val="20000"/>
                                  <a:lumOff val="80000"/>
                                </a:schemeClr>
                              </a:gs>
                              <a:gs pos="50000">
                                <a:schemeClr val="accent1"/>
                              </a:gs>
                              <a:gs pos="100000">
                                <a:schemeClr val="accent1">
                                  <a:lumMod val="20000"/>
                                  <a:lumOff val="80000"/>
                                </a:schemeClr>
                              </a:gs>
                            </a:gsLst>
                            <a:lin ang="0" scaled="1"/>
                            <a:tileRect/>
                          </a:gradFill>
                          <a:ln w="12700">
                            <a:noFill/>
                            <a:miter lim="800000"/>
                            <a:headEnd/>
                            <a:tailEnd/>
                            <a:extLst>
                              <a:ext uri="{C807C97D-BFC1-408E-A445-0C87EB9F89A2}">
                                <ask:lineSketchStyleProps xmlns:ask="http://schemas.microsoft.com/office/drawing/2018/sketchyshapes" sd="64542099">
                                  <a:custGeom>
                                    <a:avLst/>
                                    <a:gdLst>
                                      <a:gd name="connsiteX0" fmla="*/ 286786 w 5296535"/>
                                      <a:gd name="connsiteY0" fmla="*/ 0 h 927100"/>
                                      <a:gd name="connsiteX1" fmla="*/ 1964829 w 5296535"/>
                                      <a:gd name="connsiteY1" fmla="*/ 521217 h 927100"/>
                                      <a:gd name="connsiteX2" fmla="*/ 2520113 w 5296535"/>
                                      <a:gd name="connsiteY2" fmla="*/ 449259 h 927100"/>
                                      <a:gd name="connsiteX3" fmla="*/ 3142032 w 5296535"/>
                                      <a:gd name="connsiteY3" fmla="*/ 368666 h 927100"/>
                                      <a:gd name="connsiteX4" fmla="*/ 3697316 w 5296535"/>
                                      <a:gd name="connsiteY4" fmla="*/ 296709 h 927100"/>
                                      <a:gd name="connsiteX5" fmla="*/ 4219283 w 5296535"/>
                                      <a:gd name="connsiteY5" fmla="*/ 229068 h 927100"/>
                                      <a:gd name="connsiteX6" fmla="*/ 4741251 w 5296535"/>
                                      <a:gd name="connsiteY6" fmla="*/ 161428 h 927100"/>
                                      <a:gd name="connsiteX7" fmla="*/ 5296535 w 5296535"/>
                                      <a:gd name="connsiteY7" fmla="*/ 89470 h 927100"/>
                                      <a:gd name="connsiteX8" fmla="*/ 4938013 w 5296535"/>
                                      <a:gd name="connsiteY8" fmla="*/ 915920 h 927100"/>
                                      <a:gd name="connsiteX9" fmla="*/ 2626134 w 5296535"/>
                                      <a:gd name="connsiteY9" fmla="*/ 565953 h 927100"/>
                                      <a:gd name="connsiteX10" fmla="*/ 2179691 w 5296535"/>
                                      <a:gd name="connsiteY10" fmla="*/ 627348 h 927100"/>
                                      <a:gd name="connsiteX11" fmla="*/ 1654464 w 5296535"/>
                                      <a:gd name="connsiteY11" fmla="*/ 699577 h 927100"/>
                                      <a:gd name="connsiteX12" fmla="*/ 1208022 w 5296535"/>
                                      <a:gd name="connsiteY12" fmla="*/ 760972 h 927100"/>
                                      <a:gd name="connsiteX13" fmla="*/ 682795 w 5296535"/>
                                      <a:gd name="connsiteY13" fmla="*/ 833202 h 927100"/>
                                      <a:gd name="connsiteX14" fmla="*/ 0 w 5296535"/>
                                      <a:gd name="connsiteY14" fmla="*/ 927100 h 927100"/>
                                      <a:gd name="connsiteX15" fmla="*/ 149129 w 5296535"/>
                                      <a:gd name="connsiteY15" fmla="*/ 445008 h 927100"/>
                                      <a:gd name="connsiteX16" fmla="*/ 286786 w 5296535"/>
                                      <a:gd name="connsiteY16" fmla="*/ 0 h 927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296535" h="927100" fill="none" extrusionOk="0">
                                        <a:moveTo>
                                          <a:pt x="286786" y="0"/>
                                        </a:moveTo>
                                        <a:cubicBezTo>
                                          <a:pt x="1007465" y="-127807"/>
                                          <a:pt x="1283967" y="639836"/>
                                          <a:pt x="1964829" y="521217"/>
                                        </a:cubicBezTo>
                                        <a:cubicBezTo>
                                          <a:pt x="2213804" y="435558"/>
                                          <a:pt x="2358799" y="519989"/>
                                          <a:pt x="2520113" y="449259"/>
                                        </a:cubicBezTo>
                                        <a:cubicBezTo>
                                          <a:pt x="2681427" y="378529"/>
                                          <a:pt x="2970477" y="447679"/>
                                          <a:pt x="3142032" y="368666"/>
                                        </a:cubicBezTo>
                                        <a:cubicBezTo>
                                          <a:pt x="3313588" y="289653"/>
                                          <a:pt x="3565088" y="354479"/>
                                          <a:pt x="3697316" y="296709"/>
                                        </a:cubicBezTo>
                                        <a:cubicBezTo>
                                          <a:pt x="3829544" y="238939"/>
                                          <a:pt x="4086256" y="303942"/>
                                          <a:pt x="4219283" y="229068"/>
                                        </a:cubicBezTo>
                                        <a:cubicBezTo>
                                          <a:pt x="4352310" y="154194"/>
                                          <a:pt x="4635104" y="193966"/>
                                          <a:pt x="4741251" y="161428"/>
                                        </a:cubicBezTo>
                                        <a:cubicBezTo>
                                          <a:pt x="4847398" y="128890"/>
                                          <a:pt x="5059922" y="170161"/>
                                          <a:pt x="5296535" y="89470"/>
                                        </a:cubicBezTo>
                                        <a:cubicBezTo>
                                          <a:pt x="5094006" y="571688"/>
                                          <a:pt x="5081514" y="649125"/>
                                          <a:pt x="4938013" y="915920"/>
                                        </a:cubicBezTo>
                                        <a:cubicBezTo>
                                          <a:pt x="4143971" y="919997"/>
                                          <a:pt x="3390831" y="502740"/>
                                          <a:pt x="2626134" y="565953"/>
                                        </a:cubicBezTo>
                                        <a:cubicBezTo>
                                          <a:pt x="2485010" y="605006"/>
                                          <a:pt x="2377386" y="562023"/>
                                          <a:pt x="2179691" y="627348"/>
                                        </a:cubicBezTo>
                                        <a:cubicBezTo>
                                          <a:pt x="1981996" y="692672"/>
                                          <a:pt x="1885001" y="645842"/>
                                          <a:pt x="1654464" y="699577"/>
                                        </a:cubicBezTo>
                                        <a:cubicBezTo>
                                          <a:pt x="1423927" y="753312"/>
                                          <a:pt x="1299731" y="702111"/>
                                          <a:pt x="1208022" y="760972"/>
                                        </a:cubicBezTo>
                                        <a:cubicBezTo>
                                          <a:pt x="1116313" y="819833"/>
                                          <a:pt x="794395" y="767868"/>
                                          <a:pt x="682795" y="833202"/>
                                        </a:cubicBezTo>
                                        <a:cubicBezTo>
                                          <a:pt x="571195" y="898536"/>
                                          <a:pt x="250234" y="828576"/>
                                          <a:pt x="0" y="927100"/>
                                        </a:cubicBezTo>
                                        <a:cubicBezTo>
                                          <a:pt x="57758" y="711517"/>
                                          <a:pt x="127520" y="592733"/>
                                          <a:pt x="149129" y="445008"/>
                                        </a:cubicBezTo>
                                        <a:cubicBezTo>
                                          <a:pt x="170738" y="297283"/>
                                          <a:pt x="256027" y="182772"/>
                                          <a:pt x="286786" y="0"/>
                                        </a:cubicBezTo>
                                        <a:close/>
                                      </a:path>
                                      <a:path w="5296535" h="927100" stroke="0" extrusionOk="0">
                                        <a:moveTo>
                                          <a:pt x="286786" y="0"/>
                                        </a:moveTo>
                                        <a:cubicBezTo>
                                          <a:pt x="904619" y="-4809"/>
                                          <a:pt x="1210823" y="367341"/>
                                          <a:pt x="1964829" y="521217"/>
                                        </a:cubicBezTo>
                                        <a:cubicBezTo>
                                          <a:pt x="2227919" y="436548"/>
                                          <a:pt x="2369217" y="526099"/>
                                          <a:pt x="2520113" y="449259"/>
                                        </a:cubicBezTo>
                                        <a:cubicBezTo>
                                          <a:pt x="2671009" y="372419"/>
                                          <a:pt x="2783725" y="468188"/>
                                          <a:pt x="3008764" y="385936"/>
                                        </a:cubicBezTo>
                                        <a:cubicBezTo>
                                          <a:pt x="3233803" y="303684"/>
                                          <a:pt x="3375698" y="398837"/>
                                          <a:pt x="3597365" y="309661"/>
                                        </a:cubicBezTo>
                                        <a:cubicBezTo>
                                          <a:pt x="3819032" y="220484"/>
                                          <a:pt x="3848656" y="326291"/>
                                          <a:pt x="4086015" y="246338"/>
                                        </a:cubicBezTo>
                                        <a:cubicBezTo>
                                          <a:pt x="4323374" y="166385"/>
                                          <a:pt x="4458241" y="230495"/>
                                          <a:pt x="4574665" y="183015"/>
                                        </a:cubicBezTo>
                                        <a:cubicBezTo>
                                          <a:pt x="4691090" y="135535"/>
                                          <a:pt x="5116225" y="197645"/>
                                          <a:pt x="5296535" y="89470"/>
                                        </a:cubicBezTo>
                                        <a:cubicBezTo>
                                          <a:pt x="5065572" y="559666"/>
                                          <a:pt x="5054004" y="636051"/>
                                          <a:pt x="4938013" y="915920"/>
                                        </a:cubicBezTo>
                                        <a:cubicBezTo>
                                          <a:pt x="4205911" y="800309"/>
                                          <a:pt x="3372657" y="676325"/>
                                          <a:pt x="2626134" y="565953"/>
                                        </a:cubicBezTo>
                                        <a:cubicBezTo>
                                          <a:pt x="2481040" y="605090"/>
                                          <a:pt x="2319026" y="555664"/>
                                          <a:pt x="2179691" y="627348"/>
                                        </a:cubicBezTo>
                                        <a:cubicBezTo>
                                          <a:pt x="2040356" y="699032"/>
                                          <a:pt x="1836348" y="672201"/>
                                          <a:pt x="1680726" y="695966"/>
                                        </a:cubicBezTo>
                                        <a:cubicBezTo>
                                          <a:pt x="1525104" y="719731"/>
                                          <a:pt x="1268843" y="714634"/>
                                          <a:pt x="1129238" y="771807"/>
                                        </a:cubicBezTo>
                                        <a:cubicBezTo>
                                          <a:pt x="989633" y="828980"/>
                                          <a:pt x="780810" y="819710"/>
                                          <a:pt x="682795" y="833202"/>
                                        </a:cubicBezTo>
                                        <a:cubicBezTo>
                                          <a:pt x="584780" y="846694"/>
                                          <a:pt x="221374" y="852017"/>
                                          <a:pt x="0" y="927100"/>
                                        </a:cubicBezTo>
                                        <a:cubicBezTo>
                                          <a:pt x="13653" y="809034"/>
                                          <a:pt x="101482" y="643588"/>
                                          <a:pt x="149129" y="445008"/>
                                        </a:cubicBezTo>
                                        <a:cubicBezTo>
                                          <a:pt x="196776" y="246428"/>
                                          <a:pt x="248706" y="211558"/>
                                          <a:pt x="286786" y="0"/>
                                        </a:cubicBezTo>
                                        <a:close/>
                                      </a:path>
                                    </a:pathLst>
                                  </a:custGeom>
                                  <ask:type>
                                    <ask:lineSketchNone/>
                                  </ask:type>
                                </ask:lineSketchStyleProps>
                              </a:ext>
                            </a:extLst>
                          </a:ln>
                        </wps:spPr>
                        <wps:txbx>
                          <w:txbxContent>
                            <w:p w14:paraId="487A4653" w14:textId="77777777" w:rsidR="003508D8" w:rsidRDefault="003508D8" w:rsidP="00802D1A">
                              <w:pPr>
                                <w:pStyle w:val="NoSpacing"/>
                                <w:rPr>
                                  <w:rFonts w:ascii="Courier New" w:eastAsia="Times New Roman" w:hAnsi="Courier New" w:cs="Courier New"/>
                                  <w:color w:val="D01818" w:themeColor="accent1" w:themeShade="BF"/>
                                  <w:sz w:val="28"/>
                                  <w:szCs w:val="28"/>
                                </w:rPr>
                              </w:pPr>
                            </w:p>
                            <w:p w14:paraId="0CF05DE0" w14:textId="523830AD" w:rsidR="001B3935" w:rsidRDefault="001B39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C7B4" id="_x0000_s1064" style="position:absolute;left:0;text-align:left;margin-left:-32.55pt;margin-top:-25pt;width:599.8pt;height:10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5286580,6594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" adj="-11796480,,5400" path="m286247,v693490,6905,981400,363846,1674890,370751l5286580,63642c5079819,394838,5048015,455554,4928732,651510,4180761,650735,3369170,403347,2621199,402572l,659462,286247,xe" fillcolor="#fadbdb [660]" stroked="f" strokeweight="1pt">
                  <v:fill color2="#ea4e4e [3204]" rotate="t" angle="90" focus="50%" type="gradient"/>
                  <v:stroke joinstyle="miter"/>
                  <v:formulas/>
                  <v:path arrowok="t" o:connecttype="custom" o:connectlocs="412449,0;2825771,724179;7617350,124310;7101732,1272579;3776844,786334;0,1288111;412449,0" o:connectangles="0,0,0,0,0,0,0" textboxrect="0,0,5286580,659462"/>
                  <v:textbox>
                    <w:txbxContent>
                      <w:p w14:paraId="487A4653" w14:textId="77777777" w:rsidR="003508D8" w:rsidRDefault="003508D8" w:rsidP="00802D1A">
                        <w:pPr>
                          <w:pStyle w:val="NoSpacing"/>
                          <w:rPr>
                            <w:rFonts w:ascii="Courier New" w:eastAsia="Times New Roman" w:hAnsi="Courier New" w:cs="Courier New"/>
                            <w:color w:val="D01818" w:themeColor="accent1" w:themeShade="BF"/>
                            <w:sz w:val="28"/>
                            <w:szCs w:val="28"/>
                          </w:rPr>
                        </w:pPr>
                      </w:p>
                      <w:p w14:paraId="0CF05DE0" w14:textId="523830AD" w:rsidR="001B3935" w:rsidRDefault="001B3935"/>
                    </w:txbxContent>
                  </v:textbox>
                  <w10:wrap type="square"/>
                </v:shape>
              </w:pict>
            </mc:Fallback>
          </mc:AlternateContent>
        </w:r>
        <w:r w:rsidR="00217980">
          <w:fldChar w:fldCharType="begin"/>
        </w:r>
        <w:r w:rsidR="00217980">
          <w:instrText xml:space="preserve"> PAGE   \* MERGEFORMAT </w:instrText>
        </w:r>
        <w:r w:rsidR="00217980">
          <w:fldChar w:fldCharType="separate"/>
        </w:r>
        <w:r w:rsidR="00823C54">
          <w:rPr>
            <w:noProof/>
          </w:rPr>
          <w:t>2</w:t>
        </w:r>
        <w:r w:rsidR="0021798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031E1" w14:textId="77777777" w:rsidR="00DD2C07" w:rsidRDefault="00DD2C07" w:rsidP="00713050">
      <w:pPr>
        <w:spacing w:line="240" w:lineRule="auto"/>
      </w:pPr>
      <w:r>
        <w:separator/>
      </w:r>
    </w:p>
  </w:footnote>
  <w:footnote w:type="continuationSeparator" w:id="0">
    <w:p w14:paraId="3FA9D9CC" w14:textId="77777777" w:rsidR="00DD2C07" w:rsidRDefault="00DD2C07" w:rsidP="00713050">
      <w:pPr>
        <w:spacing w:line="240" w:lineRule="auto"/>
      </w:pPr>
      <w:r>
        <w:continuationSeparator/>
      </w:r>
    </w:p>
  </w:footnote>
  <w:footnote w:type="continuationNotice" w:id="1">
    <w:p w14:paraId="3640E6BE" w14:textId="77777777" w:rsidR="00DD2C07" w:rsidRDefault="00DD2C0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removePersonalInformation/>
  <w:removeDateAndTim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6E"/>
    <w:rsid w:val="0000643B"/>
    <w:rsid w:val="00006DF5"/>
    <w:rsid w:val="00020965"/>
    <w:rsid w:val="00021D7D"/>
    <w:rsid w:val="00030DE7"/>
    <w:rsid w:val="00033116"/>
    <w:rsid w:val="00035087"/>
    <w:rsid w:val="000358E2"/>
    <w:rsid w:val="00040294"/>
    <w:rsid w:val="00042D9E"/>
    <w:rsid w:val="00043827"/>
    <w:rsid w:val="00046A6E"/>
    <w:rsid w:val="000625F4"/>
    <w:rsid w:val="00091382"/>
    <w:rsid w:val="00094836"/>
    <w:rsid w:val="000A0336"/>
    <w:rsid w:val="000A07D7"/>
    <w:rsid w:val="000A07DA"/>
    <w:rsid w:val="000A0FA1"/>
    <w:rsid w:val="000A1C8A"/>
    <w:rsid w:val="000A2955"/>
    <w:rsid w:val="000A2BFA"/>
    <w:rsid w:val="000A7F92"/>
    <w:rsid w:val="000B0619"/>
    <w:rsid w:val="000B3259"/>
    <w:rsid w:val="000B61CA"/>
    <w:rsid w:val="000D4D40"/>
    <w:rsid w:val="000D59BC"/>
    <w:rsid w:val="000D7B38"/>
    <w:rsid w:val="000E0E51"/>
    <w:rsid w:val="000E1300"/>
    <w:rsid w:val="000E6CB3"/>
    <w:rsid w:val="000F49CE"/>
    <w:rsid w:val="000F7610"/>
    <w:rsid w:val="000F7B88"/>
    <w:rsid w:val="001138CD"/>
    <w:rsid w:val="00114ED7"/>
    <w:rsid w:val="0011697F"/>
    <w:rsid w:val="00125B36"/>
    <w:rsid w:val="001300CA"/>
    <w:rsid w:val="00133BE3"/>
    <w:rsid w:val="00136048"/>
    <w:rsid w:val="00140B0E"/>
    <w:rsid w:val="00140C17"/>
    <w:rsid w:val="0014441F"/>
    <w:rsid w:val="00146883"/>
    <w:rsid w:val="0015072D"/>
    <w:rsid w:val="00161588"/>
    <w:rsid w:val="00162895"/>
    <w:rsid w:val="00162D36"/>
    <w:rsid w:val="00163C8D"/>
    <w:rsid w:val="00165493"/>
    <w:rsid w:val="00183B22"/>
    <w:rsid w:val="001851F8"/>
    <w:rsid w:val="00186AF6"/>
    <w:rsid w:val="00195661"/>
    <w:rsid w:val="001A16D3"/>
    <w:rsid w:val="001A267F"/>
    <w:rsid w:val="001A5CA9"/>
    <w:rsid w:val="001A780C"/>
    <w:rsid w:val="001B2AC1"/>
    <w:rsid w:val="001B3935"/>
    <w:rsid w:val="001B403A"/>
    <w:rsid w:val="001C7C5F"/>
    <w:rsid w:val="001D39BD"/>
    <w:rsid w:val="001D7594"/>
    <w:rsid w:val="001E5913"/>
    <w:rsid w:val="001F32B9"/>
    <w:rsid w:val="001F36FD"/>
    <w:rsid w:val="001F3B31"/>
    <w:rsid w:val="001F4583"/>
    <w:rsid w:val="00210841"/>
    <w:rsid w:val="00211738"/>
    <w:rsid w:val="00214897"/>
    <w:rsid w:val="00215005"/>
    <w:rsid w:val="00217980"/>
    <w:rsid w:val="0023353F"/>
    <w:rsid w:val="00235971"/>
    <w:rsid w:val="00242B4F"/>
    <w:rsid w:val="00244CCD"/>
    <w:rsid w:val="00253E6A"/>
    <w:rsid w:val="002610DB"/>
    <w:rsid w:val="0026617B"/>
    <w:rsid w:val="00270027"/>
    <w:rsid w:val="00270A5C"/>
    <w:rsid w:val="00271662"/>
    <w:rsid w:val="0027404F"/>
    <w:rsid w:val="002744E1"/>
    <w:rsid w:val="00274711"/>
    <w:rsid w:val="0028032D"/>
    <w:rsid w:val="002822C7"/>
    <w:rsid w:val="00290AAA"/>
    <w:rsid w:val="00293B83"/>
    <w:rsid w:val="002A4904"/>
    <w:rsid w:val="002A6942"/>
    <w:rsid w:val="002A76DD"/>
    <w:rsid w:val="002A7FA1"/>
    <w:rsid w:val="002B091C"/>
    <w:rsid w:val="002B25D5"/>
    <w:rsid w:val="002B455F"/>
    <w:rsid w:val="002B6224"/>
    <w:rsid w:val="002C0D58"/>
    <w:rsid w:val="002C2CDD"/>
    <w:rsid w:val="002C3199"/>
    <w:rsid w:val="002C42A4"/>
    <w:rsid w:val="002C583A"/>
    <w:rsid w:val="002C79E2"/>
    <w:rsid w:val="002D45C6"/>
    <w:rsid w:val="002D69ED"/>
    <w:rsid w:val="002F03FA"/>
    <w:rsid w:val="002F0673"/>
    <w:rsid w:val="002F2663"/>
    <w:rsid w:val="002F713E"/>
    <w:rsid w:val="0030363D"/>
    <w:rsid w:val="0030557F"/>
    <w:rsid w:val="0031092C"/>
    <w:rsid w:val="00313E86"/>
    <w:rsid w:val="00322A5D"/>
    <w:rsid w:val="00322B75"/>
    <w:rsid w:val="00333A8C"/>
    <w:rsid w:val="00333CD3"/>
    <w:rsid w:val="00340365"/>
    <w:rsid w:val="0034055A"/>
    <w:rsid w:val="00342B64"/>
    <w:rsid w:val="003508D8"/>
    <w:rsid w:val="00352244"/>
    <w:rsid w:val="00364079"/>
    <w:rsid w:val="00367A46"/>
    <w:rsid w:val="0037354E"/>
    <w:rsid w:val="00376593"/>
    <w:rsid w:val="003916E8"/>
    <w:rsid w:val="00397666"/>
    <w:rsid w:val="003A1C78"/>
    <w:rsid w:val="003B6051"/>
    <w:rsid w:val="003C3164"/>
    <w:rsid w:val="003C5528"/>
    <w:rsid w:val="003D03E5"/>
    <w:rsid w:val="003D6C70"/>
    <w:rsid w:val="003F1A80"/>
    <w:rsid w:val="003F7CAC"/>
    <w:rsid w:val="004077FB"/>
    <w:rsid w:val="00410D2C"/>
    <w:rsid w:val="00421621"/>
    <w:rsid w:val="004244FF"/>
    <w:rsid w:val="00424DD9"/>
    <w:rsid w:val="0042697A"/>
    <w:rsid w:val="004275F2"/>
    <w:rsid w:val="004305E4"/>
    <w:rsid w:val="0043225B"/>
    <w:rsid w:val="004608BC"/>
    <w:rsid w:val="0046104A"/>
    <w:rsid w:val="00461FA3"/>
    <w:rsid w:val="0047018E"/>
    <w:rsid w:val="004717C5"/>
    <w:rsid w:val="004934A1"/>
    <w:rsid w:val="00494411"/>
    <w:rsid w:val="004A24CC"/>
    <w:rsid w:val="004A4E8F"/>
    <w:rsid w:val="004A5D10"/>
    <w:rsid w:val="004A68FA"/>
    <w:rsid w:val="004B582E"/>
    <w:rsid w:val="004D02D0"/>
    <w:rsid w:val="004D499C"/>
    <w:rsid w:val="004E02BA"/>
    <w:rsid w:val="004F5E54"/>
    <w:rsid w:val="00510CB4"/>
    <w:rsid w:val="005136D4"/>
    <w:rsid w:val="00514FB7"/>
    <w:rsid w:val="00523479"/>
    <w:rsid w:val="00543DB7"/>
    <w:rsid w:val="005501C1"/>
    <w:rsid w:val="00553FAD"/>
    <w:rsid w:val="0055522A"/>
    <w:rsid w:val="00561EAD"/>
    <w:rsid w:val="00563937"/>
    <w:rsid w:val="005670BC"/>
    <w:rsid w:val="00570EAD"/>
    <w:rsid w:val="005729B0"/>
    <w:rsid w:val="0057559D"/>
    <w:rsid w:val="005830E0"/>
    <w:rsid w:val="00583E4F"/>
    <w:rsid w:val="00585C25"/>
    <w:rsid w:val="005879F8"/>
    <w:rsid w:val="00587AAE"/>
    <w:rsid w:val="00591421"/>
    <w:rsid w:val="00595C64"/>
    <w:rsid w:val="005A329F"/>
    <w:rsid w:val="005A3817"/>
    <w:rsid w:val="005C4003"/>
    <w:rsid w:val="005D440B"/>
    <w:rsid w:val="005D4E2F"/>
    <w:rsid w:val="005D54F5"/>
    <w:rsid w:val="005E19E0"/>
    <w:rsid w:val="005E4297"/>
    <w:rsid w:val="005E438E"/>
    <w:rsid w:val="005F1266"/>
    <w:rsid w:val="005F15D4"/>
    <w:rsid w:val="006016B5"/>
    <w:rsid w:val="00610222"/>
    <w:rsid w:val="0061219D"/>
    <w:rsid w:val="0062503D"/>
    <w:rsid w:val="00630783"/>
    <w:rsid w:val="006316D9"/>
    <w:rsid w:val="006358DF"/>
    <w:rsid w:val="00641630"/>
    <w:rsid w:val="006428DB"/>
    <w:rsid w:val="00643383"/>
    <w:rsid w:val="006447CB"/>
    <w:rsid w:val="00666A02"/>
    <w:rsid w:val="00681C6B"/>
    <w:rsid w:val="00684488"/>
    <w:rsid w:val="006848F0"/>
    <w:rsid w:val="006A3CE7"/>
    <w:rsid w:val="006A4593"/>
    <w:rsid w:val="006A4A44"/>
    <w:rsid w:val="006A7746"/>
    <w:rsid w:val="006B21E9"/>
    <w:rsid w:val="006B70BD"/>
    <w:rsid w:val="006C3912"/>
    <w:rsid w:val="006C4C50"/>
    <w:rsid w:val="006D76B1"/>
    <w:rsid w:val="006E224F"/>
    <w:rsid w:val="006E4B1A"/>
    <w:rsid w:val="006F2E81"/>
    <w:rsid w:val="006F2FF3"/>
    <w:rsid w:val="00713050"/>
    <w:rsid w:val="00735863"/>
    <w:rsid w:val="00741125"/>
    <w:rsid w:val="0074332C"/>
    <w:rsid w:val="00746F7F"/>
    <w:rsid w:val="00752A7D"/>
    <w:rsid w:val="00756903"/>
    <w:rsid w:val="007569C1"/>
    <w:rsid w:val="00757462"/>
    <w:rsid w:val="00763832"/>
    <w:rsid w:val="00763ADB"/>
    <w:rsid w:val="00772919"/>
    <w:rsid w:val="0077359C"/>
    <w:rsid w:val="0077506D"/>
    <w:rsid w:val="007804BA"/>
    <w:rsid w:val="00783B53"/>
    <w:rsid w:val="007A21F0"/>
    <w:rsid w:val="007B7927"/>
    <w:rsid w:val="007D2696"/>
    <w:rsid w:val="007D2FD2"/>
    <w:rsid w:val="007D406E"/>
    <w:rsid w:val="007D6458"/>
    <w:rsid w:val="007E23D8"/>
    <w:rsid w:val="007E396A"/>
    <w:rsid w:val="007E3A93"/>
    <w:rsid w:val="007E3B04"/>
    <w:rsid w:val="007F153A"/>
    <w:rsid w:val="008011F2"/>
    <w:rsid w:val="00802AFA"/>
    <w:rsid w:val="00802D1A"/>
    <w:rsid w:val="00811117"/>
    <w:rsid w:val="0081381A"/>
    <w:rsid w:val="00821087"/>
    <w:rsid w:val="00823C54"/>
    <w:rsid w:val="00832218"/>
    <w:rsid w:val="00832FB8"/>
    <w:rsid w:val="0083631D"/>
    <w:rsid w:val="00841146"/>
    <w:rsid w:val="008453B6"/>
    <w:rsid w:val="00851B8A"/>
    <w:rsid w:val="00855C19"/>
    <w:rsid w:val="00862ED1"/>
    <w:rsid w:val="00863939"/>
    <w:rsid w:val="00867354"/>
    <w:rsid w:val="00870962"/>
    <w:rsid w:val="0088504C"/>
    <w:rsid w:val="008876A4"/>
    <w:rsid w:val="0089382B"/>
    <w:rsid w:val="00895967"/>
    <w:rsid w:val="008A0844"/>
    <w:rsid w:val="008A1907"/>
    <w:rsid w:val="008B1208"/>
    <w:rsid w:val="008B61E8"/>
    <w:rsid w:val="008C157C"/>
    <w:rsid w:val="008C2952"/>
    <w:rsid w:val="008C665B"/>
    <w:rsid w:val="008C6BCA"/>
    <w:rsid w:val="008C7B50"/>
    <w:rsid w:val="008D0268"/>
    <w:rsid w:val="008D046A"/>
    <w:rsid w:val="008D6F59"/>
    <w:rsid w:val="008E4B30"/>
    <w:rsid w:val="008F0D1D"/>
    <w:rsid w:val="00902F63"/>
    <w:rsid w:val="00904071"/>
    <w:rsid w:val="00904931"/>
    <w:rsid w:val="009061CF"/>
    <w:rsid w:val="00906BEE"/>
    <w:rsid w:val="009177A9"/>
    <w:rsid w:val="009243E7"/>
    <w:rsid w:val="00924A66"/>
    <w:rsid w:val="0092715F"/>
    <w:rsid w:val="009445E2"/>
    <w:rsid w:val="009510DD"/>
    <w:rsid w:val="0095373D"/>
    <w:rsid w:val="00955EC9"/>
    <w:rsid w:val="00964159"/>
    <w:rsid w:val="00975B75"/>
    <w:rsid w:val="00983CF8"/>
    <w:rsid w:val="009854CC"/>
    <w:rsid w:val="00985D58"/>
    <w:rsid w:val="009937A4"/>
    <w:rsid w:val="009A1D3B"/>
    <w:rsid w:val="009A738C"/>
    <w:rsid w:val="009B3C40"/>
    <w:rsid w:val="009C53C6"/>
    <w:rsid w:val="009D06BC"/>
    <w:rsid w:val="009E1AC4"/>
    <w:rsid w:val="009E3511"/>
    <w:rsid w:val="009E54C8"/>
    <w:rsid w:val="009F4349"/>
    <w:rsid w:val="009F7AD9"/>
    <w:rsid w:val="009F7AFA"/>
    <w:rsid w:val="00A14877"/>
    <w:rsid w:val="00A21413"/>
    <w:rsid w:val="00A253A9"/>
    <w:rsid w:val="00A27153"/>
    <w:rsid w:val="00A412D3"/>
    <w:rsid w:val="00A42540"/>
    <w:rsid w:val="00A46D57"/>
    <w:rsid w:val="00A50939"/>
    <w:rsid w:val="00A514F1"/>
    <w:rsid w:val="00A6137D"/>
    <w:rsid w:val="00A65FF5"/>
    <w:rsid w:val="00A66ABB"/>
    <w:rsid w:val="00A678BB"/>
    <w:rsid w:val="00A70884"/>
    <w:rsid w:val="00A83413"/>
    <w:rsid w:val="00A90691"/>
    <w:rsid w:val="00A94E53"/>
    <w:rsid w:val="00AA1EB6"/>
    <w:rsid w:val="00AA2B17"/>
    <w:rsid w:val="00AA6A40"/>
    <w:rsid w:val="00AA75F6"/>
    <w:rsid w:val="00AC3C3C"/>
    <w:rsid w:val="00AD00FD"/>
    <w:rsid w:val="00AE2B4C"/>
    <w:rsid w:val="00AF0A8E"/>
    <w:rsid w:val="00AF1D4C"/>
    <w:rsid w:val="00B00E47"/>
    <w:rsid w:val="00B02D68"/>
    <w:rsid w:val="00B17C6F"/>
    <w:rsid w:val="00B23C57"/>
    <w:rsid w:val="00B27019"/>
    <w:rsid w:val="00B271C4"/>
    <w:rsid w:val="00B328C0"/>
    <w:rsid w:val="00B33F81"/>
    <w:rsid w:val="00B36FCA"/>
    <w:rsid w:val="00B4128C"/>
    <w:rsid w:val="00B43634"/>
    <w:rsid w:val="00B442A4"/>
    <w:rsid w:val="00B54776"/>
    <w:rsid w:val="00B5664D"/>
    <w:rsid w:val="00B70020"/>
    <w:rsid w:val="00B70542"/>
    <w:rsid w:val="00B7103E"/>
    <w:rsid w:val="00B7242A"/>
    <w:rsid w:val="00B76A83"/>
    <w:rsid w:val="00B776CF"/>
    <w:rsid w:val="00B7785D"/>
    <w:rsid w:val="00B817FC"/>
    <w:rsid w:val="00B937DA"/>
    <w:rsid w:val="00B951C1"/>
    <w:rsid w:val="00BA0244"/>
    <w:rsid w:val="00BA5B40"/>
    <w:rsid w:val="00BA5F0A"/>
    <w:rsid w:val="00BB55E7"/>
    <w:rsid w:val="00BC0EED"/>
    <w:rsid w:val="00BC6137"/>
    <w:rsid w:val="00BD0206"/>
    <w:rsid w:val="00BD074E"/>
    <w:rsid w:val="00BD1487"/>
    <w:rsid w:val="00BD7692"/>
    <w:rsid w:val="00BD7983"/>
    <w:rsid w:val="00BE2AB0"/>
    <w:rsid w:val="00BE53F8"/>
    <w:rsid w:val="00BF3F98"/>
    <w:rsid w:val="00C05B36"/>
    <w:rsid w:val="00C14296"/>
    <w:rsid w:val="00C17CD4"/>
    <w:rsid w:val="00C2098A"/>
    <w:rsid w:val="00C2476D"/>
    <w:rsid w:val="00C2735E"/>
    <w:rsid w:val="00C320F0"/>
    <w:rsid w:val="00C42B4C"/>
    <w:rsid w:val="00C5444A"/>
    <w:rsid w:val="00C563C2"/>
    <w:rsid w:val="00C57DED"/>
    <w:rsid w:val="00C60473"/>
    <w:rsid w:val="00C612DA"/>
    <w:rsid w:val="00C62C50"/>
    <w:rsid w:val="00C65AF9"/>
    <w:rsid w:val="00C75422"/>
    <w:rsid w:val="00C7741E"/>
    <w:rsid w:val="00C835F4"/>
    <w:rsid w:val="00C86CD0"/>
    <w:rsid w:val="00C875AB"/>
    <w:rsid w:val="00C96E48"/>
    <w:rsid w:val="00CA255E"/>
    <w:rsid w:val="00CA3DF1"/>
    <w:rsid w:val="00CA4581"/>
    <w:rsid w:val="00CB3D71"/>
    <w:rsid w:val="00CD1398"/>
    <w:rsid w:val="00CE18D5"/>
    <w:rsid w:val="00CE1908"/>
    <w:rsid w:val="00CF09A7"/>
    <w:rsid w:val="00CF2430"/>
    <w:rsid w:val="00CF44DD"/>
    <w:rsid w:val="00CF5260"/>
    <w:rsid w:val="00D037CB"/>
    <w:rsid w:val="00D04109"/>
    <w:rsid w:val="00D06C35"/>
    <w:rsid w:val="00D07718"/>
    <w:rsid w:val="00D11D8C"/>
    <w:rsid w:val="00D21F67"/>
    <w:rsid w:val="00D30BFE"/>
    <w:rsid w:val="00D448FD"/>
    <w:rsid w:val="00D4540A"/>
    <w:rsid w:val="00D66F38"/>
    <w:rsid w:val="00D67001"/>
    <w:rsid w:val="00D722A1"/>
    <w:rsid w:val="00D77EB5"/>
    <w:rsid w:val="00D80216"/>
    <w:rsid w:val="00D97A41"/>
    <w:rsid w:val="00DA169F"/>
    <w:rsid w:val="00DA2F17"/>
    <w:rsid w:val="00DA627F"/>
    <w:rsid w:val="00DB428B"/>
    <w:rsid w:val="00DC0EC7"/>
    <w:rsid w:val="00DC5428"/>
    <w:rsid w:val="00DD2C07"/>
    <w:rsid w:val="00DD3CF6"/>
    <w:rsid w:val="00DD6416"/>
    <w:rsid w:val="00DD6D5C"/>
    <w:rsid w:val="00DF1239"/>
    <w:rsid w:val="00DF3510"/>
    <w:rsid w:val="00DF4E0A"/>
    <w:rsid w:val="00E01B23"/>
    <w:rsid w:val="00E02DCD"/>
    <w:rsid w:val="00E12C60"/>
    <w:rsid w:val="00E13352"/>
    <w:rsid w:val="00E13830"/>
    <w:rsid w:val="00E22E87"/>
    <w:rsid w:val="00E363A1"/>
    <w:rsid w:val="00E405F0"/>
    <w:rsid w:val="00E46645"/>
    <w:rsid w:val="00E51247"/>
    <w:rsid w:val="00E57630"/>
    <w:rsid w:val="00E608A2"/>
    <w:rsid w:val="00E629FF"/>
    <w:rsid w:val="00E65B2B"/>
    <w:rsid w:val="00E75AC6"/>
    <w:rsid w:val="00E86A18"/>
    <w:rsid w:val="00E86C2B"/>
    <w:rsid w:val="00E90BF1"/>
    <w:rsid w:val="00E91144"/>
    <w:rsid w:val="00E91B48"/>
    <w:rsid w:val="00EA08C9"/>
    <w:rsid w:val="00EA2D01"/>
    <w:rsid w:val="00EA6937"/>
    <w:rsid w:val="00EA72B8"/>
    <w:rsid w:val="00EB2D52"/>
    <w:rsid w:val="00EC2968"/>
    <w:rsid w:val="00EC7506"/>
    <w:rsid w:val="00ED0797"/>
    <w:rsid w:val="00ED0CA9"/>
    <w:rsid w:val="00ED690B"/>
    <w:rsid w:val="00EE02E5"/>
    <w:rsid w:val="00EE1E8C"/>
    <w:rsid w:val="00EE1F72"/>
    <w:rsid w:val="00EE666A"/>
    <w:rsid w:val="00EE67DF"/>
    <w:rsid w:val="00EF6B30"/>
    <w:rsid w:val="00EF72FF"/>
    <w:rsid w:val="00EF7CC9"/>
    <w:rsid w:val="00F207C0"/>
    <w:rsid w:val="00F20AE5"/>
    <w:rsid w:val="00F2245B"/>
    <w:rsid w:val="00F26AB9"/>
    <w:rsid w:val="00F47E97"/>
    <w:rsid w:val="00F52A90"/>
    <w:rsid w:val="00F645C7"/>
    <w:rsid w:val="00F6774B"/>
    <w:rsid w:val="00F73D10"/>
    <w:rsid w:val="00F811E6"/>
    <w:rsid w:val="00F816C1"/>
    <w:rsid w:val="00F81985"/>
    <w:rsid w:val="00F85CC8"/>
    <w:rsid w:val="00F9460F"/>
    <w:rsid w:val="00F95AE3"/>
    <w:rsid w:val="00FA0108"/>
    <w:rsid w:val="00FB09A7"/>
    <w:rsid w:val="00FB506F"/>
    <w:rsid w:val="00FC3D1B"/>
    <w:rsid w:val="00FC50A9"/>
    <w:rsid w:val="00FC7B20"/>
    <w:rsid w:val="00FD39C7"/>
    <w:rsid w:val="00FE5729"/>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458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NoSpacingChar">
    <w:name w:val="No Spacing Char"/>
    <w:basedOn w:val="DefaultParagraphFont"/>
    <w:link w:val="NoSpacing"/>
    <w:uiPriority w:val="1"/>
    <w:rsid w:val="0058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2919">
      <w:bodyDiv w:val="1"/>
      <w:marLeft w:val="0"/>
      <w:marRight w:val="0"/>
      <w:marTop w:val="0"/>
      <w:marBottom w:val="0"/>
      <w:divBdr>
        <w:top w:val="none" w:sz="0" w:space="0" w:color="auto"/>
        <w:left w:val="none" w:sz="0" w:space="0" w:color="auto"/>
        <w:bottom w:val="none" w:sz="0" w:space="0" w:color="auto"/>
        <w:right w:val="none" w:sz="0" w:space="0" w:color="auto"/>
      </w:divBdr>
      <w:divsChild>
        <w:div w:id="1683316819">
          <w:marLeft w:val="0"/>
          <w:marRight w:val="0"/>
          <w:marTop w:val="0"/>
          <w:marBottom w:val="0"/>
          <w:divBdr>
            <w:top w:val="none" w:sz="0" w:space="0" w:color="auto"/>
            <w:left w:val="none" w:sz="0" w:space="0" w:color="auto"/>
            <w:bottom w:val="none" w:sz="0" w:space="0" w:color="auto"/>
            <w:right w:val="none" w:sz="0" w:space="0" w:color="auto"/>
          </w:divBdr>
          <w:divsChild>
            <w:div w:id="1442382537">
              <w:marLeft w:val="0"/>
              <w:marRight w:val="0"/>
              <w:marTop w:val="0"/>
              <w:marBottom w:val="0"/>
              <w:divBdr>
                <w:top w:val="none" w:sz="0" w:space="0" w:color="auto"/>
                <w:left w:val="none" w:sz="0" w:space="0" w:color="auto"/>
                <w:bottom w:val="none" w:sz="0" w:space="0" w:color="auto"/>
                <w:right w:val="none" w:sz="0" w:space="0" w:color="auto"/>
              </w:divBdr>
              <w:divsChild>
                <w:div w:id="34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9787">
      <w:bodyDiv w:val="1"/>
      <w:marLeft w:val="0"/>
      <w:marRight w:val="0"/>
      <w:marTop w:val="0"/>
      <w:marBottom w:val="0"/>
      <w:divBdr>
        <w:top w:val="none" w:sz="0" w:space="0" w:color="auto"/>
        <w:left w:val="none" w:sz="0" w:space="0" w:color="auto"/>
        <w:bottom w:val="none" w:sz="0" w:space="0" w:color="auto"/>
        <w:right w:val="none" w:sz="0" w:space="0" w:color="auto"/>
      </w:divBdr>
    </w:div>
    <w:div w:id="262690925">
      <w:bodyDiv w:val="1"/>
      <w:marLeft w:val="0"/>
      <w:marRight w:val="0"/>
      <w:marTop w:val="0"/>
      <w:marBottom w:val="0"/>
      <w:divBdr>
        <w:top w:val="none" w:sz="0" w:space="0" w:color="auto"/>
        <w:left w:val="none" w:sz="0" w:space="0" w:color="auto"/>
        <w:bottom w:val="none" w:sz="0" w:space="0" w:color="auto"/>
        <w:right w:val="none" w:sz="0" w:space="0" w:color="auto"/>
      </w:divBdr>
    </w:div>
    <w:div w:id="313409605">
      <w:bodyDiv w:val="1"/>
      <w:marLeft w:val="0"/>
      <w:marRight w:val="0"/>
      <w:marTop w:val="0"/>
      <w:marBottom w:val="0"/>
      <w:divBdr>
        <w:top w:val="none" w:sz="0" w:space="0" w:color="auto"/>
        <w:left w:val="none" w:sz="0" w:space="0" w:color="auto"/>
        <w:bottom w:val="none" w:sz="0" w:space="0" w:color="auto"/>
        <w:right w:val="none" w:sz="0" w:space="0" w:color="auto"/>
      </w:divBdr>
    </w:div>
    <w:div w:id="883829158">
      <w:bodyDiv w:val="1"/>
      <w:marLeft w:val="0"/>
      <w:marRight w:val="0"/>
      <w:marTop w:val="0"/>
      <w:marBottom w:val="0"/>
      <w:divBdr>
        <w:top w:val="none" w:sz="0" w:space="0" w:color="auto"/>
        <w:left w:val="none" w:sz="0" w:space="0" w:color="auto"/>
        <w:bottom w:val="none" w:sz="0" w:space="0" w:color="auto"/>
        <w:right w:val="none" w:sz="0" w:space="0" w:color="auto"/>
      </w:divBdr>
    </w:div>
    <w:div w:id="1052460291">
      <w:bodyDiv w:val="1"/>
      <w:marLeft w:val="0"/>
      <w:marRight w:val="0"/>
      <w:marTop w:val="0"/>
      <w:marBottom w:val="0"/>
      <w:divBdr>
        <w:top w:val="none" w:sz="0" w:space="0" w:color="auto"/>
        <w:left w:val="none" w:sz="0" w:space="0" w:color="auto"/>
        <w:bottom w:val="none" w:sz="0" w:space="0" w:color="auto"/>
        <w:right w:val="none" w:sz="0" w:space="0" w:color="auto"/>
      </w:divBdr>
    </w:div>
    <w:div w:id="1273786820">
      <w:bodyDiv w:val="1"/>
      <w:marLeft w:val="0"/>
      <w:marRight w:val="0"/>
      <w:marTop w:val="0"/>
      <w:marBottom w:val="0"/>
      <w:divBdr>
        <w:top w:val="none" w:sz="0" w:space="0" w:color="auto"/>
        <w:left w:val="none" w:sz="0" w:space="0" w:color="auto"/>
        <w:bottom w:val="none" w:sz="0" w:space="0" w:color="auto"/>
        <w:right w:val="none" w:sz="0" w:space="0" w:color="auto"/>
      </w:divBdr>
    </w:div>
    <w:div w:id="1499731352">
      <w:bodyDiv w:val="1"/>
      <w:marLeft w:val="0"/>
      <w:marRight w:val="0"/>
      <w:marTop w:val="0"/>
      <w:marBottom w:val="0"/>
      <w:divBdr>
        <w:top w:val="none" w:sz="0" w:space="0" w:color="auto"/>
        <w:left w:val="none" w:sz="0" w:space="0" w:color="auto"/>
        <w:bottom w:val="none" w:sz="0" w:space="0" w:color="auto"/>
        <w:right w:val="none" w:sz="0" w:space="0" w:color="auto"/>
      </w:divBdr>
    </w:div>
    <w:div w:id="1614290202">
      <w:bodyDiv w:val="1"/>
      <w:marLeft w:val="0"/>
      <w:marRight w:val="0"/>
      <w:marTop w:val="0"/>
      <w:marBottom w:val="0"/>
      <w:divBdr>
        <w:top w:val="none" w:sz="0" w:space="0" w:color="auto"/>
        <w:left w:val="none" w:sz="0" w:space="0" w:color="auto"/>
        <w:bottom w:val="none" w:sz="0" w:space="0" w:color="auto"/>
        <w:right w:val="none" w:sz="0" w:space="0" w:color="auto"/>
      </w:divBdr>
    </w:div>
    <w:div w:id="1740862152">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1304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hath\AppData\Local\Microsoft\Office\16.0\DTS\en-US%7b41C35B41-3519-451D-88D5-67500A0F82B4%7d\%7bFF97CD52-66FA-4353-81D0-4FF523EE0A28%7dtf16392716_win32.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3A25D-3DE1-49BB-8808-00979E15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{FF97CD52-66FA-4353-81D0-4FF523EE0A28}tf16392716_win32.dotx</Template>
  <TotalTime>0</TotalTime>
  <Pages>21</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2022-02-02T02:07:00Z</dcterms:created>
  <dcterms:modified xsi:type="dcterms:W3CDTF">2022-02-04T12:07:00Z</dcterms:modified>
</cp:coreProperties>
</file>