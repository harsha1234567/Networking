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628B1" w14:textId="5377BEBC" w:rsidR="00C62C50" w:rsidRDefault="0039769C" w:rsidP="00E867F5">
      <w:pPr>
        <w:pStyle w:val="NoSpacing"/>
        <w:tabs>
          <w:tab w:val="left" w:pos="8059"/>
          <w:tab w:val="left" w:pos="8534"/>
        </w:tabs>
      </w:pPr>
      <w:r>
        <w:rPr>
          <w:noProof/>
        </w:rPr>
        <mc:AlternateContent>
          <mc:Choice Requires="wps">
            <w:drawing>
              <wp:anchor distT="0" distB="0" distL="114300" distR="114300" simplePos="0" relativeHeight="251658242" behindDoc="1" locked="0" layoutInCell="1" allowOverlap="1" wp14:anchorId="68393AD8" wp14:editId="3FE6218D">
                <wp:simplePos x="0" y="0"/>
                <wp:positionH relativeFrom="column">
                  <wp:posOffset>-929129</wp:posOffset>
                </wp:positionH>
                <wp:positionV relativeFrom="paragraph">
                  <wp:posOffset>236885</wp:posOffset>
                </wp:positionV>
                <wp:extent cx="5337908" cy="1196698"/>
                <wp:effectExtent l="0" t="0" r="0" b="3810"/>
                <wp:wrapNone/>
                <wp:docPr id="43" name="Red rectangle"/>
                <wp:cNvGraphicFramePr/>
                <a:graphic xmlns:a="http://schemas.openxmlformats.org/drawingml/2006/main">
                  <a:graphicData uri="http://schemas.microsoft.com/office/word/2010/wordprocessingShape">
                    <wps:wsp>
                      <wps:cNvSpPr/>
                      <wps:spPr>
                        <a:xfrm>
                          <a:off x="0" y="0"/>
                          <a:ext cx="5337908" cy="1196698"/>
                        </a:xfrm>
                        <a:custGeom>
                          <a:avLst/>
                          <a:gdLst>
                            <a:gd name="connsiteX0" fmla="*/ 0 w 5337810"/>
                            <a:gd name="connsiteY0" fmla="*/ 0 h 1076960"/>
                            <a:gd name="connsiteX1" fmla="*/ 5337810 w 5337810"/>
                            <a:gd name="connsiteY1" fmla="*/ 0 h 1076960"/>
                            <a:gd name="connsiteX2" fmla="*/ 5337810 w 5337810"/>
                            <a:gd name="connsiteY2" fmla="*/ 1076960 h 1076960"/>
                            <a:gd name="connsiteX3" fmla="*/ 0 w 5337810"/>
                            <a:gd name="connsiteY3" fmla="*/ 1076960 h 1076960"/>
                            <a:gd name="connsiteX4" fmla="*/ 0 w 5337810"/>
                            <a:gd name="connsiteY4" fmla="*/ 0 h 1076960"/>
                            <a:gd name="connsiteX0" fmla="*/ 0 w 5337810"/>
                            <a:gd name="connsiteY0" fmla="*/ 0 h 1076960"/>
                            <a:gd name="connsiteX1" fmla="*/ 2705877 w 5337810"/>
                            <a:gd name="connsiteY1" fmla="*/ 110542 h 1076960"/>
                            <a:gd name="connsiteX2" fmla="*/ 5337810 w 5337810"/>
                            <a:gd name="connsiteY2" fmla="*/ 0 h 1076960"/>
                            <a:gd name="connsiteX3" fmla="*/ 5337810 w 5337810"/>
                            <a:gd name="connsiteY3" fmla="*/ 1076960 h 1076960"/>
                            <a:gd name="connsiteX4" fmla="*/ 0 w 5337810"/>
                            <a:gd name="connsiteY4" fmla="*/ 1076960 h 1076960"/>
                            <a:gd name="connsiteX5" fmla="*/ 0 w 5337810"/>
                            <a:gd name="connsiteY5" fmla="*/ 0 h 1076960"/>
                            <a:gd name="connsiteX0" fmla="*/ 0 w 5337810"/>
                            <a:gd name="connsiteY0" fmla="*/ 0 h 1196698"/>
                            <a:gd name="connsiteX1" fmla="*/ 2705877 w 5337810"/>
                            <a:gd name="connsiteY1" fmla="*/ 110542 h 1196698"/>
                            <a:gd name="connsiteX2" fmla="*/ 5337810 w 5337810"/>
                            <a:gd name="connsiteY2" fmla="*/ 0 h 1196698"/>
                            <a:gd name="connsiteX3" fmla="*/ 5337810 w 5337810"/>
                            <a:gd name="connsiteY3" fmla="*/ 1076960 h 1196698"/>
                            <a:gd name="connsiteX4" fmla="*/ 2694105 w 5337810"/>
                            <a:gd name="connsiteY4" fmla="*/ 1196698 h 1196698"/>
                            <a:gd name="connsiteX5" fmla="*/ 0 w 5337810"/>
                            <a:gd name="connsiteY5" fmla="*/ 1076960 h 1196698"/>
                            <a:gd name="connsiteX6" fmla="*/ 0 w 5337810"/>
                            <a:gd name="connsiteY6" fmla="*/ 0 h 11966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337810" h="1196698">
                              <a:moveTo>
                                <a:pt x="0" y="0"/>
                              </a:moveTo>
                              <a:cubicBezTo>
                                <a:pt x="901959" y="0"/>
                                <a:pt x="1803918" y="110542"/>
                                <a:pt x="2705877" y="110542"/>
                              </a:cubicBezTo>
                              <a:lnTo>
                                <a:pt x="5337810" y="0"/>
                              </a:lnTo>
                              <a:lnTo>
                                <a:pt x="5337810" y="1076960"/>
                              </a:lnTo>
                              <a:cubicBezTo>
                                <a:pt x="4456575" y="1082097"/>
                                <a:pt x="3575340" y="1191561"/>
                                <a:pt x="2694105" y="1196698"/>
                              </a:cubicBezTo>
                              <a:lnTo>
                                <a:pt x="0" y="1076960"/>
                              </a:lnTo>
                              <a:lnTo>
                                <a:pt x="0" y="0"/>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BFEC0" w14:textId="1FB9609D" w:rsidR="00CF2430" w:rsidRPr="00957BD3" w:rsidRDefault="00957BD3" w:rsidP="00957BD3">
                            <w:pPr>
                              <w:pStyle w:val="Heading1"/>
                              <w:ind w:left="2880" w:firstLine="720"/>
                              <w:jc w:val="left"/>
                              <w:rPr>
                                <w:rFonts w:asciiTheme="minorHAnsi" w:hAnsiTheme="minorHAnsi"/>
                                <w:color w:val="FFFFFF" w:themeColor="background1"/>
                                <w:sz w:val="96"/>
                                <w:szCs w:val="96"/>
                              </w:rPr>
                            </w:pPr>
                            <w:r w:rsidRPr="00957BD3">
                              <w:rPr>
                                <w:rFonts w:asciiTheme="minorHAnsi" w:hAnsiTheme="minorHAnsi"/>
                                <w:color w:val="FFFFFF" w:themeColor="background1"/>
                                <w:sz w:val="96"/>
                                <w:szCs w:val="96"/>
                              </w:rPr>
                              <w:t>VRF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93AD8" id="Red rectangle" o:spid="_x0000_s1026" style="position:absolute;margin-left:-73.15pt;margin-top:18.65pt;width:420.3pt;height:94.2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37810,11966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" adj="-11796480,,5400" path="m,c901959,,1803918,110542,2705877,110542l5337810,r,1076960c4456575,1082097,3575340,1191561,2694105,1196698l,1076960,,xe" fillcolor="#7030a0" stroked="f" strokeweight="1pt">
                <v:stroke joinstyle="miter"/>
                <v:formulas/>
                <v:path arrowok="t" o:connecttype="custom" o:connectlocs="0,0;2705927,110542;5337908,0;5337908,1076960;2694154,1196698;0,1076960;0,0" o:connectangles="0,0,0,0,0,0,0" textboxrect="0,0,5337810,1196698"/>
                <v:textbox>
                  <w:txbxContent>
                    <w:p w14:paraId="31ABFEC0" w14:textId="1FB9609D" w:rsidR="00CF2430" w:rsidRPr="00957BD3" w:rsidRDefault="00957BD3" w:rsidP="00957BD3">
                      <w:pPr>
                        <w:pStyle w:val="Heading1"/>
                        <w:ind w:left="2880" w:firstLine="720"/>
                        <w:jc w:val="left"/>
                        <w:rPr>
                          <w:rFonts w:asciiTheme="minorHAnsi" w:hAnsiTheme="minorHAnsi"/>
                          <w:color w:val="FFFFFF" w:themeColor="background1"/>
                          <w:sz w:val="96"/>
                          <w:szCs w:val="96"/>
                        </w:rPr>
                      </w:pPr>
                      <w:r w:rsidRPr="00957BD3">
                        <w:rPr>
                          <w:rFonts w:asciiTheme="minorHAnsi" w:hAnsiTheme="minorHAnsi"/>
                          <w:color w:val="FFFFFF" w:themeColor="background1"/>
                          <w:sz w:val="96"/>
                          <w:szCs w:val="96"/>
                        </w:rPr>
                        <w:t>VRF LAB</w:t>
                      </w:r>
                    </w:p>
                  </w:txbxContent>
                </v:textbox>
              </v:shape>
            </w:pict>
          </mc:Fallback>
        </mc:AlternateContent>
      </w:r>
      <w:r w:rsidR="0075537F">
        <w:rPr>
          <w:noProof/>
        </w:rPr>
        <mc:AlternateContent>
          <mc:Choice Requires="wps">
            <w:drawing>
              <wp:anchor distT="0" distB="0" distL="114300" distR="114300" simplePos="0" relativeHeight="251817045" behindDoc="0" locked="0" layoutInCell="1" allowOverlap="1" wp14:anchorId="4A71924F" wp14:editId="5D5FBB0F">
                <wp:simplePos x="0" y="0"/>
                <wp:positionH relativeFrom="column">
                  <wp:posOffset>4524701</wp:posOffset>
                </wp:positionH>
                <wp:positionV relativeFrom="paragraph">
                  <wp:posOffset>-13279</wp:posOffset>
                </wp:positionV>
                <wp:extent cx="2211725" cy="2171664"/>
                <wp:effectExtent l="0" t="0" r="0" b="0"/>
                <wp:wrapNone/>
                <wp:docPr id="120" name="Star: 4 Points 118"/>
                <wp:cNvGraphicFramePr/>
                <a:graphic xmlns:a="http://schemas.openxmlformats.org/drawingml/2006/main">
                  <a:graphicData uri="http://schemas.microsoft.com/office/word/2010/wordprocessingShape">
                    <wps:wsp>
                      <wps:cNvSpPr/>
                      <wps:spPr>
                        <a:xfrm rot="2725441">
                          <a:off x="0" y="0"/>
                          <a:ext cx="2211725" cy="2171664"/>
                        </a:xfrm>
                        <a:custGeom>
                          <a:avLst/>
                          <a:gdLst>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908273 w 2206625"/>
                            <a:gd name="connsiteY7" fmla="*/ 1321891 h 2246630"/>
                            <a:gd name="connsiteX8" fmla="*/ 0 w 2206625"/>
                            <a:gd name="connsiteY8" fmla="*/ 1123315 h 2246630"/>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533591 w 2206625"/>
                            <a:gd name="connsiteY5" fmla="*/ 1543816 h 2246630"/>
                            <a:gd name="connsiteX6" fmla="*/ 1103313 w 2206625"/>
                            <a:gd name="connsiteY6" fmla="*/ 2246630 h 2246630"/>
                            <a:gd name="connsiteX7" fmla="*/ 670710 w 2206625"/>
                            <a:gd name="connsiteY7" fmla="*/ 1562997 h 2246630"/>
                            <a:gd name="connsiteX8" fmla="*/ 0 w 2206625"/>
                            <a:gd name="connsiteY8" fmla="*/ 1123315 h 2246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6625" h="2246630">
                              <a:moveTo>
                                <a:pt x="0" y="1123315"/>
                              </a:moveTo>
                              <a:lnTo>
                                <a:pt x="680090" y="702855"/>
                              </a:lnTo>
                              <a:lnTo>
                                <a:pt x="1103313" y="0"/>
                              </a:lnTo>
                              <a:lnTo>
                                <a:pt x="1532264" y="672944"/>
                              </a:lnTo>
                              <a:lnTo>
                                <a:pt x="2206625" y="1123315"/>
                              </a:lnTo>
                              <a:lnTo>
                                <a:pt x="1533591" y="1543816"/>
                              </a:lnTo>
                              <a:lnTo>
                                <a:pt x="1103313" y="2246630"/>
                              </a:lnTo>
                              <a:lnTo>
                                <a:pt x="670710" y="1562997"/>
                              </a:lnTo>
                              <a:lnTo>
                                <a:pt x="0" y="1123315"/>
                              </a:lnTo>
                              <a:close/>
                            </a:path>
                          </a:pathLst>
                        </a:custGeom>
                        <a:solidFill>
                          <a:srgbClr val="9E5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20F54" id="Star: 4 Points 118" o:spid="_x0000_s1026" style="position:absolute;margin-left:356.3pt;margin-top:-1.05pt;width:174.15pt;height:171pt;rotation:2976908fd;z-index:2518170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6625,224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" path="m,1123315l680090,702855,1103313,r428951,672944l2206625,1123315r-673034,420501l1103313,2246630,670710,1562997,,1123315xe" fillcolor="#9e5ece" stroked="f" strokeweight="1pt">
                <v:stroke joinstyle="miter"/>
                <v:path arrowok="t" o:connecttype="custom" o:connectlocs="0,1085832;681662,679402;1105863,0;1535805,650489;2211725,1085832;1537135,1492302;1105863,2171664;672260,1510843;0,1085832" o:connectangles="0,0,0,0,0,0,0,0,0"/>
              </v:shape>
            </w:pict>
          </mc:Fallback>
        </mc:AlternateContent>
      </w:r>
      <w:r w:rsidR="0075537F">
        <w:rPr>
          <w:noProof/>
        </w:rPr>
        <mc:AlternateContent>
          <mc:Choice Requires="wps">
            <w:drawing>
              <wp:anchor distT="0" distB="0" distL="114300" distR="114300" simplePos="0" relativeHeight="251814997" behindDoc="0" locked="0" layoutInCell="1" allowOverlap="1" wp14:anchorId="6EE33FBC" wp14:editId="1BC7F718">
                <wp:simplePos x="0" y="0"/>
                <wp:positionH relativeFrom="column">
                  <wp:posOffset>4391933</wp:posOffset>
                </wp:positionH>
                <wp:positionV relativeFrom="paragraph">
                  <wp:posOffset>-165028</wp:posOffset>
                </wp:positionV>
                <wp:extent cx="2459222" cy="2493983"/>
                <wp:effectExtent l="0" t="0" r="0" b="0"/>
                <wp:wrapNone/>
                <wp:docPr id="119" name="Star: 4 Points 118"/>
                <wp:cNvGraphicFramePr/>
                <a:graphic xmlns:a="http://schemas.openxmlformats.org/drawingml/2006/main">
                  <a:graphicData uri="http://schemas.microsoft.com/office/word/2010/wordprocessingShape">
                    <wps:wsp>
                      <wps:cNvSpPr/>
                      <wps:spPr>
                        <a:xfrm rot="2725441">
                          <a:off x="0" y="0"/>
                          <a:ext cx="2459222" cy="2493983"/>
                        </a:xfrm>
                        <a:custGeom>
                          <a:avLst/>
                          <a:gdLst>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908273 w 2206625"/>
                            <a:gd name="connsiteY7" fmla="*/ 1321891 h 2246630"/>
                            <a:gd name="connsiteX8" fmla="*/ 0 w 2206625"/>
                            <a:gd name="connsiteY8" fmla="*/ 1123315 h 2246630"/>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533591 w 2206625"/>
                            <a:gd name="connsiteY5" fmla="*/ 1543816 h 2246630"/>
                            <a:gd name="connsiteX6" fmla="*/ 1103313 w 2206625"/>
                            <a:gd name="connsiteY6" fmla="*/ 2246630 h 2246630"/>
                            <a:gd name="connsiteX7" fmla="*/ 670710 w 2206625"/>
                            <a:gd name="connsiteY7" fmla="*/ 1562997 h 2246630"/>
                            <a:gd name="connsiteX8" fmla="*/ 0 w 2206625"/>
                            <a:gd name="connsiteY8" fmla="*/ 1123315 h 2246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6625" h="2246630">
                              <a:moveTo>
                                <a:pt x="0" y="1123315"/>
                              </a:moveTo>
                              <a:lnTo>
                                <a:pt x="680090" y="702855"/>
                              </a:lnTo>
                              <a:lnTo>
                                <a:pt x="1103313" y="0"/>
                              </a:lnTo>
                              <a:lnTo>
                                <a:pt x="1532264" y="672944"/>
                              </a:lnTo>
                              <a:lnTo>
                                <a:pt x="2206625" y="1123315"/>
                              </a:lnTo>
                              <a:lnTo>
                                <a:pt x="1533591" y="1543816"/>
                              </a:lnTo>
                              <a:lnTo>
                                <a:pt x="1103313" y="2246630"/>
                              </a:lnTo>
                              <a:lnTo>
                                <a:pt x="670710" y="1562997"/>
                              </a:lnTo>
                              <a:lnTo>
                                <a:pt x="0" y="1123315"/>
                              </a:lnTo>
                              <a:close/>
                            </a:path>
                          </a:pathLst>
                        </a:custGeom>
                        <a:solidFill>
                          <a:srgbClr val="873A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705BC" id="Star: 4 Points 118" o:spid="_x0000_s1026" style="position:absolute;margin-left:345.8pt;margin-top:-13pt;width:193.65pt;height:196.4pt;rotation:2976908fd;z-index:2518149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6625,224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" path="m,1123315l680090,702855,1103313,r428951,672944l2206625,1123315r-673034,420501l1103313,2246630,670710,1562997,,1123315xe" fillcolor="#873ac0" stroked="f" strokeweight="1pt">
                <v:stroke joinstyle="miter"/>
                <v:path arrowok="t" o:connecttype="custom" o:connectlocs="0,1246992;757941,780239;1229612,0;1707665,747035;2459222,1246992;1709144,1713789;1229612,2493983;747488,1735082;0,1246992" o:connectangles="0,0,0,0,0,0,0,0,0"/>
              </v:shape>
            </w:pict>
          </mc:Fallback>
        </mc:AlternateContent>
      </w:r>
      <w:r w:rsidR="0075537F">
        <w:rPr>
          <w:noProof/>
        </w:rPr>
        <mc:AlternateContent>
          <mc:Choice Requires="wps">
            <w:drawing>
              <wp:anchor distT="0" distB="0" distL="114300" distR="114300" simplePos="0" relativeHeight="251812949" behindDoc="0" locked="0" layoutInCell="1" allowOverlap="1" wp14:anchorId="7A56998C" wp14:editId="3CEBEC76">
                <wp:simplePos x="0" y="0"/>
                <wp:positionH relativeFrom="column">
                  <wp:posOffset>4239142</wp:posOffset>
                </wp:positionH>
                <wp:positionV relativeFrom="paragraph">
                  <wp:posOffset>-348304</wp:posOffset>
                </wp:positionV>
                <wp:extent cx="2773302" cy="2860604"/>
                <wp:effectExtent l="0" t="0" r="0" b="0"/>
                <wp:wrapNone/>
                <wp:docPr id="118" name="Star: 4 Points 118"/>
                <wp:cNvGraphicFramePr/>
                <a:graphic xmlns:a="http://schemas.openxmlformats.org/drawingml/2006/main">
                  <a:graphicData uri="http://schemas.microsoft.com/office/word/2010/wordprocessingShape">
                    <wps:wsp>
                      <wps:cNvSpPr/>
                      <wps:spPr>
                        <a:xfrm rot="2725441">
                          <a:off x="0" y="0"/>
                          <a:ext cx="2773302" cy="2860604"/>
                        </a:xfrm>
                        <a:custGeom>
                          <a:avLst/>
                          <a:gdLst>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908273 w 2206625"/>
                            <a:gd name="connsiteY7" fmla="*/ 1321891 h 2246630"/>
                            <a:gd name="connsiteX8" fmla="*/ 0 w 2206625"/>
                            <a:gd name="connsiteY8" fmla="*/ 1123315 h 2246630"/>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533591 w 2206625"/>
                            <a:gd name="connsiteY5" fmla="*/ 1543816 h 2246630"/>
                            <a:gd name="connsiteX6" fmla="*/ 1103313 w 2206625"/>
                            <a:gd name="connsiteY6" fmla="*/ 2246630 h 2246630"/>
                            <a:gd name="connsiteX7" fmla="*/ 670710 w 2206625"/>
                            <a:gd name="connsiteY7" fmla="*/ 1562997 h 2246630"/>
                            <a:gd name="connsiteX8" fmla="*/ 0 w 2206625"/>
                            <a:gd name="connsiteY8" fmla="*/ 1123315 h 2246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6625" h="2246630">
                              <a:moveTo>
                                <a:pt x="0" y="1123315"/>
                              </a:moveTo>
                              <a:lnTo>
                                <a:pt x="680090" y="702855"/>
                              </a:lnTo>
                              <a:lnTo>
                                <a:pt x="1103313" y="0"/>
                              </a:lnTo>
                              <a:lnTo>
                                <a:pt x="1532264" y="672944"/>
                              </a:lnTo>
                              <a:lnTo>
                                <a:pt x="2206625" y="1123315"/>
                              </a:lnTo>
                              <a:lnTo>
                                <a:pt x="1533591" y="1543816"/>
                              </a:lnTo>
                              <a:lnTo>
                                <a:pt x="1103313" y="2246630"/>
                              </a:lnTo>
                              <a:lnTo>
                                <a:pt x="670710" y="1562997"/>
                              </a:lnTo>
                              <a:lnTo>
                                <a:pt x="0" y="1123315"/>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0F1D" id="Star: 4 Points 118" o:spid="_x0000_s1026" style="position:absolute;margin-left:333.8pt;margin-top:-27.45pt;width:218.35pt;height:225.25pt;rotation:2976908fd;z-index:2518129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6625,224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" path="m,1123315l680090,702855,1103313,r428951,672944l2206625,1123315r-673034,420501l1103313,2246630,670710,1562997,,1123315xe" fillcolor="#7030a0" stroked="f" strokeweight="1pt">
                <v:stroke joinstyle="miter"/>
                <v:path arrowok="t" o:connecttype="custom" o:connectlocs="0,1430302;854742,894936;1386652,0;1925760,856851;2773302,1430302;1927428,1965720;1386652,2860604;842953,1990143;0,1430302" o:connectangles="0,0,0,0,0,0,0,0,0"/>
              </v:shape>
            </w:pict>
          </mc:Fallback>
        </mc:AlternateContent>
      </w:r>
      <w:r w:rsidR="00E867F5">
        <w:tab/>
      </w:r>
      <w:r w:rsidR="00E867F5">
        <w:tab/>
      </w:r>
    </w:p>
    <w:p w14:paraId="56A8A2F0" w14:textId="328A7ED8" w:rsidR="00CF2430" w:rsidRPr="00EB4C50" w:rsidRDefault="0075537F" w:rsidP="00CF2430">
      <w:pPr>
        <w:rPr>
          <w:color w:val="808080" w:themeColor="background1" w:themeShade="80"/>
        </w:rPr>
      </w:pPr>
      <w:r>
        <w:rPr>
          <w:noProof/>
        </w:rPr>
        <mc:AlternateContent>
          <mc:Choice Requires="wps">
            <w:drawing>
              <wp:anchor distT="0" distB="0" distL="114300" distR="114300" simplePos="0" relativeHeight="251819093" behindDoc="0" locked="0" layoutInCell="1" allowOverlap="1" wp14:anchorId="73FD8100" wp14:editId="783306A5">
                <wp:simplePos x="0" y="0"/>
                <wp:positionH relativeFrom="column">
                  <wp:posOffset>4694036</wp:posOffset>
                </wp:positionH>
                <wp:positionV relativeFrom="paragraph">
                  <wp:posOffset>42665</wp:posOffset>
                </wp:positionV>
                <wp:extent cx="1876567" cy="1802056"/>
                <wp:effectExtent l="0" t="0" r="0" b="0"/>
                <wp:wrapNone/>
                <wp:docPr id="125" name="Star: 4 Points 118"/>
                <wp:cNvGraphicFramePr/>
                <a:graphic xmlns:a="http://schemas.openxmlformats.org/drawingml/2006/main">
                  <a:graphicData uri="http://schemas.microsoft.com/office/word/2010/wordprocessingShape">
                    <wps:wsp>
                      <wps:cNvSpPr/>
                      <wps:spPr>
                        <a:xfrm rot="2725441">
                          <a:off x="0" y="0"/>
                          <a:ext cx="1876567" cy="1802056"/>
                        </a:xfrm>
                        <a:custGeom>
                          <a:avLst/>
                          <a:gdLst>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908273 w 2206625"/>
                            <a:gd name="connsiteY7" fmla="*/ 1321891 h 2246630"/>
                            <a:gd name="connsiteX8" fmla="*/ 0 w 2206625"/>
                            <a:gd name="connsiteY8" fmla="*/ 1123315 h 2246630"/>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533591 w 2206625"/>
                            <a:gd name="connsiteY5" fmla="*/ 1543816 h 2246630"/>
                            <a:gd name="connsiteX6" fmla="*/ 1103313 w 2206625"/>
                            <a:gd name="connsiteY6" fmla="*/ 2246630 h 2246630"/>
                            <a:gd name="connsiteX7" fmla="*/ 670710 w 2206625"/>
                            <a:gd name="connsiteY7" fmla="*/ 1562997 h 2246630"/>
                            <a:gd name="connsiteX8" fmla="*/ 0 w 2206625"/>
                            <a:gd name="connsiteY8" fmla="*/ 1123315 h 2246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6625" h="2246630">
                              <a:moveTo>
                                <a:pt x="0" y="1123315"/>
                              </a:moveTo>
                              <a:lnTo>
                                <a:pt x="680090" y="702855"/>
                              </a:lnTo>
                              <a:lnTo>
                                <a:pt x="1103313" y="0"/>
                              </a:lnTo>
                              <a:lnTo>
                                <a:pt x="1532264" y="672944"/>
                              </a:lnTo>
                              <a:lnTo>
                                <a:pt x="2206625" y="1123315"/>
                              </a:lnTo>
                              <a:lnTo>
                                <a:pt x="1533591" y="1543816"/>
                              </a:lnTo>
                              <a:lnTo>
                                <a:pt x="1103313" y="2246630"/>
                              </a:lnTo>
                              <a:lnTo>
                                <a:pt x="670710" y="1562997"/>
                              </a:lnTo>
                              <a:lnTo>
                                <a:pt x="0" y="1123315"/>
                              </a:lnTo>
                              <a:close/>
                            </a:path>
                          </a:pathLst>
                        </a:custGeom>
                        <a:solidFill>
                          <a:srgbClr val="BF95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172F7" id="Star: 4 Points 118" o:spid="_x0000_s1026" style="position:absolute;margin-left:369.6pt;margin-top:3.35pt;width:147.75pt;height:141.9pt;rotation:2976908fd;z-index:251819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6625,224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" path="m,1123315l680090,702855,1103313,r428951,672944l2206625,1123315r-673034,420501l1103313,2246630,670710,1562997,,1123315xe" fillcolor="#bf95df" stroked="f" strokeweight="1pt">
                <v:stroke joinstyle="miter"/>
                <v:path arrowok="t" o:connecttype="custom" o:connectlocs="0,901028;578365,563771;938284,0;1303074,539779;1876567,901028;1304203,1238318;938284,1802056;570388,1253704;0,901028" o:connectangles="0,0,0,0,0,0,0,0,0"/>
              </v:shape>
            </w:pict>
          </mc:Fallback>
        </mc:AlternateContent>
      </w:r>
    </w:p>
    <w:p w14:paraId="26E46E45" w14:textId="47160EC5" w:rsidR="00CF2430" w:rsidRPr="00CF2430" w:rsidRDefault="0075537F" w:rsidP="00CF2430">
      <w:r>
        <w:rPr>
          <w:noProof/>
        </w:rPr>
        <mc:AlternateContent>
          <mc:Choice Requires="wps">
            <w:drawing>
              <wp:anchor distT="0" distB="0" distL="114300" distR="114300" simplePos="0" relativeHeight="251821141" behindDoc="0" locked="0" layoutInCell="1" allowOverlap="1" wp14:anchorId="1B13B804" wp14:editId="320C196B">
                <wp:simplePos x="0" y="0"/>
                <wp:positionH relativeFrom="column">
                  <wp:posOffset>4833510</wp:posOffset>
                </wp:positionH>
                <wp:positionV relativeFrom="paragraph">
                  <wp:posOffset>19122</wp:posOffset>
                </wp:positionV>
                <wp:extent cx="1619729" cy="1486599"/>
                <wp:effectExtent l="0" t="0" r="0" b="0"/>
                <wp:wrapNone/>
                <wp:docPr id="126" name="Star: 4 Points 118"/>
                <wp:cNvGraphicFramePr/>
                <a:graphic xmlns:a="http://schemas.openxmlformats.org/drawingml/2006/main">
                  <a:graphicData uri="http://schemas.microsoft.com/office/word/2010/wordprocessingShape">
                    <wps:wsp>
                      <wps:cNvSpPr/>
                      <wps:spPr>
                        <a:xfrm rot="2725441">
                          <a:off x="0" y="0"/>
                          <a:ext cx="1619729" cy="1486599"/>
                        </a:xfrm>
                        <a:custGeom>
                          <a:avLst/>
                          <a:gdLst>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908273 w 2206625"/>
                            <a:gd name="connsiteY7" fmla="*/ 1321891 h 2246630"/>
                            <a:gd name="connsiteX8" fmla="*/ 0 w 2206625"/>
                            <a:gd name="connsiteY8" fmla="*/ 1123315 h 2246630"/>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533591 w 2206625"/>
                            <a:gd name="connsiteY5" fmla="*/ 1543816 h 2246630"/>
                            <a:gd name="connsiteX6" fmla="*/ 1103313 w 2206625"/>
                            <a:gd name="connsiteY6" fmla="*/ 2246630 h 2246630"/>
                            <a:gd name="connsiteX7" fmla="*/ 670710 w 2206625"/>
                            <a:gd name="connsiteY7" fmla="*/ 1562997 h 2246630"/>
                            <a:gd name="connsiteX8" fmla="*/ 0 w 2206625"/>
                            <a:gd name="connsiteY8" fmla="*/ 1123315 h 2246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6625" h="2246630">
                              <a:moveTo>
                                <a:pt x="0" y="1123315"/>
                              </a:moveTo>
                              <a:lnTo>
                                <a:pt x="680090" y="702855"/>
                              </a:lnTo>
                              <a:lnTo>
                                <a:pt x="1103313" y="0"/>
                              </a:lnTo>
                              <a:lnTo>
                                <a:pt x="1532264" y="672944"/>
                              </a:lnTo>
                              <a:lnTo>
                                <a:pt x="2206625" y="1123315"/>
                              </a:lnTo>
                              <a:lnTo>
                                <a:pt x="1533591" y="1543816"/>
                              </a:lnTo>
                              <a:lnTo>
                                <a:pt x="1103313" y="2246630"/>
                              </a:lnTo>
                              <a:lnTo>
                                <a:pt x="670710" y="1562997"/>
                              </a:lnTo>
                              <a:lnTo>
                                <a:pt x="0" y="1123315"/>
                              </a:lnTo>
                              <a:close/>
                            </a:path>
                          </a:pathLst>
                        </a:custGeom>
                        <a:solidFill>
                          <a:srgbClr val="DCC5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4E3B3" id="Star: 4 Points 118" o:spid="_x0000_s1026" style="position:absolute;margin-left:380.6pt;margin-top:1.5pt;width:127.55pt;height:117.05pt;rotation:2976908fd;z-index:251821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6625,224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" path="m,1123315l680090,702855,1103313,r428951,672944l2206625,1123315r-673034,420501l1103313,2246630,670710,1562997,,1123315xe" fillcolor="#dcc5ed" stroked="f" strokeweight="1pt">
                <v:stroke joinstyle="miter"/>
                <v:path arrowok="t" o:connecttype="custom" o:connectlocs="0,743300;499206,465080;809865,0;1124728,445288;1619729,743300;1125702,1021546;809865,1486599;492321,1034238;0,743300" o:connectangles="0,0,0,0,0,0,0,0,0"/>
              </v:shape>
            </w:pict>
          </mc:Fallback>
        </mc:AlternateContent>
      </w:r>
    </w:p>
    <w:p w14:paraId="2443C458" w14:textId="30246DD9" w:rsidR="00CF2430" w:rsidRPr="00CF2430" w:rsidRDefault="0039769C" w:rsidP="00CF2430">
      <w:r>
        <w:rPr>
          <w:noProof/>
        </w:rPr>
        <mc:AlternateContent>
          <mc:Choice Requires="wps">
            <w:drawing>
              <wp:anchor distT="0" distB="0" distL="114300" distR="114300" simplePos="0" relativeHeight="251825237" behindDoc="0" locked="0" layoutInCell="1" allowOverlap="1" wp14:anchorId="468F0768" wp14:editId="3DE70395">
                <wp:simplePos x="0" y="0"/>
                <wp:positionH relativeFrom="column">
                  <wp:posOffset>5227608</wp:posOffset>
                </wp:positionH>
                <wp:positionV relativeFrom="paragraph">
                  <wp:posOffset>161186</wp:posOffset>
                </wp:positionV>
                <wp:extent cx="826770" cy="855629"/>
                <wp:effectExtent l="0" t="0" r="0" b="0"/>
                <wp:wrapNone/>
                <wp:docPr id="138" name="Star: 4 Points 118"/>
                <wp:cNvGraphicFramePr/>
                <a:graphic xmlns:a="http://schemas.openxmlformats.org/drawingml/2006/main">
                  <a:graphicData uri="http://schemas.microsoft.com/office/word/2010/wordprocessingShape">
                    <wps:wsp>
                      <wps:cNvSpPr/>
                      <wps:spPr>
                        <a:xfrm rot="2725441">
                          <a:off x="0" y="0"/>
                          <a:ext cx="826770" cy="855629"/>
                        </a:xfrm>
                        <a:custGeom>
                          <a:avLst/>
                          <a:gdLst>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908273 w 2206625"/>
                            <a:gd name="connsiteY7" fmla="*/ 1321891 h 2246630"/>
                            <a:gd name="connsiteX8" fmla="*/ 0 w 2206625"/>
                            <a:gd name="connsiteY8" fmla="*/ 1123315 h 2246630"/>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533591 w 2206625"/>
                            <a:gd name="connsiteY5" fmla="*/ 1543816 h 2246630"/>
                            <a:gd name="connsiteX6" fmla="*/ 1103313 w 2206625"/>
                            <a:gd name="connsiteY6" fmla="*/ 2246630 h 2246630"/>
                            <a:gd name="connsiteX7" fmla="*/ 670710 w 2206625"/>
                            <a:gd name="connsiteY7" fmla="*/ 1562997 h 2246630"/>
                            <a:gd name="connsiteX8" fmla="*/ 0 w 2206625"/>
                            <a:gd name="connsiteY8" fmla="*/ 1123315 h 2246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6625" h="2246630">
                              <a:moveTo>
                                <a:pt x="0" y="1123315"/>
                              </a:moveTo>
                              <a:lnTo>
                                <a:pt x="680090" y="702855"/>
                              </a:lnTo>
                              <a:lnTo>
                                <a:pt x="1103313" y="0"/>
                              </a:lnTo>
                              <a:lnTo>
                                <a:pt x="1532264" y="672944"/>
                              </a:lnTo>
                              <a:lnTo>
                                <a:pt x="2206625" y="1123315"/>
                              </a:lnTo>
                              <a:lnTo>
                                <a:pt x="1533591" y="1543816"/>
                              </a:lnTo>
                              <a:lnTo>
                                <a:pt x="1103313" y="2246630"/>
                              </a:lnTo>
                              <a:lnTo>
                                <a:pt x="670710" y="1562997"/>
                              </a:lnTo>
                              <a:lnTo>
                                <a:pt x="0" y="1123315"/>
                              </a:lnTo>
                              <a:close/>
                            </a:path>
                          </a:pathLst>
                        </a:custGeom>
                        <a:solidFill>
                          <a:srgbClr val="9E5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F94F0" id="Star: 4 Points 118" o:spid="_x0000_s1026" style="position:absolute;margin-left:411.6pt;margin-top:12.7pt;width:65.1pt;height:67.35pt;rotation:2976908fd;z-index:251825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6625,224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" path="m,1123315l680090,702855,1103313,r428951,672944l2206625,1123315r-673034,420501l1103313,2246630,670710,1562997,,1123315xe" fillcolor="#9e5ece" stroked="f" strokeweight="1pt">
                <v:stroke joinstyle="miter"/>
                <v:path arrowok="t" o:connecttype="custom" o:connectlocs="0,427815;254814,267682;413385,0;574103,256291;826770,427815;574600,587962;413385,855629;251299,595267;0,427815" o:connectangles="0,0,0,0,0,0,0,0,0"/>
              </v:shape>
            </w:pict>
          </mc:Fallback>
        </mc:AlternateContent>
      </w:r>
      <w:r>
        <w:rPr>
          <w:noProof/>
        </w:rPr>
        <mc:AlternateContent>
          <mc:Choice Requires="wps">
            <w:drawing>
              <wp:anchor distT="0" distB="0" distL="114300" distR="114300" simplePos="0" relativeHeight="251823189" behindDoc="0" locked="0" layoutInCell="1" allowOverlap="1" wp14:anchorId="0ECE5182" wp14:editId="7C68EC34">
                <wp:simplePos x="0" y="0"/>
                <wp:positionH relativeFrom="column">
                  <wp:posOffset>5084443</wp:posOffset>
                </wp:positionH>
                <wp:positionV relativeFrom="paragraph">
                  <wp:posOffset>69532</wp:posOffset>
                </wp:positionV>
                <wp:extent cx="1124331" cy="1048847"/>
                <wp:effectExtent l="0" t="0" r="0" b="0"/>
                <wp:wrapNone/>
                <wp:docPr id="128" name="Star: 4 Points 118"/>
                <wp:cNvGraphicFramePr/>
                <a:graphic xmlns:a="http://schemas.openxmlformats.org/drawingml/2006/main">
                  <a:graphicData uri="http://schemas.microsoft.com/office/word/2010/wordprocessingShape">
                    <wps:wsp>
                      <wps:cNvSpPr/>
                      <wps:spPr>
                        <a:xfrm rot="2725441">
                          <a:off x="0" y="0"/>
                          <a:ext cx="1124331" cy="1048847"/>
                        </a:xfrm>
                        <a:custGeom>
                          <a:avLst/>
                          <a:gdLst>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908273 w 2206625"/>
                            <a:gd name="connsiteY7" fmla="*/ 1321891 h 2246630"/>
                            <a:gd name="connsiteX8" fmla="*/ 0 w 2206625"/>
                            <a:gd name="connsiteY8" fmla="*/ 1123315 h 2246630"/>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533591 w 2206625"/>
                            <a:gd name="connsiteY5" fmla="*/ 1543816 h 2246630"/>
                            <a:gd name="connsiteX6" fmla="*/ 1103313 w 2206625"/>
                            <a:gd name="connsiteY6" fmla="*/ 2246630 h 2246630"/>
                            <a:gd name="connsiteX7" fmla="*/ 670710 w 2206625"/>
                            <a:gd name="connsiteY7" fmla="*/ 1562997 h 2246630"/>
                            <a:gd name="connsiteX8" fmla="*/ 0 w 2206625"/>
                            <a:gd name="connsiteY8" fmla="*/ 1123315 h 2246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6625" h="2246630">
                              <a:moveTo>
                                <a:pt x="0" y="1123315"/>
                              </a:moveTo>
                              <a:lnTo>
                                <a:pt x="680090" y="702855"/>
                              </a:lnTo>
                              <a:lnTo>
                                <a:pt x="1103313" y="0"/>
                              </a:lnTo>
                              <a:lnTo>
                                <a:pt x="1532264" y="672944"/>
                              </a:lnTo>
                              <a:lnTo>
                                <a:pt x="2206625" y="1123315"/>
                              </a:lnTo>
                              <a:lnTo>
                                <a:pt x="1533591" y="1543816"/>
                              </a:lnTo>
                              <a:lnTo>
                                <a:pt x="1103313" y="2246630"/>
                              </a:lnTo>
                              <a:lnTo>
                                <a:pt x="670710" y="1562997"/>
                              </a:lnTo>
                              <a:lnTo>
                                <a:pt x="0" y="1123315"/>
                              </a:lnTo>
                              <a:close/>
                            </a:path>
                          </a:pathLst>
                        </a:custGeom>
                        <a:solidFill>
                          <a:srgbClr val="BF95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8A1C1" id="Star: 4 Points 118" o:spid="_x0000_s1026" style="position:absolute;margin-left:400.35pt;margin-top:5.45pt;width:88.55pt;height:82.6pt;rotation:2976908fd;z-index:251823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6625,224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" path="m,1123315l680090,702855,1103313,r428951,672944l2206625,1123315r-673034,420501l1103313,2246630,670710,1562997,,1123315xe" fillcolor="#bf95df" stroked="f" strokeweight="1pt">
                <v:stroke joinstyle="miter"/>
                <v:path arrowok="t" o:connecttype="custom" o:connectlocs="0,524424;346523,328130;562166,0;780727,314166;1124331,524424;781403,720736;562166,1048847;341744,729691;0,524424" o:connectangles="0,0,0,0,0,0,0,0,0"/>
              </v:shape>
            </w:pict>
          </mc:Fallback>
        </mc:AlternateContent>
      </w:r>
    </w:p>
    <w:p w14:paraId="09E94D87" w14:textId="70AB93D4" w:rsidR="00CF2430" w:rsidRPr="00CF2430" w:rsidRDefault="0039769C" w:rsidP="00CF2430">
      <w:r>
        <w:rPr>
          <w:noProof/>
        </w:rPr>
        <mc:AlternateContent>
          <mc:Choice Requires="wps">
            <w:drawing>
              <wp:anchor distT="0" distB="0" distL="114300" distR="114300" simplePos="0" relativeHeight="251827285" behindDoc="0" locked="0" layoutInCell="1" allowOverlap="1" wp14:anchorId="457A108F" wp14:editId="29382291">
                <wp:simplePos x="0" y="0"/>
                <wp:positionH relativeFrom="column">
                  <wp:posOffset>5360867</wp:posOffset>
                </wp:positionH>
                <wp:positionV relativeFrom="paragraph">
                  <wp:posOffset>110451</wp:posOffset>
                </wp:positionV>
                <wp:extent cx="551848" cy="591986"/>
                <wp:effectExtent l="0" t="0" r="0" b="0"/>
                <wp:wrapNone/>
                <wp:docPr id="139" name="Star: 4 Points 118"/>
                <wp:cNvGraphicFramePr/>
                <a:graphic xmlns:a="http://schemas.openxmlformats.org/drawingml/2006/main">
                  <a:graphicData uri="http://schemas.microsoft.com/office/word/2010/wordprocessingShape">
                    <wps:wsp>
                      <wps:cNvSpPr/>
                      <wps:spPr>
                        <a:xfrm rot="2725441">
                          <a:off x="0" y="0"/>
                          <a:ext cx="551848" cy="591986"/>
                        </a:xfrm>
                        <a:custGeom>
                          <a:avLst/>
                          <a:gdLst>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908273 w 2206625"/>
                            <a:gd name="connsiteY7" fmla="*/ 1321891 h 2246630"/>
                            <a:gd name="connsiteX8" fmla="*/ 0 w 2206625"/>
                            <a:gd name="connsiteY8" fmla="*/ 1123315 h 2246630"/>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533591 w 2206625"/>
                            <a:gd name="connsiteY5" fmla="*/ 1543816 h 2246630"/>
                            <a:gd name="connsiteX6" fmla="*/ 1103313 w 2206625"/>
                            <a:gd name="connsiteY6" fmla="*/ 2246630 h 2246630"/>
                            <a:gd name="connsiteX7" fmla="*/ 670710 w 2206625"/>
                            <a:gd name="connsiteY7" fmla="*/ 1562997 h 2246630"/>
                            <a:gd name="connsiteX8" fmla="*/ 0 w 2206625"/>
                            <a:gd name="connsiteY8" fmla="*/ 1123315 h 2246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6625" h="2246630">
                              <a:moveTo>
                                <a:pt x="0" y="1123315"/>
                              </a:moveTo>
                              <a:lnTo>
                                <a:pt x="680090" y="702855"/>
                              </a:lnTo>
                              <a:lnTo>
                                <a:pt x="1103313" y="0"/>
                              </a:lnTo>
                              <a:lnTo>
                                <a:pt x="1532264" y="672944"/>
                              </a:lnTo>
                              <a:lnTo>
                                <a:pt x="2206625" y="1123315"/>
                              </a:lnTo>
                              <a:lnTo>
                                <a:pt x="1533591" y="1543816"/>
                              </a:lnTo>
                              <a:lnTo>
                                <a:pt x="1103313" y="2246630"/>
                              </a:lnTo>
                              <a:lnTo>
                                <a:pt x="670710" y="1562997"/>
                              </a:lnTo>
                              <a:lnTo>
                                <a:pt x="0" y="1123315"/>
                              </a:lnTo>
                              <a:close/>
                            </a:path>
                          </a:pathLst>
                        </a:custGeom>
                        <a:solidFill>
                          <a:srgbClr val="873A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271DB" id="Star: 4 Points 118" o:spid="_x0000_s1026" style="position:absolute;margin-left:422.1pt;margin-top:8.7pt;width:43.45pt;height:46.6pt;rotation:2976908fd;z-index:251827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6625,224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" path="m,1123315l680090,702855,1103313,r428951,672944l2206625,1123315r-673034,420501l1103313,2246630,670710,1562997,,1123315xe" fillcolor="#873ac0" stroked="f" strokeweight="1pt">
                <v:stroke joinstyle="miter"/>
                <v:path arrowok="t" o:connecttype="custom" o:connectlocs="0,295993;170082,185202;275924,0;383199,177320;551848,295993;383531,406795;275924,591986;167736,411849;0,295993" o:connectangles="0,0,0,0,0,0,0,0,0"/>
              </v:shape>
            </w:pict>
          </mc:Fallback>
        </mc:AlternateContent>
      </w:r>
    </w:p>
    <w:p w14:paraId="51EA9111" w14:textId="66CDB601" w:rsidR="00CF2430" w:rsidRPr="00CF2430" w:rsidRDefault="0039769C" w:rsidP="00CF2430">
      <w:r>
        <w:rPr>
          <w:noProof/>
        </w:rPr>
        <mc:AlternateContent>
          <mc:Choice Requires="wps">
            <w:drawing>
              <wp:anchor distT="0" distB="0" distL="114300" distR="114300" simplePos="0" relativeHeight="251829333" behindDoc="0" locked="0" layoutInCell="1" allowOverlap="1" wp14:anchorId="3E482F39" wp14:editId="12231383">
                <wp:simplePos x="0" y="0"/>
                <wp:positionH relativeFrom="column">
                  <wp:posOffset>5439555</wp:posOffset>
                </wp:positionH>
                <wp:positionV relativeFrom="paragraph">
                  <wp:posOffset>57695</wp:posOffset>
                </wp:positionV>
                <wp:extent cx="388287" cy="366184"/>
                <wp:effectExtent l="0" t="0" r="0" b="0"/>
                <wp:wrapNone/>
                <wp:docPr id="140" name="Star: 4 Points 118"/>
                <wp:cNvGraphicFramePr/>
                <a:graphic xmlns:a="http://schemas.openxmlformats.org/drawingml/2006/main">
                  <a:graphicData uri="http://schemas.microsoft.com/office/word/2010/wordprocessingShape">
                    <wps:wsp>
                      <wps:cNvSpPr/>
                      <wps:spPr>
                        <a:xfrm rot="2725441">
                          <a:off x="0" y="0"/>
                          <a:ext cx="388287" cy="366184"/>
                        </a:xfrm>
                        <a:custGeom>
                          <a:avLst/>
                          <a:gdLst>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908273 w 2206625"/>
                            <a:gd name="connsiteY7" fmla="*/ 1321891 h 2246630"/>
                            <a:gd name="connsiteX8" fmla="*/ 0 w 2206625"/>
                            <a:gd name="connsiteY8" fmla="*/ 1123315 h 2246630"/>
                            <a:gd name="connsiteX0" fmla="*/ 0 w 2206625"/>
                            <a:gd name="connsiteY0" fmla="*/ 1123315 h 2246630"/>
                            <a:gd name="connsiteX1" fmla="*/ 908273 w 2206625"/>
                            <a:gd name="connsiteY1" fmla="*/ 924739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298352 w 2206625"/>
                            <a:gd name="connsiteY3" fmla="*/ 924739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298352 w 2206625"/>
                            <a:gd name="connsiteY5" fmla="*/ 1321891 h 2246630"/>
                            <a:gd name="connsiteX6" fmla="*/ 1103313 w 2206625"/>
                            <a:gd name="connsiteY6" fmla="*/ 2246630 h 2246630"/>
                            <a:gd name="connsiteX7" fmla="*/ 670710 w 2206625"/>
                            <a:gd name="connsiteY7" fmla="*/ 1562997 h 2246630"/>
                            <a:gd name="connsiteX8" fmla="*/ 0 w 2206625"/>
                            <a:gd name="connsiteY8" fmla="*/ 1123315 h 2246630"/>
                            <a:gd name="connsiteX0" fmla="*/ 0 w 2206625"/>
                            <a:gd name="connsiteY0" fmla="*/ 1123315 h 2246630"/>
                            <a:gd name="connsiteX1" fmla="*/ 680090 w 2206625"/>
                            <a:gd name="connsiteY1" fmla="*/ 702855 h 2246630"/>
                            <a:gd name="connsiteX2" fmla="*/ 1103313 w 2206625"/>
                            <a:gd name="connsiteY2" fmla="*/ 0 h 2246630"/>
                            <a:gd name="connsiteX3" fmla="*/ 1532264 w 2206625"/>
                            <a:gd name="connsiteY3" fmla="*/ 672944 h 2246630"/>
                            <a:gd name="connsiteX4" fmla="*/ 2206625 w 2206625"/>
                            <a:gd name="connsiteY4" fmla="*/ 1123315 h 2246630"/>
                            <a:gd name="connsiteX5" fmla="*/ 1533591 w 2206625"/>
                            <a:gd name="connsiteY5" fmla="*/ 1543816 h 2246630"/>
                            <a:gd name="connsiteX6" fmla="*/ 1103313 w 2206625"/>
                            <a:gd name="connsiteY6" fmla="*/ 2246630 h 2246630"/>
                            <a:gd name="connsiteX7" fmla="*/ 670710 w 2206625"/>
                            <a:gd name="connsiteY7" fmla="*/ 1562997 h 2246630"/>
                            <a:gd name="connsiteX8" fmla="*/ 0 w 2206625"/>
                            <a:gd name="connsiteY8" fmla="*/ 1123315 h 2246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6625" h="2246630">
                              <a:moveTo>
                                <a:pt x="0" y="1123315"/>
                              </a:moveTo>
                              <a:lnTo>
                                <a:pt x="680090" y="702855"/>
                              </a:lnTo>
                              <a:lnTo>
                                <a:pt x="1103313" y="0"/>
                              </a:lnTo>
                              <a:lnTo>
                                <a:pt x="1532264" y="672944"/>
                              </a:lnTo>
                              <a:lnTo>
                                <a:pt x="2206625" y="1123315"/>
                              </a:lnTo>
                              <a:lnTo>
                                <a:pt x="1533591" y="1543816"/>
                              </a:lnTo>
                              <a:lnTo>
                                <a:pt x="1103313" y="2246630"/>
                              </a:lnTo>
                              <a:lnTo>
                                <a:pt x="670710" y="1562997"/>
                              </a:lnTo>
                              <a:lnTo>
                                <a:pt x="0" y="1123315"/>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5055C" id="Star: 4 Points 118" o:spid="_x0000_s1026" style="position:absolute;margin-left:428.3pt;margin-top:4.55pt;width:30.55pt;height:28.85pt;rotation:2976908fd;z-index:2518293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6625,224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" path="m,1123315l680090,702855,1103313,r428951,672944l2206625,1123315r-673034,420501l1103313,2246630,670710,1562997,,1123315xe" fillcolor="#7030a0" stroked="f" strokeweight="1pt">
                <v:stroke joinstyle="miter"/>
                <v:path arrowok="t" o:connecttype="custom" o:connectlocs="0,183092;119671,114560;194144,0;269624,109685;388287,183092;269857,251631;194144,366184;118021,254757;0,183092" o:connectangles="0,0,0,0,0,0,0,0,0"/>
              </v:shape>
            </w:pict>
          </mc:Fallback>
        </mc:AlternateContent>
      </w:r>
    </w:p>
    <w:p w14:paraId="6638EFAA" w14:textId="4245372E" w:rsidR="00CF2430" w:rsidRPr="00CF2430" w:rsidRDefault="00E867F5" w:rsidP="00E867F5">
      <w:pPr>
        <w:tabs>
          <w:tab w:val="left" w:pos="9816"/>
        </w:tabs>
      </w:pPr>
      <w:r>
        <w:tab/>
      </w:r>
    </w:p>
    <w:p w14:paraId="49FAAE88" w14:textId="1D46488B" w:rsidR="00CF2430" w:rsidRPr="00CF2430" w:rsidRDefault="00CF2430" w:rsidP="00CF2430"/>
    <w:p w14:paraId="5E8F76EE" w14:textId="032BFF2E" w:rsidR="00CF2430" w:rsidRPr="00CF2430" w:rsidRDefault="00A472B9" w:rsidP="00A472B9">
      <w:pPr>
        <w:tabs>
          <w:tab w:val="left" w:pos="8838"/>
        </w:tabs>
      </w:pPr>
      <w:r>
        <w:tab/>
      </w:r>
    </w:p>
    <w:p w14:paraId="62B5CE45" w14:textId="5A46E43D" w:rsidR="00CF2430" w:rsidRPr="00CF2430" w:rsidRDefault="00A472B9" w:rsidP="00A472B9">
      <w:pPr>
        <w:tabs>
          <w:tab w:val="left" w:pos="7718"/>
        </w:tabs>
      </w:pPr>
      <w:r>
        <w:tab/>
      </w:r>
    </w:p>
    <w:p w14:paraId="548A2AA9" w14:textId="25B959F9" w:rsidR="00CF2430" w:rsidRPr="00CF2430" w:rsidRDefault="00A472B9" w:rsidP="00A472B9">
      <w:pPr>
        <w:tabs>
          <w:tab w:val="left" w:pos="1901"/>
        </w:tabs>
      </w:pPr>
      <w:r>
        <w:tab/>
      </w:r>
    </w:p>
    <w:p w14:paraId="5C6F47D4" w14:textId="27DDF97E" w:rsidR="00CF2430" w:rsidRPr="00CF2430" w:rsidRDefault="00686F4F" w:rsidP="00686F4F">
      <w:pPr>
        <w:tabs>
          <w:tab w:val="left" w:pos="7153"/>
        </w:tabs>
      </w:pPr>
      <w:r>
        <w:tab/>
      </w:r>
    </w:p>
    <w:p w14:paraId="4CD1D18B" w14:textId="662BE186" w:rsidR="00CF2430" w:rsidRPr="00CF2430" w:rsidRDefault="00E867F5" w:rsidP="00E867F5">
      <w:pPr>
        <w:tabs>
          <w:tab w:val="left" w:pos="6419"/>
        </w:tabs>
      </w:pPr>
      <w:r>
        <w:tab/>
      </w:r>
    </w:p>
    <w:p w14:paraId="40C98519" w14:textId="21B2E37B" w:rsidR="00CF2430" w:rsidRDefault="00A472B9" w:rsidP="00A472B9">
      <w:pPr>
        <w:pStyle w:val="Heading1"/>
        <w:tabs>
          <w:tab w:val="left" w:pos="6327"/>
          <w:tab w:val="right" w:pos="10512"/>
        </w:tabs>
        <w:jc w:val="left"/>
        <w:rPr>
          <w:color w:val="auto"/>
        </w:rPr>
      </w:pPr>
      <w:r>
        <w:rPr>
          <w:color w:val="auto"/>
        </w:rPr>
        <w:tab/>
      </w:r>
      <w:r>
        <w:rPr>
          <w:color w:val="auto"/>
        </w:rPr>
        <w:tab/>
      </w:r>
      <w:r w:rsidR="00CF2430" w:rsidRPr="00CF2430">
        <w:rPr>
          <w:color w:val="auto"/>
        </w:rPr>
        <w:tab/>
      </w:r>
    </w:p>
    <w:p w14:paraId="59B89276" w14:textId="3B9F48C2" w:rsidR="00CF2430" w:rsidRDefault="00CF2430" w:rsidP="00CF2430">
      <w:pPr>
        <w:pStyle w:val="Heading1"/>
        <w:rPr>
          <w:color w:val="auto"/>
        </w:rPr>
      </w:pPr>
    </w:p>
    <w:p w14:paraId="3CBEEF08" w14:textId="5DB4F135" w:rsidR="00957BD3" w:rsidRDefault="00957BD3" w:rsidP="00CF2430">
      <w:pPr>
        <w:pStyle w:val="Heading1"/>
        <w:rPr>
          <w:color w:val="auto"/>
        </w:rPr>
      </w:pPr>
    </w:p>
    <w:p w14:paraId="4003F0AD" w14:textId="77777777" w:rsidR="00957BD3" w:rsidRDefault="00957BD3" w:rsidP="00957BD3">
      <w:pPr>
        <w:pStyle w:val="Heading1"/>
        <w:rPr>
          <w:rFonts w:asciiTheme="minorHAnsi" w:hAnsiTheme="minorHAnsi"/>
          <w:color w:val="auto"/>
          <w:sz w:val="24"/>
          <w:szCs w:val="14"/>
        </w:rPr>
      </w:pPr>
      <w:r w:rsidRPr="00CF2430">
        <w:rPr>
          <w:rFonts w:asciiTheme="minorHAnsi" w:hAnsiTheme="minorHAnsi"/>
          <w:color w:val="auto"/>
          <w:sz w:val="24"/>
          <w:szCs w:val="14"/>
        </w:rPr>
        <w:t>harsha Bhat</w:t>
      </w:r>
    </w:p>
    <w:p w14:paraId="6F567D10" w14:textId="77777777" w:rsidR="00957BD3" w:rsidRDefault="00957BD3" w:rsidP="00957BD3">
      <w:pPr>
        <w:pStyle w:val="Heading1"/>
        <w:rPr>
          <w:rFonts w:asciiTheme="minorHAnsi" w:hAnsiTheme="minorHAnsi"/>
          <w:color w:val="auto"/>
          <w:sz w:val="24"/>
          <w:szCs w:val="14"/>
        </w:rPr>
      </w:pPr>
      <w:r w:rsidRPr="00CF2430">
        <w:rPr>
          <w:rFonts w:asciiTheme="minorHAnsi" w:hAnsiTheme="minorHAnsi"/>
          <w:color w:val="auto"/>
          <w:sz w:val="24"/>
          <w:szCs w:val="14"/>
        </w:rPr>
        <w:t xml:space="preserve">CCNP 6/7 </w:t>
      </w:r>
    </w:p>
    <w:p w14:paraId="1B9BD648" w14:textId="30740E54" w:rsidR="00CF2430" w:rsidRPr="00957BD3" w:rsidRDefault="00957BD3" w:rsidP="00957BD3">
      <w:pPr>
        <w:pStyle w:val="Heading1"/>
        <w:rPr>
          <w:rFonts w:asciiTheme="minorHAnsi" w:hAnsiTheme="minorHAnsi"/>
          <w:color w:val="auto"/>
          <w:sz w:val="24"/>
          <w:szCs w:val="14"/>
        </w:rPr>
      </w:pPr>
      <w:r>
        <w:rPr>
          <w:rFonts w:asciiTheme="minorHAnsi" w:hAnsiTheme="minorHAnsi"/>
          <w:color w:val="auto"/>
          <w:sz w:val="24"/>
          <w:szCs w:val="14"/>
        </w:rPr>
        <w:t>Mr. Mason</w:t>
      </w:r>
    </w:p>
    <w:p w14:paraId="28D95B73" w14:textId="51175F94" w:rsidR="008D046A" w:rsidRDefault="008D046A" w:rsidP="00CF2430">
      <w:pPr>
        <w:tabs>
          <w:tab w:val="left" w:pos="4085"/>
        </w:tabs>
      </w:pPr>
    </w:p>
    <w:p w14:paraId="5B01FED6" w14:textId="09788E19" w:rsidR="008D046A" w:rsidRDefault="008D046A" w:rsidP="00CF2430">
      <w:pPr>
        <w:tabs>
          <w:tab w:val="left" w:pos="4085"/>
        </w:tabs>
      </w:pPr>
    </w:p>
    <w:p w14:paraId="18D0E03D" w14:textId="20373730" w:rsidR="008D046A" w:rsidRDefault="008D046A" w:rsidP="00CF2430">
      <w:pPr>
        <w:tabs>
          <w:tab w:val="left" w:pos="4085"/>
        </w:tabs>
      </w:pPr>
    </w:p>
    <w:p w14:paraId="014CFAAB" w14:textId="27B76562" w:rsidR="008D046A" w:rsidRDefault="008D046A" w:rsidP="00CF2430">
      <w:pPr>
        <w:tabs>
          <w:tab w:val="left" w:pos="4085"/>
        </w:tabs>
      </w:pPr>
    </w:p>
    <w:p w14:paraId="0647C892" w14:textId="6677ECBF" w:rsidR="008D046A" w:rsidRDefault="008D046A" w:rsidP="00CF2430">
      <w:pPr>
        <w:tabs>
          <w:tab w:val="left" w:pos="4085"/>
        </w:tabs>
      </w:pPr>
    </w:p>
    <w:p w14:paraId="4073BEA0" w14:textId="27C5BC0F" w:rsidR="008D046A" w:rsidRDefault="008D046A" w:rsidP="00CF2430">
      <w:pPr>
        <w:tabs>
          <w:tab w:val="left" w:pos="4085"/>
        </w:tabs>
      </w:pPr>
    </w:p>
    <w:p w14:paraId="3C5EE532" w14:textId="7F7636D3" w:rsidR="008D046A" w:rsidRDefault="008D046A" w:rsidP="00CF2430">
      <w:pPr>
        <w:tabs>
          <w:tab w:val="left" w:pos="4085"/>
        </w:tabs>
      </w:pPr>
    </w:p>
    <w:p w14:paraId="44D4D6E6" w14:textId="086DB314" w:rsidR="008D046A" w:rsidRDefault="008D046A" w:rsidP="00CF2430">
      <w:pPr>
        <w:tabs>
          <w:tab w:val="left" w:pos="4085"/>
        </w:tabs>
      </w:pPr>
    </w:p>
    <w:p w14:paraId="5B240811" w14:textId="21B181F7" w:rsidR="008D046A" w:rsidRDefault="008D046A" w:rsidP="00CF2430">
      <w:pPr>
        <w:tabs>
          <w:tab w:val="left" w:pos="4085"/>
        </w:tabs>
      </w:pPr>
    </w:p>
    <w:p w14:paraId="59F041A4" w14:textId="77495EA5" w:rsidR="008D046A" w:rsidRDefault="008D046A" w:rsidP="00CF2430">
      <w:pPr>
        <w:tabs>
          <w:tab w:val="left" w:pos="4085"/>
        </w:tabs>
      </w:pPr>
    </w:p>
    <w:p w14:paraId="04EAA0DF" w14:textId="24523E02" w:rsidR="008D046A" w:rsidRDefault="008D046A" w:rsidP="00CF2430">
      <w:pPr>
        <w:tabs>
          <w:tab w:val="left" w:pos="4085"/>
        </w:tabs>
      </w:pPr>
    </w:p>
    <w:p w14:paraId="47AC1315" w14:textId="572793E3" w:rsidR="008D046A" w:rsidRDefault="008D046A" w:rsidP="00CF2430">
      <w:pPr>
        <w:tabs>
          <w:tab w:val="left" w:pos="4085"/>
        </w:tabs>
      </w:pPr>
    </w:p>
    <w:p w14:paraId="4CD91C0B" w14:textId="20612021" w:rsidR="008D046A" w:rsidRDefault="008D046A" w:rsidP="00CF2430">
      <w:pPr>
        <w:tabs>
          <w:tab w:val="left" w:pos="4085"/>
        </w:tabs>
      </w:pPr>
    </w:p>
    <w:p w14:paraId="18519ABB" w14:textId="1284CA87" w:rsidR="008D046A" w:rsidRDefault="008D046A" w:rsidP="00CF2430">
      <w:pPr>
        <w:tabs>
          <w:tab w:val="left" w:pos="4085"/>
        </w:tabs>
      </w:pPr>
    </w:p>
    <w:p w14:paraId="422FE0A9" w14:textId="038A3A09" w:rsidR="008D046A" w:rsidRDefault="008D046A" w:rsidP="00CF2430">
      <w:pPr>
        <w:tabs>
          <w:tab w:val="left" w:pos="4085"/>
        </w:tabs>
      </w:pPr>
    </w:p>
    <w:p w14:paraId="14865C67" w14:textId="77777777" w:rsidR="00021D7D" w:rsidRDefault="00021D7D" w:rsidP="00CF2430">
      <w:pPr>
        <w:tabs>
          <w:tab w:val="left" w:pos="4085"/>
        </w:tabs>
      </w:pPr>
    </w:p>
    <w:p w14:paraId="5D3B526A" w14:textId="6397DB90" w:rsidR="008D046A" w:rsidRDefault="008D046A" w:rsidP="00CF2430">
      <w:pPr>
        <w:tabs>
          <w:tab w:val="left" w:pos="4085"/>
        </w:tabs>
      </w:pPr>
    </w:p>
    <w:p w14:paraId="688ED297" w14:textId="20BDCAA0" w:rsidR="008D046A" w:rsidRDefault="008D046A" w:rsidP="00CF2430">
      <w:pPr>
        <w:tabs>
          <w:tab w:val="left" w:pos="4085"/>
        </w:tabs>
      </w:pPr>
    </w:p>
    <w:p w14:paraId="77D432F7" w14:textId="651041CF" w:rsidR="008D046A" w:rsidRDefault="008D046A" w:rsidP="00CF2430">
      <w:pPr>
        <w:tabs>
          <w:tab w:val="left" w:pos="4085"/>
        </w:tabs>
      </w:pPr>
    </w:p>
    <w:p w14:paraId="5D4A8B1D" w14:textId="06D98D26" w:rsidR="00CB3D71" w:rsidRDefault="00766284" w:rsidP="00766284">
      <w:pPr>
        <w:tabs>
          <w:tab w:val="left" w:pos="930"/>
          <w:tab w:val="left" w:pos="1166"/>
          <w:tab w:val="center" w:pos="5256"/>
        </w:tabs>
      </w:pPr>
      <w:r>
        <w:rPr>
          <w:noProof/>
        </w:rPr>
        <mc:AlternateContent>
          <mc:Choice Requires="wps">
            <w:drawing>
              <wp:anchor distT="0" distB="0" distL="114300" distR="114300" simplePos="0" relativeHeight="251660373" behindDoc="0" locked="0" layoutInCell="1" allowOverlap="1" wp14:anchorId="1B7A3E0C" wp14:editId="101496AF">
                <wp:simplePos x="0" y="0"/>
                <wp:positionH relativeFrom="margin">
                  <wp:align>center</wp:align>
                </wp:positionH>
                <wp:positionV relativeFrom="paragraph">
                  <wp:posOffset>571500</wp:posOffset>
                </wp:positionV>
                <wp:extent cx="691979" cy="666630"/>
                <wp:effectExtent l="0" t="0" r="0" b="0"/>
                <wp:wrapNone/>
                <wp:docPr id="46" name="Block Arc 46"/>
                <wp:cNvGraphicFramePr/>
                <a:graphic xmlns:a="http://schemas.openxmlformats.org/drawingml/2006/main">
                  <a:graphicData uri="http://schemas.microsoft.com/office/word/2010/wordprocessingShape">
                    <wps:wsp>
                      <wps:cNvSpPr/>
                      <wps:spPr>
                        <a:xfrm>
                          <a:off x="0" y="0"/>
                          <a:ext cx="691979" cy="666630"/>
                        </a:xfrm>
                        <a:prstGeom prst="blockArc">
                          <a:avLst/>
                        </a:prstGeom>
                        <a:solidFill>
                          <a:srgbClr val="C39BE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3924" id="Block Arc 46" o:spid="_x0000_s1026" style="position:absolute;margin-left:0;margin-top:45pt;width:54.5pt;height:52.5pt;z-index:25166037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91979,66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" path="m,333315c,149230,154905,,345990,,537075,,691980,149230,691980,333315r-166658,c525322,241272,445032,166657,345990,166657v-99042,,-179332,74615,-179332,166658l,333315xe" fillcolor="#c39be1" stroked="f" strokeweight="1pt">
                <v:stroke joinstyle="miter"/>
                <v:path arrowok="t" o:connecttype="custom" o:connectlocs="0,333315;345990,0;691980,333315;525322,333315;345990,166657;166658,333315;0,333315" o:connectangles="0,0,0,0,0,0,0"/>
                <w10:wrap anchorx="margin"/>
              </v:shape>
            </w:pict>
          </mc:Fallback>
        </mc:AlternateContent>
      </w:r>
      <w:r w:rsidR="00A472B9">
        <w:tab/>
      </w:r>
      <w:r w:rsidR="00A472B9">
        <w:tab/>
      </w:r>
      <w:r>
        <w:tab/>
      </w:r>
    </w:p>
    <w:p w14:paraId="5C5308DF" w14:textId="0BDF7326" w:rsidR="00D67001" w:rsidRDefault="00806B2A" w:rsidP="00806B2A">
      <w:pPr>
        <w:pStyle w:val="Quote"/>
        <w:jc w:val="left"/>
        <w:rPr>
          <w:lang w:val="en"/>
        </w:rPr>
      </w:pPr>
      <w:r>
        <w:rPr>
          <w:noProof/>
          <w:lang w:val="en"/>
        </w:rPr>
        <w:lastRenderedPageBreak/>
        <mc:AlternateContent>
          <mc:Choice Requires="wps">
            <w:drawing>
              <wp:anchor distT="0" distB="0" distL="114300" distR="114300" simplePos="0" relativeHeight="251669589" behindDoc="0" locked="0" layoutInCell="1" allowOverlap="1" wp14:anchorId="5C6CAF0E" wp14:editId="697FA993">
                <wp:simplePos x="0" y="0"/>
                <wp:positionH relativeFrom="column">
                  <wp:posOffset>3521759</wp:posOffset>
                </wp:positionH>
                <wp:positionV relativeFrom="paragraph">
                  <wp:posOffset>-290781</wp:posOffset>
                </wp:positionV>
                <wp:extent cx="245110" cy="256540"/>
                <wp:effectExtent l="0" t="0" r="2540" b="0"/>
                <wp:wrapNone/>
                <wp:docPr id="72" name="Arrow: Quad 72"/>
                <wp:cNvGraphicFramePr/>
                <a:graphic xmlns:a="http://schemas.openxmlformats.org/drawingml/2006/main">
                  <a:graphicData uri="http://schemas.microsoft.com/office/word/2010/wordprocessingShape">
                    <wps:wsp>
                      <wps:cNvSpPr/>
                      <wps:spPr>
                        <a:xfrm>
                          <a:off x="0" y="0"/>
                          <a:ext cx="245110" cy="256540"/>
                        </a:xfrm>
                        <a:prstGeom prst="quadArrow">
                          <a:avLst>
                            <a:gd name="adj1" fmla="val 9897"/>
                            <a:gd name="adj2" fmla="val 14308"/>
                            <a:gd name="adj3" fmla="val 225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BAD7E" id="Arrow: Quad 72" o:spid="_x0000_s1026" style="position:absolute;margin-left:277.3pt;margin-top:-22.9pt;width:19.3pt;height:20.2pt;z-index:2516695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" path="m,128270l55150,93200r,22941l110426,116141r,-60991l87485,55150,122555,r35070,55150l134684,55150r,60991l189960,116141r,-22941l245110,128270r-55150,35070l189960,140399r-55276,l134684,201390r22941,l122555,256540,87485,201390r22941,l110426,140399r-55276,l55150,163340,,128270xe" fillcolor="white [3212]" stroked="f" strokeweight="1pt">
                <v:stroke joinstyle="miter"/>
                <v:path arrowok="t" o:connecttype="custom" o:connectlocs="0,128270;55150,93200;55150,116141;110426,116141;110426,55150;87485,55150;122555,0;157625,55150;134684,55150;134684,116141;189960,116141;189960,93200;245110,128270;189960,163340;189960,140399;134684,140399;134684,201390;157625,201390;122555,256540;87485,201390;110426,201390;110426,140399;55150,140399;55150,163340;0,128270" o:connectangles="0,0,0,0,0,0,0,0,0,0,0,0,0,0,0,0,0,0,0,0,0,0,0,0,0"/>
              </v:shape>
            </w:pict>
          </mc:Fallback>
        </mc:AlternateContent>
      </w:r>
      <w:r>
        <w:rPr>
          <w:noProof/>
          <w:lang w:val="en"/>
        </w:rPr>
        <mc:AlternateContent>
          <mc:Choice Requires="wps">
            <w:drawing>
              <wp:anchor distT="0" distB="0" distL="114300" distR="114300" simplePos="0" relativeHeight="251668565" behindDoc="0" locked="0" layoutInCell="1" allowOverlap="1" wp14:anchorId="43E5455C" wp14:editId="404389B5">
                <wp:simplePos x="0" y="0"/>
                <wp:positionH relativeFrom="margin">
                  <wp:posOffset>2943274</wp:posOffset>
                </wp:positionH>
                <wp:positionV relativeFrom="paragraph">
                  <wp:posOffset>-298499</wp:posOffset>
                </wp:positionV>
                <wp:extent cx="245110" cy="256540"/>
                <wp:effectExtent l="0" t="0" r="2540" b="0"/>
                <wp:wrapNone/>
                <wp:docPr id="71" name="Arrow: Quad 71"/>
                <wp:cNvGraphicFramePr/>
                <a:graphic xmlns:a="http://schemas.openxmlformats.org/drawingml/2006/main">
                  <a:graphicData uri="http://schemas.microsoft.com/office/word/2010/wordprocessingShape">
                    <wps:wsp>
                      <wps:cNvSpPr/>
                      <wps:spPr>
                        <a:xfrm>
                          <a:off x="0" y="0"/>
                          <a:ext cx="245110" cy="256540"/>
                        </a:xfrm>
                        <a:prstGeom prst="quadArrow">
                          <a:avLst>
                            <a:gd name="adj1" fmla="val 11157"/>
                            <a:gd name="adj2" fmla="val 15568"/>
                            <a:gd name="adj3" fmla="val 225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5941" id="Arrow: Quad 71" o:spid="_x0000_s1026" style="position:absolute;margin-left:231.75pt;margin-top:-23.5pt;width:19.3pt;height:20.2pt;z-index:2516685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5110,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" path="m,128270l55150,90111r,24486l108882,114597r,-59447l84396,55150,122555,r38159,55150l136228,55150r,59447l189960,114597r,-24486l245110,128270r-55150,38159l189960,141943r-53732,l136228,201390r24486,l122555,256540,84396,201390r24486,l108882,141943r-53732,l55150,166429,,128270xe" fillcolor="white [3212]" stroked="f" strokeweight="1pt">
                <v:stroke joinstyle="miter"/>
                <v:path arrowok="t" o:connecttype="custom" o:connectlocs="0,128270;55150,90111;55150,114597;108882,114597;108882,55150;84396,55150;122555,0;160714,55150;136228,55150;136228,114597;189960,114597;189960,90111;245110,128270;189960,166429;189960,141943;136228,141943;136228,201390;160714,201390;122555,256540;84396,201390;108882,201390;108882,141943;55150,141943;55150,166429;0,128270" o:connectangles="0,0,0,0,0,0,0,0,0,0,0,0,0,0,0,0,0,0,0,0,0,0,0,0,0"/>
                <w10:wrap anchorx="margin"/>
              </v:shape>
            </w:pict>
          </mc:Fallback>
        </mc:AlternateContent>
      </w:r>
      <w:r w:rsidR="00766284">
        <w:rPr>
          <w:noProof/>
          <w:lang w:val="en"/>
        </w:rPr>
        <mc:AlternateContent>
          <mc:Choice Requires="wps">
            <w:drawing>
              <wp:anchor distT="0" distB="0" distL="114300" distR="114300" simplePos="0" relativeHeight="251664469" behindDoc="0" locked="0" layoutInCell="1" allowOverlap="1" wp14:anchorId="5F06E183" wp14:editId="3184D1B6">
                <wp:simplePos x="0" y="0"/>
                <wp:positionH relativeFrom="column">
                  <wp:posOffset>3483608</wp:posOffset>
                </wp:positionH>
                <wp:positionV relativeFrom="paragraph">
                  <wp:posOffset>-324485</wp:posOffset>
                </wp:positionV>
                <wp:extent cx="337225" cy="317770"/>
                <wp:effectExtent l="0" t="0" r="5715" b="6350"/>
                <wp:wrapNone/>
                <wp:docPr id="64" name="Flowchart: Connector 64"/>
                <wp:cNvGraphicFramePr/>
                <a:graphic xmlns:a="http://schemas.openxmlformats.org/drawingml/2006/main">
                  <a:graphicData uri="http://schemas.microsoft.com/office/word/2010/wordprocessingShape">
                    <wps:wsp>
                      <wps:cNvSpPr/>
                      <wps:spPr>
                        <a:xfrm>
                          <a:off x="0" y="0"/>
                          <a:ext cx="337225" cy="317770"/>
                        </a:xfrm>
                        <a:prstGeom prst="flowChartConnector">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15D05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4" o:spid="_x0000_s1026" type="#_x0000_t120" style="position:absolute;margin-left:274.3pt;margin-top:-25.55pt;width:26.55pt;height:25pt;z-index:25166446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" fillcolor="#7030a0" stroked="f" strokeweight="1pt">
                <v:stroke joinstyle="miter"/>
              </v:shape>
            </w:pict>
          </mc:Fallback>
        </mc:AlternateContent>
      </w:r>
      <w:r w:rsidR="00766284">
        <w:rPr>
          <w:noProof/>
          <w:lang w:val="en"/>
        </w:rPr>
        <mc:AlternateContent>
          <mc:Choice Requires="wps">
            <w:drawing>
              <wp:anchor distT="0" distB="0" distL="114300" distR="114300" simplePos="0" relativeHeight="251663445" behindDoc="0" locked="0" layoutInCell="1" allowOverlap="1" wp14:anchorId="0AD87B52" wp14:editId="5EDDBB25">
                <wp:simplePos x="0" y="0"/>
                <wp:positionH relativeFrom="margin">
                  <wp:posOffset>2897848</wp:posOffset>
                </wp:positionH>
                <wp:positionV relativeFrom="paragraph">
                  <wp:posOffset>-330146</wp:posOffset>
                </wp:positionV>
                <wp:extent cx="337225" cy="317770"/>
                <wp:effectExtent l="0" t="0" r="5715" b="6350"/>
                <wp:wrapNone/>
                <wp:docPr id="63" name="Flowchart: Connector 63"/>
                <wp:cNvGraphicFramePr/>
                <a:graphic xmlns:a="http://schemas.openxmlformats.org/drawingml/2006/main">
                  <a:graphicData uri="http://schemas.microsoft.com/office/word/2010/wordprocessingShape">
                    <wps:wsp>
                      <wps:cNvSpPr/>
                      <wps:spPr>
                        <a:xfrm>
                          <a:off x="0" y="0"/>
                          <a:ext cx="337225" cy="317770"/>
                        </a:xfrm>
                        <a:prstGeom prst="flowChartConnector">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500E81" id="Flowchart: Connector 63" o:spid="_x0000_s1026" type="#_x0000_t120" style="position:absolute;margin-left:228.2pt;margin-top:-26pt;width:26.55pt;height:25pt;z-index:25166344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" fillcolor="#7030a0" stroked="f" strokeweight="1pt">
                <v:stroke joinstyle="miter"/>
                <w10:wrap anchorx="margin"/>
              </v:shape>
            </w:pict>
          </mc:Fallback>
        </mc:AlternateContent>
      </w:r>
      <w:r w:rsidR="00766284">
        <w:rPr>
          <w:noProof/>
          <w:lang w:val="en"/>
        </w:rPr>
        <mc:AlternateContent>
          <mc:Choice Requires="wps">
            <w:drawing>
              <wp:anchor distT="0" distB="0" distL="114300" distR="114300" simplePos="0" relativeHeight="251667541" behindDoc="0" locked="0" layoutInCell="1" allowOverlap="1" wp14:anchorId="74B3CDFA" wp14:editId="30F1E04A">
                <wp:simplePos x="0" y="0"/>
                <wp:positionH relativeFrom="column">
                  <wp:posOffset>2045335</wp:posOffset>
                </wp:positionH>
                <wp:positionV relativeFrom="paragraph">
                  <wp:posOffset>-294640</wp:posOffset>
                </wp:positionV>
                <wp:extent cx="245110" cy="256540"/>
                <wp:effectExtent l="0" t="0" r="2540" b="0"/>
                <wp:wrapNone/>
                <wp:docPr id="69" name="Arrow: Quad 69"/>
                <wp:cNvGraphicFramePr/>
                <a:graphic xmlns:a="http://schemas.openxmlformats.org/drawingml/2006/main">
                  <a:graphicData uri="http://schemas.microsoft.com/office/word/2010/wordprocessingShape">
                    <wps:wsp>
                      <wps:cNvSpPr/>
                      <wps:spPr>
                        <a:xfrm>
                          <a:off x="0" y="0"/>
                          <a:ext cx="245110" cy="256540"/>
                        </a:xfrm>
                        <a:prstGeom prst="quadArrow">
                          <a:avLst>
                            <a:gd name="adj1" fmla="val 8636"/>
                            <a:gd name="adj2" fmla="val 13895"/>
                            <a:gd name="adj3" fmla="val 225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2507D" id="Arrow: Quad 69" o:spid="_x0000_s1026" style="position:absolute;margin-left:161.05pt;margin-top:-23.2pt;width:19.3pt;height:20.2pt;z-index:2516675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" path="m,128270l55150,94212r,23474l111971,117686r,-62536l88497,55150,122555,r34058,55150l133139,55150r,62536l189960,117686r,-23474l245110,128270r-55150,34058l189960,138854r-56821,l133139,201390r23474,l122555,256540,88497,201390r23474,l111971,138854r-56821,l55150,162328,,128270xe" fillcolor="white [3212]" stroked="f" strokeweight="1pt">
                <v:stroke joinstyle="miter"/>
                <v:path arrowok="t" o:connecttype="custom" o:connectlocs="0,128270;55150,94212;55150,117686;111971,117686;111971,55150;88497,55150;122555,0;156613,55150;133139,55150;133139,117686;189960,117686;189960,94212;245110,128270;189960,162328;189960,138854;133139,138854;133139,201390;156613,201390;122555,256540;88497,201390;111971,201390;111971,138854;55150,138854;55150,162328;0,128270" o:connectangles="0,0,0,0,0,0,0,0,0,0,0,0,0,0,0,0,0,0,0,0,0,0,0,0,0"/>
              </v:shape>
            </w:pict>
          </mc:Fallback>
        </mc:AlternateContent>
      </w:r>
      <w:r w:rsidR="00766284">
        <w:rPr>
          <w:noProof/>
          <w:lang w:val="en"/>
        </w:rPr>
        <mc:AlternateContent>
          <mc:Choice Requires="wps">
            <w:drawing>
              <wp:anchor distT="0" distB="0" distL="114300" distR="114300" simplePos="0" relativeHeight="251670613" behindDoc="0" locked="0" layoutInCell="1" allowOverlap="1" wp14:anchorId="4A364316" wp14:editId="1EB8726B">
                <wp:simplePos x="0" y="0"/>
                <wp:positionH relativeFrom="column">
                  <wp:posOffset>4378617</wp:posOffset>
                </wp:positionH>
                <wp:positionV relativeFrom="paragraph">
                  <wp:posOffset>-296871</wp:posOffset>
                </wp:positionV>
                <wp:extent cx="245110" cy="256540"/>
                <wp:effectExtent l="0" t="0" r="2540" b="0"/>
                <wp:wrapNone/>
                <wp:docPr id="73" name="Arrow: Quad 73"/>
                <wp:cNvGraphicFramePr/>
                <a:graphic xmlns:a="http://schemas.openxmlformats.org/drawingml/2006/main">
                  <a:graphicData uri="http://schemas.microsoft.com/office/word/2010/wordprocessingShape">
                    <wps:wsp>
                      <wps:cNvSpPr/>
                      <wps:spPr>
                        <a:xfrm>
                          <a:off x="0" y="0"/>
                          <a:ext cx="245110" cy="256540"/>
                        </a:xfrm>
                        <a:prstGeom prst="quadArrow">
                          <a:avLst>
                            <a:gd name="adj1" fmla="val 9897"/>
                            <a:gd name="adj2" fmla="val 13797"/>
                            <a:gd name="adj3" fmla="val 225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B6A2B" id="Arrow: Quad 73" o:spid="_x0000_s1026" style="position:absolute;margin-left:344.75pt;margin-top:-23.4pt;width:19.3pt;height:20.2pt;z-index:2516706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10,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" path="m,128270l55150,94452r,21689l110426,116141r,-60991l88737,55150,122555,r33818,55150l134684,55150r,60991l189960,116141r,-21689l245110,128270r-55150,33818l189960,140399r-55276,l134684,201390r21689,l122555,256540,88737,201390r21689,l110426,140399r-55276,l55150,162088,,128270xe" fillcolor="white [3212]" stroked="f" strokeweight="1pt">
                <v:stroke joinstyle="miter"/>
                <v:path arrowok="t" o:connecttype="custom" o:connectlocs="0,128270;55150,94452;55150,116141;110426,116141;110426,55150;88737,55150;122555,0;156373,55150;134684,55150;134684,116141;189960,116141;189960,94452;245110,128270;189960,162088;189960,140399;134684,140399;134684,201390;156373,201390;122555,256540;88737,201390;110426,201390;110426,140399;55150,140399;55150,162088;0,128270" o:connectangles="0,0,0,0,0,0,0,0,0,0,0,0,0,0,0,0,0,0,0,0,0,0,0,0,0"/>
              </v:shape>
            </w:pict>
          </mc:Fallback>
        </mc:AlternateContent>
      </w:r>
      <w:r w:rsidR="00766284">
        <w:rPr>
          <w:noProof/>
          <w:lang w:val="en"/>
        </w:rPr>
        <mc:AlternateContent>
          <mc:Choice Requires="wps">
            <w:drawing>
              <wp:anchor distT="0" distB="0" distL="114300" distR="114300" simplePos="0" relativeHeight="251662421" behindDoc="0" locked="0" layoutInCell="1" allowOverlap="1" wp14:anchorId="250A3B07" wp14:editId="2E1D507E">
                <wp:simplePos x="0" y="0"/>
                <wp:positionH relativeFrom="column">
                  <wp:posOffset>2162134</wp:posOffset>
                </wp:positionH>
                <wp:positionV relativeFrom="paragraph">
                  <wp:posOffset>-178989</wp:posOffset>
                </wp:positionV>
                <wp:extent cx="2341124" cy="6485"/>
                <wp:effectExtent l="0" t="0" r="21590" b="31750"/>
                <wp:wrapNone/>
                <wp:docPr id="68" name="Straight Connector 68"/>
                <wp:cNvGraphicFramePr/>
                <a:graphic xmlns:a="http://schemas.openxmlformats.org/drawingml/2006/main">
                  <a:graphicData uri="http://schemas.microsoft.com/office/word/2010/wordprocessingShape">
                    <wps:wsp>
                      <wps:cNvCnPr/>
                      <wps:spPr>
                        <a:xfrm flipV="1">
                          <a:off x="0" y="0"/>
                          <a:ext cx="2341124" cy="6485"/>
                        </a:xfrm>
                        <a:prstGeom prst="line">
                          <a:avLst/>
                        </a:prstGeom>
                        <a:ln w="19050">
                          <a:solidFill>
                            <a:srgbClr val="A66BD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D4EA6" id="Straight Connector 68" o:spid="_x0000_s1026" style="position:absolute;flip:y;z-index:251662421;visibility:visible;mso-wrap-style:square;mso-wrap-distance-left:9pt;mso-wrap-distance-top:0;mso-wrap-distance-right:9pt;mso-wrap-distance-bottom:0;mso-position-horizontal:absolute;mso-position-horizontal-relative:text;mso-position-vertical:absolute;mso-position-vertical-relative:text" from="170.25pt,-14.1pt" to="354.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" strokecolor="#a66bd3" strokeweight="1.5pt">
                <v:stroke joinstyle="miter"/>
              </v:line>
            </w:pict>
          </mc:Fallback>
        </mc:AlternateContent>
      </w:r>
      <w:r w:rsidR="00766284">
        <w:rPr>
          <w:noProof/>
          <w:lang w:val="en"/>
        </w:rPr>
        <mc:AlternateContent>
          <mc:Choice Requires="wps">
            <w:drawing>
              <wp:anchor distT="0" distB="0" distL="114300" distR="114300" simplePos="0" relativeHeight="251666517" behindDoc="0" locked="0" layoutInCell="1" allowOverlap="1" wp14:anchorId="266D8794" wp14:editId="74820412">
                <wp:simplePos x="0" y="0"/>
                <wp:positionH relativeFrom="column">
                  <wp:posOffset>4331956</wp:posOffset>
                </wp:positionH>
                <wp:positionV relativeFrom="paragraph">
                  <wp:posOffset>-331199</wp:posOffset>
                </wp:positionV>
                <wp:extent cx="337225" cy="317770"/>
                <wp:effectExtent l="0" t="0" r="5715" b="6350"/>
                <wp:wrapNone/>
                <wp:docPr id="67" name="Flowchart: Connector 67"/>
                <wp:cNvGraphicFramePr/>
                <a:graphic xmlns:a="http://schemas.openxmlformats.org/drawingml/2006/main">
                  <a:graphicData uri="http://schemas.microsoft.com/office/word/2010/wordprocessingShape">
                    <wps:wsp>
                      <wps:cNvSpPr/>
                      <wps:spPr>
                        <a:xfrm>
                          <a:off x="0" y="0"/>
                          <a:ext cx="337225" cy="317770"/>
                        </a:xfrm>
                        <a:prstGeom prst="flowChartConnector">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6E13F7" id="Flowchart: Connector 67" o:spid="_x0000_s1026" type="#_x0000_t120" style="position:absolute;margin-left:341.1pt;margin-top:-26.1pt;width:26.55pt;height:25pt;z-index:2516665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" fillcolor="#7030a0" stroked="f" strokeweight="1pt">
                <v:stroke joinstyle="miter"/>
              </v:shape>
            </w:pict>
          </mc:Fallback>
        </mc:AlternateContent>
      </w:r>
      <w:r w:rsidR="00766284">
        <w:rPr>
          <w:noProof/>
          <w:lang w:val="en"/>
        </w:rPr>
        <mc:AlternateContent>
          <mc:Choice Requires="wps">
            <w:drawing>
              <wp:anchor distT="0" distB="0" distL="114300" distR="114300" simplePos="0" relativeHeight="251665493" behindDoc="0" locked="0" layoutInCell="1" allowOverlap="1" wp14:anchorId="68139E33" wp14:editId="5D35C3A3">
                <wp:simplePos x="0" y="0"/>
                <wp:positionH relativeFrom="column">
                  <wp:posOffset>2003898</wp:posOffset>
                </wp:positionH>
                <wp:positionV relativeFrom="paragraph">
                  <wp:posOffset>-324728</wp:posOffset>
                </wp:positionV>
                <wp:extent cx="337225" cy="317770"/>
                <wp:effectExtent l="0" t="0" r="5715" b="6350"/>
                <wp:wrapNone/>
                <wp:docPr id="66" name="Flowchart: Connector 66"/>
                <wp:cNvGraphicFramePr/>
                <a:graphic xmlns:a="http://schemas.openxmlformats.org/drawingml/2006/main">
                  <a:graphicData uri="http://schemas.microsoft.com/office/word/2010/wordprocessingShape">
                    <wps:wsp>
                      <wps:cNvSpPr/>
                      <wps:spPr>
                        <a:xfrm>
                          <a:off x="0" y="0"/>
                          <a:ext cx="337225" cy="317770"/>
                        </a:xfrm>
                        <a:prstGeom prst="flowChartConnector">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770877" id="Flowchart: Connector 66" o:spid="_x0000_s1026" type="#_x0000_t120" style="position:absolute;margin-left:157.8pt;margin-top:-25.55pt;width:26.55pt;height:25pt;z-index:2516654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" fillcolor="#7030a0" stroked="f" strokeweight="1pt">
                <v:stroke joinstyle="miter"/>
              </v:shape>
            </w:pict>
          </mc:Fallback>
        </mc:AlternateContent>
      </w:r>
    </w:p>
    <w:p w14:paraId="5D2951F3" w14:textId="61C1401D" w:rsidR="00CB3D71" w:rsidRDefault="00CB3D71" w:rsidP="00766284">
      <w:pPr>
        <w:pStyle w:val="Quote"/>
      </w:pPr>
      <w:r w:rsidRPr="00CB3D71">
        <w:rPr>
          <w:lang w:val="en"/>
        </w:rPr>
        <w:t xml:space="preserve">The purpose of this lab is to </w:t>
      </w:r>
      <w:r w:rsidR="00766284">
        <w:rPr>
          <w:lang w:val="en"/>
        </w:rPr>
        <w:t xml:space="preserve">set up virtual routing and forwarding </w:t>
      </w:r>
      <w:r w:rsidR="00766284" w:rsidRPr="00CB3D71">
        <w:rPr>
          <w:lang w:val="en"/>
        </w:rPr>
        <w:t xml:space="preserve">on </w:t>
      </w:r>
      <w:r w:rsidR="00766284">
        <w:rPr>
          <w:lang w:val="en"/>
        </w:rPr>
        <w:t>4</w:t>
      </w:r>
      <w:r w:rsidR="00766284" w:rsidRPr="00CB3D71">
        <w:rPr>
          <w:lang w:val="en"/>
        </w:rPr>
        <w:t xml:space="preserve"> Cisco 4321 routers connected to one another in a linear daisy-chain topology</w:t>
      </w:r>
      <w:r w:rsidR="00766284">
        <w:rPr>
          <w:lang w:val="en"/>
        </w:rPr>
        <w:t xml:space="preserve"> (above). Edge routers are connected to switches each with 2 hosts, one of which is in VRF A, the other in VRF B. The goal is for the hosts in each VRF to ping each other without being able to ping hosts in the other VRF.</w:t>
      </w:r>
    </w:p>
    <w:p w14:paraId="62D474EA" w14:textId="4F60319D" w:rsidR="00D67001" w:rsidRPr="006A4A44" w:rsidRDefault="00D67001" w:rsidP="00E540DF">
      <w:pPr>
        <w:pStyle w:val="Heading3"/>
        <w:rPr>
          <w:rFonts w:eastAsia="Times New Roman"/>
        </w:rPr>
      </w:pPr>
      <w:r>
        <w:rPr>
          <w:rFonts w:eastAsia="Times New Roman"/>
        </w:rPr>
        <w:t>Background Information</w:t>
      </w:r>
    </w:p>
    <w:p w14:paraId="12CE1FB7" w14:textId="66AE6C9F" w:rsidR="006A7BF7" w:rsidRDefault="008F6895" w:rsidP="006A7BF7">
      <w:pPr>
        <w:spacing w:line="360" w:lineRule="auto"/>
        <w:rPr>
          <w:rFonts w:ascii="Rockwell" w:eastAsia="Times New Roman" w:hAnsi="Rockwell" w:cs="Calibri"/>
        </w:rPr>
      </w:pPr>
      <w:r>
        <w:rPr>
          <w:rFonts w:ascii="Rockwell" w:eastAsia="Times New Roman" w:hAnsi="Rockwell" w:cs="Calibri"/>
        </w:rPr>
        <w:t xml:space="preserve">Virtual Routing and Forwarding or VRF </w:t>
      </w:r>
      <w:r w:rsidR="00360A29">
        <w:rPr>
          <w:rFonts w:ascii="Rockwell" w:eastAsia="Times New Roman" w:hAnsi="Rockwell" w:cs="Calibri"/>
        </w:rPr>
        <w:t xml:space="preserve">is </w:t>
      </w:r>
      <w:r>
        <w:rPr>
          <w:rFonts w:ascii="Rockwell" w:eastAsia="Times New Roman" w:hAnsi="Rockwell" w:cs="Calibri"/>
        </w:rPr>
        <w:t>a feature of routers to simulate the function of multiple independent routers at once.</w:t>
      </w:r>
      <w:r w:rsidR="00360A29">
        <w:rPr>
          <w:rFonts w:ascii="Rockwell" w:eastAsia="Times New Roman" w:hAnsi="Rockwell" w:cs="Calibri"/>
        </w:rPr>
        <w:t xml:space="preserve"> It isn’t the same thing as virtualization (having multiple operating system</w:t>
      </w:r>
      <w:r w:rsidR="00BE26E6">
        <w:rPr>
          <w:rFonts w:ascii="Rockwell" w:eastAsia="Times New Roman" w:hAnsi="Rockwell" w:cs="Calibri"/>
        </w:rPr>
        <w:t>s on one device</w:t>
      </w:r>
      <w:r w:rsidR="00360A29">
        <w:rPr>
          <w:rFonts w:ascii="Rockwell" w:eastAsia="Times New Roman" w:hAnsi="Rockwell" w:cs="Calibri"/>
        </w:rPr>
        <w:t>) or VLANs (a layer 2-specific virtual network</w:t>
      </w:r>
      <w:r w:rsidR="00BE26E6">
        <w:rPr>
          <w:rFonts w:ascii="Rockwell" w:eastAsia="Times New Roman" w:hAnsi="Rockwell" w:cs="Calibri"/>
        </w:rPr>
        <w:t xml:space="preserve"> within a switch</w:t>
      </w:r>
      <w:r w:rsidR="00360A29">
        <w:rPr>
          <w:rFonts w:ascii="Rockwell" w:eastAsia="Times New Roman" w:hAnsi="Rockwell" w:cs="Calibri"/>
        </w:rPr>
        <w:t xml:space="preserve">), rather </w:t>
      </w:r>
      <w:r w:rsidR="00BE26E6">
        <w:rPr>
          <w:rFonts w:ascii="Rockwell" w:eastAsia="Times New Roman" w:hAnsi="Rockwell" w:cs="Calibri"/>
        </w:rPr>
        <w:t xml:space="preserve">it is having multiple routing tables </w:t>
      </w:r>
      <w:r w:rsidR="0040604D">
        <w:rPr>
          <w:rFonts w:ascii="Rockwell" w:eastAsia="Times New Roman" w:hAnsi="Rockwell" w:cs="Calibri"/>
        </w:rPr>
        <w:t>operating simultaneously</w:t>
      </w:r>
      <w:r w:rsidR="00BE26E6">
        <w:rPr>
          <w:rFonts w:ascii="Rockwell" w:eastAsia="Times New Roman" w:hAnsi="Rockwell" w:cs="Calibri"/>
        </w:rPr>
        <w:t xml:space="preserve">. </w:t>
      </w:r>
      <w:r w:rsidR="0040604D">
        <w:rPr>
          <w:rFonts w:ascii="Rockwell" w:eastAsia="Times New Roman" w:hAnsi="Rockwell" w:cs="Calibri"/>
        </w:rPr>
        <w:t xml:space="preserve">VRFs were originally developed to partition the same routing domain for multiple organizations in conjunction with an MPLS backbone. “VRF-lite” refers to using Virtual Routing and Forwarding without MPLS, </w:t>
      </w:r>
      <w:r w:rsidR="00E81FD4">
        <w:rPr>
          <w:rFonts w:ascii="Rockwell" w:eastAsia="Times New Roman" w:hAnsi="Rockwell" w:cs="Calibri"/>
        </w:rPr>
        <w:t>a technique which</w:t>
      </w:r>
      <w:r w:rsidR="0040604D">
        <w:rPr>
          <w:rFonts w:ascii="Rockwell" w:eastAsia="Times New Roman" w:hAnsi="Rockwell" w:cs="Calibri"/>
        </w:rPr>
        <w:t xml:space="preserve"> has become very useful in its own right</w:t>
      </w:r>
      <w:r w:rsidR="00E81FD4">
        <w:rPr>
          <w:rFonts w:ascii="Rockwell" w:eastAsia="Times New Roman" w:hAnsi="Rockwell" w:cs="Calibri"/>
        </w:rPr>
        <w:t>, especially for applications not requiring scalability</w:t>
      </w:r>
      <w:r w:rsidR="00B950BF">
        <w:rPr>
          <w:rFonts w:ascii="Rockwell" w:eastAsia="Times New Roman" w:hAnsi="Rockwell" w:cs="Calibri"/>
        </w:rPr>
        <w:t xml:space="preserve"> (additionally, VPNs can aid VRF-lite scalability)</w:t>
      </w:r>
      <w:r w:rsidR="0040604D">
        <w:rPr>
          <w:rFonts w:ascii="Rockwell" w:eastAsia="Times New Roman" w:hAnsi="Rockwell" w:cs="Calibri"/>
        </w:rPr>
        <w:t>.</w:t>
      </w:r>
      <w:r w:rsidR="006A7BF7">
        <w:rPr>
          <w:rFonts w:ascii="Rockwell" w:eastAsia="Times New Roman" w:hAnsi="Rockwell" w:cs="Calibri"/>
        </w:rPr>
        <w:t xml:space="preserve"> </w:t>
      </w:r>
      <w:r w:rsidR="00B950BF">
        <w:rPr>
          <w:rFonts w:ascii="Rockwell" w:eastAsia="Times New Roman" w:hAnsi="Rockwell" w:cs="Calibri"/>
        </w:rPr>
        <w:t xml:space="preserve">Original VRFs are best suited for </w:t>
      </w:r>
      <w:r w:rsidR="00B950BF" w:rsidRPr="00B950BF">
        <w:rPr>
          <w:rFonts w:ascii="Rockwell" w:eastAsia="Times New Roman" w:hAnsi="Rockwell" w:cs="Calibri"/>
        </w:rPr>
        <w:t>WAN</w:t>
      </w:r>
      <w:r w:rsidR="00B950BF">
        <w:rPr>
          <w:rFonts w:ascii="Rockwell" w:eastAsia="Times New Roman" w:hAnsi="Rockwell" w:cs="Calibri"/>
        </w:rPr>
        <w:t xml:space="preserve"> service providers whereas VRF-lite is better for enterprise and data center networks. Interestingly, while the output of the </w:t>
      </w:r>
      <w:r w:rsidR="00B950BF" w:rsidRPr="00427A7B">
        <w:rPr>
          <w:rFonts w:ascii="Rockwell" w:eastAsia="Times New Roman" w:hAnsi="Rockwell" w:cs="Calibri"/>
          <w:i/>
          <w:iCs/>
        </w:rPr>
        <w:t>show VRF detail</w:t>
      </w:r>
      <w:r w:rsidR="00B950BF">
        <w:rPr>
          <w:rFonts w:ascii="Rockwell" w:eastAsia="Times New Roman" w:hAnsi="Rockwell" w:cs="Calibri"/>
        </w:rPr>
        <w:t xml:space="preserve"> command</w:t>
      </w:r>
      <w:r w:rsidR="00B950BF" w:rsidRPr="00E81FD4">
        <w:rPr>
          <w:rFonts w:ascii="Rockwell" w:eastAsia="Times New Roman" w:hAnsi="Rockwell" w:cs="Calibri"/>
        </w:rPr>
        <w:t xml:space="preserve"> is </w:t>
      </w:r>
      <w:r w:rsidR="00B950BF">
        <w:rPr>
          <w:rFonts w:ascii="Rockwell" w:eastAsia="Times New Roman" w:hAnsi="Rockwell" w:cs="Calibri"/>
        </w:rPr>
        <w:t>the same on all</w:t>
      </w:r>
      <w:r w:rsidR="00B950BF" w:rsidRPr="00E81FD4">
        <w:rPr>
          <w:rFonts w:ascii="Rockwell" w:eastAsia="Times New Roman" w:hAnsi="Rockwell" w:cs="Calibri"/>
        </w:rPr>
        <w:t xml:space="preserve"> devices running VRF</w:t>
      </w:r>
      <w:r w:rsidR="00B950BF">
        <w:rPr>
          <w:rFonts w:ascii="Rockwell" w:eastAsia="Times New Roman" w:hAnsi="Rockwell" w:cs="Calibri"/>
        </w:rPr>
        <w:t xml:space="preserve"> with MPLS, it is unique for every device running VRF-lite. We will make extensive use of this command in our lab, as we are configuring VRF-lite and need to check every router.</w:t>
      </w:r>
    </w:p>
    <w:p w14:paraId="02B5B909" w14:textId="77777777" w:rsidR="006A7BF7" w:rsidRDefault="006A7BF7" w:rsidP="006A7BF7">
      <w:pPr>
        <w:spacing w:line="360" w:lineRule="auto"/>
        <w:rPr>
          <w:rFonts w:ascii="Rockwell" w:eastAsia="Times New Roman" w:hAnsi="Rockwell" w:cs="Calibri"/>
        </w:rPr>
      </w:pPr>
    </w:p>
    <w:p w14:paraId="035E8EDB" w14:textId="19D3DB55" w:rsidR="00C46F9B" w:rsidRDefault="006A7BF7" w:rsidP="00020965">
      <w:pPr>
        <w:spacing w:line="360" w:lineRule="auto"/>
        <w:rPr>
          <w:rFonts w:ascii="Rockwell" w:eastAsia="Times New Roman" w:hAnsi="Rockwell" w:cs="Calibri"/>
        </w:rPr>
      </w:pPr>
      <w:r w:rsidRPr="006A7BF7">
        <w:rPr>
          <w:rFonts w:ascii="Rockwell" w:eastAsia="Times New Roman" w:hAnsi="Rockwell" w:cs="Calibri"/>
        </w:rPr>
        <w:t xml:space="preserve">VRFS are in this regard very similar to VLANs, tagging Layer 3 traffic and separating broadcast domains in the same way VLANs do for layer 2. So, while one should use VLANs for independent Ethernet networks on the same devices, they should use VRFs for independent IP networks on the same devices. In our </w:t>
      </w:r>
      <w:r>
        <w:rPr>
          <w:rFonts w:ascii="Rockwell" w:eastAsia="Times New Roman" w:hAnsi="Rockwell" w:cs="Calibri"/>
        </w:rPr>
        <w:t>various recreations of this lab</w:t>
      </w:r>
      <w:r w:rsidRPr="006A7BF7">
        <w:rPr>
          <w:rFonts w:ascii="Rockwell" w:eastAsia="Times New Roman" w:hAnsi="Rockwell" w:cs="Calibri"/>
        </w:rPr>
        <w:t>,</w:t>
      </w:r>
      <w:r>
        <w:rPr>
          <w:rFonts w:ascii="Rockwell" w:eastAsia="Times New Roman" w:hAnsi="Rockwell" w:cs="Calibri"/>
        </w:rPr>
        <w:t xml:space="preserve"> we always used switches at the ends of our network, often with VLANs fed from the VRFs, testifying to the interoperability of these two concepts.</w:t>
      </w:r>
      <w:r w:rsidR="00233DE9">
        <w:rPr>
          <w:rFonts w:ascii="Rockwell" w:eastAsia="Times New Roman" w:hAnsi="Rockwell" w:cs="Calibri"/>
        </w:rPr>
        <w:t xml:space="preserve"> VRFs are more secure than VLANs as they are not susceptible to VLAN hopping attacks.</w:t>
      </w:r>
    </w:p>
    <w:p w14:paraId="0CBC312D" w14:textId="04D96CED" w:rsidR="00CB3D71" w:rsidRDefault="0063754C" w:rsidP="00CF2430">
      <w:pPr>
        <w:tabs>
          <w:tab w:val="left" w:pos="4085"/>
        </w:tabs>
        <w:rPr>
          <w:b/>
          <w:bCs/>
          <w:i/>
          <w:iCs/>
        </w:rPr>
      </w:pPr>
      <w:r w:rsidRPr="00994842">
        <w:rPr>
          <w:b/>
          <w:bCs/>
          <w:color w:val="7030A0"/>
        </w:rPr>
        <w:t>&lt;</w:t>
      </w:r>
      <w:r w:rsidRPr="0063754C">
        <w:rPr>
          <w:i/>
          <w:iCs/>
        </w:rPr>
        <w:t xml:space="preserve"> In my local Cisco lab,</w:t>
      </w:r>
      <w:r>
        <w:rPr>
          <w:i/>
          <w:iCs/>
        </w:rPr>
        <w:t xml:space="preserve"> VRFs were subject to perverse mockery, </w:t>
      </w:r>
      <w:r w:rsidR="00994842">
        <w:rPr>
          <w:i/>
          <w:iCs/>
        </w:rPr>
        <w:t xml:space="preserve">rhyming with and </w:t>
      </w:r>
      <w:r>
        <w:rPr>
          <w:i/>
          <w:iCs/>
        </w:rPr>
        <w:t>being compared to miniature dwarven blue humanoids, reminiscent of the folk of Lilliput from Gulliver’s travels</w:t>
      </w:r>
      <w:r w:rsidRPr="0063754C">
        <w:rPr>
          <w:i/>
          <w:iCs/>
        </w:rPr>
        <w:t>.</w:t>
      </w:r>
      <w:r>
        <w:rPr>
          <w:i/>
          <w:iCs/>
        </w:rPr>
        <w:t xml:space="preserve"> Our lab </w:t>
      </w:r>
      <w:r w:rsidR="00994842">
        <w:rPr>
          <w:i/>
          <w:iCs/>
        </w:rPr>
        <w:t xml:space="preserve">honored this trope by including pictures of the creatures in our documentation as well as pictures of a </w:t>
      </w:r>
      <w:r w:rsidR="00994842">
        <w:rPr>
          <w:i/>
          <w:iCs/>
        </w:rPr>
        <w:lastRenderedPageBreak/>
        <w:t>shabbily dressed “sorcerer” with a cartoonishly oafish nose. Additionally, Gabe was referred to as “Brainy Smurf” while I was referred to as “Dopey Smurf”</w:t>
      </w:r>
      <w:r w:rsidRPr="00994842">
        <w:rPr>
          <w:i/>
          <w:iCs/>
          <w:color w:val="7030A0"/>
        </w:rPr>
        <w:t xml:space="preserve"> </w:t>
      </w:r>
      <w:r w:rsidRPr="00994842">
        <w:rPr>
          <w:b/>
          <w:bCs/>
          <w:i/>
          <w:iCs/>
          <w:color w:val="7030A0"/>
        </w:rPr>
        <w:t>&gt;</w:t>
      </w:r>
    </w:p>
    <w:p w14:paraId="32118B4D" w14:textId="77777777" w:rsidR="00994842" w:rsidRDefault="00994842" w:rsidP="00CF2430">
      <w:pPr>
        <w:tabs>
          <w:tab w:val="left" w:pos="4085"/>
        </w:tabs>
      </w:pPr>
    </w:p>
    <w:p w14:paraId="3A1D08FD" w14:textId="71EF9A0F" w:rsidR="00953A5E" w:rsidRDefault="00994842" w:rsidP="00B950BF">
      <w:pPr>
        <w:tabs>
          <w:tab w:val="left" w:pos="4085"/>
        </w:tabs>
      </w:pPr>
      <w:r>
        <w:t>T</w:t>
      </w:r>
      <w:r w:rsidR="00B950BF">
        <w:t>h</w:t>
      </w:r>
      <w:r w:rsidR="00953A5E">
        <w:t>e concept of a VRF can be confusing</w:t>
      </w:r>
      <w:r w:rsidR="002D1523">
        <w:t>, so here’s a visual representation to simpl</w:t>
      </w:r>
      <w:r w:rsidR="002173F8">
        <w:t>if</w:t>
      </w:r>
      <w:r w:rsidR="002D1523">
        <w:t>y things:</w:t>
      </w:r>
    </w:p>
    <w:p w14:paraId="467D375C" w14:textId="06EE9F8A" w:rsidR="007E447A" w:rsidRDefault="00B950BF" w:rsidP="00B950BF">
      <w:pPr>
        <w:tabs>
          <w:tab w:val="left" w:pos="4085"/>
        </w:tabs>
      </w:pPr>
      <w:r>
        <w:t xml:space="preserve"> </w:t>
      </w:r>
    </w:p>
    <w:p w14:paraId="4CC1A993" w14:textId="64583B26" w:rsidR="007E447A" w:rsidRDefault="0008148D" w:rsidP="00616FD6">
      <w:pPr>
        <w:tabs>
          <w:tab w:val="left" w:pos="4085"/>
        </w:tabs>
        <w:ind w:firstLine="720"/>
      </w:pPr>
      <w:r>
        <w:rPr>
          <w:noProof/>
        </w:rPr>
        <mc:AlternateContent>
          <mc:Choice Requires="wps">
            <w:drawing>
              <wp:anchor distT="0" distB="0" distL="114300" distR="114300" simplePos="0" relativeHeight="251708501" behindDoc="0" locked="0" layoutInCell="1" allowOverlap="1" wp14:anchorId="366F1BF4" wp14:editId="45B7800A">
                <wp:simplePos x="0" y="0"/>
                <wp:positionH relativeFrom="column">
                  <wp:posOffset>1823325</wp:posOffset>
                </wp:positionH>
                <wp:positionV relativeFrom="paragraph">
                  <wp:posOffset>2458</wp:posOffset>
                </wp:positionV>
                <wp:extent cx="607932" cy="361204"/>
                <wp:effectExtent l="0" t="0" r="1905" b="1270"/>
                <wp:wrapNone/>
                <wp:docPr id="59" name="Rectangle 59"/>
                <wp:cNvGraphicFramePr/>
                <a:graphic xmlns:a="http://schemas.openxmlformats.org/drawingml/2006/main">
                  <a:graphicData uri="http://schemas.microsoft.com/office/word/2010/wordprocessingShape">
                    <wps:wsp>
                      <wps:cNvSpPr/>
                      <wps:spPr>
                        <a:xfrm>
                          <a:off x="0" y="0"/>
                          <a:ext cx="607932" cy="361204"/>
                        </a:xfrm>
                        <a:prstGeom prst="rect">
                          <a:avLst/>
                        </a:prstGeom>
                        <a:solidFill>
                          <a:srgbClr val="CDACE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3ADD8" w14:textId="48C086A3" w:rsidR="00BA6EC6" w:rsidRDefault="00BA6EC6" w:rsidP="00BA6EC6">
                            <w:pPr>
                              <w:jc w:val="center"/>
                            </w:pPr>
                            <w:r>
                              <w:t>VRF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6F1BF4" id="Rectangle 59" o:spid="_x0000_s1027" style="position:absolute;left:0;text-align:left;margin-left:143.55pt;margin-top:.2pt;width:47.85pt;height:28.45pt;z-index:2517085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" fillcolor="#cdace6" stroked="f" strokeweight="1pt">
                <v:textbox>
                  <w:txbxContent>
                    <w:p w14:paraId="7953ADD8" w14:textId="48C086A3" w:rsidR="00BA6EC6" w:rsidRDefault="00BA6EC6" w:rsidP="00BA6EC6">
                      <w:pPr>
                        <w:jc w:val="center"/>
                      </w:pPr>
                      <w:r>
                        <w:t>VRF A</w:t>
                      </w:r>
                    </w:p>
                  </w:txbxContent>
                </v:textbox>
              </v:rect>
            </w:pict>
          </mc:Fallback>
        </mc:AlternateContent>
      </w:r>
      <w:r w:rsidR="00616FD6">
        <w:tab/>
      </w:r>
    </w:p>
    <w:p w14:paraId="3C934E7C" w14:textId="27E21C70" w:rsidR="007E447A" w:rsidRDefault="0008148D" w:rsidP="007E447A">
      <w:pPr>
        <w:ind w:firstLine="720"/>
      </w:pPr>
      <w:r>
        <w:rPr>
          <w:noProof/>
        </w:rPr>
        <mc:AlternateContent>
          <mc:Choice Requires="wps">
            <w:drawing>
              <wp:anchor distT="0" distB="0" distL="114300" distR="114300" simplePos="0" relativeHeight="251713621" behindDoc="0" locked="0" layoutInCell="1" allowOverlap="1" wp14:anchorId="66B422EA" wp14:editId="24B44746">
                <wp:simplePos x="0" y="0"/>
                <wp:positionH relativeFrom="column">
                  <wp:posOffset>2383297</wp:posOffset>
                </wp:positionH>
                <wp:positionV relativeFrom="paragraph">
                  <wp:posOffset>4479</wp:posOffset>
                </wp:positionV>
                <wp:extent cx="666671" cy="269879"/>
                <wp:effectExtent l="0" t="0" r="76835" b="73025"/>
                <wp:wrapNone/>
                <wp:docPr id="70" name="Straight Arrow Connector 70"/>
                <wp:cNvGraphicFramePr/>
                <a:graphic xmlns:a="http://schemas.openxmlformats.org/drawingml/2006/main">
                  <a:graphicData uri="http://schemas.microsoft.com/office/word/2010/wordprocessingShape">
                    <wps:wsp>
                      <wps:cNvCnPr/>
                      <wps:spPr>
                        <a:xfrm>
                          <a:off x="0" y="0"/>
                          <a:ext cx="666671" cy="269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4CB83A" id="_x0000_t32" coordsize="21600,21600" o:spt="32" o:oned="t" path="m,l21600,21600e" filled="f">
                <v:path arrowok="t" fillok="f" o:connecttype="none"/>
                <o:lock v:ext="edit" shapetype="t"/>
              </v:shapetype>
              <v:shape id="Straight Arrow Connector 70" o:spid="_x0000_s1026" type="#_x0000_t32" style="position:absolute;margin-left:187.65pt;margin-top:.35pt;width:52.5pt;height:21.25pt;z-index:2517136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" strokecolor="black [3213]" strokeweight=".5pt">
                <v:stroke endarrow="block" joinstyle="miter"/>
              </v:shape>
            </w:pict>
          </mc:Fallback>
        </mc:AlternateContent>
      </w:r>
      <w:r w:rsidR="007E447A" w:rsidRPr="00CD4AD6">
        <w:rPr>
          <w:noProof/>
        </w:rPr>
        <mc:AlternateContent>
          <mc:Choice Requires="wps">
            <w:drawing>
              <wp:anchor distT="0" distB="0" distL="114300" distR="114300" simplePos="0" relativeHeight="251676757" behindDoc="0" locked="0" layoutInCell="1" allowOverlap="1" wp14:anchorId="65B303C6" wp14:editId="5602177D">
                <wp:simplePos x="0" y="0"/>
                <wp:positionH relativeFrom="column">
                  <wp:posOffset>2954020</wp:posOffset>
                </wp:positionH>
                <wp:positionV relativeFrom="paragraph">
                  <wp:posOffset>98425</wp:posOffset>
                </wp:positionV>
                <wp:extent cx="510665" cy="1256521"/>
                <wp:effectExtent l="8255" t="10795" r="12065" b="12065"/>
                <wp:wrapNone/>
                <wp:docPr id="39" name="Moon 39"/>
                <wp:cNvGraphicFramePr/>
                <a:graphic xmlns:a="http://schemas.openxmlformats.org/drawingml/2006/main">
                  <a:graphicData uri="http://schemas.microsoft.com/office/word/2010/wordprocessingShape">
                    <wps:wsp>
                      <wps:cNvSpPr/>
                      <wps:spPr>
                        <a:xfrm rot="16200000">
                          <a:off x="0" y="0"/>
                          <a:ext cx="510665" cy="1256521"/>
                        </a:xfrm>
                        <a:prstGeom prst="moon">
                          <a:avLst>
                            <a:gd name="adj" fmla="val 74265"/>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C6605"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39" o:spid="_x0000_s1026" type="#_x0000_t184" style="position:absolute;margin-left:232.6pt;margin-top:7.75pt;width:40.2pt;height:98.95pt;rotation:-90;z-index:2516767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" adj="16041" filled="f" strokecolor="#7030a0" strokeweight="1pt"/>
            </w:pict>
          </mc:Fallback>
        </mc:AlternateContent>
      </w:r>
      <w:r w:rsidR="007E447A" w:rsidRPr="00CD4AD6">
        <w:rPr>
          <w:noProof/>
        </w:rPr>
        <mc:AlternateContent>
          <mc:Choice Requires="wps">
            <w:drawing>
              <wp:anchor distT="0" distB="0" distL="114300" distR="114300" simplePos="0" relativeHeight="251675733" behindDoc="0" locked="0" layoutInCell="1" allowOverlap="1" wp14:anchorId="20D5F987" wp14:editId="577E67AF">
                <wp:simplePos x="0" y="0"/>
                <wp:positionH relativeFrom="column">
                  <wp:posOffset>2570480</wp:posOffset>
                </wp:positionH>
                <wp:positionV relativeFrom="paragraph">
                  <wp:posOffset>10795</wp:posOffset>
                </wp:positionV>
                <wp:extent cx="1270416" cy="494145"/>
                <wp:effectExtent l="0" t="0" r="25400" b="20320"/>
                <wp:wrapNone/>
                <wp:docPr id="38" name="Oval 38"/>
                <wp:cNvGraphicFramePr/>
                <a:graphic xmlns:a="http://schemas.openxmlformats.org/drawingml/2006/main">
                  <a:graphicData uri="http://schemas.microsoft.com/office/word/2010/wordprocessingShape">
                    <wps:wsp>
                      <wps:cNvSpPr/>
                      <wps:spPr>
                        <a:xfrm>
                          <a:off x="0" y="0"/>
                          <a:ext cx="1270416" cy="49414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20C68" w14:textId="77777777" w:rsidR="007E447A" w:rsidRDefault="007E447A" w:rsidP="007E44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5F987" id="Oval 38" o:spid="_x0000_s1028" style="position:absolute;left:0;text-align:left;margin-left:202.4pt;margin-top:.85pt;width:100.05pt;height:38.9pt;z-index:2516757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" filled="f" strokecolor="#7030a0" strokeweight="1pt">
                <v:stroke joinstyle="miter"/>
                <v:textbox>
                  <w:txbxContent>
                    <w:p w14:paraId="46520C68" w14:textId="77777777" w:rsidR="007E447A" w:rsidRDefault="007E447A" w:rsidP="007E447A">
                      <w:pPr>
                        <w:jc w:val="center"/>
                      </w:pPr>
                    </w:p>
                  </w:txbxContent>
                </v:textbox>
              </v:oval>
            </w:pict>
          </mc:Fallback>
        </mc:AlternateContent>
      </w:r>
      <w:r w:rsidR="007E447A" w:rsidRPr="00CD4AD6">
        <w:rPr>
          <w:noProof/>
        </w:rPr>
        <mc:AlternateContent>
          <mc:Choice Requires="wps">
            <w:drawing>
              <wp:anchor distT="0" distB="0" distL="114300" distR="114300" simplePos="0" relativeHeight="251673685" behindDoc="0" locked="0" layoutInCell="1" allowOverlap="1" wp14:anchorId="0BB4257F" wp14:editId="275C76D9">
                <wp:simplePos x="0" y="0"/>
                <wp:positionH relativeFrom="column">
                  <wp:posOffset>2837180</wp:posOffset>
                </wp:positionH>
                <wp:positionV relativeFrom="paragraph">
                  <wp:posOffset>266700</wp:posOffset>
                </wp:positionV>
                <wp:extent cx="743585" cy="339090"/>
                <wp:effectExtent l="0" t="0" r="0" b="3810"/>
                <wp:wrapNone/>
                <wp:docPr id="36" name="Oval 36"/>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A66BD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0C0F7B" w14:textId="77777777" w:rsidR="007E447A" w:rsidRDefault="007E447A" w:rsidP="007E44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4257F" id="Oval 36" o:spid="_x0000_s1029" style="position:absolute;left:0;text-align:left;margin-left:223.4pt;margin-top:21pt;width:58.55pt;height:26.7pt;z-index:2516736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" fillcolor="#a66bd3" stroked="f" strokeweight="1pt">
                <v:stroke joinstyle="miter"/>
                <v:textbox>
                  <w:txbxContent>
                    <w:p w14:paraId="6C0C0F7B" w14:textId="77777777" w:rsidR="007E447A" w:rsidRDefault="007E447A" w:rsidP="007E447A">
                      <w:pPr>
                        <w:jc w:val="center"/>
                      </w:pPr>
                    </w:p>
                  </w:txbxContent>
                </v:textbox>
              </v:oval>
            </w:pict>
          </mc:Fallback>
        </mc:AlternateContent>
      </w:r>
      <w:r w:rsidR="007E447A" w:rsidRPr="00CD4AD6">
        <w:rPr>
          <w:noProof/>
        </w:rPr>
        <mc:AlternateContent>
          <mc:Choice Requires="wps">
            <w:drawing>
              <wp:anchor distT="0" distB="0" distL="114300" distR="114300" simplePos="0" relativeHeight="251674709" behindDoc="0" locked="0" layoutInCell="1" allowOverlap="1" wp14:anchorId="77CD4215" wp14:editId="2148273E">
                <wp:simplePos x="0" y="0"/>
                <wp:positionH relativeFrom="column">
                  <wp:posOffset>2849990</wp:posOffset>
                </wp:positionH>
                <wp:positionV relativeFrom="paragraph">
                  <wp:posOffset>155433</wp:posOffset>
                </wp:positionV>
                <wp:extent cx="743585" cy="339090"/>
                <wp:effectExtent l="0" t="0" r="0" b="3810"/>
                <wp:wrapNone/>
                <wp:docPr id="37" name="Oval 37"/>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CDACE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172EA2" w14:textId="77777777" w:rsidR="007E447A" w:rsidRDefault="007E447A" w:rsidP="007E44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D4215" id="Oval 37" o:spid="_x0000_s1030" style="position:absolute;left:0;text-align:left;margin-left:224.4pt;margin-top:12.25pt;width:58.55pt;height:26.7pt;z-index:2516747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" fillcolor="#cdace6" stroked="f" strokeweight="1pt">
                <v:stroke joinstyle="miter"/>
                <v:textbox>
                  <w:txbxContent>
                    <w:p w14:paraId="0B172EA2" w14:textId="77777777" w:rsidR="007E447A" w:rsidRDefault="007E447A" w:rsidP="007E447A">
                      <w:pPr>
                        <w:jc w:val="center"/>
                      </w:pPr>
                    </w:p>
                  </w:txbxContent>
                </v:textbox>
              </v:oval>
            </w:pict>
          </mc:Fallback>
        </mc:AlternateContent>
      </w:r>
    </w:p>
    <w:p w14:paraId="7A36BBF7" w14:textId="2938D55A" w:rsidR="007E447A" w:rsidRPr="007E4CB8" w:rsidRDefault="0008148D" w:rsidP="00616FD6">
      <w:pPr>
        <w:tabs>
          <w:tab w:val="left" w:pos="1470"/>
          <w:tab w:val="left" w:pos="2925"/>
          <w:tab w:val="left" w:pos="3390"/>
          <w:tab w:val="left" w:pos="6605"/>
        </w:tabs>
      </w:pPr>
      <w:r>
        <w:rPr>
          <w:noProof/>
        </w:rPr>
        <mc:AlternateContent>
          <mc:Choice Requires="wps">
            <w:drawing>
              <wp:anchor distT="0" distB="0" distL="114300" distR="114300" simplePos="0" relativeHeight="251712597" behindDoc="0" locked="0" layoutInCell="1" allowOverlap="1" wp14:anchorId="44C33924" wp14:editId="3D08725B">
                <wp:simplePos x="0" y="0"/>
                <wp:positionH relativeFrom="column">
                  <wp:posOffset>3998376</wp:posOffset>
                </wp:positionH>
                <wp:positionV relativeFrom="paragraph">
                  <wp:posOffset>58217</wp:posOffset>
                </wp:positionV>
                <wp:extent cx="1197506" cy="361204"/>
                <wp:effectExtent l="0" t="0" r="3175" b="1270"/>
                <wp:wrapNone/>
                <wp:docPr id="62" name="Rectangle 62"/>
                <wp:cNvGraphicFramePr/>
                <a:graphic xmlns:a="http://schemas.openxmlformats.org/drawingml/2006/main">
                  <a:graphicData uri="http://schemas.microsoft.com/office/word/2010/wordprocessingShape">
                    <wps:wsp>
                      <wps:cNvSpPr/>
                      <wps:spPr>
                        <a:xfrm>
                          <a:off x="0" y="0"/>
                          <a:ext cx="1197506" cy="361204"/>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F47EC8" w14:textId="7AD0C0BC" w:rsidR="00BA6EC6" w:rsidRDefault="00BA6EC6" w:rsidP="00BA6EC6">
                            <w:pPr>
                              <w:jc w:val="center"/>
                            </w:pPr>
                            <w:r>
                              <w:t>VRF C</w:t>
                            </w:r>
                            <w:r w:rsidR="0008148D">
                              <w:t>/Global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33924" id="Rectangle 62" o:spid="_x0000_s1031" style="position:absolute;margin-left:314.85pt;margin-top:4.6pt;width:94.3pt;height:28.45pt;z-index:25171259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" fillcolor="#7030a0" stroked="f" strokeweight="1pt">
                <v:textbox>
                  <w:txbxContent>
                    <w:p w14:paraId="0CF47EC8" w14:textId="7AD0C0BC" w:rsidR="00BA6EC6" w:rsidRDefault="00BA6EC6" w:rsidP="00BA6EC6">
                      <w:pPr>
                        <w:jc w:val="center"/>
                      </w:pPr>
                      <w:r>
                        <w:t>VRF C</w:t>
                      </w:r>
                      <w:r w:rsidR="0008148D">
                        <w:t>/Global</w:t>
                      </w:r>
                    </w:p>
                  </w:txbxContent>
                </v:textbox>
              </v:rect>
            </w:pict>
          </mc:Fallback>
        </mc:AlternateContent>
      </w:r>
      <w:r w:rsidR="007E447A">
        <w:tab/>
      </w:r>
      <w:r w:rsidR="007E447A">
        <w:tab/>
      </w:r>
      <w:r w:rsidR="00616FD6">
        <w:tab/>
      </w:r>
      <w:r w:rsidR="00616FD6">
        <w:tab/>
      </w:r>
    </w:p>
    <w:p w14:paraId="0F53F9BD" w14:textId="08C04571" w:rsidR="007E447A" w:rsidRDefault="0008148D" w:rsidP="00616FD6">
      <w:pPr>
        <w:tabs>
          <w:tab w:val="left" w:pos="3390"/>
        </w:tabs>
      </w:pPr>
      <w:r>
        <w:rPr>
          <w:noProof/>
        </w:rPr>
        <mc:AlternateContent>
          <mc:Choice Requires="wps">
            <w:drawing>
              <wp:anchor distT="0" distB="0" distL="114300" distR="114300" simplePos="0" relativeHeight="251715669" behindDoc="0" locked="0" layoutInCell="1" allowOverlap="1" wp14:anchorId="5334AB35" wp14:editId="7286A808">
                <wp:simplePos x="0" y="0"/>
                <wp:positionH relativeFrom="column">
                  <wp:posOffset>3258648</wp:posOffset>
                </wp:positionH>
                <wp:positionV relativeFrom="paragraph">
                  <wp:posOffset>76435</wp:posOffset>
                </wp:positionV>
                <wp:extent cx="842810" cy="224532"/>
                <wp:effectExtent l="38100" t="0" r="14605" b="80645"/>
                <wp:wrapNone/>
                <wp:docPr id="75" name="Straight Arrow Connector 75"/>
                <wp:cNvGraphicFramePr/>
                <a:graphic xmlns:a="http://schemas.openxmlformats.org/drawingml/2006/main">
                  <a:graphicData uri="http://schemas.microsoft.com/office/word/2010/wordprocessingShape">
                    <wps:wsp>
                      <wps:cNvCnPr/>
                      <wps:spPr>
                        <a:xfrm flipH="1">
                          <a:off x="0" y="0"/>
                          <a:ext cx="842810" cy="2245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E52F4" id="Straight Arrow Connector 75" o:spid="_x0000_s1026" type="#_x0000_t32" style="position:absolute;margin-left:256.6pt;margin-top:6pt;width:66.35pt;height:17.7pt;flip:x;z-index:2517156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" strokecolor="black [3213]" strokeweight=".5pt">
                <v:stroke endarrow="block" joinstyle="miter"/>
              </v:shape>
            </w:pict>
          </mc:Fallback>
        </mc:AlternateContent>
      </w:r>
      <w:r w:rsidR="007E447A" w:rsidRPr="00CD4AD6">
        <w:rPr>
          <w:noProof/>
        </w:rPr>
        <mc:AlternateContent>
          <mc:Choice Requires="wps">
            <w:drawing>
              <wp:anchor distT="0" distB="0" distL="114300" distR="114300" simplePos="0" relativeHeight="251672661" behindDoc="0" locked="0" layoutInCell="1" allowOverlap="1" wp14:anchorId="2AA7DFF1" wp14:editId="5D632490">
                <wp:simplePos x="0" y="0"/>
                <wp:positionH relativeFrom="column">
                  <wp:posOffset>2843530</wp:posOffset>
                </wp:positionH>
                <wp:positionV relativeFrom="paragraph">
                  <wp:posOffset>33020</wp:posOffset>
                </wp:positionV>
                <wp:extent cx="743585" cy="339090"/>
                <wp:effectExtent l="0" t="0" r="0" b="3810"/>
                <wp:wrapNone/>
                <wp:docPr id="35" name="Oval 35"/>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9FBF1" w14:textId="77777777" w:rsidR="007E447A" w:rsidRDefault="007E447A" w:rsidP="007E44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7DFF1" id="Oval 35" o:spid="_x0000_s1032" style="position:absolute;margin-left:223.9pt;margin-top:2.6pt;width:58.55pt;height:26.7pt;z-index:2516726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" fillcolor="#7030a0" stroked="f" strokeweight="1pt">
                <v:stroke joinstyle="miter"/>
                <v:textbox>
                  <w:txbxContent>
                    <w:p w14:paraId="1879FBF1" w14:textId="77777777" w:rsidR="007E447A" w:rsidRDefault="007E447A" w:rsidP="007E447A">
                      <w:pPr>
                        <w:jc w:val="center"/>
                      </w:pPr>
                    </w:p>
                  </w:txbxContent>
                </v:textbox>
              </v:oval>
            </w:pict>
          </mc:Fallback>
        </mc:AlternateContent>
      </w:r>
      <w:r w:rsidR="00616FD6">
        <w:tab/>
      </w:r>
    </w:p>
    <w:p w14:paraId="60E56543" w14:textId="7C75B61C" w:rsidR="007E447A" w:rsidRPr="00B36FCA" w:rsidRDefault="0008148D" w:rsidP="00B36FCA">
      <w:r>
        <w:rPr>
          <w:noProof/>
        </w:rPr>
        <mc:AlternateContent>
          <mc:Choice Requires="wps">
            <w:drawing>
              <wp:anchor distT="0" distB="0" distL="114300" distR="114300" simplePos="0" relativeHeight="251714645" behindDoc="0" locked="0" layoutInCell="1" allowOverlap="1" wp14:anchorId="4AD85445" wp14:editId="3F4B4C62">
                <wp:simplePos x="0" y="0"/>
                <wp:positionH relativeFrom="column">
                  <wp:posOffset>2396314</wp:posOffset>
                </wp:positionH>
                <wp:positionV relativeFrom="paragraph">
                  <wp:posOffset>4036</wp:posOffset>
                </wp:positionV>
                <wp:extent cx="751695" cy="244057"/>
                <wp:effectExtent l="0" t="38100" r="48895" b="22860"/>
                <wp:wrapNone/>
                <wp:docPr id="74" name="Straight Arrow Connector 74"/>
                <wp:cNvGraphicFramePr/>
                <a:graphic xmlns:a="http://schemas.openxmlformats.org/drawingml/2006/main">
                  <a:graphicData uri="http://schemas.microsoft.com/office/word/2010/wordprocessingShape">
                    <wps:wsp>
                      <wps:cNvCnPr/>
                      <wps:spPr>
                        <a:xfrm flipV="1">
                          <a:off x="0" y="0"/>
                          <a:ext cx="751695" cy="244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8FC28" id="Straight Arrow Connector 74" o:spid="_x0000_s1026" type="#_x0000_t32" style="position:absolute;margin-left:188.7pt;margin-top:.3pt;width:59.2pt;height:19.2pt;flip:y;z-index:2517146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710549" behindDoc="0" locked="0" layoutInCell="1" allowOverlap="1" wp14:anchorId="00FCB035" wp14:editId="1686DF7A">
                <wp:simplePos x="0" y="0"/>
                <wp:positionH relativeFrom="column">
                  <wp:posOffset>1848485</wp:posOffset>
                </wp:positionH>
                <wp:positionV relativeFrom="paragraph">
                  <wp:posOffset>68891</wp:posOffset>
                </wp:positionV>
                <wp:extent cx="598259" cy="361204"/>
                <wp:effectExtent l="0" t="0" r="0" b="1270"/>
                <wp:wrapNone/>
                <wp:docPr id="61" name="Rectangle 61"/>
                <wp:cNvGraphicFramePr/>
                <a:graphic xmlns:a="http://schemas.openxmlformats.org/drawingml/2006/main">
                  <a:graphicData uri="http://schemas.microsoft.com/office/word/2010/wordprocessingShape">
                    <wps:wsp>
                      <wps:cNvSpPr/>
                      <wps:spPr>
                        <a:xfrm>
                          <a:off x="0" y="0"/>
                          <a:ext cx="598259" cy="361204"/>
                        </a:xfrm>
                        <a:prstGeom prst="rect">
                          <a:avLst/>
                        </a:prstGeom>
                        <a:solidFill>
                          <a:srgbClr val="A66BD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96151A" w14:textId="3F0EDC87" w:rsidR="0008148D" w:rsidRDefault="00BA6EC6" w:rsidP="0008148D">
                            <w:pPr>
                              <w:jc w:val="center"/>
                            </w:pPr>
                            <w:r>
                              <w:t>VRF</w:t>
                            </w:r>
                            <w:r w:rsidR="0008148D">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CB035" id="Rectangle 61" o:spid="_x0000_s1033" style="position:absolute;margin-left:145.55pt;margin-top:5.4pt;width:47.1pt;height:28.45pt;z-index:2517105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" fillcolor="#a66bd3" stroked="f" strokeweight="1pt">
                <v:textbox>
                  <w:txbxContent>
                    <w:p w14:paraId="3D96151A" w14:textId="3F0EDC87" w:rsidR="0008148D" w:rsidRDefault="00BA6EC6" w:rsidP="0008148D">
                      <w:pPr>
                        <w:jc w:val="center"/>
                      </w:pPr>
                      <w:r>
                        <w:t>VRF</w:t>
                      </w:r>
                      <w:r w:rsidR="0008148D">
                        <w:t xml:space="preserve"> B</w:t>
                      </w:r>
                    </w:p>
                  </w:txbxContent>
                </v:textbox>
              </v:rect>
            </w:pict>
          </mc:Fallback>
        </mc:AlternateContent>
      </w:r>
    </w:p>
    <w:p w14:paraId="757C8AC0" w14:textId="77777777" w:rsidR="00445DE2" w:rsidRDefault="00445DE2" w:rsidP="002D69ED">
      <w:pPr>
        <w:pStyle w:val="Heading1"/>
        <w:jc w:val="left"/>
        <w:rPr>
          <w:color w:val="EA4E4E" w:themeColor="accent1"/>
          <w:sz w:val="44"/>
          <w:szCs w:val="24"/>
          <w:lang w:val="en"/>
        </w:rPr>
      </w:pPr>
    </w:p>
    <w:p w14:paraId="109C95FF" w14:textId="327A22F2" w:rsidR="006A7BF7" w:rsidRDefault="00BA6EC6" w:rsidP="006A7BF7">
      <w:pPr>
        <w:spacing w:line="360" w:lineRule="auto"/>
        <w:rPr>
          <w:rFonts w:ascii="Rockwell" w:eastAsia="Times New Roman" w:hAnsi="Rockwell" w:cs="Calibri"/>
        </w:rPr>
      </w:pPr>
      <w:r>
        <w:rPr>
          <w:rFonts w:ascii="Rockwell" w:eastAsia="Times New Roman" w:hAnsi="Rockwell" w:cs="Calibri"/>
        </w:rPr>
        <w:t>Ea</w:t>
      </w:r>
      <w:r w:rsidR="00096E8E">
        <w:rPr>
          <w:rFonts w:ascii="Rockwell" w:eastAsia="Times New Roman" w:hAnsi="Rockwell" w:cs="Calibri"/>
        </w:rPr>
        <w:t>ch shaded oval represents a different VRF as labeled. They are mini-routers, pristine, embedded within their parent body.</w:t>
      </w:r>
      <w:r w:rsidR="006C0627">
        <w:rPr>
          <w:rFonts w:ascii="Rockwell" w:eastAsia="Times New Roman" w:hAnsi="Rockwell" w:cs="Calibri"/>
        </w:rPr>
        <w:t xml:space="preserve"> The same IP addresses can be reused in each VRF as each routing table is distinct.</w:t>
      </w:r>
      <w:r w:rsidR="00096E8E">
        <w:rPr>
          <w:rFonts w:ascii="Rockwell" w:eastAsia="Times New Roman" w:hAnsi="Rockwell" w:cs="Calibri"/>
        </w:rPr>
        <w:t xml:space="preserve"> The number of VRFs you can create depends on the capabilities (memory, processing power) of the router and, for older router IOS versions, the protocols being used. </w:t>
      </w:r>
      <w:r w:rsidR="00D308C7">
        <w:rPr>
          <w:rFonts w:ascii="Rockwell" w:eastAsia="Times New Roman" w:hAnsi="Rockwell" w:cs="Calibri"/>
        </w:rPr>
        <w:t>Early Cisco routers had protocols linking to different Process Data Blocks</w:t>
      </w:r>
      <w:r w:rsidR="00096E8E">
        <w:rPr>
          <w:rFonts w:ascii="Rockwell" w:eastAsia="Times New Roman" w:hAnsi="Rockwell" w:cs="Calibri"/>
        </w:rPr>
        <w:t xml:space="preserve">, </w:t>
      </w:r>
      <w:r w:rsidR="00D308C7">
        <w:rPr>
          <w:rFonts w:ascii="Rockwell" w:eastAsia="Times New Roman" w:hAnsi="Rockwell" w:cs="Calibri"/>
        </w:rPr>
        <w:t>which for instance limited OSPF instances to 30, so there could be only 30 functional VRFs on that one router</w:t>
      </w:r>
      <w:r w:rsidR="00096E8E">
        <w:rPr>
          <w:rFonts w:ascii="Rockwell" w:eastAsia="Times New Roman" w:hAnsi="Rockwell" w:cs="Calibri"/>
        </w:rPr>
        <w:t>. Note</w:t>
      </w:r>
      <w:r w:rsidR="00D308C7">
        <w:rPr>
          <w:rFonts w:ascii="Rockwell" w:eastAsia="Times New Roman" w:hAnsi="Rockwell" w:cs="Calibri"/>
        </w:rPr>
        <w:t>:</w:t>
      </w:r>
      <w:r w:rsidR="00096E8E">
        <w:rPr>
          <w:rFonts w:ascii="Rockwell" w:eastAsia="Times New Roman" w:hAnsi="Rockwell" w:cs="Calibri"/>
        </w:rPr>
        <w:t xml:space="preserve"> VRF C is labeled “global”. </w:t>
      </w:r>
      <w:r w:rsidR="00D308C7">
        <w:rPr>
          <w:rFonts w:ascii="Rockwell" w:eastAsia="Times New Roman" w:hAnsi="Rockwell" w:cs="Calibri"/>
        </w:rPr>
        <w:t>Nexus devices, one of the first device families to have operational VRF, are preconfigured with a</w:t>
      </w:r>
      <w:r w:rsidR="00096E8E">
        <w:rPr>
          <w:rFonts w:ascii="Rockwell" w:eastAsia="Times New Roman" w:hAnsi="Rockwell" w:cs="Calibri"/>
        </w:rPr>
        <w:t xml:space="preserve"> </w:t>
      </w:r>
      <w:r w:rsidR="00D308C7" w:rsidRPr="00D308C7">
        <w:rPr>
          <w:rFonts w:ascii="Rockwell" w:eastAsia="Times New Roman" w:hAnsi="Rockwell" w:cs="Calibri"/>
        </w:rPr>
        <w:t>default VRF and a management VRF.</w:t>
      </w:r>
      <w:r w:rsidR="00D308C7">
        <w:rPr>
          <w:rFonts w:ascii="Rockwell" w:eastAsia="Times New Roman" w:hAnsi="Rockwell" w:cs="Calibri"/>
        </w:rPr>
        <w:t xml:space="preserve"> Protocols configured on the Nexus </w:t>
      </w:r>
      <w:r w:rsidR="002173F8">
        <w:rPr>
          <w:rFonts w:ascii="Rockwell" w:eastAsia="Times New Roman" w:hAnsi="Rockwell" w:cs="Calibri"/>
        </w:rPr>
        <w:t>are configured on the default VRF unless specified to be configured in another VRF, hence this VRF is also referred to as a “global routing table”.</w:t>
      </w:r>
    </w:p>
    <w:p w14:paraId="0F4D60D6" w14:textId="33568151" w:rsidR="00BA6EC6" w:rsidRDefault="00096E8E" w:rsidP="00953A5E">
      <w:pPr>
        <w:tabs>
          <w:tab w:val="center" w:pos="5256"/>
          <w:tab w:val="left" w:pos="5644"/>
        </w:tabs>
        <w:spacing w:line="360" w:lineRule="auto"/>
        <w:rPr>
          <w:rFonts w:ascii="Rockwell" w:eastAsia="Times New Roman" w:hAnsi="Rockwell" w:cs="Calibri"/>
        </w:rPr>
      </w:pPr>
      <w:r>
        <w:rPr>
          <w:rFonts w:ascii="Rockwell" w:eastAsia="Times New Roman" w:hAnsi="Rockwell" w:cs="Calibri"/>
        </w:rPr>
        <w:t>The below diagram shows how VRFs link to one another:</w:t>
      </w:r>
      <w:r w:rsidR="00953A5E">
        <w:rPr>
          <w:rFonts w:ascii="Rockwell" w:eastAsia="Times New Roman" w:hAnsi="Rockwell" w:cs="Calibri"/>
        </w:rPr>
        <w:tab/>
      </w:r>
    </w:p>
    <w:bookmarkStart w:id="0" w:name="_Hlk104975531"/>
    <w:p w14:paraId="2E2DB5BB" w14:textId="633E6620" w:rsidR="00BA6EC6" w:rsidRDefault="00BA6EC6" w:rsidP="00953A5E">
      <w:pPr>
        <w:tabs>
          <w:tab w:val="center" w:pos="5256"/>
        </w:tabs>
        <w:spacing w:line="360" w:lineRule="auto"/>
        <w:rPr>
          <w:rFonts w:ascii="Rockwell" w:eastAsia="Times New Roman" w:hAnsi="Rockwell" w:cs="Calibri"/>
        </w:rPr>
      </w:pPr>
      <w:r w:rsidRPr="00BA6EC6">
        <w:rPr>
          <w:rFonts w:ascii="Rockwell" w:eastAsia="Times New Roman" w:hAnsi="Rockwell" w:cs="Calibri"/>
          <w:noProof/>
        </w:rPr>
        <mc:AlternateContent>
          <mc:Choice Requires="wps">
            <w:drawing>
              <wp:anchor distT="0" distB="0" distL="114300" distR="114300" simplePos="0" relativeHeight="251693141" behindDoc="0" locked="0" layoutInCell="1" allowOverlap="1" wp14:anchorId="07FB4C4D" wp14:editId="7547224D">
                <wp:simplePos x="0" y="0"/>
                <wp:positionH relativeFrom="column">
                  <wp:posOffset>4663440</wp:posOffset>
                </wp:positionH>
                <wp:positionV relativeFrom="paragraph">
                  <wp:posOffset>599440</wp:posOffset>
                </wp:positionV>
                <wp:extent cx="414020" cy="8255"/>
                <wp:effectExtent l="19050" t="19050" r="24130" b="29845"/>
                <wp:wrapNone/>
                <wp:docPr id="45" name="Straight Connector 45"/>
                <wp:cNvGraphicFramePr/>
                <a:graphic xmlns:a="http://schemas.openxmlformats.org/drawingml/2006/main">
                  <a:graphicData uri="http://schemas.microsoft.com/office/word/2010/wordprocessingShape">
                    <wps:wsp>
                      <wps:cNvCnPr/>
                      <wps:spPr>
                        <a:xfrm flipV="1">
                          <a:off x="0" y="0"/>
                          <a:ext cx="414020" cy="8255"/>
                        </a:xfrm>
                        <a:prstGeom prst="line">
                          <a:avLst/>
                        </a:prstGeom>
                        <a:ln w="38100">
                          <a:solidFill>
                            <a:srgbClr val="A66B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B7EDB" id="Straight Connector 45" o:spid="_x0000_s1026" style="position:absolute;flip:y;z-index:251693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2pt,47.2pt" to="399.8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" strokecolor="#a66bd3" strokeweight="3pt">
                <v:stroke joinstyle="miter"/>
              </v:line>
            </w:pict>
          </mc:Fallback>
        </mc:AlternateContent>
      </w:r>
      <w:r w:rsidRPr="00BA6EC6">
        <w:rPr>
          <w:rFonts w:ascii="Rockwell" w:eastAsia="Times New Roman" w:hAnsi="Rockwell" w:cs="Calibri"/>
          <w:noProof/>
        </w:rPr>
        <mc:AlternateContent>
          <mc:Choice Requires="wps">
            <w:drawing>
              <wp:anchor distT="0" distB="0" distL="114300" distR="114300" simplePos="0" relativeHeight="251695189" behindDoc="0" locked="0" layoutInCell="1" allowOverlap="1" wp14:anchorId="291C0522" wp14:editId="47638873">
                <wp:simplePos x="0" y="0"/>
                <wp:positionH relativeFrom="column">
                  <wp:posOffset>4658360</wp:posOffset>
                </wp:positionH>
                <wp:positionV relativeFrom="paragraph">
                  <wp:posOffset>471805</wp:posOffset>
                </wp:positionV>
                <wp:extent cx="297815" cy="80645"/>
                <wp:effectExtent l="19050" t="19050" r="26035" b="33655"/>
                <wp:wrapNone/>
                <wp:docPr id="48" name="Straight Connector 48"/>
                <wp:cNvGraphicFramePr/>
                <a:graphic xmlns:a="http://schemas.openxmlformats.org/drawingml/2006/main">
                  <a:graphicData uri="http://schemas.microsoft.com/office/word/2010/wordprocessingShape">
                    <wps:wsp>
                      <wps:cNvCnPr/>
                      <wps:spPr>
                        <a:xfrm>
                          <a:off x="0" y="0"/>
                          <a:ext cx="297815" cy="80645"/>
                        </a:xfrm>
                        <a:prstGeom prst="line">
                          <a:avLst/>
                        </a:prstGeom>
                        <a:ln w="38100">
                          <a:solidFill>
                            <a:srgbClr val="CDAC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14D61" id="Straight Connector 48" o:spid="_x0000_s1026" style="position:absolute;z-index:251695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8pt,37.15pt" to="390.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" strokecolor="#cdace6" strokeweight="3pt">
                <v:stroke joinstyle="miter"/>
              </v:line>
            </w:pict>
          </mc:Fallback>
        </mc:AlternateContent>
      </w:r>
      <w:r w:rsidRPr="00BA6EC6">
        <w:rPr>
          <w:rFonts w:ascii="Rockwell" w:eastAsia="Times New Roman" w:hAnsi="Rockwell" w:cs="Calibri"/>
          <w:noProof/>
        </w:rPr>
        <mc:AlternateContent>
          <mc:Choice Requires="wps">
            <w:drawing>
              <wp:anchor distT="0" distB="0" distL="114300" distR="114300" simplePos="0" relativeHeight="251697237" behindDoc="0" locked="0" layoutInCell="1" allowOverlap="1" wp14:anchorId="62BE05C4" wp14:editId="41565DE1">
                <wp:simplePos x="0" y="0"/>
                <wp:positionH relativeFrom="column">
                  <wp:posOffset>3970655</wp:posOffset>
                </wp:positionH>
                <wp:positionV relativeFrom="paragraph">
                  <wp:posOffset>543560</wp:posOffset>
                </wp:positionV>
                <wp:extent cx="743585" cy="339090"/>
                <wp:effectExtent l="0" t="0" r="0" b="3810"/>
                <wp:wrapNone/>
                <wp:docPr id="50" name="Oval 50"/>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39C57D" w14:textId="77777777" w:rsidR="00BA6EC6" w:rsidRDefault="00BA6EC6" w:rsidP="00BA6E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E05C4" id="Oval 50" o:spid="_x0000_s1034" style="position:absolute;margin-left:312.65pt;margin-top:42.8pt;width:58.55pt;height:26.7pt;z-index:251697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" fillcolor="#7030a0" stroked="f" strokeweight="1pt">
                <v:stroke joinstyle="miter"/>
                <v:textbox>
                  <w:txbxContent>
                    <w:p w14:paraId="7539C57D" w14:textId="77777777" w:rsidR="00BA6EC6" w:rsidRDefault="00BA6EC6" w:rsidP="00BA6EC6">
                      <w:pPr>
                        <w:jc w:val="center"/>
                      </w:pPr>
                    </w:p>
                  </w:txbxContent>
                </v:textbox>
              </v:oval>
            </w:pict>
          </mc:Fallback>
        </mc:AlternateContent>
      </w:r>
      <w:r w:rsidRPr="00BA6EC6">
        <w:rPr>
          <w:rFonts w:ascii="Rockwell" w:eastAsia="Times New Roman" w:hAnsi="Rockwell" w:cs="Calibri"/>
          <w:noProof/>
        </w:rPr>
        <mc:AlternateContent>
          <mc:Choice Requires="wps">
            <w:drawing>
              <wp:anchor distT="0" distB="0" distL="114300" distR="114300" simplePos="0" relativeHeight="251698261" behindDoc="0" locked="0" layoutInCell="1" allowOverlap="1" wp14:anchorId="4EC5DFBB" wp14:editId="003023C6">
                <wp:simplePos x="0" y="0"/>
                <wp:positionH relativeFrom="column">
                  <wp:posOffset>3964305</wp:posOffset>
                </wp:positionH>
                <wp:positionV relativeFrom="paragraph">
                  <wp:posOffset>422910</wp:posOffset>
                </wp:positionV>
                <wp:extent cx="743585" cy="339090"/>
                <wp:effectExtent l="0" t="0" r="0" b="3810"/>
                <wp:wrapNone/>
                <wp:docPr id="51" name="Oval 51"/>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A66BD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5A4173" w14:textId="77777777" w:rsidR="00BA6EC6" w:rsidRDefault="00BA6EC6" w:rsidP="00BA6E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5DFBB" id="Oval 51" o:spid="_x0000_s1035" style="position:absolute;margin-left:312.15pt;margin-top:33.3pt;width:58.55pt;height:26.7pt;z-index:25169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" fillcolor="#a66bd3" stroked="f" strokeweight="1pt">
                <v:stroke joinstyle="miter"/>
                <v:textbox>
                  <w:txbxContent>
                    <w:p w14:paraId="445A4173" w14:textId="77777777" w:rsidR="00BA6EC6" w:rsidRDefault="00BA6EC6" w:rsidP="00BA6EC6">
                      <w:pPr>
                        <w:jc w:val="center"/>
                      </w:pPr>
                    </w:p>
                  </w:txbxContent>
                </v:textbox>
              </v:oval>
            </w:pict>
          </mc:Fallback>
        </mc:AlternateContent>
      </w:r>
      <w:r w:rsidRPr="00BA6EC6">
        <w:rPr>
          <w:rFonts w:ascii="Rockwell" w:eastAsia="Times New Roman" w:hAnsi="Rockwell" w:cs="Calibri"/>
          <w:noProof/>
        </w:rPr>
        <mc:AlternateContent>
          <mc:Choice Requires="wps">
            <w:drawing>
              <wp:anchor distT="0" distB="0" distL="114300" distR="114300" simplePos="0" relativeHeight="251699285" behindDoc="0" locked="0" layoutInCell="1" allowOverlap="1" wp14:anchorId="595360A7" wp14:editId="58EFBCF0">
                <wp:simplePos x="0" y="0"/>
                <wp:positionH relativeFrom="column">
                  <wp:posOffset>3977005</wp:posOffset>
                </wp:positionH>
                <wp:positionV relativeFrom="paragraph">
                  <wp:posOffset>311150</wp:posOffset>
                </wp:positionV>
                <wp:extent cx="743585" cy="339090"/>
                <wp:effectExtent l="0" t="0" r="0" b="3810"/>
                <wp:wrapNone/>
                <wp:docPr id="52" name="Oval 52"/>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CDACE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DA820" w14:textId="77777777" w:rsidR="00BA6EC6" w:rsidRDefault="00BA6EC6" w:rsidP="00BA6E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360A7" id="Oval 52" o:spid="_x0000_s1036" style="position:absolute;margin-left:313.15pt;margin-top:24.5pt;width:58.55pt;height:26.7pt;z-index:251699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" fillcolor="#cdace6" stroked="f" strokeweight="1pt">
                <v:stroke joinstyle="miter"/>
                <v:textbox>
                  <w:txbxContent>
                    <w:p w14:paraId="558DA820" w14:textId="77777777" w:rsidR="00BA6EC6" w:rsidRDefault="00BA6EC6" w:rsidP="00BA6EC6">
                      <w:pPr>
                        <w:jc w:val="center"/>
                      </w:pPr>
                    </w:p>
                  </w:txbxContent>
                </v:textbox>
              </v:oval>
            </w:pict>
          </mc:Fallback>
        </mc:AlternateContent>
      </w:r>
      <w:r w:rsidRPr="00BA6EC6">
        <w:rPr>
          <w:rFonts w:ascii="Rockwell" w:eastAsia="Times New Roman" w:hAnsi="Rockwell" w:cs="Calibri"/>
          <w:noProof/>
        </w:rPr>
        <mc:AlternateContent>
          <mc:Choice Requires="wps">
            <w:drawing>
              <wp:anchor distT="0" distB="0" distL="114300" distR="114300" simplePos="0" relativeHeight="251700309" behindDoc="0" locked="0" layoutInCell="1" allowOverlap="1" wp14:anchorId="6A646B45" wp14:editId="7E9944C2">
                <wp:simplePos x="0" y="0"/>
                <wp:positionH relativeFrom="column">
                  <wp:posOffset>3697605</wp:posOffset>
                </wp:positionH>
                <wp:positionV relativeFrom="paragraph">
                  <wp:posOffset>167005</wp:posOffset>
                </wp:positionV>
                <wp:extent cx="1270000" cy="494030"/>
                <wp:effectExtent l="0" t="0" r="25400" b="20320"/>
                <wp:wrapNone/>
                <wp:docPr id="53" name="Oval 53"/>
                <wp:cNvGraphicFramePr/>
                <a:graphic xmlns:a="http://schemas.openxmlformats.org/drawingml/2006/main">
                  <a:graphicData uri="http://schemas.microsoft.com/office/word/2010/wordprocessingShape">
                    <wps:wsp>
                      <wps:cNvSpPr/>
                      <wps:spPr>
                        <a:xfrm>
                          <a:off x="0" y="0"/>
                          <a:ext cx="1270000" cy="49403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7BB2D" w14:textId="77777777" w:rsidR="00BA6EC6" w:rsidRDefault="00BA6EC6" w:rsidP="00BA6E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46B45" id="Oval 53" o:spid="_x0000_s1037" style="position:absolute;margin-left:291.15pt;margin-top:13.15pt;width:100pt;height:38.9pt;z-index:251700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" filled="f" strokecolor="#7030a0" strokeweight="1pt">
                <v:stroke joinstyle="miter"/>
                <v:textbox>
                  <w:txbxContent>
                    <w:p w14:paraId="3677BB2D" w14:textId="77777777" w:rsidR="00BA6EC6" w:rsidRDefault="00BA6EC6" w:rsidP="00BA6EC6">
                      <w:pPr>
                        <w:jc w:val="center"/>
                      </w:pPr>
                    </w:p>
                  </w:txbxContent>
                </v:textbox>
              </v:oval>
            </w:pict>
          </mc:Fallback>
        </mc:AlternateContent>
      </w:r>
      <w:r w:rsidRPr="00BA6EC6">
        <w:rPr>
          <w:rFonts w:ascii="Rockwell" w:eastAsia="Times New Roman" w:hAnsi="Rockwell" w:cs="Calibri"/>
          <w:noProof/>
        </w:rPr>
        <mc:AlternateContent>
          <mc:Choice Requires="wps">
            <w:drawing>
              <wp:anchor distT="0" distB="0" distL="114300" distR="114300" simplePos="0" relativeHeight="251703381" behindDoc="0" locked="0" layoutInCell="1" allowOverlap="1" wp14:anchorId="0A7B3BE5" wp14:editId="5975475F">
                <wp:simplePos x="0" y="0"/>
                <wp:positionH relativeFrom="column">
                  <wp:posOffset>4693920</wp:posOffset>
                </wp:positionH>
                <wp:positionV relativeFrom="paragraph">
                  <wp:posOffset>653415</wp:posOffset>
                </wp:positionV>
                <wp:extent cx="262255" cy="83185"/>
                <wp:effectExtent l="19050" t="19050" r="23495" b="31115"/>
                <wp:wrapNone/>
                <wp:docPr id="56" name="Straight Connector 56"/>
                <wp:cNvGraphicFramePr/>
                <a:graphic xmlns:a="http://schemas.openxmlformats.org/drawingml/2006/main">
                  <a:graphicData uri="http://schemas.microsoft.com/office/word/2010/wordprocessingShape">
                    <wps:wsp>
                      <wps:cNvCnPr/>
                      <wps:spPr>
                        <a:xfrm flipV="1">
                          <a:off x="0" y="0"/>
                          <a:ext cx="262255" cy="83185"/>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FFE69" id="Straight Connector 56" o:spid="_x0000_s1026" style="position:absolute;flip:y;z-index:2517033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6pt,51.45pt" to="390.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" strokecolor="#7030a0" strokeweight="3pt">
                <v:stroke joinstyle="miter"/>
              </v:line>
            </w:pict>
          </mc:Fallback>
        </mc:AlternateContent>
      </w:r>
      <w:r w:rsidRPr="00BA6EC6">
        <w:rPr>
          <w:rFonts w:ascii="Rockwell" w:eastAsia="Times New Roman" w:hAnsi="Rockwell" w:cs="Calibri"/>
          <w:noProof/>
        </w:rPr>
        <mc:AlternateContent>
          <mc:Choice Requires="wps">
            <w:drawing>
              <wp:anchor distT="0" distB="0" distL="114300" distR="114300" simplePos="0" relativeHeight="251691093" behindDoc="0" locked="0" layoutInCell="1" allowOverlap="1" wp14:anchorId="559F8DC1" wp14:editId="2E3327C3">
                <wp:simplePos x="0" y="0"/>
                <wp:positionH relativeFrom="column">
                  <wp:posOffset>2710180</wp:posOffset>
                </wp:positionH>
                <wp:positionV relativeFrom="paragraph">
                  <wp:posOffset>668020</wp:posOffset>
                </wp:positionV>
                <wp:extent cx="262255" cy="83185"/>
                <wp:effectExtent l="19050" t="19050" r="23495" b="31115"/>
                <wp:wrapNone/>
                <wp:docPr id="14" name="Straight Connector 14"/>
                <wp:cNvGraphicFramePr/>
                <a:graphic xmlns:a="http://schemas.openxmlformats.org/drawingml/2006/main">
                  <a:graphicData uri="http://schemas.microsoft.com/office/word/2010/wordprocessingShape">
                    <wps:wsp>
                      <wps:cNvCnPr/>
                      <wps:spPr>
                        <a:xfrm flipV="1">
                          <a:off x="0" y="0"/>
                          <a:ext cx="262255" cy="83185"/>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BE4C4" id="Straight Connector 14" o:spid="_x0000_s1026" style="position:absolute;flip:y;z-index:251691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pt,52.6pt" to="234.0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" strokecolor="#7030a0" strokeweight="3pt">
                <v:stroke joinstyle="miter"/>
              </v:line>
            </w:pict>
          </mc:Fallback>
        </mc:AlternateContent>
      </w:r>
      <w:r w:rsidRPr="00BA6EC6">
        <w:rPr>
          <w:rFonts w:ascii="Rockwell" w:eastAsia="Times New Roman" w:hAnsi="Rockwell" w:cs="Calibri"/>
          <w:noProof/>
        </w:rPr>
        <mc:AlternateContent>
          <mc:Choice Requires="wps">
            <w:drawing>
              <wp:anchor distT="0" distB="0" distL="114300" distR="114300" simplePos="0" relativeHeight="251690069" behindDoc="0" locked="0" layoutInCell="1" allowOverlap="1" wp14:anchorId="1862FAEB" wp14:editId="573F3077">
                <wp:simplePos x="0" y="0"/>
                <wp:positionH relativeFrom="column">
                  <wp:posOffset>1746885</wp:posOffset>
                </wp:positionH>
                <wp:positionV relativeFrom="paragraph">
                  <wp:posOffset>676275</wp:posOffset>
                </wp:positionV>
                <wp:extent cx="271145" cy="69850"/>
                <wp:effectExtent l="19050" t="19050" r="33655" b="25400"/>
                <wp:wrapNone/>
                <wp:docPr id="8" name="Straight Connector 8"/>
                <wp:cNvGraphicFramePr/>
                <a:graphic xmlns:a="http://schemas.openxmlformats.org/drawingml/2006/main">
                  <a:graphicData uri="http://schemas.microsoft.com/office/word/2010/wordprocessingShape">
                    <wps:wsp>
                      <wps:cNvCnPr/>
                      <wps:spPr>
                        <a:xfrm>
                          <a:off x="0" y="0"/>
                          <a:ext cx="271145" cy="6985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B55DC" id="Straight Connector 8" o:spid="_x0000_s1026" style="position:absolute;z-index:2516900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5pt,53.25pt" to="158.9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" strokecolor="#7030a0" strokeweight="3pt">
                <v:stroke joinstyle="miter"/>
              </v:line>
            </w:pict>
          </mc:Fallback>
        </mc:AlternateContent>
      </w:r>
      <w:r w:rsidRPr="00BA6EC6">
        <w:rPr>
          <w:rFonts w:ascii="Rockwell" w:eastAsia="Times New Roman" w:hAnsi="Rockwell" w:cs="Calibri"/>
          <w:noProof/>
        </w:rPr>
        <mc:AlternateContent>
          <mc:Choice Requires="wps">
            <w:drawing>
              <wp:anchor distT="0" distB="0" distL="114300" distR="114300" simplePos="0" relativeHeight="251689045" behindDoc="0" locked="0" layoutInCell="1" allowOverlap="1" wp14:anchorId="3038CE22" wp14:editId="7B71C929">
                <wp:simplePos x="0" y="0"/>
                <wp:positionH relativeFrom="column">
                  <wp:posOffset>2096135</wp:posOffset>
                </wp:positionH>
                <wp:positionV relativeFrom="paragraph">
                  <wp:posOffset>280035</wp:posOffset>
                </wp:positionV>
                <wp:extent cx="510540" cy="1256030"/>
                <wp:effectExtent l="8255" t="10795" r="12065" b="12065"/>
                <wp:wrapNone/>
                <wp:docPr id="27" name="Moon 27"/>
                <wp:cNvGraphicFramePr/>
                <a:graphic xmlns:a="http://schemas.openxmlformats.org/drawingml/2006/main">
                  <a:graphicData uri="http://schemas.microsoft.com/office/word/2010/wordprocessingShape">
                    <wps:wsp>
                      <wps:cNvSpPr/>
                      <wps:spPr>
                        <a:xfrm rot="16200000">
                          <a:off x="0" y="0"/>
                          <a:ext cx="510540" cy="1256030"/>
                        </a:xfrm>
                        <a:prstGeom prst="moon">
                          <a:avLst>
                            <a:gd name="adj" fmla="val 74265"/>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5CE99" id="Moon 27" o:spid="_x0000_s1026" type="#_x0000_t184" style="position:absolute;margin-left:165.05pt;margin-top:22.05pt;width:40.2pt;height:98.9pt;rotation:-90;z-index:2516890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" adj="16041" filled="f" strokecolor="#7030a0" strokeweight="1pt"/>
            </w:pict>
          </mc:Fallback>
        </mc:AlternateContent>
      </w:r>
      <w:r w:rsidRPr="00BA6EC6">
        <w:rPr>
          <w:rFonts w:ascii="Rockwell" w:eastAsia="Times New Roman" w:hAnsi="Rockwell" w:cs="Calibri"/>
          <w:noProof/>
        </w:rPr>
        <mc:AlternateContent>
          <mc:Choice Requires="wps">
            <w:drawing>
              <wp:anchor distT="0" distB="0" distL="114300" distR="114300" simplePos="0" relativeHeight="251688021" behindDoc="0" locked="0" layoutInCell="1" allowOverlap="1" wp14:anchorId="64230011" wp14:editId="49EF4689">
                <wp:simplePos x="0" y="0"/>
                <wp:positionH relativeFrom="column">
                  <wp:posOffset>1713865</wp:posOffset>
                </wp:positionH>
                <wp:positionV relativeFrom="paragraph">
                  <wp:posOffset>181610</wp:posOffset>
                </wp:positionV>
                <wp:extent cx="1270000" cy="494030"/>
                <wp:effectExtent l="0" t="0" r="25400" b="20320"/>
                <wp:wrapNone/>
                <wp:docPr id="26" name="Oval 26"/>
                <wp:cNvGraphicFramePr/>
                <a:graphic xmlns:a="http://schemas.openxmlformats.org/drawingml/2006/main">
                  <a:graphicData uri="http://schemas.microsoft.com/office/word/2010/wordprocessingShape">
                    <wps:wsp>
                      <wps:cNvSpPr/>
                      <wps:spPr>
                        <a:xfrm>
                          <a:off x="0" y="0"/>
                          <a:ext cx="1270000" cy="49403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72D803" w14:textId="77777777" w:rsidR="00BA6EC6" w:rsidRDefault="00BA6EC6" w:rsidP="00BA6E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30011" id="Oval 26" o:spid="_x0000_s1038" style="position:absolute;margin-left:134.95pt;margin-top:14.3pt;width:100pt;height:38.9pt;z-index:2516880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" filled="f" strokecolor="#7030a0" strokeweight="1pt">
                <v:stroke joinstyle="miter"/>
                <v:textbox>
                  <w:txbxContent>
                    <w:p w14:paraId="0672D803" w14:textId="77777777" w:rsidR="00BA6EC6" w:rsidRDefault="00BA6EC6" w:rsidP="00BA6EC6">
                      <w:pPr>
                        <w:jc w:val="center"/>
                      </w:pPr>
                    </w:p>
                  </w:txbxContent>
                </v:textbox>
              </v:oval>
            </w:pict>
          </mc:Fallback>
        </mc:AlternateContent>
      </w:r>
      <w:r w:rsidRPr="00BA6EC6">
        <w:rPr>
          <w:rFonts w:ascii="Rockwell" w:eastAsia="Times New Roman" w:hAnsi="Rockwell" w:cs="Calibri"/>
          <w:noProof/>
        </w:rPr>
        <mc:AlternateContent>
          <mc:Choice Requires="wps">
            <w:drawing>
              <wp:anchor distT="0" distB="0" distL="114300" distR="114300" simplePos="0" relativeHeight="251686997" behindDoc="0" locked="0" layoutInCell="1" allowOverlap="1" wp14:anchorId="3C943D02" wp14:editId="3DBE55D3">
                <wp:simplePos x="0" y="0"/>
                <wp:positionH relativeFrom="column">
                  <wp:posOffset>1993265</wp:posOffset>
                </wp:positionH>
                <wp:positionV relativeFrom="paragraph">
                  <wp:posOffset>325755</wp:posOffset>
                </wp:positionV>
                <wp:extent cx="743585" cy="339090"/>
                <wp:effectExtent l="0" t="0" r="0" b="3810"/>
                <wp:wrapNone/>
                <wp:docPr id="25" name="Oval 25"/>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CDACE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4C9813" w14:textId="77777777" w:rsidR="00BA6EC6" w:rsidRDefault="00BA6EC6" w:rsidP="00BA6E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43D02" id="Oval 25" o:spid="_x0000_s1039" style="position:absolute;margin-left:156.95pt;margin-top:25.65pt;width:58.55pt;height:26.7pt;z-index:2516869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" fillcolor="#cdace6" stroked="f" strokeweight="1pt">
                <v:stroke joinstyle="miter"/>
                <v:textbox>
                  <w:txbxContent>
                    <w:p w14:paraId="254C9813" w14:textId="77777777" w:rsidR="00BA6EC6" w:rsidRDefault="00BA6EC6" w:rsidP="00BA6EC6">
                      <w:pPr>
                        <w:jc w:val="center"/>
                      </w:pPr>
                    </w:p>
                  </w:txbxContent>
                </v:textbox>
              </v:oval>
            </w:pict>
          </mc:Fallback>
        </mc:AlternateContent>
      </w:r>
      <w:r w:rsidRPr="00BA6EC6">
        <w:rPr>
          <w:rFonts w:ascii="Rockwell" w:eastAsia="Times New Roman" w:hAnsi="Rockwell" w:cs="Calibri"/>
          <w:noProof/>
        </w:rPr>
        <mc:AlternateContent>
          <mc:Choice Requires="wps">
            <w:drawing>
              <wp:anchor distT="0" distB="0" distL="114300" distR="114300" simplePos="0" relativeHeight="251685973" behindDoc="0" locked="0" layoutInCell="1" allowOverlap="1" wp14:anchorId="02EECC05" wp14:editId="50C8ADBF">
                <wp:simplePos x="0" y="0"/>
                <wp:positionH relativeFrom="column">
                  <wp:posOffset>1980565</wp:posOffset>
                </wp:positionH>
                <wp:positionV relativeFrom="paragraph">
                  <wp:posOffset>437515</wp:posOffset>
                </wp:positionV>
                <wp:extent cx="743585" cy="339090"/>
                <wp:effectExtent l="0" t="0" r="0" b="3810"/>
                <wp:wrapNone/>
                <wp:docPr id="24" name="Oval 24"/>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A66BD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B336DC" w14:textId="77777777" w:rsidR="00BA6EC6" w:rsidRDefault="00BA6EC6" w:rsidP="00BA6E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ECC05" id="Oval 24" o:spid="_x0000_s1040" style="position:absolute;margin-left:155.95pt;margin-top:34.45pt;width:58.55pt;height:26.7pt;z-index:2516859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" fillcolor="#a66bd3" stroked="f" strokeweight="1pt">
                <v:stroke joinstyle="miter"/>
                <v:textbox>
                  <w:txbxContent>
                    <w:p w14:paraId="7BB336DC" w14:textId="77777777" w:rsidR="00BA6EC6" w:rsidRDefault="00BA6EC6" w:rsidP="00BA6EC6">
                      <w:pPr>
                        <w:jc w:val="center"/>
                      </w:pPr>
                    </w:p>
                  </w:txbxContent>
                </v:textbox>
              </v:oval>
            </w:pict>
          </mc:Fallback>
        </mc:AlternateContent>
      </w:r>
      <w:r w:rsidRPr="00BA6EC6">
        <w:rPr>
          <w:rFonts w:ascii="Rockwell" w:eastAsia="Times New Roman" w:hAnsi="Rockwell" w:cs="Calibri"/>
          <w:noProof/>
        </w:rPr>
        <mc:AlternateContent>
          <mc:Choice Requires="wps">
            <w:drawing>
              <wp:anchor distT="0" distB="0" distL="114300" distR="114300" simplePos="0" relativeHeight="251684949" behindDoc="0" locked="0" layoutInCell="1" allowOverlap="1" wp14:anchorId="4C52AE27" wp14:editId="7727E6A8">
                <wp:simplePos x="0" y="0"/>
                <wp:positionH relativeFrom="column">
                  <wp:posOffset>1986915</wp:posOffset>
                </wp:positionH>
                <wp:positionV relativeFrom="paragraph">
                  <wp:posOffset>558165</wp:posOffset>
                </wp:positionV>
                <wp:extent cx="743585" cy="339090"/>
                <wp:effectExtent l="0" t="0" r="0" b="3810"/>
                <wp:wrapNone/>
                <wp:docPr id="23" name="Oval 23"/>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E942C4" w14:textId="77777777" w:rsidR="00BA6EC6" w:rsidRDefault="00BA6EC6" w:rsidP="00BA6E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2AE27" id="Oval 23" o:spid="_x0000_s1041" style="position:absolute;margin-left:156.45pt;margin-top:43.95pt;width:58.55pt;height:26.7pt;z-index:2516849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" fillcolor="#7030a0" stroked="f" strokeweight="1pt">
                <v:stroke joinstyle="miter"/>
                <v:textbox>
                  <w:txbxContent>
                    <w:p w14:paraId="5CE942C4" w14:textId="77777777" w:rsidR="00BA6EC6" w:rsidRDefault="00BA6EC6" w:rsidP="00BA6EC6">
                      <w:pPr>
                        <w:jc w:val="center"/>
                      </w:pPr>
                    </w:p>
                  </w:txbxContent>
                </v:textbox>
              </v:oval>
            </w:pict>
          </mc:Fallback>
        </mc:AlternateContent>
      </w:r>
      <w:r w:rsidRPr="00BA6EC6">
        <w:rPr>
          <w:rFonts w:ascii="Rockwell" w:eastAsia="Times New Roman" w:hAnsi="Rockwell" w:cs="Calibri"/>
          <w:noProof/>
        </w:rPr>
        <mc:AlternateContent>
          <mc:Choice Requires="wps">
            <w:drawing>
              <wp:anchor distT="0" distB="0" distL="114300" distR="114300" simplePos="0" relativeHeight="251683925" behindDoc="0" locked="0" layoutInCell="1" allowOverlap="1" wp14:anchorId="0E1C8F5E" wp14:editId="19E4BCB3">
                <wp:simplePos x="0" y="0"/>
                <wp:positionH relativeFrom="column">
                  <wp:posOffset>1737360</wp:posOffset>
                </wp:positionH>
                <wp:positionV relativeFrom="paragraph">
                  <wp:posOffset>491490</wp:posOffset>
                </wp:positionV>
                <wp:extent cx="300990" cy="95250"/>
                <wp:effectExtent l="19050" t="19050" r="22860" b="19050"/>
                <wp:wrapNone/>
                <wp:docPr id="4" name="Straight Connector 4"/>
                <wp:cNvGraphicFramePr/>
                <a:graphic xmlns:a="http://schemas.openxmlformats.org/drawingml/2006/main">
                  <a:graphicData uri="http://schemas.microsoft.com/office/word/2010/wordprocessingShape">
                    <wps:wsp>
                      <wps:cNvCnPr/>
                      <wps:spPr>
                        <a:xfrm flipV="1">
                          <a:off x="0" y="0"/>
                          <a:ext cx="300990" cy="95250"/>
                        </a:xfrm>
                        <a:prstGeom prst="line">
                          <a:avLst/>
                        </a:prstGeom>
                        <a:ln w="38100">
                          <a:solidFill>
                            <a:srgbClr val="CDAC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6B074" id="Straight Connector 4" o:spid="_x0000_s1026" style="position:absolute;flip:y;z-index:251683925;visibility:visible;mso-wrap-style:square;mso-wrap-distance-left:9pt;mso-wrap-distance-top:0;mso-wrap-distance-right:9pt;mso-wrap-distance-bottom:0;mso-position-horizontal:absolute;mso-position-horizontal-relative:text;mso-position-vertical:absolute;mso-position-vertical-relative:text" from="136.8pt,38.7pt" to="160.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" strokecolor="#cdace6" strokeweight="3pt">
                <v:stroke joinstyle="miter"/>
              </v:line>
            </w:pict>
          </mc:Fallback>
        </mc:AlternateContent>
      </w:r>
      <w:r w:rsidRPr="00BA6EC6">
        <w:rPr>
          <w:rFonts w:ascii="Rockwell" w:eastAsia="Times New Roman" w:hAnsi="Rockwell" w:cs="Calibri"/>
          <w:noProof/>
        </w:rPr>
        <mc:AlternateContent>
          <mc:Choice Requires="wps">
            <w:drawing>
              <wp:anchor distT="0" distB="0" distL="114300" distR="114300" simplePos="0" relativeHeight="251682901" behindDoc="0" locked="0" layoutInCell="1" allowOverlap="1" wp14:anchorId="5984FE63" wp14:editId="12DBEB76">
                <wp:simplePos x="0" y="0"/>
                <wp:positionH relativeFrom="column">
                  <wp:posOffset>2674620</wp:posOffset>
                </wp:positionH>
                <wp:positionV relativeFrom="paragraph">
                  <wp:posOffset>486410</wp:posOffset>
                </wp:positionV>
                <wp:extent cx="297815" cy="80645"/>
                <wp:effectExtent l="19050" t="19050" r="26035" b="33655"/>
                <wp:wrapNone/>
                <wp:docPr id="5" name="Straight Connector 5"/>
                <wp:cNvGraphicFramePr/>
                <a:graphic xmlns:a="http://schemas.openxmlformats.org/drawingml/2006/main">
                  <a:graphicData uri="http://schemas.microsoft.com/office/word/2010/wordprocessingShape">
                    <wps:wsp>
                      <wps:cNvCnPr/>
                      <wps:spPr>
                        <a:xfrm>
                          <a:off x="0" y="0"/>
                          <a:ext cx="297815" cy="80645"/>
                        </a:xfrm>
                        <a:prstGeom prst="line">
                          <a:avLst/>
                        </a:prstGeom>
                        <a:ln w="38100">
                          <a:solidFill>
                            <a:srgbClr val="CDAC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5A6C5" id="Straight Connector 5" o:spid="_x0000_s1026" style="position:absolute;z-index:2516829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pt,38.3pt" to="234.0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" strokecolor="#cdace6" strokeweight="3pt">
                <v:stroke joinstyle="miter"/>
              </v:line>
            </w:pict>
          </mc:Fallback>
        </mc:AlternateContent>
      </w:r>
      <w:r w:rsidRPr="00BA6EC6">
        <w:rPr>
          <w:rFonts w:ascii="Rockwell" w:eastAsia="Times New Roman" w:hAnsi="Rockwell" w:cs="Calibri"/>
          <w:noProof/>
        </w:rPr>
        <mc:AlternateContent>
          <mc:Choice Requires="wps">
            <w:drawing>
              <wp:anchor distT="0" distB="0" distL="114300" distR="114300" simplePos="0" relativeHeight="251681877" behindDoc="0" locked="0" layoutInCell="1" allowOverlap="1" wp14:anchorId="2E48F370" wp14:editId="72C88D26">
                <wp:simplePos x="0" y="0"/>
                <wp:positionH relativeFrom="column">
                  <wp:posOffset>1583690</wp:posOffset>
                </wp:positionH>
                <wp:positionV relativeFrom="paragraph">
                  <wp:posOffset>628650</wp:posOffset>
                </wp:positionV>
                <wp:extent cx="418465" cy="3175"/>
                <wp:effectExtent l="19050" t="19050" r="19685" b="34925"/>
                <wp:wrapNone/>
                <wp:docPr id="6" name="Straight Connector 6"/>
                <wp:cNvGraphicFramePr/>
                <a:graphic xmlns:a="http://schemas.openxmlformats.org/drawingml/2006/main">
                  <a:graphicData uri="http://schemas.microsoft.com/office/word/2010/wordprocessingShape">
                    <wps:wsp>
                      <wps:cNvCnPr/>
                      <wps:spPr>
                        <a:xfrm>
                          <a:off x="0" y="0"/>
                          <a:ext cx="418465" cy="3175"/>
                        </a:xfrm>
                        <a:prstGeom prst="line">
                          <a:avLst/>
                        </a:prstGeom>
                        <a:ln w="38100">
                          <a:solidFill>
                            <a:srgbClr val="A66B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49076" id="Straight Connector 6" o:spid="_x0000_s1026" style="position:absolute;z-index:2516818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7pt,49.5pt" to="157.6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" strokecolor="#a66bd3" strokeweight="3pt">
                <v:stroke joinstyle="miter"/>
              </v:line>
            </w:pict>
          </mc:Fallback>
        </mc:AlternateContent>
      </w:r>
      <w:r w:rsidR="00953A5E">
        <w:rPr>
          <w:rFonts w:ascii="Rockwell" w:eastAsia="Times New Roman" w:hAnsi="Rockwell" w:cs="Calibri"/>
        </w:rPr>
        <w:tab/>
      </w:r>
    </w:p>
    <w:p w14:paraId="6C0F9CFE" w14:textId="31D28BC0" w:rsidR="00BA6EC6" w:rsidRDefault="0008148D" w:rsidP="006A7BF7">
      <w:pPr>
        <w:spacing w:line="360" w:lineRule="auto"/>
        <w:rPr>
          <w:rFonts w:ascii="Rockwell" w:eastAsia="Times New Roman" w:hAnsi="Rockwell" w:cs="Calibri"/>
        </w:rPr>
      </w:pPr>
      <w:r>
        <w:rPr>
          <w:rFonts w:ascii="Rockwell" w:eastAsia="Times New Roman" w:hAnsi="Rockwell" w:cs="Calibri"/>
          <w:noProof/>
        </w:rPr>
        <mc:AlternateContent>
          <mc:Choice Requires="wps">
            <w:drawing>
              <wp:anchor distT="0" distB="0" distL="114300" distR="114300" simplePos="0" relativeHeight="251653117" behindDoc="0" locked="0" layoutInCell="1" allowOverlap="1" wp14:anchorId="5DF2E40A" wp14:editId="5711F06C">
                <wp:simplePos x="0" y="0"/>
                <wp:positionH relativeFrom="column">
                  <wp:posOffset>3221603</wp:posOffset>
                </wp:positionH>
                <wp:positionV relativeFrom="paragraph">
                  <wp:posOffset>100909</wp:posOffset>
                </wp:positionV>
                <wp:extent cx="169523" cy="558303"/>
                <wp:effectExtent l="0" t="0" r="21590" b="13335"/>
                <wp:wrapNone/>
                <wp:docPr id="76" name="Oval 76"/>
                <wp:cNvGraphicFramePr/>
                <a:graphic xmlns:a="http://schemas.openxmlformats.org/drawingml/2006/main">
                  <a:graphicData uri="http://schemas.microsoft.com/office/word/2010/wordprocessingShape">
                    <wps:wsp>
                      <wps:cNvSpPr/>
                      <wps:spPr>
                        <a:xfrm>
                          <a:off x="0" y="0"/>
                          <a:ext cx="169523" cy="55830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3EB44" id="Oval 76" o:spid="_x0000_s1026" style="position:absolute;margin-left:253.65pt;margin-top:7.95pt;width:13.35pt;height:43.95pt;z-index:2516531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" filled="f" strokecolor="black [3213]" strokeweight="1pt">
                <v:stroke joinstyle="miter"/>
              </v:oval>
            </w:pict>
          </mc:Fallback>
        </mc:AlternateContent>
      </w:r>
      <w:r w:rsidR="00BA6EC6" w:rsidRPr="00BA6EC6">
        <w:rPr>
          <w:rFonts w:ascii="Rockwell" w:eastAsia="Times New Roman" w:hAnsi="Rockwell" w:cs="Calibri"/>
          <w:noProof/>
        </w:rPr>
        <mc:AlternateContent>
          <mc:Choice Requires="wps">
            <w:drawing>
              <wp:anchor distT="0" distB="0" distL="114300" distR="114300" simplePos="0" relativeHeight="251696213" behindDoc="0" locked="0" layoutInCell="1" allowOverlap="1" wp14:anchorId="4B728944" wp14:editId="783F6F2F">
                <wp:simplePos x="0" y="0"/>
                <wp:positionH relativeFrom="column">
                  <wp:posOffset>3709670</wp:posOffset>
                </wp:positionH>
                <wp:positionV relativeFrom="paragraph">
                  <wp:posOffset>229235</wp:posOffset>
                </wp:positionV>
                <wp:extent cx="312420" cy="90170"/>
                <wp:effectExtent l="19050" t="19050" r="30480" b="24130"/>
                <wp:wrapNone/>
                <wp:docPr id="49" name="Straight Connector 49"/>
                <wp:cNvGraphicFramePr/>
                <a:graphic xmlns:a="http://schemas.openxmlformats.org/drawingml/2006/main">
                  <a:graphicData uri="http://schemas.microsoft.com/office/word/2010/wordprocessingShape">
                    <wps:wsp>
                      <wps:cNvCnPr/>
                      <wps:spPr>
                        <a:xfrm flipV="1">
                          <a:off x="0" y="0"/>
                          <a:ext cx="312420" cy="90170"/>
                        </a:xfrm>
                        <a:prstGeom prst="line">
                          <a:avLst/>
                        </a:prstGeom>
                        <a:ln w="38100">
                          <a:solidFill>
                            <a:srgbClr val="CDAC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E74434" id="Straight Connector 49" o:spid="_x0000_s1026" style="position:absolute;flip:y;z-index:2516962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1pt,18.05pt" to="316.7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" strokecolor="#cdace6" strokeweight="3pt">
                <v:stroke joinstyle="miter"/>
              </v:line>
            </w:pict>
          </mc:Fallback>
        </mc:AlternateContent>
      </w:r>
      <w:r w:rsidR="00BA6EC6" w:rsidRPr="00BA6EC6">
        <w:rPr>
          <w:rFonts w:ascii="Rockwell" w:eastAsia="Times New Roman" w:hAnsi="Rockwell" w:cs="Calibri"/>
          <w:noProof/>
        </w:rPr>
        <mc:AlternateContent>
          <mc:Choice Requires="wps">
            <w:drawing>
              <wp:anchor distT="0" distB="0" distL="114300" distR="114300" simplePos="0" relativeHeight="251701333" behindDoc="0" locked="0" layoutInCell="1" allowOverlap="1" wp14:anchorId="6AAEC299" wp14:editId="2B197C54">
                <wp:simplePos x="0" y="0"/>
                <wp:positionH relativeFrom="column">
                  <wp:posOffset>4085705</wp:posOffset>
                </wp:positionH>
                <wp:positionV relativeFrom="paragraph">
                  <wp:posOffset>26157</wp:posOffset>
                </wp:positionV>
                <wp:extent cx="499054" cy="1254168"/>
                <wp:effectExtent l="3175" t="15875" r="19050" b="19050"/>
                <wp:wrapNone/>
                <wp:docPr id="54" name="Moon 54"/>
                <wp:cNvGraphicFramePr/>
                <a:graphic xmlns:a="http://schemas.openxmlformats.org/drawingml/2006/main">
                  <a:graphicData uri="http://schemas.microsoft.com/office/word/2010/wordprocessingShape">
                    <wps:wsp>
                      <wps:cNvSpPr/>
                      <wps:spPr>
                        <a:xfrm rot="16200000">
                          <a:off x="0" y="0"/>
                          <a:ext cx="499054" cy="1254168"/>
                        </a:xfrm>
                        <a:prstGeom prst="moon">
                          <a:avLst>
                            <a:gd name="adj" fmla="val 74265"/>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D0B98" id="Moon 54" o:spid="_x0000_s1026" type="#_x0000_t184" style="position:absolute;margin-left:321.7pt;margin-top:2.05pt;width:39.3pt;height:98.75pt;rotation:-90;z-index:2517013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" adj="16041" filled="f" strokecolor="#7030a0" strokeweight="1pt"/>
            </w:pict>
          </mc:Fallback>
        </mc:AlternateContent>
      </w:r>
    </w:p>
    <w:p w14:paraId="533D3560" w14:textId="59E70F5A" w:rsidR="00BA6EC6" w:rsidRDefault="0008148D" w:rsidP="006A7BF7">
      <w:pPr>
        <w:spacing w:line="360" w:lineRule="auto"/>
        <w:rPr>
          <w:rFonts w:ascii="Rockwell" w:eastAsia="Times New Roman" w:hAnsi="Rockwell" w:cs="Calibri"/>
        </w:rPr>
      </w:pPr>
      <w:r w:rsidRPr="00BA6EC6">
        <w:rPr>
          <w:rFonts w:ascii="Rockwell" w:eastAsia="Times New Roman" w:hAnsi="Rockwell" w:cs="Calibri"/>
          <w:noProof/>
        </w:rPr>
        <mc:AlternateContent>
          <mc:Choice Requires="wps">
            <w:drawing>
              <wp:anchor distT="0" distB="0" distL="114300" distR="114300" simplePos="0" relativeHeight="251650042" behindDoc="0" locked="0" layoutInCell="1" allowOverlap="1" wp14:anchorId="635ABC95" wp14:editId="5C371BCF">
                <wp:simplePos x="0" y="0"/>
                <wp:positionH relativeFrom="column">
                  <wp:posOffset>3307080</wp:posOffset>
                </wp:positionH>
                <wp:positionV relativeFrom="paragraph">
                  <wp:posOffset>176530</wp:posOffset>
                </wp:positionV>
                <wp:extent cx="408940" cy="2540"/>
                <wp:effectExtent l="19050" t="19050" r="29210" b="35560"/>
                <wp:wrapNone/>
                <wp:docPr id="78" name="Straight Connector 78"/>
                <wp:cNvGraphicFramePr/>
                <a:graphic xmlns:a="http://schemas.openxmlformats.org/drawingml/2006/main">
                  <a:graphicData uri="http://schemas.microsoft.com/office/word/2010/wordprocessingShape">
                    <wps:wsp>
                      <wps:cNvCnPr/>
                      <wps:spPr>
                        <a:xfrm flipV="1">
                          <a:off x="0" y="0"/>
                          <a:ext cx="408940" cy="254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4D9ED" id="Straight Connector 78" o:spid="_x0000_s1026" style="position:absolute;flip:y;z-index:2516500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4pt,13.9pt" to="292.6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" strokecolor="#7030a0" strokeweight="3pt">
                <v:stroke joinstyle="miter"/>
              </v:line>
            </w:pict>
          </mc:Fallback>
        </mc:AlternateContent>
      </w:r>
      <w:r w:rsidRPr="00BA6EC6">
        <w:rPr>
          <w:rFonts w:ascii="Rockwell" w:eastAsia="Times New Roman" w:hAnsi="Rockwell" w:cs="Calibri"/>
          <w:noProof/>
        </w:rPr>
        <mc:AlternateContent>
          <mc:Choice Requires="wps">
            <w:drawing>
              <wp:anchor distT="0" distB="0" distL="114300" distR="114300" simplePos="0" relativeHeight="251707477" behindDoc="0" locked="0" layoutInCell="1" allowOverlap="1" wp14:anchorId="29E439BD" wp14:editId="4FFBF4B5">
                <wp:simplePos x="0" y="0"/>
                <wp:positionH relativeFrom="column">
                  <wp:posOffset>2966720</wp:posOffset>
                </wp:positionH>
                <wp:positionV relativeFrom="paragraph">
                  <wp:posOffset>177800</wp:posOffset>
                </wp:positionV>
                <wp:extent cx="342900" cy="1270"/>
                <wp:effectExtent l="19050" t="19050" r="19050" b="36830"/>
                <wp:wrapNone/>
                <wp:docPr id="58" name="Straight Connector 58"/>
                <wp:cNvGraphicFramePr/>
                <a:graphic xmlns:a="http://schemas.openxmlformats.org/drawingml/2006/main">
                  <a:graphicData uri="http://schemas.microsoft.com/office/word/2010/wordprocessingShape">
                    <wps:wsp>
                      <wps:cNvCnPr/>
                      <wps:spPr>
                        <a:xfrm>
                          <a:off x="0" y="0"/>
                          <a:ext cx="342900" cy="127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283DB" id="Straight Connector 58" o:spid="_x0000_s1026" style="position:absolute;z-index:2517074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pt,14pt" to="260.6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" strokecolor="#7030a0" strokeweight="3pt">
                <v:stroke joinstyle="miter"/>
              </v:line>
            </w:pict>
          </mc:Fallback>
        </mc:AlternateContent>
      </w:r>
      <w:r w:rsidRPr="00BA6EC6">
        <w:rPr>
          <w:rFonts w:ascii="Rockwell" w:eastAsia="Times New Roman" w:hAnsi="Rockwell" w:cs="Calibri"/>
          <w:noProof/>
        </w:rPr>
        <mc:AlternateContent>
          <mc:Choice Requires="wps">
            <w:drawing>
              <wp:anchor distT="0" distB="0" distL="114300" distR="114300" simplePos="0" relativeHeight="251705429" behindDoc="0" locked="0" layoutInCell="1" allowOverlap="1" wp14:anchorId="78555F1F" wp14:editId="163F53F1">
                <wp:simplePos x="0" y="0"/>
                <wp:positionH relativeFrom="column">
                  <wp:posOffset>2966720</wp:posOffset>
                </wp:positionH>
                <wp:positionV relativeFrom="paragraph">
                  <wp:posOffset>72390</wp:posOffset>
                </wp:positionV>
                <wp:extent cx="345440" cy="1270"/>
                <wp:effectExtent l="19050" t="19050" r="35560" b="36830"/>
                <wp:wrapNone/>
                <wp:docPr id="57" name="Straight Connector 57"/>
                <wp:cNvGraphicFramePr/>
                <a:graphic xmlns:a="http://schemas.openxmlformats.org/drawingml/2006/main">
                  <a:graphicData uri="http://schemas.microsoft.com/office/word/2010/wordprocessingShape">
                    <wps:wsp>
                      <wps:cNvCnPr/>
                      <wps:spPr>
                        <a:xfrm flipV="1">
                          <a:off x="0" y="0"/>
                          <a:ext cx="345440" cy="1270"/>
                        </a:xfrm>
                        <a:prstGeom prst="line">
                          <a:avLst/>
                        </a:prstGeom>
                        <a:ln w="38100">
                          <a:solidFill>
                            <a:srgbClr val="CDAC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E351C" id="Straight Connector 57" o:spid="_x0000_s1026" style="position:absolute;flip:y;z-index:2517054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pt,5.7pt" to="260.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" strokecolor="#cdace6" strokeweight="3pt">
                <v:stroke joinstyle="miter"/>
              </v:line>
            </w:pict>
          </mc:Fallback>
        </mc:AlternateContent>
      </w:r>
      <w:r w:rsidRPr="00BA6EC6">
        <w:rPr>
          <w:rFonts w:ascii="Rockwell" w:eastAsia="Times New Roman" w:hAnsi="Rockwell" w:cs="Calibri"/>
          <w:noProof/>
        </w:rPr>
        <mc:AlternateContent>
          <mc:Choice Requires="wps">
            <w:drawing>
              <wp:anchor distT="0" distB="0" distL="114300" distR="114300" simplePos="0" relativeHeight="251651067" behindDoc="0" locked="0" layoutInCell="1" allowOverlap="1" wp14:anchorId="5FB260DD" wp14:editId="25574FAA">
                <wp:simplePos x="0" y="0"/>
                <wp:positionH relativeFrom="column">
                  <wp:posOffset>3307081</wp:posOffset>
                </wp:positionH>
                <wp:positionV relativeFrom="paragraph">
                  <wp:posOffset>72390</wp:posOffset>
                </wp:positionV>
                <wp:extent cx="410210" cy="0"/>
                <wp:effectExtent l="0" t="19050" r="27940" b="19050"/>
                <wp:wrapNone/>
                <wp:docPr id="77" name="Straight Connector 77"/>
                <wp:cNvGraphicFramePr/>
                <a:graphic xmlns:a="http://schemas.openxmlformats.org/drawingml/2006/main">
                  <a:graphicData uri="http://schemas.microsoft.com/office/word/2010/wordprocessingShape">
                    <wps:wsp>
                      <wps:cNvCnPr/>
                      <wps:spPr>
                        <a:xfrm>
                          <a:off x="0" y="0"/>
                          <a:ext cx="410210" cy="0"/>
                        </a:xfrm>
                        <a:prstGeom prst="line">
                          <a:avLst/>
                        </a:prstGeom>
                        <a:ln w="38100">
                          <a:solidFill>
                            <a:srgbClr val="CDACE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4FF62" id="Straight Connector 77" o:spid="_x0000_s1026" style="position:absolute;z-index:2516510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4pt,5.7pt" to="292.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" strokecolor="#cdace6" strokeweight="3pt">
                <v:stroke joinstyle="miter"/>
              </v:line>
            </w:pict>
          </mc:Fallback>
        </mc:AlternateContent>
      </w:r>
      <w:r w:rsidR="00BA6EC6" w:rsidRPr="00BA6EC6">
        <w:rPr>
          <w:rFonts w:ascii="Rockwell" w:eastAsia="Times New Roman" w:hAnsi="Rockwell" w:cs="Calibri"/>
          <w:noProof/>
        </w:rPr>
        <mc:AlternateContent>
          <mc:Choice Requires="wps">
            <w:drawing>
              <wp:anchor distT="0" distB="0" distL="114300" distR="114300" simplePos="0" relativeHeight="251702357" behindDoc="0" locked="0" layoutInCell="1" allowOverlap="1" wp14:anchorId="50413970" wp14:editId="27249AA0">
                <wp:simplePos x="0" y="0"/>
                <wp:positionH relativeFrom="column">
                  <wp:posOffset>3714750</wp:posOffset>
                </wp:positionH>
                <wp:positionV relativeFrom="paragraph">
                  <wp:posOffset>173990</wp:posOffset>
                </wp:positionV>
                <wp:extent cx="285115" cy="65405"/>
                <wp:effectExtent l="19050" t="19050" r="19685" b="29845"/>
                <wp:wrapNone/>
                <wp:docPr id="55" name="Straight Connector 55"/>
                <wp:cNvGraphicFramePr/>
                <a:graphic xmlns:a="http://schemas.openxmlformats.org/drawingml/2006/main">
                  <a:graphicData uri="http://schemas.microsoft.com/office/word/2010/wordprocessingShape">
                    <wps:wsp>
                      <wps:cNvCnPr/>
                      <wps:spPr>
                        <a:xfrm>
                          <a:off x="0" y="0"/>
                          <a:ext cx="285115" cy="65405"/>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395A9" id="Straight Connector 55" o:spid="_x0000_s1026" style="position:absolute;z-index:2517023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314.9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" strokecolor="#7030a0" strokeweight="3pt">
                <v:stroke joinstyle="miter"/>
              </v:line>
            </w:pict>
          </mc:Fallback>
        </mc:AlternateContent>
      </w:r>
      <w:r w:rsidR="00BA6EC6" w:rsidRPr="00BA6EC6">
        <w:rPr>
          <w:rFonts w:ascii="Rockwell" w:eastAsia="Times New Roman" w:hAnsi="Rockwell" w:cs="Calibri"/>
          <w:noProof/>
        </w:rPr>
        <mc:AlternateContent>
          <mc:Choice Requires="wps">
            <w:drawing>
              <wp:anchor distT="0" distB="0" distL="114300" distR="114300" simplePos="0" relativeHeight="251680853" behindDoc="0" locked="0" layoutInCell="1" allowOverlap="1" wp14:anchorId="665BB963" wp14:editId="1BA562EC">
                <wp:simplePos x="0" y="0"/>
                <wp:positionH relativeFrom="column">
                  <wp:posOffset>2680749</wp:posOffset>
                </wp:positionH>
                <wp:positionV relativeFrom="paragraph">
                  <wp:posOffset>121903</wp:posOffset>
                </wp:positionV>
                <wp:extent cx="618474" cy="7585"/>
                <wp:effectExtent l="19050" t="19050" r="29845" b="31115"/>
                <wp:wrapNone/>
                <wp:docPr id="7" name="Straight Connector 7"/>
                <wp:cNvGraphicFramePr/>
                <a:graphic xmlns:a="http://schemas.openxmlformats.org/drawingml/2006/main">
                  <a:graphicData uri="http://schemas.microsoft.com/office/word/2010/wordprocessingShape">
                    <wps:wsp>
                      <wps:cNvCnPr/>
                      <wps:spPr>
                        <a:xfrm flipV="1">
                          <a:off x="0" y="0"/>
                          <a:ext cx="618474" cy="7585"/>
                        </a:xfrm>
                        <a:prstGeom prst="line">
                          <a:avLst/>
                        </a:prstGeom>
                        <a:ln w="38100">
                          <a:solidFill>
                            <a:srgbClr val="A66B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54A11" id="Straight Connector 7" o:spid="_x0000_s1026" style="position:absolute;flip:y;z-index:2516808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pt,9.6pt" to="259.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" strokecolor="#a66bd3" strokeweight="3pt">
                <v:stroke joinstyle="miter"/>
              </v:line>
            </w:pict>
          </mc:Fallback>
        </mc:AlternateContent>
      </w:r>
      <w:r w:rsidR="00BA6EC6" w:rsidRPr="00BA6EC6">
        <w:rPr>
          <w:rFonts w:ascii="Rockwell" w:eastAsia="Times New Roman" w:hAnsi="Rockwell" w:cs="Calibri"/>
          <w:noProof/>
        </w:rPr>
        <mc:AlternateContent>
          <mc:Choice Requires="wps">
            <w:drawing>
              <wp:anchor distT="0" distB="0" distL="114300" distR="114300" simplePos="0" relativeHeight="251652092" behindDoc="0" locked="0" layoutInCell="1" allowOverlap="1" wp14:anchorId="0E2DC261" wp14:editId="4EC87455">
                <wp:simplePos x="0" y="0"/>
                <wp:positionH relativeFrom="column">
                  <wp:posOffset>3282776</wp:posOffset>
                </wp:positionH>
                <wp:positionV relativeFrom="paragraph">
                  <wp:posOffset>121312</wp:posOffset>
                </wp:positionV>
                <wp:extent cx="702310" cy="4851"/>
                <wp:effectExtent l="19050" t="19050" r="21590" b="33655"/>
                <wp:wrapNone/>
                <wp:docPr id="47" name="Straight Connector 47"/>
                <wp:cNvGraphicFramePr/>
                <a:graphic xmlns:a="http://schemas.openxmlformats.org/drawingml/2006/main">
                  <a:graphicData uri="http://schemas.microsoft.com/office/word/2010/wordprocessingShape">
                    <wps:wsp>
                      <wps:cNvCnPr/>
                      <wps:spPr>
                        <a:xfrm>
                          <a:off x="0" y="0"/>
                          <a:ext cx="702310" cy="4851"/>
                        </a:xfrm>
                        <a:prstGeom prst="line">
                          <a:avLst/>
                        </a:prstGeom>
                        <a:ln w="38100">
                          <a:solidFill>
                            <a:srgbClr val="A66B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C23F1" id="Straight Connector 47" o:spid="_x0000_s1026" style="position:absolute;z-index:2516520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9.55pt" to="313.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" strokecolor="#a66bd3" strokeweight="3pt">
                <v:stroke joinstyle="miter"/>
              </v:line>
            </w:pict>
          </mc:Fallback>
        </mc:AlternateContent>
      </w:r>
    </w:p>
    <w:p w14:paraId="2EEF688B" w14:textId="0E3C0983" w:rsidR="00BA6EC6" w:rsidRDefault="00BA6EC6" w:rsidP="0005357A">
      <w:pPr>
        <w:spacing w:line="360" w:lineRule="auto"/>
        <w:rPr>
          <w:rFonts w:ascii="Rockwell" w:eastAsia="Times New Roman" w:hAnsi="Rockwell" w:cs="Calibri"/>
        </w:rPr>
      </w:pPr>
    </w:p>
    <w:bookmarkEnd w:id="0"/>
    <w:p w14:paraId="24417D14" w14:textId="77777777" w:rsidR="00BA6EC6" w:rsidRDefault="00BA6EC6" w:rsidP="0005357A">
      <w:pPr>
        <w:spacing w:line="360" w:lineRule="auto"/>
        <w:rPr>
          <w:rFonts w:ascii="Rockwell" w:eastAsia="Times New Roman" w:hAnsi="Rockwell" w:cs="Calibri"/>
        </w:rPr>
      </w:pPr>
    </w:p>
    <w:p w14:paraId="5808992D" w14:textId="461F1675" w:rsidR="00BA6EC6" w:rsidRDefault="00BA6EC6" w:rsidP="0005357A">
      <w:pPr>
        <w:spacing w:line="360" w:lineRule="auto"/>
        <w:rPr>
          <w:rFonts w:ascii="Rockwell" w:eastAsia="Times New Roman" w:hAnsi="Rockwell" w:cs="Calibri"/>
        </w:rPr>
      </w:pPr>
    </w:p>
    <w:p w14:paraId="72F0B355" w14:textId="18BA1FBF" w:rsidR="00445DE2" w:rsidRDefault="0008148D" w:rsidP="0005357A">
      <w:pPr>
        <w:spacing w:line="360" w:lineRule="auto"/>
        <w:rPr>
          <w:rFonts w:ascii="Rockwell" w:eastAsia="Times New Roman" w:hAnsi="Rockwell" w:cs="Calibri"/>
        </w:rPr>
      </w:pPr>
      <w:r>
        <w:rPr>
          <w:rFonts w:ascii="Rockwell" w:eastAsia="Times New Roman" w:hAnsi="Rockwell" w:cs="Calibri"/>
        </w:rPr>
        <w:t xml:space="preserve">In this diagram, the black hoop illustrates the nature of the connection between the VRFs: </w:t>
      </w:r>
      <w:r w:rsidR="00953A5E">
        <w:rPr>
          <w:rFonts w:ascii="Rockwell" w:eastAsia="Times New Roman" w:hAnsi="Rockwell" w:cs="Calibri"/>
        </w:rPr>
        <w:t xml:space="preserve">they can </w:t>
      </w:r>
      <w:proofErr w:type="gramStart"/>
      <w:r w:rsidR="00953A5E">
        <w:rPr>
          <w:rFonts w:ascii="Rockwell" w:eastAsia="Times New Roman" w:hAnsi="Rockwell" w:cs="Calibri"/>
        </w:rPr>
        <w:t>be connected with</w:t>
      </w:r>
      <w:proofErr w:type="gramEnd"/>
      <w:r w:rsidR="00953A5E">
        <w:rPr>
          <w:rFonts w:ascii="Rockwell" w:eastAsia="Times New Roman" w:hAnsi="Rockwell" w:cs="Calibri"/>
        </w:rPr>
        <w:t xml:space="preserve"> </w:t>
      </w:r>
      <w:r w:rsidR="00953A5E" w:rsidRPr="00953A5E">
        <w:rPr>
          <w:rFonts w:ascii="Rockwell" w:eastAsia="Times New Roman" w:hAnsi="Rockwell" w:cs="Calibri"/>
        </w:rPr>
        <w:t>802.1q trunks, GRE tunnels, or MPLS tags</w:t>
      </w:r>
      <w:r w:rsidR="00953A5E">
        <w:rPr>
          <w:rFonts w:ascii="Rockwell" w:eastAsia="Times New Roman" w:hAnsi="Rockwell" w:cs="Calibri"/>
        </w:rPr>
        <w:t xml:space="preserve">. In our labs, we mainly used 802.1q trunks in conjunction with VLANs on the switches, although I </w:t>
      </w:r>
      <w:r w:rsidR="00DF3211">
        <w:rPr>
          <w:rFonts w:ascii="Rockwell" w:eastAsia="Times New Roman" w:hAnsi="Rockwell" w:cs="Calibri"/>
        </w:rPr>
        <w:t>successfully implemented</w:t>
      </w:r>
      <w:r w:rsidR="00953A5E">
        <w:rPr>
          <w:rFonts w:ascii="Rockwell" w:eastAsia="Times New Roman" w:hAnsi="Rockwell" w:cs="Calibri"/>
        </w:rPr>
        <w:t xml:space="preserve"> GRE tunnels</w:t>
      </w:r>
      <w:r w:rsidR="00DF3211">
        <w:rPr>
          <w:rFonts w:ascii="Rockwell" w:eastAsia="Times New Roman" w:hAnsi="Rockwell" w:cs="Calibri"/>
        </w:rPr>
        <w:t xml:space="preserve"> later</w:t>
      </w:r>
      <w:r w:rsidR="00953A5E">
        <w:rPr>
          <w:rFonts w:ascii="Rockwell" w:eastAsia="Times New Roman" w:hAnsi="Rockwell" w:cs="Calibri"/>
        </w:rPr>
        <w:t xml:space="preserve">. The hoop also shows that while there are 3 separate links between the routers, physically speaking there is only one. Additionally, note that each virtual link only interacts with Virtual Routers within the same VRF, keeping traffic </w:t>
      </w:r>
      <w:r w:rsidR="00534500">
        <w:rPr>
          <w:rFonts w:ascii="Rockwell" w:eastAsia="Times New Roman" w:hAnsi="Rockwell" w:cs="Calibri"/>
        </w:rPr>
        <w:t>isolated</w:t>
      </w:r>
      <w:r w:rsidR="00953A5E">
        <w:rPr>
          <w:rFonts w:ascii="Rockwell" w:eastAsia="Times New Roman" w:hAnsi="Rockwell" w:cs="Calibri"/>
        </w:rPr>
        <w:t xml:space="preserve"> and </w:t>
      </w:r>
      <w:r w:rsidR="00534500">
        <w:rPr>
          <w:rFonts w:ascii="Rockwell" w:eastAsia="Times New Roman" w:hAnsi="Rockwell" w:cs="Calibri"/>
        </w:rPr>
        <w:t xml:space="preserve">preventing customer corporations from accidentally receiving each </w:t>
      </w:r>
      <w:r w:rsidR="00534500">
        <w:rPr>
          <w:rFonts w:ascii="Rockwell" w:eastAsia="Times New Roman" w:hAnsi="Rockwell" w:cs="Calibri"/>
        </w:rPr>
        <w:lastRenderedPageBreak/>
        <w:t>other’s data or spying on each other.</w:t>
      </w:r>
      <w:r w:rsidR="002173F8">
        <w:rPr>
          <w:rFonts w:ascii="Rockwell" w:eastAsia="Times New Roman" w:hAnsi="Rockwell" w:cs="Calibri"/>
        </w:rPr>
        <w:t xml:space="preserve"> </w:t>
      </w:r>
      <w:r w:rsidR="006A7BF7">
        <w:rPr>
          <w:rFonts w:ascii="Rockwell" w:eastAsia="Times New Roman" w:hAnsi="Rockwell" w:cs="Calibri"/>
        </w:rPr>
        <w:t>This has very important security applications: the example</w:t>
      </w:r>
      <w:r w:rsidR="002173F8">
        <w:rPr>
          <w:rFonts w:ascii="Rockwell" w:eastAsia="Times New Roman" w:hAnsi="Rockwell" w:cs="Calibri"/>
        </w:rPr>
        <w:t xml:space="preserve"> corporations</w:t>
      </w:r>
      <w:r w:rsidR="006A7BF7">
        <w:rPr>
          <w:rFonts w:ascii="Rockwell" w:eastAsia="Times New Roman" w:hAnsi="Rockwell" w:cs="Calibri"/>
        </w:rPr>
        <w:t xml:space="preserve"> Mr. Mason had us </w:t>
      </w:r>
      <w:r w:rsidR="002173F8">
        <w:rPr>
          <w:rFonts w:ascii="Rockwell" w:eastAsia="Times New Roman" w:hAnsi="Rockwell" w:cs="Calibri"/>
        </w:rPr>
        <w:t>configure VRFs for</w:t>
      </w:r>
      <w:r w:rsidR="006A7BF7">
        <w:rPr>
          <w:rFonts w:ascii="Rockwell" w:eastAsia="Times New Roman" w:hAnsi="Rockwell" w:cs="Calibri"/>
        </w:rPr>
        <w:t xml:space="preserve"> in this lab</w:t>
      </w:r>
      <w:r w:rsidR="002173F8">
        <w:rPr>
          <w:rFonts w:ascii="Rockwell" w:eastAsia="Times New Roman" w:hAnsi="Rockwell" w:cs="Calibri"/>
        </w:rPr>
        <w:t xml:space="preserve">, </w:t>
      </w:r>
      <w:proofErr w:type="gramStart"/>
      <w:r w:rsidR="002173F8">
        <w:rPr>
          <w:rFonts w:ascii="Rockwell" w:eastAsia="Times New Roman" w:hAnsi="Rockwell" w:cs="Calibri"/>
        </w:rPr>
        <w:t>Apple</w:t>
      </w:r>
      <w:proofErr w:type="gramEnd"/>
      <w:r w:rsidR="002173F8">
        <w:rPr>
          <w:rFonts w:ascii="Rockwell" w:eastAsia="Times New Roman" w:hAnsi="Rockwell" w:cs="Calibri"/>
        </w:rPr>
        <w:t xml:space="preserve"> and Google, are examples of large corporations that might use </w:t>
      </w:r>
      <w:r w:rsidR="00B950BF">
        <w:rPr>
          <w:rFonts w:ascii="Rockwell" w:eastAsia="Times New Roman" w:hAnsi="Rockwell" w:cs="Calibri"/>
        </w:rPr>
        <w:t>VRF-lite to segregate routing tables</w:t>
      </w:r>
      <w:r w:rsidR="002173F8">
        <w:rPr>
          <w:rFonts w:ascii="Rockwell" w:eastAsia="Times New Roman" w:hAnsi="Rockwell" w:cs="Calibri"/>
        </w:rPr>
        <w:t xml:space="preserve"> on shared infrastructure</w:t>
      </w:r>
      <w:r w:rsidR="00B950BF">
        <w:rPr>
          <w:rFonts w:ascii="Rockwell" w:eastAsia="Times New Roman" w:hAnsi="Rockwell" w:cs="Calibri"/>
        </w:rPr>
        <w:t xml:space="preserve"> rather than </w:t>
      </w:r>
      <w:r w:rsidR="002173F8">
        <w:rPr>
          <w:rFonts w:ascii="Rockwell" w:eastAsia="Times New Roman" w:hAnsi="Rockwell" w:cs="Calibri"/>
        </w:rPr>
        <w:t>each having to develop their own, cutting costs.</w:t>
      </w:r>
    </w:p>
    <w:p w14:paraId="0589723D" w14:textId="1BD2B0EF" w:rsidR="002173F8" w:rsidRDefault="002173F8" w:rsidP="002173F8">
      <w:pPr>
        <w:spacing w:line="360" w:lineRule="auto"/>
        <w:rPr>
          <w:rFonts w:ascii="Rockwell" w:eastAsia="Times New Roman" w:hAnsi="Rockwell" w:cs="Calibri"/>
        </w:rPr>
      </w:pPr>
    </w:p>
    <w:p w14:paraId="2ADDE621" w14:textId="78064024" w:rsidR="00EB33F3" w:rsidRDefault="0071325B" w:rsidP="00EB33F3">
      <w:pPr>
        <w:spacing w:line="360" w:lineRule="auto"/>
        <w:rPr>
          <w:rFonts w:ascii="Rockwell" w:eastAsia="Times New Roman" w:hAnsi="Rockwell" w:cs="Calibri"/>
        </w:rPr>
      </w:pPr>
      <w:r>
        <w:rPr>
          <w:rFonts w:ascii="Rockwell" w:eastAsia="Times New Roman" w:hAnsi="Rockwell" w:cs="Calibri"/>
        </w:rPr>
        <w:t xml:space="preserve">Like a normal routing table on a router, VRFs can route protocols as well as IP routes, the protocols will simply have VRF labels after their address families, for example configuring </w:t>
      </w:r>
      <w:r w:rsidRPr="0071325B">
        <w:t>address-family</w:t>
      </w:r>
      <w:r>
        <w:t xml:space="preserve"> ipv4 </w:t>
      </w:r>
      <w:proofErr w:type="spellStart"/>
      <w:r>
        <w:t>vrf</w:t>
      </w:r>
      <w:proofErr w:type="spellEnd"/>
      <w:r>
        <w:t xml:space="preserve"> “x” u</w:t>
      </w:r>
      <w:r>
        <w:rPr>
          <w:rFonts w:ascii="Rockwell" w:eastAsia="Times New Roman" w:hAnsi="Rockwell" w:cs="Calibri"/>
        </w:rPr>
        <w:t>nder EIGRP w</w:t>
      </w:r>
      <w:r w:rsidR="00103397">
        <w:rPr>
          <w:rFonts w:ascii="Rockwell" w:eastAsia="Times New Roman" w:hAnsi="Rockwell" w:cs="Calibri"/>
        </w:rPr>
        <w:t xml:space="preserve">ill assign networks to the </w:t>
      </w:r>
      <w:r w:rsidR="00EA3D0E">
        <w:rPr>
          <w:rFonts w:ascii="Rockwell" w:eastAsia="Times New Roman" w:hAnsi="Rockwell" w:cs="Calibri"/>
        </w:rPr>
        <w:t>VRF</w:t>
      </w:r>
      <w:r w:rsidR="00103397">
        <w:rPr>
          <w:rFonts w:ascii="Rockwell" w:eastAsia="Times New Roman" w:hAnsi="Rockwell" w:cs="Calibri"/>
        </w:rPr>
        <w:t xml:space="preserve"> x</w:t>
      </w:r>
      <w:r>
        <w:rPr>
          <w:rFonts w:ascii="Rockwell" w:eastAsia="Times New Roman" w:hAnsi="Rockwell" w:cs="Calibri"/>
        </w:rPr>
        <w:t>.</w:t>
      </w:r>
      <w:r w:rsidR="00103397">
        <w:rPr>
          <w:rFonts w:ascii="Rockwell" w:eastAsia="Times New Roman" w:hAnsi="Rockwell" w:cs="Calibri"/>
        </w:rPr>
        <w:t xml:space="preserve"> As part of this configuration however, one might have to make </w:t>
      </w:r>
      <w:r w:rsidR="00103397" w:rsidRPr="00103397">
        <w:rPr>
          <w:rFonts w:ascii="Rockwell" w:eastAsia="Times New Roman" w:hAnsi="Rockwell" w:cs="Calibri"/>
        </w:rPr>
        <w:t>IPv4 prefixes globally unique</w:t>
      </w:r>
      <w:r w:rsidR="00103397">
        <w:rPr>
          <w:rFonts w:ascii="Rockwell" w:eastAsia="Times New Roman" w:hAnsi="Rockwell" w:cs="Calibri"/>
        </w:rPr>
        <w:t xml:space="preserve"> with use of Route distinguishers.</w:t>
      </w:r>
      <w:r w:rsidR="006C0627">
        <w:rPr>
          <w:rFonts w:ascii="Rockwell" w:eastAsia="Times New Roman" w:hAnsi="Rockwell" w:cs="Calibri"/>
        </w:rPr>
        <w:t xml:space="preserve"> This is because the same IP addresses can be reused in each VRF as mentioned earlier.</w:t>
      </w:r>
      <w:r w:rsidR="00AC4A37">
        <w:rPr>
          <w:rFonts w:ascii="Rockwell" w:eastAsia="Times New Roman" w:hAnsi="Rockwell" w:cs="Calibri"/>
        </w:rPr>
        <w:t xml:space="preserve"> </w:t>
      </w:r>
      <w:r w:rsidR="00AC4A37" w:rsidRPr="00AC4A37">
        <w:rPr>
          <w:rFonts w:ascii="Rockwell" w:eastAsia="Times New Roman" w:hAnsi="Rockwell" w:cs="Calibri"/>
        </w:rPr>
        <w:t>RD</w:t>
      </w:r>
      <w:r w:rsidR="00AC4A37">
        <w:rPr>
          <w:rFonts w:ascii="Rockwell" w:eastAsia="Times New Roman" w:hAnsi="Rockwell" w:cs="Calibri"/>
        </w:rPr>
        <w:t>s</w:t>
      </w:r>
      <w:r w:rsidR="00AC4A37" w:rsidRPr="00AC4A37">
        <w:rPr>
          <w:rFonts w:ascii="Rockwell" w:eastAsia="Times New Roman" w:hAnsi="Rockwell" w:cs="Calibri"/>
        </w:rPr>
        <w:t xml:space="preserve"> don’t belong to a</w:t>
      </w:r>
      <w:r w:rsidR="00AC4A37">
        <w:rPr>
          <w:rFonts w:ascii="Rockwell" w:eastAsia="Times New Roman" w:hAnsi="Rockwell" w:cs="Calibri"/>
        </w:rPr>
        <w:t xml:space="preserve"> specific</w:t>
      </w:r>
      <w:r w:rsidR="00AC4A37" w:rsidRPr="00AC4A37">
        <w:rPr>
          <w:rFonts w:ascii="Rockwell" w:eastAsia="Times New Roman" w:hAnsi="Rockwell" w:cs="Calibri"/>
        </w:rPr>
        <w:t xml:space="preserve"> VRF, </w:t>
      </w:r>
      <w:r w:rsidR="00AC4A37">
        <w:rPr>
          <w:rFonts w:ascii="Rockwell" w:eastAsia="Times New Roman" w:hAnsi="Rockwell" w:cs="Calibri"/>
        </w:rPr>
        <w:t>they are just</w:t>
      </w:r>
      <w:r w:rsidR="00AC4A37" w:rsidRPr="00AC4A37">
        <w:rPr>
          <w:rFonts w:ascii="Rockwell" w:eastAsia="Times New Roman" w:hAnsi="Rockwell" w:cs="Calibri"/>
        </w:rPr>
        <w:t xml:space="preserve"> unique route</w:t>
      </w:r>
      <w:r w:rsidR="00AC4A37">
        <w:rPr>
          <w:rFonts w:ascii="Rockwell" w:eastAsia="Times New Roman" w:hAnsi="Rockwell" w:cs="Calibri"/>
        </w:rPr>
        <w:t>s</w:t>
      </w:r>
      <w:r w:rsidR="00AC4A37" w:rsidRPr="00AC4A37">
        <w:rPr>
          <w:rFonts w:ascii="Rockwell" w:eastAsia="Times New Roman" w:hAnsi="Rockwell" w:cs="Calibri"/>
        </w:rPr>
        <w:t>.</w:t>
      </w:r>
      <w:r w:rsidR="0096551E">
        <w:rPr>
          <w:rFonts w:ascii="Rockwell" w:eastAsia="Times New Roman" w:hAnsi="Rockwell" w:cs="Calibri"/>
        </w:rPr>
        <w:t xml:space="preserve"> </w:t>
      </w:r>
      <w:r w:rsidR="0096551E">
        <w:t>There are 3 types of RDs: t</w:t>
      </w:r>
      <w:r w:rsidR="00103397">
        <w:t xml:space="preserve">ype 0 </w:t>
      </w:r>
      <w:r w:rsidR="0096551E">
        <w:t>consists of</w:t>
      </w:r>
      <w:r w:rsidR="00103397">
        <w:t xml:space="preserve"> </w:t>
      </w:r>
      <w:r w:rsidR="0096551E">
        <w:t xml:space="preserve">a </w:t>
      </w:r>
      <w:r w:rsidR="00103397">
        <w:t xml:space="preserve">2-byte ASN </w:t>
      </w:r>
      <w:r w:rsidR="006C3E8E">
        <w:t>and a</w:t>
      </w:r>
      <w:r w:rsidR="00103397">
        <w:t xml:space="preserve"> 4-byte value, </w:t>
      </w:r>
      <w:r w:rsidR="0096551E">
        <w:t>t</w:t>
      </w:r>
      <w:r w:rsidR="00103397">
        <w:t>ype 1</w:t>
      </w:r>
      <w:r w:rsidR="0096551E">
        <w:t xml:space="preserve"> consists of</w:t>
      </w:r>
      <w:r w:rsidR="00103397">
        <w:t xml:space="preserve"> </w:t>
      </w:r>
      <w:r w:rsidR="0096551E">
        <w:t xml:space="preserve">a </w:t>
      </w:r>
      <w:r w:rsidR="00103397">
        <w:t>4-byte IP</w:t>
      </w:r>
      <w:r w:rsidR="0096551E">
        <w:t xml:space="preserve"> and a</w:t>
      </w:r>
      <w:r w:rsidR="00103397">
        <w:t xml:space="preserve"> 2-byte value,</w:t>
      </w:r>
      <w:r w:rsidR="0096551E">
        <w:t xml:space="preserve"> t</w:t>
      </w:r>
      <w:r w:rsidR="00103397">
        <w:t>ype 2</w:t>
      </w:r>
      <w:r w:rsidR="0096551E">
        <w:t xml:space="preserve"> consists of a</w:t>
      </w:r>
      <w:r w:rsidR="00103397">
        <w:t xml:space="preserve"> 4-byte ASN</w:t>
      </w:r>
      <w:r w:rsidR="0096551E">
        <w:t xml:space="preserve"> and a</w:t>
      </w:r>
      <w:r w:rsidR="00103397">
        <w:t xml:space="preserve"> 2-byte value</w:t>
      </w:r>
      <w:r w:rsidR="0096551E">
        <w:t>. All are separated by a colon.</w:t>
      </w:r>
      <w:r w:rsidR="0096551E">
        <w:rPr>
          <w:rFonts w:ascii="Rockwell" w:eastAsia="Times New Roman" w:hAnsi="Rockwell" w:cs="Calibri"/>
        </w:rPr>
        <w:t xml:space="preserve"> </w:t>
      </w:r>
      <w:r w:rsidRPr="0071325B">
        <w:rPr>
          <w:rFonts w:ascii="Rockwell" w:eastAsia="Times New Roman" w:hAnsi="Rockwell" w:cs="Calibri"/>
        </w:rPr>
        <w:t>We use</w:t>
      </w:r>
      <w:r w:rsidR="006C3E8E">
        <w:rPr>
          <w:rFonts w:ascii="Rockwell" w:eastAsia="Times New Roman" w:hAnsi="Rockwell" w:cs="Calibri"/>
        </w:rPr>
        <w:t>d type 0</w:t>
      </w:r>
      <w:r w:rsidRPr="0071325B">
        <w:rPr>
          <w:rFonts w:ascii="Rockwell" w:eastAsia="Times New Roman" w:hAnsi="Rockwell" w:cs="Calibri"/>
        </w:rPr>
        <w:t xml:space="preserve"> </w:t>
      </w:r>
      <w:r w:rsidR="0005357A" w:rsidRPr="0071325B">
        <w:rPr>
          <w:rFonts w:ascii="Rockwell" w:eastAsia="Times New Roman" w:hAnsi="Rockwell" w:cs="Calibri"/>
        </w:rPr>
        <w:t>RDs for</w:t>
      </w:r>
      <w:r w:rsidRPr="0071325B">
        <w:rPr>
          <w:rFonts w:ascii="Rockwell" w:eastAsia="Times New Roman" w:hAnsi="Rockwell" w:cs="Calibri"/>
        </w:rPr>
        <w:t xml:space="preserve"> BGP, I had to further use them for advanced EIGRP configurations, Shared VRFs and</w:t>
      </w:r>
      <w:r>
        <w:rPr>
          <w:rFonts w:ascii="Rockwell" w:eastAsia="Times New Roman" w:hAnsi="Rockwell" w:cs="Calibri"/>
        </w:rPr>
        <w:t xml:space="preserve"> GRE tunneling</w:t>
      </w:r>
      <w:r w:rsidR="00103397">
        <w:rPr>
          <w:rFonts w:ascii="Rockwell" w:eastAsia="Times New Roman" w:hAnsi="Rockwell" w:cs="Calibri"/>
        </w:rPr>
        <w:t>.</w:t>
      </w:r>
      <w:r w:rsidR="0096551E">
        <w:rPr>
          <w:rFonts w:ascii="Rockwell" w:eastAsia="Times New Roman" w:hAnsi="Rockwell" w:cs="Calibri"/>
        </w:rPr>
        <w:t xml:space="preserve"> VRF routes are typically identified in the form </w:t>
      </w:r>
      <w:proofErr w:type="gramStart"/>
      <w:r w:rsidR="0096551E">
        <w:rPr>
          <w:rFonts w:ascii="Rockwell" w:eastAsia="Times New Roman" w:hAnsi="Rockwell" w:cs="Calibri"/>
        </w:rPr>
        <w:t>RD:IP</w:t>
      </w:r>
      <w:proofErr w:type="gramEnd"/>
      <w:r w:rsidR="0096551E">
        <w:rPr>
          <w:rFonts w:ascii="Rockwell" w:eastAsia="Times New Roman" w:hAnsi="Rockwell" w:cs="Calibri"/>
        </w:rPr>
        <w:t xml:space="preserve">, this was for example exploited in my GRE tunnel investigation by using the </w:t>
      </w:r>
      <w:r w:rsidR="0096551E" w:rsidRPr="0071325B">
        <w:t>address-family</w:t>
      </w:r>
      <w:r w:rsidR="0096551E">
        <w:t xml:space="preserve"> vpnv4 command.</w:t>
      </w:r>
      <w:r w:rsidR="00AC4A37">
        <w:t xml:space="preserve"> </w:t>
      </w:r>
      <w:r w:rsidR="001A4FCE">
        <w:rPr>
          <w:rFonts w:ascii="Rockwell" w:eastAsia="Times New Roman" w:hAnsi="Rockwell" w:cs="Calibri"/>
        </w:rPr>
        <w:t xml:space="preserve">Layer 3 Switches, not just routers, can use VRF provided route distinguishers are used. However, this may require repartitioning of the </w:t>
      </w:r>
      <w:r w:rsidR="001A4FCE" w:rsidRPr="001A4FCE">
        <w:rPr>
          <w:rFonts w:ascii="Rockwell" w:eastAsia="Times New Roman" w:hAnsi="Rockwell" w:cs="Calibri"/>
        </w:rPr>
        <w:t>internal ternary content-addressable memory (TCAM)</w:t>
      </w:r>
      <w:r w:rsidR="001A4FCE">
        <w:rPr>
          <w:rFonts w:ascii="Rockwell" w:eastAsia="Times New Roman" w:hAnsi="Rockwell" w:cs="Calibri"/>
        </w:rPr>
        <w:t>, otherwise the “</w:t>
      </w:r>
      <w:r w:rsidR="001A4FCE" w:rsidRPr="001A4FCE">
        <w:rPr>
          <w:rFonts w:ascii="Rockwell" w:eastAsia="Times New Roman" w:hAnsi="Rockwell" w:cs="Calibri"/>
        </w:rPr>
        <w:t>%L3TCAM-3-SIZE_CONFLICT: VRF requires enabling extended routing</w:t>
      </w:r>
      <w:r w:rsidR="001A4FCE">
        <w:rPr>
          <w:rFonts w:ascii="Rockwell" w:eastAsia="Times New Roman" w:hAnsi="Rockwell" w:cs="Calibri"/>
        </w:rPr>
        <w:t xml:space="preserve">” error may occur (we did not encounter this error in the regular lab as we did not enable VRF on the switches, and I did not encounter this error when I enabled VRF on an </w:t>
      </w:r>
      <w:proofErr w:type="spellStart"/>
      <w:r w:rsidR="001A4FCE">
        <w:rPr>
          <w:rFonts w:ascii="Rockwell" w:eastAsia="Times New Roman" w:hAnsi="Rockwell" w:cs="Calibri"/>
        </w:rPr>
        <w:t>IOSv</w:t>
      </w:r>
      <w:proofErr w:type="spellEnd"/>
      <w:r w:rsidR="001A4FCE">
        <w:rPr>
          <w:rFonts w:ascii="Rockwell" w:eastAsia="Times New Roman" w:hAnsi="Rockwell" w:cs="Calibri"/>
        </w:rPr>
        <w:t xml:space="preserve"> switch in GNS3).</w:t>
      </w:r>
    </w:p>
    <w:p w14:paraId="7CDF09A8" w14:textId="77777777" w:rsidR="00EB33F3" w:rsidRDefault="00EB33F3" w:rsidP="00EB33F3">
      <w:pPr>
        <w:spacing w:line="360" w:lineRule="auto"/>
        <w:rPr>
          <w:rFonts w:ascii="Rockwell" w:eastAsia="Times New Roman" w:hAnsi="Rockwell" w:cs="Calibri"/>
        </w:rPr>
      </w:pPr>
    </w:p>
    <w:p w14:paraId="15C0ACA0" w14:textId="2530DB7D" w:rsidR="0005357A" w:rsidRPr="00EB33F3" w:rsidRDefault="0005357A" w:rsidP="00EB33F3">
      <w:pPr>
        <w:spacing w:line="360" w:lineRule="auto"/>
        <w:rPr>
          <w:rFonts w:ascii="Rockwell" w:eastAsia="Times New Roman" w:hAnsi="Rockwell" w:cs="Calibri"/>
        </w:rPr>
      </w:pPr>
      <w:r w:rsidRPr="00EB33F3">
        <w:rPr>
          <w:rFonts w:ascii="Rockwell" w:eastAsia="Times New Roman" w:hAnsi="Rockwell" w:cs="Calibri"/>
        </w:rPr>
        <w:t>Route</w:t>
      </w:r>
      <w:r w:rsidR="00EB33F3">
        <w:rPr>
          <w:rFonts w:ascii="Rockwell" w:eastAsia="Times New Roman" w:hAnsi="Rockwell" w:cs="Calibri"/>
        </w:rPr>
        <w:t xml:space="preserve"> distinguishers are only half of the story: you need route </w:t>
      </w:r>
      <w:r w:rsidRPr="00EB33F3">
        <w:rPr>
          <w:rFonts w:ascii="Rockwell" w:eastAsia="Times New Roman" w:hAnsi="Rockwell" w:cs="Calibri"/>
        </w:rPr>
        <w:t>targets</w:t>
      </w:r>
      <w:r w:rsidR="006C0627">
        <w:rPr>
          <w:rFonts w:ascii="Rockwell" w:eastAsia="Times New Roman" w:hAnsi="Rockwell" w:cs="Calibri"/>
        </w:rPr>
        <w:t xml:space="preserve"> t</w:t>
      </w:r>
      <w:r w:rsidR="006C0627" w:rsidRPr="006C0627">
        <w:rPr>
          <w:rFonts w:ascii="Rockwell" w:eastAsia="Times New Roman" w:hAnsi="Rockwell" w:cs="Calibri"/>
        </w:rPr>
        <w:t>o control the import and export of routes</w:t>
      </w:r>
      <w:r w:rsidR="006C0627">
        <w:rPr>
          <w:rFonts w:ascii="Rockwell" w:eastAsia="Times New Roman" w:hAnsi="Rockwell" w:cs="Calibri"/>
        </w:rPr>
        <w:t xml:space="preserve"> between VRFs. The “route target </w:t>
      </w:r>
      <w:r w:rsidR="00EA3D0E">
        <w:rPr>
          <w:rFonts w:ascii="Rockwell" w:eastAsia="Times New Roman" w:hAnsi="Rockwell" w:cs="Calibri"/>
        </w:rPr>
        <w:t>export</w:t>
      </w:r>
      <w:r w:rsidR="006C0627">
        <w:rPr>
          <w:rFonts w:ascii="Rockwell" w:eastAsia="Times New Roman" w:hAnsi="Rockwell" w:cs="Calibri"/>
        </w:rPr>
        <w:t xml:space="preserve">” command allows </w:t>
      </w:r>
      <w:r w:rsidR="00EA3D0E">
        <w:rPr>
          <w:rFonts w:ascii="Rockwell" w:eastAsia="Times New Roman" w:hAnsi="Rockwell" w:cs="Calibri"/>
        </w:rPr>
        <w:t>routes to be advertised to neighbors while the “route target import” command allows the router to learn about neighboring routes.</w:t>
      </w:r>
      <w:r w:rsidR="00AC4A37">
        <w:rPr>
          <w:rFonts w:ascii="Rockwell" w:eastAsia="Times New Roman" w:hAnsi="Rockwell" w:cs="Calibri"/>
        </w:rPr>
        <w:t xml:space="preserve"> Best practice is for </w:t>
      </w:r>
      <w:r w:rsidR="00AC4A37" w:rsidRPr="00AC4A37">
        <w:rPr>
          <w:rFonts w:ascii="Rockwell" w:eastAsia="Times New Roman" w:hAnsi="Rockwell" w:cs="Calibri"/>
        </w:rPr>
        <w:t>all instances of a VRF across the network to learn about all other routes within that VRF on neighboring routers</w:t>
      </w:r>
      <w:r w:rsidR="00AC4A37">
        <w:rPr>
          <w:rFonts w:ascii="Rockwell" w:eastAsia="Times New Roman" w:hAnsi="Rockwell" w:cs="Calibri"/>
        </w:rPr>
        <w:t>, so one can use “</w:t>
      </w:r>
      <w:r w:rsidR="00AC4A37" w:rsidRPr="00AC4A37">
        <w:rPr>
          <w:rFonts w:ascii="Rockwell" w:eastAsia="Times New Roman" w:hAnsi="Rockwell" w:cs="Calibri"/>
        </w:rPr>
        <w:t>route-target both</w:t>
      </w:r>
      <w:r w:rsidR="00AC4A37">
        <w:rPr>
          <w:rFonts w:ascii="Rockwell" w:eastAsia="Times New Roman" w:hAnsi="Rockwell" w:cs="Calibri"/>
        </w:rPr>
        <w:t>” to enable both at the same time.</w:t>
      </w:r>
    </w:p>
    <w:p w14:paraId="4BC6ADA8" w14:textId="11F231BD" w:rsidR="00616FD6" w:rsidRDefault="00616FD6" w:rsidP="00616FD6">
      <w:pPr>
        <w:spacing w:line="360" w:lineRule="auto"/>
        <w:rPr>
          <w:rFonts w:ascii="Rockwell" w:eastAsia="Times New Roman" w:hAnsi="Rockwell" w:cs="Calibri"/>
        </w:rPr>
      </w:pPr>
    </w:p>
    <w:p w14:paraId="136AD490" w14:textId="1361FD20" w:rsidR="00616FD6" w:rsidRPr="00616FD6" w:rsidRDefault="00616FD6" w:rsidP="00616FD6">
      <w:pPr>
        <w:spacing w:line="360" w:lineRule="auto"/>
        <w:rPr>
          <w:rFonts w:ascii="Rockwell" w:eastAsia="Times New Roman" w:hAnsi="Rockwell" w:cs="Calibri"/>
        </w:rPr>
      </w:pPr>
      <w:r>
        <w:rPr>
          <w:rFonts w:ascii="Rockwell" w:eastAsia="Times New Roman" w:hAnsi="Rockwell" w:cs="Calibri"/>
        </w:rPr>
        <w:t>Route targets and RDs can be very important especially when configuring a shared VRF.</w:t>
      </w:r>
      <w:r w:rsidR="002A59DA">
        <w:rPr>
          <w:rFonts w:ascii="Rockwell" w:eastAsia="Times New Roman" w:hAnsi="Rockwell" w:cs="Calibri"/>
        </w:rPr>
        <w:t xml:space="preserve"> This special kind of VRF</w:t>
      </w:r>
      <w:r w:rsidR="00741849">
        <w:rPr>
          <w:rFonts w:ascii="Rockwell" w:eastAsia="Times New Roman" w:hAnsi="Rockwell" w:cs="Calibri"/>
        </w:rPr>
        <w:t xml:space="preserve"> breaks the rule of VRFs not interacting with one another by allowing other VRFs to import its routes through route targets. The next page shows a schematic of what that would look like.</w:t>
      </w:r>
    </w:p>
    <w:p w14:paraId="71ADD480" w14:textId="3A435733" w:rsidR="00B36FCA" w:rsidRDefault="00183323" w:rsidP="002D69ED">
      <w:pPr>
        <w:pStyle w:val="Heading1"/>
        <w:jc w:val="left"/>
        <w:rPr>
          <w:color w:val="EA4E4E" w:themeColor="accent1"/>
          <w:sz w:val="44"/>
          <w:szCs w:val="24"/>
          <w:lang w:val="en"/>
        </w:rPr>
      </w:pPr>
      <w:r w:rsidRPr="002D69ED">
        <w:rPr>
          <w:noProof/>
          <w:color w:val="EA4E4E" w:themeColor="accent1"/>
          <w:sz w:val="44"/>
          <w:szCs w:val="24"/>
          <w:lang w:val="en"/>
        </w:rPr>
        <w:lastRenderedPageBreak/>
        <mc:AlternateContent>
          <mc:Choice Requires="wpg">
            <w:drawing>
              <wp:anchor distT="0" distB="0" distL="457200" distR="457200" simplePos="0" relativeHeight="251658262" behindDoc="0" locked="0" layoutInCell="1" allowOverlap="1" wp14:anchorId="0A99D429" wp14:editId="7A3D1B4C">
                <wp:simplePos x="0" y="0"/>
                <wp:positionH relativeFrom="page">
                  <wp:posOffset>2278966</wp:posOffset>
                </wp:positionH>
                <wp:positionV relativeFrom="page">
                  <wp:posOffset>218049</wp:posOffset>
                </wp:positionV>
                <wp:extent cx="5481320" cy="9381490"/>
                <wp:effectExtent l="0" t="0" r="0" b="0"/>
                <wp:wrapSquare wrapText="bothSides"/>
                <wp:docPr id="186" name="Group 186"/>
                <wp:cNvGraphicFramePr/>
                <a:graphic xmlns:a="http://schemas.openxmlformats.org/drawingml/2006/main">
                  <a:graphicData uri="http://schemas.microsoft.com/office/word/2010/wordprocessingGroup">
                    <wpg:wgp>
                      <wpg:cNvGrpSpPr/>
                      <wpg:grpSpPr>
                        <a:xfrm>
                          <a:off x="0" y="0"/>
                          <a:ext cx="5481320" cy="9381490"/>
                          <a:chOff x="-2546201" y="-9144"/>
                          <a:chExt cx="5480168" cy="9381744"/>
                        </a:xfrm>
                      </wpg:grpSpPr>
                      <wps:wsp>
                        <wps:cNvPr id="187" name="Text Box 187"/>
                        <wps:cNvSpPr txBox="1"/>
                        <wps:spPr>
                          <a:xfrm>
                            <a:off x="-2546201" y="83007"/>
                            <a:ext cx="4477829" cy="3431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0A26B" w14:textId="12F7A36D" w:rsidR="006225D6" w:rsidRDefault="006225D6" w:rsidP="006225D6">
                              <w:pPr>
                                <w:spacing w:line="360" w:lineRule="auto"/>
                              </w:pPr>
                              <w:r>
                                <w:t>As shown, VRF A and VRF C can access VRF B but not each other. This prevents them from sharing otherwise confidential data with each other. In this diagram, both A and B are importing information from VRF B but not exporting information (that would inadvertently cause A to share with C and vice versa). It could also be done in reverse, where VRF B would be configured to import from VRF A and C. However, this is not scalable as for a lot of VRFs connected to VRF B, there would have to be an equally large number of import statements on one VRF.</w:t>
                              </w:r>
                            </w:p>
                            <w:p w14:paraId="162422B0" w14:textId="39991069" w:rsidR="006225D6" w:rsidRPr="00233DE9" w:rsidRDefault="006225D6" w:rsidP="006225D6">
                              <w:pPr>
                                <w:pStyle w:val="Heading4"/>
                                <w:rPr>
                                  <w:rStyle w:val="Strong"/>
                                  <w:b w:val="0"/>
                                  <w:bCs w:val="0"/>
                                  <w:sz w:val="28"/>
                                  <w:szCs w:val="28"/>
                                </w:rPr>
                              </w:pPr>
                              <w:r w:rsidRPr="00233DE9">
                                <w:rPr>
                                  <w:rStyle w:val="Strong"/>
                                  <w:b w:val="0"/>
                                  <w:bCs w:val="0"/>
                                  <w:sz w:val="28"/>
                                  <w:szCs w:val="28"/>
                                </w:rPr>
                                <w:t xml:space="preserve">To Summarize, VRFs </w:t>
                              </w:r>
                              <w:r w:rsidR="00233DE9" w:rsidRPr="00233DE9">
                                <w:rPr>
                                  <w:rStyle w:val="Strong"/>
                                  <w:b w:val="0"/>
                                  <w:bCs w:val="0"/>
                                  <w:sz w:val="28"/>
                                  <w:szCs w:val="28"/>
                                </w:rPr>
                                <w:t>are a cool and efficient way to subdivide a network at layer 3</w:t>
                              </w:r>
                              <w:r w:rsidRPr="00233DE9">
                                <w:rPr>
                                  <w:rStyle w:val="Strong"/>
                                  <w:b w:val="0"/>
                                  <w:bCs w:val="0"/>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9144"/>
                            <a:ext cx="914667" cy="9381744"/>
                            <a:chOff x="0" y="-9144"/>
                            <a:chExt cx="914667" cy="9381744"/>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12059" y="-9144"/>
                              <a:ext cx="685678" cy="9372600"/>
                              <a:chOff x="12061" y="-9144"/>
                              <a:chExt cx="685800"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rgbClr val="A66B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2061" y="-9144"/>
                                <a:ext cx="685800" cy="93726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0A99D429" id="Group 186" o:spid="_x0000_s1042" style="position:absolute;margin-left:179.45pt;margin-top:17.15pt;width:431.6pt;height:738.7pt;z-index:251658262;mso-wrap-distance-left:36pt;mso-wrap-distance-right:36pt;mso-position-horizontal-relative:page;mso-position-vertical-relative:page;mso-width-relative:margin" coordorigin="-25462,-91" coordsize="54801,93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">
                <v:shapetype id="_x0000_t202" coordsize="21600,21600" o:spt="202" path="m,l,21600r21600,l21600,xe">
                  <v:stroke joinstyle="miter"/>
                  <v:path gradientshapeok="t" o:connecttype="rect"/>
                </v:shapetype>
                <v:shape id="Text Box 187" o:spid="_x0000_s1043" type="#_x0000_t202" style="position:absolute;left:-25462;top:830;width:44778;height:3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72B0A26B" w14:textId="12F7A36D" w:rsidR="006225D6" w:rsidRDefault="006225D6" w:rsidP="006225D6">
                        <w:pPr>
                          <w:spacing w:line="360" w:lineRule="auto"/>
                        </w:pPr>
                        <w:r>
                          <w:t>As shown, VRF A and VRF C can access VRF B but not each other. This prevents them from sharing otherwise confidential data with each other. In this diagram, both A and B are importing information from VRF B but not exporting information (that would inadvertently cause A to share with C and vice versa). It could also be done in reverse, where VRF B would be configured to import from VRF A and C. However, this is not scalable as for a lot of VRFs connected to VRF B, there would have to be an equally large number of import statements on one VRF.</w:t>
                        </w:r>
                      </w:p>
                      <w:p w14:paraId="162422B0" w14:textId="39991069" w:rsidR="006225D6" w:rsidRPr="00233DE9" w:rsidRDefault="006225D6" w:rsidP="006225D6">
                        <w:pPr>
                          <w:pStyle w:val="Heading4"/>
                          <w:rPr>
                            <w:rStyle w:val="Strong"/>
                            <w:b w:val="0"/>
                            <w:bCs w:val="0"/>
                            <w:sz w:val="28"/>
                            <w:szCs w:val="28"/>
                          </w:rPr>
                        </w:pPr>
                        <w:r w:rsidRPr="00233DE9">
                          <w:rPr>
                            <w:rStyle w:val="Strong"/>
                            <w:b w:val="0"/>
                            <w:bCs w:val="0"/>
                            <w:sz w:val="28"/>
                            <w:szCs w:val="28"/>
                          </w:rPr>
                          <w:t xml:space="preserve">To Summarize, VRFs </w:t>
                        </w:r>
                        <w:r w:rsidR="00233DE9" w:rsidRPr="00233DE9">
                          <w:rPr>
                            <w:rStyle w:val="Strong"/>
                            <w:b w:val="0"/>
                            <w:bCs w:val="0"/>
                            <w:sz w:val="28"/>
                            <w:szCs w:val="28"/>
                          </w:rPr>
                          <w:t>are a cool and efficient way to subdivide a network at layer 3</w:t>
                        </w:r>
                        <w:r w:rsidRPr="00233DE9">
                          <w:rPr>
                            <w:rStyle w:val="Strong"/>
                            <w:b w:val="0"/>
                            <w:bCs w:val="0"/>
                            <w:sz w:val="28"/>
                            <w:szCs w:val="28"/>
                          </w:rPr>
                          <w:t>.</w:t>
                        </w:r>
                      </w:p>
                    </w:txbxContent>
                  </v:textbox>
                </v:shape>
                <v:group id="Group 188" o:spid="_x0000_s1044" style="position:absolute;left:20193;top:-91;width:9146;height:93817" coordorigin=",-91" coordsize="9146,9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45"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46" style="position:absolute;left:120;top:-91;width:6857;height:93725" coordorigin="120,-91"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47"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" path="m,l667679,r,9363456l,9363456,219021,5372097,,xe" fillcolor="#a66bd3" stroked="f" strokeweight="1pt">
                      <v:stroke joinstyle="miter"/>
                      <v:path arrowok="t" o:connecttype="custom" o:connectlocs="0,0;667512,0;667512,9363456;0,9363456;218966,5372097;0,0" o:connectangles="0,0,0,0,0,0"/>
                    </v:shape>
                    <v:rect id="Rectangle 192" o:spid="_x0000_s1048" style="position:absolute;left:120;top:-91;width:6858;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9" o:title="" recolor="t" rotate="t" type="frame"/>
                    </v:rect>
                  </v:group>
                </v:group>
                <w10:wrap type="square" anchorx="page" anchory="page"/>
              </v:group>
            </w:pict>
          </mc:Fallback>
        </mc:AlternateContent>
      </w:r>
      <w:r w:rsidR="002A59DA" w:rsidRPr="002A59DA">
        <w:rPr>
          <w:noProof/>
          <w:color w:val="EA4E4E" w:themeColor="accent1"/>
          <w:sz w:val="44"/>
          <w:szCs w:val="24"/>
          <w:lang w:val="en"/>
        </w:rPr>
        <mc:AlternateContent>
          <mc:Choice Requires="wps">
            <w:drawing>
              <wp:anchor distT="0" distB="0" distL="114300" distR="114300" simplePos="0" relativeHeight="251720789" behindDoc="0" locked="0" layoutInCell="1" allowOverlap="1" wp14:anchorId="730675F7" wp14:editId="4475225C">
                <wp:simplePos x="0" y="0"/>
                <wp:positionH relativeFrom="margin">
                  <wp:align>left</wp:align>
                </wp:positionH>
                <wp:positionV relativeFrom="paragraph">
                  <wp:posOffset>-213119</wp:posOffset>
                </wp:positionV>
                <wp:extent cx="1270416" cy="494145"/>
                <wp:effectExtent l="0" t="0" r="25400" b="20320"/>
                <wp:wrapNone/>
                <wp:docPr id="79" name="Oval 79"/>
                <wp:cNvGraphicFramePr/>
                <a:graphic xmlns:a="http://schemas.openxmlformats.org/drawingml/2006/main">
                  <a:graphicData uri="http://schemas.microsoft.com/office/word/2010/wordprocessingShape">
                    <wps:wsp>
                      <wps:cNvSpPr/>
                      <wps:spPr>
                        <a:xfrm>
                          <a:off x="0" y="0"/>
                          <a:ext cx="1270416" cy="49414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D5DDF" w14:textId="77777777" w:rsidR="002A59DA" w:rsidRDefault="002A59DA" w:rsidP="002A59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0675F7" id="Oval 79" o:spid="_x0000_s1049" style="position:absolute;margin-left:0;margin-top:-16.8pt;width:100.05pt;height:38.9pt;z-index:25172078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" filled="f" strokecolor="#7030a0" strokeweight="1pt">
                <v:stroke joinstyle="miter"/>
                <v:textbox>
                  <w:txbxContent>
                    <w:p w14:paraId="7F9D5DDF" w14:textId="77777777" w:rsidR="002A59DA" w:rsidRDefault="002A59DA" w:rsidP="002A59DA">
                      <w:pPr>
                        <w:jc w:val="center"/>
                      </w:pPr>
                    </w:p>
                  </w:txbxContent>
                </v:textbox>
                <w10:wrap anchorx="margin"/>
              </v:oval>
            </w:pict>
          </mc:Fallback>
        </mc:AlternateContent>
      </w:r>
    </w:p>
    <w:p w14:paraId="0271E72B" w14:textId="3760993C" w:rsidR="002D69ED" w:rsidRDefault="00461085" w:rsidP="000E785C">
      <w:pPr>
        <w:pStyle w:val="Heading1"/>
        <w:jc w:val="left"/>
      </w:pPr>
      <w:r>
        <w:rPr>
          <w:noProof/>
        </w:rPr>
        <mc:AlternateContent>
          <mc:Choice Requires="wps">
            <w:drawing>
              <wp:anchor distT="45720" distB="45720" distL="114300" distR="114300" simplePos="0" relativeHeight="251732053" behindDoc="0" locked="0" layoutInCell="1" allowOverlap="1" wp14:anchorId="005251C9" wp14:editId="0CCA1E39">
                <wp:simplePos x="0" y="0"/>
                <wp:positionH relativeFrom="column">
                  <wp:posOffset>1033780</wp:posOffset>
                </wp:positionH>
                <wp:positionV relativeFrom="paragraph">
                  <wp:posOffset>83820</wp:posOffset>
                </wp:positionV>
                <wp:extent cx="612775" cy="302260"/>
                <wp:effectExtent l="0" t="0" r="15875" b="2159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302260"/>
                        </a:xfrm>
                        <a:prstGeom prst="rect">
                          <a:avLst/>
                        </a:prstGeom>
                        <a:solidFill>
                          <a:srgbClr val="FFFFFF"/>
                        </a:solidFill>
                        <a:ln w="9525">
                          <a:solidFill>
                            <a:srgbClr val="000000"/>
                          </a:solidFill>
                          <a:miter lim="800000"/>
                          <a:headEnd/>
                          <a:tailEnd/>
                        </a:ln>
                      </wps:spPr>
                      <wps:txbx>
                        <w:txbxContent>
                          <w:p w14:paraId="65409924" w14:textId="1825A42D" w:rsidR="00461085" w:rsidRDefault="00461085" w:rsidP="00461085">
                            <w:pPr>
                              <w:rPr>
                                <w:sz w:val="12"/>
                                <w:szCs w:val="12"/>
                              </w:rPr>
                            </w:pPr>
                            <w:r w:rsidRPr="00461085">
                              <w:rPr>
                                <w:sz w:val="12"/>
                                <w:szCs w:val="12"/>
                              </w:rPr>
                              <w:t>RT import B</w:t>
                            </w:r>
                          </w:p>
                          <w:p w14:paraId="77181FBF" w14:textId="67A51F9C" w:rsidR="006225D6" w:rsidRPr="00461085" w:rsidRDefault="006225D6" w:rsidP="00461085">
                            <w:pPr>
                              <w:rPr>
                                <w:sz w:val="12"/>
                                <w:szCs w:val="12"/>
                              </w:rPr>
                            </w:pPr>
                            <w:r>
                              <w:rPr>
                                <w:sz w:val="12"/>
                                <w:szCs w:val="12"/>
                              </w:rPr>
                              <w:t>RT both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251C9" id="Text Box 2" o:spid="_x0000_s1050" type="#_x0000_t202" style="position:absolute;margin-left:81.4pt;margin-top:6.6pt;width:48.25pt;height:23.8pt;z-index:2517320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UJg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">
                <v:textbox>
                  <w:txbxContent>
                    <w:p w14:paraId="65409924" w14:textId="1825A42D" w:rsidR="00461085" w:rsidRDefault="00461085" w:rsidP="00461085">
                      <w:pPr>
                        <w:rPr>
                          <w:sz w:val="12"/>
                          <w:szCs w:val="12"/>
                        </w:rPr>
                      </w:pPr>
                      <w:r w:rsidRPr="00461085">
                        <w:rPr>
                          <w:sz w:val="12"/>
                          <w:szCs w:val="12"/>
                        </w:rPr>
                        <w:t>RT import B</w:t>
                      </w:r>
                    </w:p>
                    <w:p w14:paraId="77181FBF" w14:textId="67A51F9C" w:rsidR="006225D6" w:rsidRPr="00461085" w:rsidRDefault="006225D6" w:rsidP="00461085">
                      <w:pPr>
                        <w:rPr>
                          <w:sz w:val="12"/>
                          <w:szCs w:val="12"/>
                        </w:rPr>
                      </w:pPr>
                      <w:r>
                        <w:rPr>
                          <w:sz w:val="12"/>
                          <w:szCs w:val="12"/>
                        </w:rPr>
                        <w:t>RT both A</w:t>
                      </w:r>
                    </w:p>
                  </w:txbxContent>
                </v:textbox>
                <w10:wrap type="square"/>
              </v:shape>
            </w:pict>
          </mc:Fallback>
        </mc:AlternateContent>
      </w:r>
      <w:r w:rsidR="000E785C" w:rsidRPr="00BA6EC6">
        <w:rPr>
          <w:rFonts w:ascii="Rockwell" w:eastAsia="Times New Roman" w:hAnsi="Rockwell" w:cs="Calibri"/>
          <w:noProof/>
        </w:rPr>
        <mc:AlternateContent>
          <mc:Choice Requires="wps">
            <w:drawing>
              <wp:anchor distT="0" distB="0" distL="114300" distR="114300" simplePos="0" relativeHeight="251723861" behindDoc="0" locked="0" layoutInCell="1" allowOverlap="1" wp14:anchorId="17472B4C" wp14:editId="3890D56E">
                <wp:simplePos x="0" y="0"/>
                <wp:positionH relativeFrom="column">
                  <wp:posOffset>433025</wp:posOffset>
                </wp:positionH>
                <wp:positionV relativeFrom="paragraph">
                  <wp:posOffset>286555</wp:posOffset>
                </wp:positionV>
                <wp:extent cx="7955" cy="392312"/>
                <wp:effectExtent l="19050" t="19050" r="30480" b="27305"/>
                <wp:wrapNone/>
                <wp:docPr id="81" name="Straight Connector 81"/>
                <wp:cNvGraphicFramePr/>
                <a:graphic xmlns:a="http://schemas.openxmlformats.org/drawingml/2006/main">
                  <a:graphicData uri="http://schemas.microsoft.com/office/word/2010/wordprocessingShape">
                    <wps:wsp>
                      <wps:cNvCnPr/>
                      <wps:spPr>
                        <a:xfrm>
                          <a:off x="0" y="0"/>
                          <a:ext cx="7955" cy="392312"/>
                        </a:xfrm>
                        <a:prstGeom prst="line">
                          <a:avLst/>
                        </a:prstGeom>
                        <a:ln w="38100">
                          <a:gradFill>
                            <a:gsLst>
                              <a:gs pos="0">
                                <a:srgbClr val="CDACE6"/>
                              </a:gs>
                              <a:gs pos="95000">
                                <a:srgbClr val="A66BD3"/>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3C09A" id="Straight Connector 81" o:spid="_x0000_s1026" style="position:absolute;z-index:2517238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pt,22.55pt" to="34.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" strokeweight="3pt">
                <v:stroke joinstyle="miter"/>
              </v:line>
            </w:pict>
          </mc:Fallback>
        </mc:AlternateContent>
      </w:r>
      <w:r w:rsidR="002A59DA" w:rsidRPr="002A59DA">
        <w:rPr>
          <w:noProof/>
          <w:color w:val="EA4E4E" w:themeColor="accent1"/>
          <w:sz w:val="44"/>
          <w:szCs w:val="24"/>
          <w:lang w:val="en"/>
        </w:rPr>
        <mc:AlternateContent>
          <mc:Choice Requires="wps">
            <w:drawing>
              <wp:anchor distT="0" distB="0" distL="114300" distR="114300" simplePos="0" relativeHeight="251719765" behindDoc="0" locked="0" layoutInCell="1" allowOverlap="1" wp14:anchorId="7FBFBB36" wp14:editId="655A1C14">
                <wp:simplePos x="0" y="0"/>
                <wp:positionH relativeFrom="column">
                  <wp:posOffset>260524</wp:posOffset>
                </wp:positionH>
                <wp:positionV relativeFrom="paragraph">
                  <wp:posOffset>4559</wp:posOffset>
                </wp:positionV>
                <wp:extent cx="743585" cy="339090"/>
                <wp:effectExtent l="0" t="0" r="0" b="3810"/>
                <wp:wrapNone/>
                <wp:docPr id="65" name="Oval 65"/>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CDACE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53F2FC" w14:textId="3BCCEFBB" w:rsidR="002A59DA" w:rsidRDefault="00EF155F" w:rsidP="002A59DA">
                            <w:pPr>
                              <w:jc w:val="center"/>
                            </w:pPr>
                            <w:r w:rsidRPr="00EF155F">
                              <w:rPr>
                                <w:sz w:val="18"/>
                                <w:szCs w:val="18"/>
                              </w:rPr>
                              <w:t>VRF</w:t>
                            </w:r>
                            <w:r>
                              <w:rPr>
                                <w:sz w:val="18"/>
                                <w:szCs w:val="18"/>
                              </w:rPr>
                              <w:t xml:space="preserve"> </w:t>
                            </w:r>
                            <w:r w:rsidRPr="00EF155F">
                              <w:rPr>
                                <w:sz w:val="18"/>
                                <w:szCs w:val="1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FBB36" id="Oval 65" o:spid="_x0000_s1051" style="position:absolute;margin-left:20.5pt;margin-top:.35pt;width:58.55pt;height:26.7pt;z-index:2517197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" fillcolor="#cdace6" stroked="f" strokeweight="1pt">
                <v:stroke joinstyle="miter"/>
                <v:textbox>
                  <w:txbxContent>
                    <w:p w14:paraId="1053F2FC" w14:textId="3BCCEFBB" w:rsidR="002A59DA" w:rsidRDefault="00EF155F" w:rsidP="002A59DA">
                      <w:pPr>
                        <w:jc w:val="center"/>
                      </w:pPr>
                      <w:r w:rsidRPr="00EF155F">
                        <w:rPr>
                          <w:sz w:val="18"/>
                          <w:szCs w:val="18"/>
                        </w:rPr>
                        <w:t>VRF</w:t>
                      </w:r>
                      <w:r>
                        <w:rPr>
                          <w:sz w:val="18"/>
                          <w:szCs w:val="18"/>
                        </w:rPr>
                        <w:t xml:space="preserve"> </w:t>
                      </w:r>
                      <w:r w:rsidRPr="00EF155F">
                        <w:rPr>
                          <w:sz w:val="18"/>
                          <w:szCs w:val="18"/>
                        </w:rPr>
                        <w:t>A</w:t>
                      </w:r>
                    </w:p>
                  </w:txbxContent>
                </v:textbox>
              </v:oval>
            </w:pict>
          </mc:Fallback>
        </mc:AlternateContent>
      </w:r>
    </w:p>
    <w:p w14:paraId="7F0EA4EA" w14:textId="7347F9F6" w:rsidR="00B7242A" w:rsidRDefault="006225D6" w:rsidP="00591421">
      <w:pPr>
        <w:pStyle w:val="Heading1"/>
        <w:jc w:val="left"/>
      </w:pPr>
      <w:r>
        <w:rPr>
          <w:noProof/>
        </w:rPr>
        <mc:AlternateContent>
          <mc:Choice Requires="wps">
            <w:drawing>
              <wp:anchor distT="45720" distB="45720" distL="114300" distR="114300" simplePos="0" relativeHeight="251795541" behindDoc="0" locked="0" layoutInCell="1" allowOverlap="1" wp14:anchorId="28E74519" wp14:editId="4EBEDC8D">
                <wp:simplePos x="0" y="0"/>
                <wp:positionH relativeFrom="column">
                  <wp:posOffset>1054735</wp:posOffset>
                </wp:positionH>
                <wp:positionV relativeFrom="paragraph">
                  <wp:posOffset>307682</wp:posOffset>
                </wp:positionV>
                <wp:extent cx="612775" cy="182880"/>
                <wp:effectExtent l="0" t="0" r="15875" b="26670"/>
                <wp:wrapSquare wrapText="bothSides"/>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182880"/>
                        </a:xfrm>
                        <a:prstGeom prst="rect">
                          <a:avLst/>
                        </a:prstGeom>
                        <a:solidFill>
                          <a:srgbClr val="FFFFFF"/>
                        </a:solidFill>
                        <a:ln w="9525">
                          <a:solidFill>
                            <a:srgbClr val="000000"/>
                          </a:solidFill>
                          <a:miter lim="800000"/>
                          <a:headEnd/>
                          <a:tailEnd/>
                        </a:ln>
                      </wps:spPr>
                      <wps:txbx>
                        <w:txbxContent>
                          <w:p w14:paraId="427A6524" w14:textId="63829060" w:rsidR="006225D6" w:rsidRPr="00461085" w:rsidRDefault="006225D6" w:rsidP="006225D6">
                            <w:pPr>
                              <w:rPr>
                                <w:sz w:val="12"/>
                                <w:szCs w:val="12"/>
                              </w:rPr>
                            </w:pPr>
                            <w:r>
                              <w:rPr>
                                <w:sz w:val="12"/>
                                <w:szCs w:val="12"/>
                              </w:rPr>
                              <w:t>RT both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4519" id="_x0000_s1052" type="#_x0000_t202" style="position:absolute;margin-left:83.05pt;margin-top:24.25pt;width:48.25pt;height:14.4pt;z-index:2517955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8nJwIAAE0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">
                <v:textbox>
                  <w:txbxContent>
                    <w:p w14:paraId="427A6524" w14:textId="63829060" w:rsidR="006225D6" w:rsidRPr="00461085" w:rsidRDefault="006225D6" w:rsidP="006225D6">
                      <w:pPr>
                        <w:rPr>
                          <w:sz w:val="12"/>
                          <w:szCs w:val="12"/>
                        </w:rPr>
                      </w:pPr>
                      <w:r>
                        <w:rPr>
                          <w:sz w:val="12"/>
                          <w:szCs w:val="12"/>
                        </w:rPr>
                        <w:t>RT both B</w:t>
                      </w:r>
                    </w:p>
                  </w:txbxContent>
                </v:textbox>
                <w10:wrap type="square"/>
              </v:shape>
            </w:pict>
          </mc:Fallback>
        </mc:AlternateContent>
      </w:r>
      <w:r w:rsidR="002A59DA" w:rsidRPr="002A59DA">
        <w:rPr>
          <w:noProof/>
          <w:color w:val="EA4E4E" w:themeColor="accent1"/>
          <w:sz w:val="44"/>
          <w:szCs w:val="24"/>
          <w:lang w:val="en"/>
        </w:rPr>
        <mc:AlternateContent>
          <mc:Choice Requires="wps">
            <w:drawing>
              <wp:anchor distT="0" distB="0" distL="114300" distR="114300" simplePos="0" relativeHeight="251718741" behindDoc="0" locked="0" layoutInCell="1" allowOverlap="1" wp14:anchorId="3F369919" wp14:editId="672A9941">
                <wp:simplePos x="0" y="0"/>
                <wp:positionH relativeFrom="column">
                  <wp:posOffset>272963</wp:posOffset>
                </wp:positionH>
                <wp:positionV relativeFrom="paragraph">
                  <wp:posOffset>222293</wp:posOffset>
                </wp:positionV>
                <wp:extent cx="743585" cy="339090"/>
                <wp:effectExtent l="0" t="0" r="0" b="3810"/>
                <wp:wrapNone/>
                <wp:docPr id="60" name="Oval 60"/>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A66BD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1E3D4E" w14:textId="2E600A17" w:rsidR="000E785C" w:rsidRDefault="000E785C" w:rsidP="000E785C">
                            <w:pPr>
                              <w:jc w:val="center"/>
                            </w:pPr>
                            <w:r w:rsidRPr="00EF155F">
                              <w:rPr>
                                <w:sz w:val="18"/>
                                <w:szCs w:val="18"/>
                              </w:rPr>
                              <w:t>VRF</w:t>
                            </w:r>
                            <w:r>
                              <w:rPr>
                                <w:sz w:val="18"/>
                                <w:szCs w:val="18"/>
                              </w:rPr>
                              <w:t xml:space="preserve"> B</w:t>
                            </w:r>
                          </w:p>
                          <w:p w14:paraId="165D3200" w14:textId="2DE52BD7" w:rsidR="002A59DA" w:rsidRDefault="002A59DA" w:rsidP="002A59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69919" id="Oval 60" o:spid="_x0000_s1053" style="position:absolute;margin-left:21.5pt;margin-top:17.5pt;width:58.55pt;height:26.7pt;z-index:2517187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" fillcolor="#a66bd3" stroked="f" strokeweight="1pt">
                <v:stroke joinstyle="miter"/>
                <v:textbox>
                  <w:txbxContent>
                    <w:p w14:paraId="681E3D4E" w14:textId="2E600A17" w:rsidR="000E785C" w:rsidRDefault="000E785C" w:rsidP="000E785C">
                      <w:pPr>
                        <w:jc w:val="center"/>
                      </w:pPr>
                      <w:r w:rsidRPr="00EF155F">
                        <w:rPr>
                          <w:sz w:val="18"/>
                          <w:szCs w:val="18"/>
                        </w:rPr>
                        <w:t>VRF</w:t>
                      </w:r>
                      <w:r>
                        <w:rPr>
                          <w:sz w:val="18"/>
                          <w:szCs w:val="18"/>
                        </w:rPr>
                        <w:t xml:space="preserve"> B</w:t>
                      </w:r>
                    </w:p>
                    <w:p w14:paraId="165D3200" w14:textId="2DE52BD7" w:rsidR="002A59DA" w:rsidRDefault="002A59DA" w:rsidP="002A59DA">
                      <w:pPr>
                        <w:jc w:val="center"/>
                      </w:pPr>
                    </w:p>
                  </w:txbxContent>
                </v:textbox>
              </v:oval>
            </w:pict>
          </mc:Fallback>
        </mc:AlternateContent>
      </w:r>
    </w:p>
    <w:p w14:paraId="6FD9B0E5" w14:textId="1BB1138E" w:rsidR="00B7242A" w:rsidRPr="00F71D2E" w:rsidRDefault="000E785C" w:rsidP="002A59DA">
      <w:r w:rsidRPr="00BA6EC6">
        <w:rPr>
          <w:rFonts w:ascii="Rockwell" w:eastAsia="Times New Roman" w:hAnsi="Rockwell" w:cs="Calibri"/>
          <w:noProof/>
        </w:rPr>
        <mc:AlternateContent>
          <mc:Choice Requires="wps">
            <w:drawing>
              <wp:anchor distT="0" distB="0" distL="114300" distR="114300" simplePos="0" relativeHeight="251725909" behindDoc="0" locked="0" layoutInCell="1" allowOverlap="1" wp14:anchorId="64C59CAD" wp14:editId="36F33E3E">
                <wp:simplePos x="0" y="0"/>
                <wp:positionH relativeFrom="column">
                  <wp:posOffset>788863</wp:posOffset>
                </wp:positionH>
                <wp:positionV relativeFrom="paragraph">
                  <wp:posOffset>133428</wp:posOffset>
                </wp:positionV>
                <wp:extent cx="4713" cy="378208"/>
                <wp:effectExtent l="19050" t="19050" r="33655" b="22225"/>
                <wp:wrapNone/>
                <wp:docPr id="82" name="Straight Connector 82"/>
                <wp:cNvGraphicFramePr/>
                <a:graphic xmlns:a="http://schemas.openxmlformats.org/drawingml/2006/main">
                  <a:graphicData uri="http://schemas.microsoft.com/office/word/2010/wordprocessingShape">
                    <wps:wsp>
                      <wps:cNvCnPr/>
                      <wps:spPr>
                        <a:xfrm>
                          <a:off x="0" y="0"/>
                          <a:ext cx="4713" cy="378208"/>
                        </a:xfrm>
                        <a:prstGeom prst="line">
                          <a:avLst/>
                        </a:prstGeom>
                        <a:ln w="38100">
                          <a:gradFill>
                            <a:gsLst>
                              <a:gs pos="0">
                                <a:srgbClr val="A66BD3"/>
                              </a:gs>
                              <a:gs pos="100000">
                                <a:srgbClr val="7030A0"/>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FBE03" id="Straight Connector 82" o:spid="_x0000_s1026" style="position:absolute;z-index:2517259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1pt,10.5pt" to="62.4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" strokeweight="3pt">
                <v:stroke joinstyle="miter"/>
              </v:line>
            </w:pict>
          </mc:Fallback>
        </mc:AlternateContent>
      </w:r>
    </w:p>
    <w:p w14:paraId="0D644631" w14:textId="18D70438" w:rsidR="00B7242A" w:rsidRPr="00F71D2E" w:rsidRDefault="00190E0D" w:rsidP="00B7242A">
      <w:pPr>
        <w:rPr>
          <w:rFonts w:ascii="Rockwell" w:eastAsia="Rockwell" w:hAnsi="Rockwell" w:cs="Times New Roman"/>
        </w:rPr>
      </w:pPr>
      <w:r>
        <w:rPr>
          <w:noProof/>
        </w:rPr>
        <mc:AlternateContent>
          <mc:Choice Requires="wps">
            <w:drawing>
              <wp:anchor distT="0" distB="0" distL="114300" distR="114300" simplePos="0" relativeHeight="251654142" behindDoc="0" locked="0" layoutInCell="1" allowOverlap="1" wp14:anchorId="517D2FE9" wp14:editId="05B1ADD5">
                <wp:simplePos x="0" y="0"/>
                <wp:positionH relativeFrom="page">
                  <wp:posOffset>398417</wp:posOffset>
                </wp:positionH>
                <wp:positionV relativeFrom="paragraph">
                  <wp:posOffset>1470388</wp:posOffset>
                </wp:positionV>
                <wp:extent cx="1018903" cy="966651"/>
                <wp:effectExtent l="0" t="0" r="0" b="5080"/>
                <wp:wrapNone/>
                <wp:docPr id="134" name="Oval 134"/>
                <wp:cNvGraphicFramePr/>
                <a:graphic xmlns:a="http://schemas.openxmlformats.org/drawingml/2006/main">
                  <a:graphicData uri="http://schemas.microsoft.com/office/word/2010/wordprocessingShape">
                    <wps:wsp>
                      <wps:cNvSpPr/>
                      <wps:spPr>
                        <a:xfrm>
                          <a:off x="0" y="0"/>
                          <a:ext cx="1018903" cy="966651"/>
                        </a:xfrm>
                        <a:prstGeom prst="ellipse">
                          <a:avLst/>
                        </a:prstGeom>
                        <a:gradFill flip="none" rotWithShape="1">
                          <a:gsLst>
                            <a:gs pos="0">
                              <a:srgbClr val="7030A0">
                                <a:shade val="30000"/>
                                <a:satMod val="115000"/>
                              </a:srgbClr>
                            </a:gs>
                            <a:gs pos="34000">
                              <a:srgbClr val="7030A0">
                                <a:shade val="67500"/>
                                <a:satMod val="115000"/>
                              </a:srgbClr>
                            </a:gs>
                            <a:gs pos="100000">
                              <a:srgbClr val="DCC4EE"/>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98FF78" id="Oval 134" o:spid="_x0000_s1026" style="position:absolute;margin-left:31.35pt;margin-top:115.8pt;width:80.25pt;height:76.1pt;z-index:25165414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" fillcolor="#3f1260" stroked="f" strokeweight="1pt">
                <v:fill color2="#dcc4ee" rotate="t" colors="0 #3f1260;22282f #5e1f8d;1 #dcc4ee" focus="100%" type="gradient"/>
                <v:stroke joinstyle="miter"/>
                <w10:wrap anchorx="page"/>
              </v:oval>
            </w:pict>
          </mc:Fallback>
        </mc:AlternateContent>
      </w:r>
      <w:r w:rsidR="008B61E8">
        <w:rPr>
          <w:noProof/>
        </w:rPr>
        <mc:AlternateContent>
          <mc:Choice Requires="wps">
            <w:drawing>
              <wp:anchor distT="45720" distB="45720" distL="114300" distR="114300" simplePos="0" relativeHeight="251658269" behindDoc="0" locked="0" layoutInCell="1" allowOverlap="1" wp14:anchorId="6D580642" wp14:editId="1904898B">
                <wp:simplePos x="0" y="0"/>
                <wp:positionH relativeFrom="margin">
                  <wp:posOffset>-229151</wp:posOffset>
                </wp:positionH>
                <wp:positionV relativeFrom="paragraph">
                  <wp:posOffset>1837364</wp:posOffset>
                </wp:positionV>
                <wp:extent cx="6736715" cy="4034274"/>
                <wp:effectExtent l="0" t="0" r="6985" b="44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715" cy="4034274"/>
                        </a:xfrm>
                        <a:custGeom>
                          <a:avLst/>
                          <a:gdLst>
                            <a:gd name="connsiteX0" fmla="*/ 0 w 6710680"/>
                            <a:gd name="connsiteY0" fmla="*/ 0 h 2973070"/>
                            <a:gd name="connsiteX1" fmla="*/ 6710680 w 6710680"/>
                            <a:gd name="connsiteY1" fmla="*/ 0 h 2973070"/>
                            <a:gd name="connsiteX2" fmla="*/ 6710680 w 6710680"/>
                            <a:gd name="connsiteY2" fmla="*/ 2973070 h 2973070"/>
                            <a:gd name="connsiteX3" fmla="*/ 0 w 6710680"/>
                            <a:gd name="connsiteY3" fmla="*/ 2973070 h 2973070"/>
                            <a:gd name="connsiteX4" fmla="*/ 0 w 6710680"/>
                            <a:gd name="connsiteY4" fmla="*/ 0 h 2973070"/>
                            <a:gd name="connsiteX0" fmla="*/ 222637 w 6710680"/>
                            <a:gd name="connsiteY0" fmla="*/ 39756 h 2973070"/>
                            <a:gd name="connsiteX1" fmla="*/ 6710680 w 6710680"/>
                            <a:gd name="connsiteY1" fmla="*/ 0 h 2973070"/>
                            <a:gd name="connsiteX2" fmla="*/ 6710680 w 6710680"/>
                            <a:gd name="connsiteY2" fmla="*/ 2973070 h 2973070"/>
                            <a:gd name="connsiteX3" fmla="*/ 0 w 6710680"/>
                            <a:gd name="connsiteY3" fmla="*/ 2973070 h 2973070"/>
                            <a:gd name="connsiteX4" fmla="*/ 222637 w 6710680"/>
                            <a:gd name="connsiteY4" fmla="*/ 39756 h 2973070"/>
                            <a:gd name="connsiteX0" fmla="*/ 222637 w 6710680"/>
                            <a:gd name="connsiteY0" fmla="*/ 39756 h 2973070"/>
                            <a:gd name="connsiteX1" fmla="*/ 6710680 w 6710680"/>
                            <a:gd name="connsiteY1" fmla="*/ 0 h 2973070"/>
                            <a:gd name="connsiteX2" fmla="*/ 6710680 w 6710680"/>
                            <a:gd name="connsiteY2" fmla="*/ 2973070 h 2973070"/>
                            <a:gd name="connsiteX3" fmla="*/ 0 w 6710680"/>
                            <a:gd name="connsiteY3" fmla="*/ 2973070 h 2973070"/>
                            <a:gd name="connsiteX4" fmla="*/ 222637 w 6710680"/>
                            <a:gd name="connsiteY4" fmla="*/ 39756 h 2973070"/>
                            <a:gd name="connsiteX0" fmla="*/ 177459 w 6737064"/>
                            <a:gd name="connsiteY0" fmla="*/ 87464 h 2973070"/>
                            <a:gd name="connsiteX1" fmla="*/ 6737064 w 6737064"/>
                            <a:gd name="connsiteY1" fmla="*/ 0 h 2973070"/>
                            <a:gd name="connsiteX2" fmla="*/ 6737064 w 6737064"/>
                            <a:gd name="connsiteY2" fmla="*/ 2973070 h 2973070"/>
                            <a:gd name="connsiteX3" fmla="*/ 26384 w 6737064"/>
                            <a:gd name="connsiteY3" fmla="*/ 2973070 h 2973070"/>
                            <a:gd name="connsiteX4" fmla="*/ 177459 w 6737064"/>
                            <a:gd name="connsiteY4"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1134797 w 6737064"/>
                            <a:gd name="connsiteY2" fmla="*/ 246355 h 2973070"/>
                            <a:gd name="connsiteX3" fmla="*/ 6737064 w 6737064"/>
                            <a:gd name="connsiteY3" fmla="*/ 0 h 2973070"/>
                            <a:gd name="connsiteX4" fmla="*/ 6737064 w 6737064"/>
                            <a:gd name="connsiteY4" fmla="*/ 2973070 h 2973070"/>
                            <a:gd name="connsiteX5" fmla="*/ 26384 w 6737064"/>
                            <a:gd name="connsiteY5" fmla="*/ 2973070 h 2973070"/>
                            <a:gd name="connsiteX6" fmla="*/ 177459 w 6737064"/>
                            <a:gd name="connsiteY6" fmla="*/ 87464 h 2973070"/>
                            <a:gd name="connsiteX0" fmla="*/ 177459 w 6737064"/>
                            <a:gd name="connsiteY0" fmla="*/ 72188 h 2957794"/>
                            <a:gd name="connsiteX1" fmla="*/ 795172 w 6737064"/>
                            <a:gd name="connsiteY1" fmla="*/ 626 h 2957794"/>
                            <a:gd name="connsiteX2" fmla="*/ 1134797 w 6737064"/>
                            <a:gd name="connsiteY2" fmla="*/ 231079 h 2957794"/>
                            <a:gd name="connsiteX3" fmla="*/ 6731556 w 6737064"/>
                            <a:gd name="connsiteY3" fmla="*/ 247233 h 2957794"/>
                            <a:gd name="connsiteX4" fmla="*/ 6737064 w 6737064"/>
                            <a:gd name="connsiteY4" fmla="*/ 2957794 h 2957794"/>
                            <a:gd name="connsiteX5" fmla="*/ 26384 w 6737064"/>
                            <a:gd name="connsiteY5" fmla="*/ 2957794 h 2957794"/>
                            <a:gd name="connsiteX6" fmla="*/ 177459 w 6737064"/>
                            <a:gd name="connsiteY6" fmla="*/ 72188 h 29577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737064" h="2957794">
                              <a:moveTo>
                                <a:pt x="177459" y="72188"/>
                              </a:moveTo>
                              <a:cubicBezTo>
                                <a:pt x="1008898" y="384939"/>
                                <a:pt x="480595" y="-17927"/>
                                <a:pt x="795172" y="626"/>
                              </a:cubicBezTo>
                              <a:cubicBezTo>
                                <a:pt x="867983" y="3403"/>
                                <a:pt x="1061986" y="228302"/>
                                <a:pt x="1134797" y="231079"/>
                              </a:cubicBezTo>
                              <a:lnTo>
                                <a:pt x="6731556" y="247233"/>
                              </a:lnTo>
                              <a:lnTo>
                                <a:pt x="6737064" y="2957794"/>
                              </a:lnTo>
                              <a:lnTo>
                                <a:pt x="26384" y="2957794"/>
                              </a:lnTo>
                              <a:cubicBezTo>
                                <a:pt x="100596" y="1980023"/>
                                <a:pt x="-159146" y="716004"/>
                                <a:pt x="177459" y="72188"/>
                              </a:cubicBezTo>
                              <a:close/>
                            </a:path>
                          </a:pathLst>
                        </a:custGeom>
                        <a:solidFill>
                          <a:srgbClr val="FFFFFF"/>
                        </a:solidFill>
                        <a:ln w="9525">
                          <a:noFill/>
                          <a:miter lim="800000"/>
                          <a:headEnd/>
                          <a:tailEnd/>
                        </a:ln>
                      </wps:spPr>
                      <wps:txbx>
                        <w:txbxContent>
                          <w:p w14:paraId="0A31F619" w14:textId="552F5CAA" w:rsidR="000D4D40" w:rsidRPr="00F71D2E" w:rsidRDefault="0011697F" w:rsidP="00E540DF">
                            <w:pPr>
                              <w:pStyle w:val="Heading3"/>
                              <w:rPr>
                                <w:rFonts w:eastAsia="Times New Roman"/>
                              </w:rPr>
                            </w:pPr>
                            <w:r w:rsidRPr="0011697F">
                              <w:rPr>
                                <w:rFonts w:eastAsia="Times New Roman"/>
                              </w:rPr>
                              <w:t>Lab Summary</w:t>
                            </w:r>
                            <w:r w:rsidR="005501C1">
                              <w:rPr>
                                <w:rFonts w:eastAsia="Times New Roman"/>
                              </w:rPr>
                              <w:t xml:space="preserve"> </w:t>
                            </w:r>
                          </w:p>
                          <w:p w14:paraId="1365F63F" w14:textId="6726B451" w:rsidR="00035087" w:rsidRPr="00A94E53" w:rsidRDefault="0003576E" w:rsidP="005136D4">
                            <w:pPr>
                              <w:spacing w:line="360" w:lineRule="auto"/>
                              <w:rPr>
                                <w:lang w:val="en"/>
                              </w:rPr>
                            </w:pPr>
                            <w:r>
                              <w:rPr>
                                <w:rFonts w:ascii="Rockwell" w:eastAsia="Times New Roman" w:hAnsi="Rockwell" w:cs="Calibri"/>
                                <w:sz w:val="20"/>
                                <w:szCs w:val="20"/>
                              </w:rPr>
                              <w:t xml:space="preserve">We started this lab ahead of the game: I originally was exposed to VRFs by </w:t>
                            </w:r>
                            <w:r w:rsidR="000628B1">
                              <w:rPr>
                                <w:rFonts w:ascii="Rockwell" w:eastAsia="Times New Roman" w:hAnsi="Rockwell" w:cs="Calibri"/>
                                <w:sz w:val="20"/>
                                <w:szCs w:val="20"/>
                              </w:rPr>
                              <w:t>asking about and receiving documentation about them from Advanced CCNP Tyler Chung. At the time, I still needed to finish old labs and was moving on to BGP, so I dabbled with it a bit but left it for later.</w:t>
                            </w:r>
                            <w:r w:rsidR="00E93AC4">
                              <w:rPr>
                                <w:rFonts w:ascii="Rockwell" w:eastAsia="Times New Roman" w:hAnsi="Rockwell" w:cs="Calibri"/>
                                <w:sz w:val="20"/>
                                <w:szCs w:val="20"/>
                              </w:rPr>
                              <w:t xml:space="preserve"> When I awoke from my dogmatic slumber, I proposed the idea of </w:t>
                            </w:r>
                            <w:r w:rsidR="00AA3878">
                              <w:rPr>
                                <w:rFonts w:ascii="Rockwell" w:eastAsia="Times New Roman" w:hAnsi="Rockwell" w:cs="Calibri"/>
                                <w:sz w:val="20"/>
                                <w:szCs w:val="20"/>
                              </w:rPr>
                              <w:t>a VRF lab to my trusty stooge and lab partner, Gabriel Rosas</w:t>
                            </w:r>
                            <w:r w:rsidR="00E93AC4">
                              <w:rPr>
                                <w:rFonts w:ascii="Rockwell" w:eastAsia="Times New Roman" w:hAnsi="Rockwell" w:cs="Calibri"/>
                                <w:sz w:val="20"/>
                                <w:szCs w:val="20"/>
                              </w:rPr>
                              <w:t>.</w:t>
                            </w:r>
                            <w:r w:rsidR="00AA3878">
                              <w:rPr>
                                <w:rFonts w:ascii="Rockwell" w:eastAsia="Times New Roman" w:hAnsi="Rockwell" w:cs="Calibri"/>
                                <w:sz w:val="20"/>
                                <w:szCs w:val="20"/>
                              </w:rPr>
                              <w:t xml:space="preserve"> He</w:t>
                            </w:r>
                            <w:r>
                              <w:rPr>
                                <w:rFonts w:ascii="Rockwell" w:eastAsia="Times New Roman" w:hAnsi="Rockwell" w:cs="Calibri"/>
                                <w:sz w:val="20"/>
                                <w:szCs w:val="20"/>
                              </w:rPr>
                              <w:t xml:space="preserve"> was initially very upset that this lab was nothing more than a spin-off of VLANs but for routers, but he overcame this conviction upon reading more source material, and we completed the lab in a then-record time of 2 days, using 2 routers and 2 switches rather than 4 routers. When tasked to redo the lab with 4 routers, we simply added the additional routers between the existing topology, resulting in a beast with </w:t>
                            </w:r>
                            <w:r w:rsidR="000628B1">
                              <w:rPr>
                                <w:rFonts w:ascii="Rockwell" w:eastAsia="Times New Roman" w:hAnsi="Rockwell" w:cs="Calibri"/>
                                <w:sz w:val="20"/>
                                <w:szCs w:val="20"/>
                              </w:rPr>
                              <w:t xml:space="preserve">4 routers AND </w:t>
                            </w:r>
                            <w:r>
                              <w:rPr>
                                <w:rFonts w:ascii="Rockwell" w:eastAsia="Times New Roman" w:hAnsi="Rockwell" w:cs="Calibri"/>
                                <w:sz w:val="20"/>
                                <w:szCs w:val="20"/>
                              </w:rPr>
                              <w:t xml:space="preserve">2 </w:t>
                            </w:r>
                            <w:r w:rsidR="000628B1">
                              <w:rPr>
                                <w:rFonts w:ascii="Rockwell" w:eastAsia="Times New Roman" w:hAnsi="Rockwell" w:cs="Calibri"/>
                                <w:sz w:val="20"/>
                                <w:szCs w:val="20"/>
                              </w:rPr>
                              <w:t>switches.</w:t>
                            </w:r>
                            <w:r w:rsidR="00810AEA">
                              <w:rPr>
                                <w:rFonts w:ascii="Rockwell" w:eastAsia="Times New Roman" w:hAnsi="Rockwell" w:cs="Calibri"/>
                                <w:sz w:val="20"/>
                                <w:szCs w:val="20"/>
                              </w:rPr>
                              <w:t xml:space="preserve"> The first day was mostly </w:t>
                            </w:r>
                            <w:r w:rsidR="004E2157">
                              <w:rPr>
                                <w:rFonts w:ascii="Rockwell" w:eastAsia="Times New Roman" w:hAnsi="Rockwell" w:cs="Calibri"/>
                                <w:sz w:val="20"/>
                                <w:szCs w:val="20"/>
                              </w:rPr>
                              <w:t>reading documentation and trying to derive configurations from those doc sources. T</w:t>
                            </w:r>
                            <w:r w:rsidR="00AA3878">
                              <w:rPr>
                                <w:rFonts w:ascii="Rockwell" w:eastAsia="Times New Roman" w:hAnsi="Rockwell" w:cs="Calibri"/>
                                <w:sz w:val="20"/>
                                <w:szCs w:val="20"/>
                              </w:rPr>
                              <w:t>he second day, I had prepared switch configurations that would integrate with the VRF network</w:t>
                            </w:r>
                            <w:r w:rsidR="004E2157">
                              <w:rPr>
                                <w:rFonts w:ascii="Rockwell" w:eastAsia="Times New Roman" w:hAnsi="Rockwell" w:cs="Calibri"/>
                                <w:sz w:val="20"/>
                                <w:szCs w:val="20"/>
                              </w:rPr>
                              <w:t xml:space="preserve">, and we </w:t>
                            </w:r>
                            <w:r w:rsidR="00AA3878">
                              <w:rPr>
                                <w:rFonts w:ascii="Rockwell" w:eastAsia="Times New Roman" w:hAnsi="Rockwell" w:cs="Calibri"/>
                                <w:sz w:val="20"/>
                                <w:szCs w:val="20"/>
                              </w:rPr>
                              <w:t>successfully implemented VRFs on the routers</w:t>
                            </w:r>
                            <w:r w:rsidR="004E2157">
                              <w:rPr>
                                <w:rFonts w:ascii="Rockwell" w:eastAsia="Times New Roman" w:hAnsi="Rockwell" w:cs="Calibri"/>
                                <w:sz w:val="20"/>
                                <w:szCs w:val="20"/>
                              </w:rPr>
                              <w:t xml:space="preserve">. A week or so after that, Mr. Mason assigned it to the class, and </w:t>
                            </w:r>
                            <w:r w:rsidR="00AA3878">
                              <w:rPr>
                                <w:rFonts w:ascii="Rockwell" w:eastAsia="Times New Roman" w:hAnsi="Rockwell" w:cs="Calibri"/>
                                <w:sz w:val="20"/>
                                <w:szCs w:val="20"/>
                              </w:rPr>
                              <w:t>we adapted our lab as aforementioned</w:t>
                            </w:r>
                            <w:r w:rsidR="004E2157">
                              <w:rPr>
                                <w:rFonts w:ascii="Rockwell" w:eastAsia="Times New Roman" w:hAnsi="Rockwell" w:cs="Calibri"/>
                                <w:sz w:val="20"/>
                                <w:szCs w:val="20"/>
                              </w:rPr>
                              <w:t xml:space="preserve">. Gabe was primarily responsible for the </w:t>
                            </w:r>
                            <w:r w:rsidR="00AA3878">
                              <w:rPr>
                                <w:rFonts w:ascii="Rockwell" w:eastAsia="Times New Roman" w:hAnsi="Rockwell" w:cs="Calibri"/>
                                <w:sz w:val="20"/>
                                <w:szCs w:val="20"/>
                              </w:rPr>
                              <w:t>BGP VRF while I configured the EIGRP VRF. After that, we received our sign-</w:t>
                            </w:r>
                            <w:proofErr w:type="gramStart"/>
                            <w:r w:rsidR="00AA3878">
                              <w:rPr>
                                <w:rFonts w:ascii="Rockwell" w:eastAsia="Times New Roman" w:hAnsi="Rockwell" w:cs="Calibri"/>
                                <w:sz w:val="20"/>
                                <w:szCs w:val="20"/>
                              </w:rPr>
                              <w:t>off</w:t>
                            </w:r>
                            <w:proofErr w:type="gramEnd"/>
                            <w:r w:rsidR="00AA3878">
                              <w:rPr>
                                <w:rFonts w:ascii="Rockwell" w:eastAsia="Times New Roman" w:hAnsi="Rockwell" w:cs="Calibri"/>
                                <w:sz w:val="20"/>
                                <w:szCs w:val="20"/>
                              </w:rPr>
                              <w:t xml:space="preserve"> but I wanted to go further into shared VRFs, and features of VRF I thought might be useful for MPLS as well as security.</w:t>
                            </w:r>
                            <w:r w:rsidR="00353E30">
                              <w:rPr>
                                <w:rFonts w:ascii="Rockwell" w:eastAsia="Times New Roman" w:hAnsi="Rockwell" w:cs="Calibri"/>
                                <w:sz w:val="20"/>
                                <w:szCs w:val="20"/>
                              </w:rPr>
                              <w:t xml:space="preserve"> I did this several months after the lab had been finished due to its</w:t>
                            </w:r>
                          </w:p>
                          <w:p w14:paraId="074482ED" w14:textId="2E0B7FC8" w:rsidR="00B7242A" w:rsidRDefault="00B724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80642" id="_x0000_s1054" style="position:absolute;margin-left:-18.05pt;margin-top:144.65pt;width:530.45pt;height:317.65pt;z-index:25165826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6737064,29577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" adj="-11796480,,5400" path="m177459,72188c1008898,384939,480595,-17927,795172,626v72811,2777,266814,227676,339625,230453l6731556,247233r5508,2710561l26384,2957794c100596,1980023,-159146,716004,177459,72188xe" stroked="f">
                <v:stroke joinstyle="miter"/>
                <v:formulas/>
                <v:path arrowok="t" o:connecttype="custom" o:connectlocs="177450,98461;795131,854;1134738,315179;6731207,337213;6736715,4034274;26383,4034274;177450,98461" o:connectangles="0,0,0,0,0,0,0" textboxrect="0,0,6737064,2957794"/>
                <v:textbox>
                  <w:txbxContent>
                    <w:p w14:paraId="0A31F619" w14:textId="552F5CAA" w:rsidR="000D4D40" w:rsidRPr="00F71D2E" w:rsidRDefault="0011697F" w:rsidP="00E540DF">
                      <w:pPr>
                        <w:pStyle w:val="Heading3"/>
                        <w:rPr>
                          <w:rFonts w:eastAsia="Times New Roman"/>
                        </w:rPr>
                      </w:pPr>
                      <w:r w:rsidRPr="0011697F">
                        <w:rPr>
                          <w:rFonts w:eastAsia="Times New Roman"/>
                        </w:rPr>
                        <w:t>Lab Summary</w:t>
                      </w:r>
                      <w:r w:rsidR="005501C1">
                        <w:rPr>
                          <w:rFonts w:eastAsia="Times New Roman"/>
                        </w:rPr>
                        <w:t xml:space="preserve"> </w:t>
                      </w:r>
                    </w:p>
                    <w:p w14:paraId="1365F63F" w14:textId="6726B451" w:rsidR="00035087" w:rsidRPr="00A94E53" w:rsidRDefault="0003576E" w:rsidP="005136D4">
                      <w:pPr>
                        <w:spacing w:line="360" w:lineRule="auto"/>
                        <w:rPr>
                          <w:lang w:val="en"/>
                        </w:rPr>
                      </w:pPr>
                      <w:r>
                        <w:rPr>
                          <w:rFonts w:ascii="Rockwell" w:eastAsia="Times New Roman" w:hAnsi="Rockwell" w:cs="Calibri"/>
                          <w:sz w:val="20"/>
                          <w:szCs w:val="20"/>
                        </w:rPr>
                        <w:t xml:space="preserve">We started this lab ahead of the game: I originally was exposed to VRFs by </w:t>
                      </w:r>
                      <w:r w:rsidR="000628B1">
                        <w:rPr>
                          <w:rFonts w:ascii="Rockwell" w:eastAsia="Times New Roman" w:hAnsi="Rockwell" w:cs="Calibri"/>
                          <w:sz w:val="20"/>
                          <w:szCs w:val="20"/>
                        </w:rPr>
                        <w:t>asking about and receiving documentation about them from Advanced CCNP Tyler Chung. At the time, I still needed to finish old labs and was moving on to BGP, so I dabbled with it a bit but left it for later.</w:t>
                      </w:r>
                      <w:r w:rsidR="00E93AC4">
                        <w:rPr>
                          <w:rFonts w:ascii="Rockwell" w:eastAsia="Times New Roman" w:hAnsi="Rockwell" w:cs="Calibri"/>
                          <w:sz w:val="20"/>
                          <w:szCs w:val="20"/>
                        </w:rPr>
                        <w:t xml:space="preserve"> When I awoke from my dogmatic slumber, I proposed the idea of </w:t>
                      </w:r>
                      <w:r w:rsidR="00AA3878">
                        <w:rPr>
                          <w:rFonts w:ascii="Rockwell" w:eastAsia="Times New Roman" w:hAnsi="Rockwell" w:cs="Calibri"/>
                          <w:sz w:val="20"/>
                          <w:szCs w:val="20"/>
                        </w:rPr>
                        <w:t>a VRF lab to my trusty stooge and lab partner, Gabriel Rosas</w:t>
                      </w:r>
                      <w:r w:rsidR="00E93AC4">
                        <w:rPr>
                          <w:rFonts w:ascii="Rockwell" w:eastAsia="Times New Roman" w:hAnsi="Rockwell" w:cs="Calibri"/>
                          <w:sz w:val="20"/>
                          <w:szCs w:val="20"/>
                        </w:rPr>
                        <w:t>.</w:t>
                      </w:r>
                      <w:r w:rsidR="00AA3878">
                        <w:rPr>
                          <w:rFonts w:ascii="Rockwell" w:eastAsia="Times New Roman" w:hAnsi="Rockwell" w:cs="Calibri"/>
                          <w:sz w:val="20"/>
                          <w:szCs w:val="20"/>
                        </w:rPr>
                        <w:t xml:space="preserve"> He</w:t>
                      </w:r>
                      <w:r>
                        <w:rPr>
                          <w:rFonts w:ascii="Rockwell" w:eastAsia="Times New Roman" w:hAnsi="Rockwell" w:cs="Calibri"/>
                          <w:sz w:val="20"/>
                          <w:szCs w:val="20"/>
                        </w:rPr>
                        <w:t xml:space="preserve"> was initially very upset that this lab was nothing more than a spin-off of VLANs but for routers, but he overcame this conviction upon reading more source material, and we completed the lab in a then-record time of 2 days, using 2 routers and 2 switches rather than 4 routers. When tasked to redo the lab with 4 routers, we simply added the additional routers between the existing topology, resulting in a beast with </w:t>
                      </w:r>
                      <w:r w:rsidR="000628B1">
                        <w:rPr>
                          <w:rFonts w:ascii="Rockwell" w:eastAsia="Times New Roman" w:hAnsi="Rockwell" w:cs="Calibri"/>
                          <w:sz w:val="20"/>
                          <w:szCs w:val="20"/>
                        </w:rPr>
                        <w:t xml:space="preserve">4 routers AND </w:t>
                      </w:r>
                      <w:r>
                        <w:rPr>
                          <w:rFonts w:ascii="Rockwell" w:eastAsia="Times New Roman" w:hAnsi="Rockwell" w:cs="Calibri"/>
                          <w:sz w:val="20"/>
                          <w:szCs w:val="20"/>
                        </w:rPr>
                        <w:t xml:space="preserve">2 </w:t>
                      </w:r>
                      <w:r w:rsidR="000628B1">
                        <w:rPr>
                          <w:rFonts w:ascii="Rockwell" w:eastAsia="Times New Roman" w:hAnsi="Rockwell" w:cs="Calibri"/>
                          <w:sz w:val="20"/>
                          <w:szCs w:val="20"/>
                        </w:rPr>
                        <w:t>switches.</w:t>
                      </w:r>
                      <w:r w:rsidR="00810AEA">
                        <w:rPr>
                          <w:rFonts w:ascii="Rockwell" w:eastAsia="Times New Roman" w:hAnsi="Rockwell" w:cs="Calibri"/>
                          <w:sz w:val="20"/>
                          <w:szCs w:val="20"/>
                        </w:rPr>
                        <w:t xml:space="preserve"> The first day was mostly </w:t>
                      </w:r>
                      <w:r w:rsidR="004E2157">
                        <w:rPr>
                          <w:rFonts w:ascii="Rockwell" w:eastAsia="Times New Roman" w:hAnsi="Rockwell" w:cs="Calibri"/>
                          <w:sz w:val="20"/>
                          <w:szCs w:val="20"/>
                        </w:rPr>
                        <w:t>reading documentation and trying to derive configurations from those doc sources. T</w:t>
                      </w:r>
                      <w:r w:rsidR="00AA3878">
                        <w:rPr>
                          <w:rFonts w:ascii="Rockwell" w:eastAsia="Times New Roman" w:hAnsi="Rockwell" w:cs="Calibri"/>
                          <w:sz w:val="20"/>
                          <w:szCs w:val="20"/>
                        </w:rPr>
                        <w:t>he second day, I had prepared switch configurations that would integrate with the VRF network</w:t>
                      </w:r>
                      <w:r w:rsidR="004E2157">
                        <w:rPr>
                          <w:rFonts w:ascii="Rockwell" w:eastAsia="Times New Roman" w:hAnsi="Rockwell" w:cs="Calibri"/>
                          <w:sz w:val="20"/>
                          <w:szCs w:val="20"/>
                        </w:rPr>
                        <w:t xml:space="preserve">, and we </w:t>
                      </w:r>
                      <w:r w:rsidR="00AA3878">
                        <w:rPr>
                          <w:rFonts w:ascii="Rockwell" w:eastAsia="Times New Roman" w:hAnsi="Rockwell" w:cs="Calibri"/>
                          <w:sz w:val="20"/>
                          <w:szCs w:val="20"/>
                        </w:rPr>
                        <w:t>successfully implemented VRFs on the routers</w:t>
                      </w:r>
                      <w:r w:rsidR="004E2157">
                        <w:rPr>
                          <w:rFonts w:ascii="Rockwell" w:eastAsia="Times New Roman" w:hAnsi="Rockwell" w:cs="Calibri"/>
                          <w:sz w:val="20"/>
                          <w:szCs w:val="20"/>
                        </w:rPr>
                        <w:t xml:space="preserve">. A week or so after that, Mr. Mason assigned it to the class, and </w:t>
                      </w:r>
                      <w:r w:rsidR="00AA3878">
                        <w:rPr>
                          <w:rFonts w:ascii="Rockwell" w:eastAsia="Times New Roman" w:hAnsi="Rockwell" w:cs="Calibri"/>
                          <w:sz w:val="20"/>
                          <w:szCs w:val="20"/>
                        </w:rPr>
                        <w:t>we adapted our lab as aforementioned</w:t>
                      </w:r>
                      <w:r w:rsidR="004E2157">
                        <w:rPr>
                          <w:rFonts w:ascii="Rockwell" w:eastAsia="Times New Roman" w:hAnsi="Rockwell" w:cs="Calibri"/>
                          <w:sz w:val="20"/>
                          <w:szCs w:val="20"/>
                        </w:rPr>
                        <w:t xml:space="preserve">. Gabe was primarily responsible for the </w:t>
                      </w:r>
                      <w:r w:rsidR="00AA3878">
                        <w:rPr>
                          <w:rFonts w:ascii="Rockwell" w:eastAsia="Times New Roman" w:hAnsi="Rockwell" w:cs="Calibri"/>
                          <w:sz w:val="20"/>
                          <w:szCs w:val="20"/>
                        </w:rPr>
                        <w:t>BGP VRF while I configured the EIGRP VRF. After that, we received our sign-</w:t>
                      </w:r>
                      <w:proofErr w:type="gramStart"/>
                      <w:r w:rsidR="00AA3878">
                        <w:rPr>
                          <w:rFonts w:ascii="Rockwell" w:eastAsia="Times New Roman" w:hAnsi="Rockwell" w:cs="Calibri"/>
                          <w:sz w:val="20"/>
                          <w:szCs w:val="20"/>
                        </w:rPr>
                        <w:t>off</w:t>
                      </w:r>
                      <w:proofErr w:type="gramEnd"/>
                      <w:r w:rsidR="00AA3878">
                        <w:rPr>
                          <w:rFonts w:ascii="Rockwell" w:eastAsia="Times New Roman" w:hAnsi="Rockwell" w:cs="Calibri"/>
                          <w:sz w:val="20"/>
                          <w:szCs w:val="20"/>
                        </w:rPr>
                        <w:t xml:space="preserve"> but I wanted to go further into shared VRFs, and features of VRF I thought might be useful for MPLS as well as security.</w:t>
                      </w:r>
                      <w:r w:rsidR="00353E30">
                        <w:rPr>
                          <w:rFonts w:ascii="Rockwell" w:eastAsia="Times New Roman" w:hAnsi="Rockwell" w:cs="Calibri"/>
                          <w:sz w:val="20"/>
                          <w:szCs w:val="20"/>
                        </w:rPr>
                        <w:t xml:space="preserve"> I did this several months after the lab had been finished due to its</w:t>
                      </w:r>
                    </w:p>
                    <w:p w14:paraId="074482ED" w14:textId="2E0B7FC8" w:rsidR="00B7242A" w:rsidRDefault="00B7242A"/>
                  </w:txbxContent>
                </v:textbox>
                <w10:wrap type="square" anchorx="margin"/>
              </v:shape>
            </w:pict>
          </mc:Fallback>
        </mc:AlternateContent>
      </w:r>
    </w:p>
    <w:p w14:paraId="4D326D87" w14:textId="191CD216" w:rsidR="00BC2175" w:rsidRDefault="006225D6" w:rsidP="00BC2175">
      <w:r>
        <w:rPr>
          <w:noProof/>
        </w:rPr>
        <mc:AlternateContent>
          <mc:Choice Requires="wps">
            <w:drawing>
              <wp:anchor distT="45720" distB="45720" distL="114300" distR="114300" simplePos="0" relativeHeight="251730005" behindDoc="0" locked="0" layoutInCell="1" allowOverlap="1" wp14:anchorId="2F024C58" wp14:editId="5D51A3C5">
                <wp:simplePos x="0" y="0"/>
                <wp:positionH relativeFrom="column">
                  <wp:posOffset>1033780</wp:posOffset>
                </wp:positionH>
                <wp:positionV relativeFrom="paragraph">
                  <wp:posOffset>180340</wp:posOffset>
                </wp:positionV>
                <wp:extent cx="612775" cy="274320"/>
                <wp:effectExtent l="0" t="0" r="15875" b="11430"/>
                <wp:wrapSquare wrapText="bothSides"/>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274320"/>
                        </a:xfrm>
                        <a:prstGeom prst="rect">
                          <a:avLst/>
                        </a:prstGeom>
                        <a:solidFill>
                          <a:srgbClr val="FFFFFF"/>
                        </a:solidFill>
                        <a:ln w="9525">
                          <a:solidFill>
                            <a:srgbClr val="000000"/>
                          </a:solidFill>
                          <a:miter lim="800000"/>
                          <a:headEnd/>
                          <a:tailEnd/>
                        </a:ln>
                      </wps:spPr>
                      <wps:txbx>
                        <w:txbxContent>
                          <w:p w14:paraId="68A77E2C" w14:textId="01B45649" w:rsidR="00741849" w:rsidRDefault="00741849" w:rsidP="00741849">
                            <w:pPr>
                              <w:rPr>
                                <w:sz w:val="12"/>
                                <w:szCs w:val="12"/>
                              </w:rPr>
                            </w:pPr>
                            <w:r w:rsidRPr="00461085">
                              <w:rPr>
                                <w:sz w:val="12"/>
                                <w:szCs w:val="12"/>
                              </w:rPr>
                              <w:t>RT import B</w:t>
                            </w:r>
                          </w:p>
                          <w:p w14:paraId="7E5EDC26" w14:textId="26C114AA" w:rsidR="006225D6" w:rsidRPr="00461085" w:rsidRDefault="006225D6" w:rsidP="00741849">
                            <w:pPr>
                              <w:rPr>
                                <w:sz w:val="12"/>
                                <w:szCs w:val="12"/>
                              </w:rPr>
                            </w:pPr>
                            <w:r>
                              <w:rPr>
                                <w:sz w:val="12"/>
                                <w:szCs w:val="12"/>
                              </w:rPr>
                              <w:t>RT both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24C58" id="_x0000_s1055" type="#_x0000_t202" style="position:absolute;margin-left:81.4pt;margin-top:14.2pt;width:48.25pt;height:21.6pt;z-index:2517300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">
                <v:textbox>
                  <w:txbxContent>
                    <w:p w14:paraId="68A77E2C" w14:textId="01B45649" w:rsidR="00741849" w:rsidRDefault="00741849" w:rsidP="00741849">
                      <w:pPr>
                        <w:rPr>
                          <w:sz w:val="12"/>
                          <w:szCs w:val="12"/>
                        </w:rPr>
                      </w:pPr>
                      <w:r w:rsidRPr="00461085">
                        <w:rPr>
                          <w:sz w:val="12"/>
                          <w:szCs w:val="12"/>
                        </w:rPr>
                        <w:t>RT import B</w:t>
                      </w:r>
                    </w:p>
                    <w:p w14:paraId="7E5EDC26" w14:textId="26C114AA" w:rsidR="006225D6" w:rsidRPr="00461085" w:rsidRDefault="006225D6" w:rsidP="00741849">
                      <w:pPr>
                        <w:rPr>
                          <w:sz w:val="12"/>
                          <w:szCs w:val="12"/>
                        </w:rPr>
                      </w:pPr>
                      <w:r>
                        <w:rPr>
                          <w:sz w:val="12"/>
                          <w:szCs w:val="12"/>
                        </w:rPr>
                        <w:t>RT both C</w:t>
                      </w:r>
                    </w:p>
                  </w:txbxContent>
                </v:textbox>
                <w10:wrap type="square"/>
              </v:shape>
            </w:pict>
          </mc:Fallback>
        </mc:AlternateContent>
      </w:r>
      <w:r w:rsidR="000E785C" w:rsidRPr="002A59DA">
        <w:rPr>
          <w:noProof/>
          <w:color w:val="EA4E4E" w:themeColor="accent1"/>
          <w:sz w:val="44"/>
          <w:szCs w:val="24"/>
          <w:lang w:val="en"/>
        </w:rPr>
        <mc:AlternateContent>
          <mc:Choice Requires="wps">
            <w:drawing>
              <wp:anchor distT="0" distB="0" distL="114300" distR="114300" simplePos="0" relativeHeight="251721813" behindDoc="0" locked="0" layoutInCell="1" allowOverlap="1" wp14:anchorId="451BBAC8" wp14:editId="63DEF28B">
                <wp:simplePos x="0" y="0"/>
                <wp:positionH relativeFrom="margin">
                  <wp:align>left</wp:align>
                </wp:positionH>
                <wp:positionV relativeFrom="paragraph">
                  <wp:posOffset>122161</wp:posOffset>
                </wp:positionV>
                <wp:extent cx="510665" cy="1256521"/>
                <wp:effectExtent l="8255" t="10795" r="12065" b="12065"/>
                <wp:wrapNone/>
                <wp:docPr id="80" name="Moon 80"/>
                <wp:cNvGraphicFramePr/>
                <a:graphic xmlns:a="http://schemas.openxmlformats.org/drawingml/2006/main">
                  <a:graphicData uri="http://schemas.microsoft.com/office/word/2010/wordprocessingShape">
                    <wps:wsp>
                      <wps:cNvSpPr/>
                      <wps:spPr>
                        <a:xfrm rot="16200000">
                          <a:off x="0" y="0"/>
                          <a:ext cx="510665" cy="1256521"/>
                        </a:xfrm>
                        <a:prstGeom prst="moon">
                          <a:avLst>
                            <a:gd name="adj" fmla="val 74265"/>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D3FE31"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80" o:spid="_x0000_s1026" type="#_x0000_t184" style="position:absolute;margin-left:0;margin-top:9.6pt;width:40.2pt;height:98.95pt;rotation:-90;z-index:25172181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" adj="16041" filled="f" strokecolor="#7030a0" strokeweight="1pt">
                <w10:wrap anchorx="margin"/>
              </v:shape>
            </w:pict>
          </mc:Fallback>
        </mc:AlternateContent>
      </w:r>
      <w:r w:rsidR="000E785C" w:rsidRPr="002A59DA">
        <w:rPr>
          <w:noProof/>
          <w:color w:val="EA4E4E" w:themeColor="accent1"/>
          <w:sz w:val="44"/>
          <w:szCs w:val="24"/>
          <w:lang w:val="en"/>
        </w:rPr>
        <mc:AlternateContent>
          <mc:Choice Requires="wps">
            <w:drawing>
              <wp:anchor distT="0" distB="0" distL="114300" distR="114300" simplePos="0" relativeHeight="251717717" behindDoc="0" locked="0" layoutInCell="1" allowOverlap="1" wp14:anchorId="22F3C92E" wp14:editId="0FFF8B51">
                <wp:simplePos x="0" y="0"/>
                <wp:positionH relativeFrom="column">
                  <wp:posOffset>271713</wp:posOffset>
                </wp:positionH>
                <wp:positionV relativeFrom="paragraph">
                  <wp:posOffset>98513</wp:posOffset>
                </wp:positionV>
                <wp:extent cx="743585" cy="339090"/>
                <wp:effectExtent l="0" t="0" r="0" b="3810"/>
                <wp:wrapNone/>
                <wp:docPr id="44" name="Oval 44"/>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FD16C" w14:textId="3540A61E" w:rsidR="000E785C" w:rsidRDefault="000E785C" w:rsidP="000E785C">
                            <w:pPr>
                              <w:jc w:val="center"/>
                            </w:pPr>
                            <w:r w:rsidRPr="00EF155F">
                              <w:rPr>
                                <w:sz w:val="18"/>
                                <w:szCs w:val="18"/>
                              </w:rPr>
                              <w:t>VRF</w:t>
                            </w:r>
                            <w:r>
                              <w:rPr>
                                <w:sz w:val="18"/>
                                <w:szCs w:val="18"/>
                              </w:rPr>
                              <w:t xml:space="preserve"> C</w:t>
                            </w:r>
                          </w:p>
                          <w:p w14:paraId="380797F4" w14:textId="77777777" w:rsidR="002A59DA" w:rsidRDefault="002A59DA" w:rsidP="002A59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3C92E" id="Oval 44" o:spid="_x0000_s1056" style="position:absolute;margin-left:21.4pt;margin-top:7.75pt;width:58.55pt;height:26.7pt;z-index:2517177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" fillcolor="#7030a0" stroked="f" strokeweight="1pt">
                <v:stroke joinstyle="miter"/>
                <v:textbox>
                  <w:txbxContent>
                    <w:p w14:paraId="356FD16C" w14:textId="3540A61E" w:rsidR="000E785C" w:rsidRDefault="000E785C" w:rsidP="000E785C">
                      <w:pPr>
                        <w:jc w:val="center"/>
                      </w:pPr>
                      <w:r w:rsidRPr="00EF155F">
                        <w:rPr>
                          <w:sz w:val="18"/>
                          <w:szCs w:val="18"/>
                        </w:rPr>
                        <w:t>VRF</w:t>
                      </w:r>
                      <w:r>
                        <w:rPr>
                          <w:sz w:val="18"/>
                          <w:szCs w:val="18"/>
                        </w:rPr>
                        <w:t xml:space="preserve"> C</w:t>
                      </w:r>
                    </w:p>
                    <w:p w14:paraId="380797F4" w14:textId="77777777" w:rsidR="002A59DA" w:rsidRDefault="002A59DA" w:rsidP="002A59DA">
                      <w:pPr>
                        <w:jc w:val="center"/>
                      </w:pPr>
                    </w:p>
                  </w:txbxContent>
                </v:textbox>
              </v:oval>
            </w:pict>
          </mc:Fallback>
        </mc:AlternateContent>
      </w:r>
    </w:p>
    <w:p w14:paraId="08E82C87" w14:textId="2CF39EB8" w:rsidR="00BC2175" w:rsidRDefault="00BC2175" w:rsidP="00BC2175"/>
    <w:p w14:paraId="14CA1B23" w14:textId="287FCC82" w:rsidR="00BC2175" w:rsidRDefault="00BC2175" w:rsidP="00BC2175"/>
    <w:p w14:paraId="49D552F2" w14:textId="17DBDED7" w:rsidR="00BC2175" w:rsidRDefault="00BC2175" w:rsidP="00BC2175"/>
    <w:p w14:paraId="6900982C" w14:textId="56DAC76B" w:rsidR="00BC2175" w:rsidRDefault="00BC2175" w:rsidP="00BC2175"/>
    <w:p w14:paraId="2221423E" w14:textId="70F70D5A" w:rsidR="00BC2175" w:rsidRDefault="00BC2175" w:rsidP="00BC2175"/>
    <w:p w14:paraId="50C824D0" w14:textId="6E7BA788" w:rsidR="00BC2175" w:rsidRDefault="00BC2175" w:rsidP="00BC2175"/>
    <w:p w14:paraId="10B83D43" w14:textId="0712F4C2" w:rsidR="00BC2175" w:rsidRDefault="00BC2175" w:rsidP="00BC2175"/>
    <w:p w14:paraId="7D44598A" w14:textId="422C03A3" w:rsidR="00BC2175" w:rsidRDefault="00BC2175" w:rsidP="00BC2175"/>
    <w:p w14:paraId="2D944B79" w14:textId="2D2030D5" w:rsidR="00BC2175" w:rsidRDefault="00BC2175" w:rsidP="00BC2175"/>
    <w:p w14:paraId="5C34F2D8" w14:textId="1B851E3E" w:rsidR="00353E30" w:rsidRDefault="00353E30" w:rsidP="00BC2175">
      <w:r>
        <w:lastRenderedPageBreak/>
        <w:t xml:space="preserve">sheer difficulty: a basic shared VRF configuration is not that hard but to pair it with </w:t>
      </w:r>
      <w:r w:rsidR="00E73C7A">
        <w:t xml:space="preserve">advanced gateway </w:t>
      </w:r>
      <w:r>
        <w:t>protocols</w:t>
      </w:r>
      <w:r w:rsidR="00E73C7A">
        <w:t>, access lists, and route distribution added a lot of troubleshooting issues.</w:t>
      </w:r>
      <w:r w:rsidR="00D60DE5">
        <w:t xml:space="preserve"> </w:t>
      </w:r>
      <w:r w:rsidR="00DF3211">
        <w:t xml:space="preserve">As a result of this investigation, I also investigated other ways to create links between VRFs and </w:t>
      </w:r>
      <w:r w:rsidR="00EB33F3">
        <w:t xml:space="preserve">configured VRFs using a GRE tunnel, </w:t>
      </w:r>
      <w:r w:rsidR="00BD1F46">
        <w:t xml:space="preserve">a configuration which I’ve included here yet </w:t>
      </w:r>
      <w:r w:rsidR="00EB33F3">
        <w:t xml:space="preserve">which </w:t>
      </w:r>
      <w:r w:rsidR="00BD1F46">
        <w:t>I hope to further develop and spin off into its own little lab on GRE tunnels.</w:t>
      </w:r>
    </w:p>
    <w:p w14:paraId="738CF696" w14:textId="77777777" w:rsidR="00353E30" w:rsidRDefault="00353E30" w:rsidP="00BC2175"/>
    <w:p w14:paraId="21D1479D" w14:textId="502BFAE0" w:rsidR="00E73C7A" w:rsidRDefault="00BC2175" w:rsidP="00BC2175">
      <w:r>
        <w:t xml:space="preserve">The fact is, because we were only simulating 2 hosts on each end with the PCs, we only needed routers and not switches but I now realize this was a better model of </w:t>
      </w:r>
      <w:r w:rsidR="00AA3878">
        <w:t xml:space="preserve">how an actual VRF network would work as there would be multiple hosts on each end of the network, so there would be a need of a layer 2/3 device with multiple ports. </w:t>
      </w:r>
    </w:p>
    <w:p w14:paraId="3326CD1E" w14:textId="4940921E" w:rsidR="00585C25" w:rsidRDefault="00215CB1" w:rsidP="00957BD3">
      <w:pPr>
        <w:pStyle w:val="Heading3"/>
        <w:rPr>
          <w:caps w:val="0"/>
          <w:color w:val="EA4E4E" w:themeColor="accent1"/>
          <w:sz w:val="28"/>
          <w:szCs w:val="28"/>
        </w:rPr>
      </w:pPr>
      <w:r w:rsidRPr="00957BD3">
        <w:rPr>
          <w:rFonts w:ascii="Courier New" w:hAnsi="Courier New" w:cs="Courier New"/>
          <w:noProof/>
          <w:color w:val="A66BD3"/>
        </w:rPr>
        <mc:AlternateContent>
          <mc:Choice Requires="wpg">
            <w:drawing>
              <wp:anchor distT="0" distB="0" distL="457200" distR="457200" simplePos="0" relativeHeight="251658325" behindDoc="0" locked="0" layoutInCell="1" allowOverlap="1" wp14:anchorId="69594B41" wp14:editId="4FD4DAE2">
                <wp:simplePos x="0" y="0"/>
                <wp:positionH relativeFrom="page">
                  <wp:posOffset>5746750</wp:posOffset>
                </wp:positionH>
                <wp:positionV relativeFrom="page">
                  <wp:posOffset>336550</wp:posOffset>
                </wp:positionV>
                <wp:extent cx="1919605" cy="937260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1919605" cy="9372600"/>
                          <a:chOff x="0" y="0"/>
                          <a:chExt cx="2933967" cy="9372600"/>
                        </a:xfrm>
                      </wpg:grpSpPr>
                      <wps:wsp>
                        <wps:cNvPr id="19" name="Text Box 10"/>
                        <wps:cNvSpPr txBox="1"/>
                        <wps:spPr>
                          <a:xfrm>
                            <a:off x="0" y="4756483"/>
                            <a:ext cx="2057400" cy="360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D6C5E" w14:textId="2066872A" w:rsidR="00C835F4" w:rsidRPr="00215CB1" w:rsidRDefault="00C835F4">
                              <w:pPr>
                                <w:pStyle w:val="TOCHeading"/>
                                <w:spacing w:before="120"/>
                                <w:rPr>
                                  <w:color w:val="A66BD3"/>
                                  <w:sz w:val="26"/>
                                  <w:szCs w:val="26"/>
                                </w:rPr>
                              </w:pPr>
                            </w:p>
                            <w:p w14:paraId="6EF10E06" w14:textId="3A14D9B8" w:rsidR="00C835F4" w:rsidRPr="00215CB1" w:rsidRDefault="0065683D" w:rsidP="00C835F4">
                              <w:pPr>
                                <w:rPr>
                                  <w:color w:val="A66BD3"/>
                                </w:rPr>
                              </w:pPr>
                              <w:r>
                                <w:rPr>
                                  <w:color w:val="A66BD3"/>
                                </w:rPr>
                                <w:t xml:space="preserve">The original configuration from when we used 2 routers had the VRFs named </w:t>
                              </w:r>
                              <w:r w:rsidR="00F90DF6">
                                <w:rPr>
                                  <w:color w:val="A66BD3"/>
                                </w:rPr>
                                <w:t xml:space="preserve">“Gab” and “Harsha”, later these were changed to “BGP” and “EIGRP”, each of which supported the </w:t>
                              </w:r>
                              <w:r w:rsidR="00717A62">
                                <w:rPr>
                                  <w:color w:val="A66BD3"/>
                                </w:rPr>
                                <w:t xml:space="preserve">routing </w:t>
                              </w:r>
                              <w:r w:rsidR="00F90DF6">
                                <w:rPr>
                                  <w:color w:val="A66BD3"/>
                                </w:rPr>
                                <w:t>protocols they were named after.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0" name="Group 11"/>
                        <wpg:cNvGrpSpPr/>
                        <wpg:grpSpPr>
                          <a:xfrm>
                            <a:off x="2019300" y="0"/>
                            <a:ext cx="914667" cy="9372600"/>
                            <a:chOff x="0" y="0"/>
                            <a:chExt cx="914667" cy="9372600"/>
                          </a:xfrm>
                        </wpg:grpSpPr>
                        <wps:wsp>
                          <wps:cNvPr id="21" name="Rectangle 12"/>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13"/>
                          <wpg:cNvGrpSpPr/>
                          <wpg:grpSpPr>
                            <a:xfrm>
                              <a:off x="18406" y="0"/>
                              <a:ext cx="685678" cy="9372600"/>
                              <a:chOff x="18409" y="0"/>
                              <a:chExt cx="685800" cy="9372600"/>
                            </a:xfrm>
                          </wpg:grpSpPr>
                          <wps:wsp>
                            <wps:cNvPr id="28"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rgbClr val="A66B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0"/>
                            <wps:cNvSpPr/>
                            <wps:spPr>
                              <a:xfrm>
                                <a:off x="18409" y="0"/>
                                <a:ext cx="685800" cy="93726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69594B41" id="Group 9" o:spid="_x0000_s1057" style="position:absolute;margin-left:452.5pt;margin-top:26.5pt;width:151.15pt;height:738pt;z-index:251658325;mso-wrap-distance-left:36pt;mso-wrap-distance-right:36pt;mso-position-horizontal-relative:page;mso-position-vertical-relative:page;mso-width-relative:margin" coordsize="2933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">
                <v:shape id="Text Box 10" o:spid="_x0000_s1058" type="#_x0000_t202" style="position:absolute;top:47564;width:20574;height:36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66ED6C5E" w14:textId="2066872A" w:rsidR="00C835F4" w:rsidRPr="00215CB1" w:rsidRDefault="00C835F4">
                        <w:pPr>
                          <w:pStyle w:val="TOCHeading"/>
                          <w:spacing w:before="120"/>
                          <w:rPr>
                            <w:color w:val="A66BD3"/>
                            <w:sz w:val="26"/>
                            <w:szCs w:val="26"/>
                          </w:rPr>
                        </w:pPr>
                      </w:p>
                      <w:p w14:paraId="6EF10E06" w14:textId="3A14D9B8" w:rsidR="00C835F4" w:rsidRPr="00215CB1" w:rsidRDefault="0065683D" w:rsidP="00C835F4">
                        <w:pPr>
                          <w:rPr>
                            <w:color w:val="A66BD3"/>
                          </w:rPr>
                        </w:pPr>
                        <w:r>
                          <w:rPr>
                            <w:color w:val="A66BD3"/>
                          </w:rPr>
                          <w:t xml:space="preserve">The original configuration from when we used 2 routers had the VRFs named </w:t>
                        </w:r>
                        <w:r w:rsidR="00F90DF6">
                          <w:rPr>
                            <w:color w:val="A66BD3"/>
                          </w:rPr>
                          <w:t xml:space="preserve">“Gab” and “Harsha”, later these were changed to “BGP” and “EIGRP”, each of which supported the </w:t>
                        </w:r>
                        <w:r w:rsidR="00717A62">
                          <w:rPr>
                            <w:color w:val="A66BD3"/>
                          </w:rPr>
                          <w:t xml:space="preserve">routing </w:t>
                        </w:r>
                        <w:r w:rsidR="00F90DF6">
                          <w:rPr>
                            <w:color w:val="A66BD3"/>
                          </w:rPr>
                          <w:t>protocols they were named after.</w:t>
                        </w:r>
                      </w:p>
                    </w:txbxContent>
                  </v:textbox>
                </v:shape>
                <v:group id="Group 11" o:spid="_x0000_s1059"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60"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" fillcolor="white [3212]" stroked="f" strokeweight="1pt">
                    <v:fill opacity="0"/>
                  </v:rect>
                  <v:group id="Group 13" o:spid="_x0000_s1061" style="position:absolute;left:184;width:6856;height:93726" coordorigin="184"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Rectangle 8" o:spid="_x0000_s1062"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" path="m,l667679,r,9363456l,9363456,219021,5372097,,xe" fillcolor="#a66bd3" stroked="f" strokeweight="1pt">
                      <v:stroke joinstyle="miter"/>
                      <v:path arrowok="t" o:connecttype="custom" o:connectlocs="0,0;667512,0;667512,9363456;0,9363456;218966,5372097;0,0" o:connectangles="0,0,0,0,0,0"/>
                    </v:shape>
                    <v:rect id="Rectangle 20" o:spid="_x0000_s1063" style="position:absolute;left:184;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" stroked="f" strokeweight="1pt">
                      <v:fill r:id="rId9" o:title="" recolor="t" rotate="t" type="frame"/>
                    </v:rect>
                  </v:group>
                </v:group>
                <w10:wrap type="square" anchorx="page" anchory="page"/>
              </v:group>
            </w:pict>
          </mc:Fallback>
        </mc:AlternateContent>
      </w:r>
      <w:r w:rsidR="001C7C5F">
        <w:rPr>
          <w:rFonts w:eastAsia="Times New Roman"/>
        </w:rPr>
        <w:t xml:space="preserve">Lab </w:t>
      </w:r>
      <w:bookmarkStart w:id="1" w:name="_Hlk104049608"/>
      <w:r w:rsidR="00E540DF">
        <w:rPr>
          <w:rFonts w:eastAsia="Times New Roman"/>
        </w:rPr>
        <w:t>c</w:t>
      </w:r>
      <w:r w:rsidR="00957BD3">
        <w:rPr>
          <w:rFonts w:eastAsia="Times New Roman"/>
        </w:rPr>
        <w:t>Ommands</w:t>
      </w:r>
      <w:bookmarkEnd w:id="1"/>
    </w:p>
    <w:p w14:paraId="7202F885" w14:textId="77777777" w:rsidR="00A25016" w:rsidRDefault="00A25016" w:rsidP="00A25016">
      <w:pPr>
        <w:pStyle w:val="NoSpacing"/>
        <w:jc w:val="center"/>
        <w:rPr>
          <w:rFonts w:asciiTheme="majorHAnsi" w:eastAsiaTheme="majorEastAsia" w:hAnsiTheme="majorHAnsi" w:cstheme="majorBidi"/>
          <w:caps/>
          <w:color w:val="EA4E4E" w:themeColor="accent1"/>
          <w:sz w:val="28"/>
          <w:szCs w:val="28"/>
        </w:rPr>
      </w:pPr>
      <w:r w:rsidRPr="00A25016">
        <w:rPr>
          <w:rFonts w:asciiTheme="majorHAnsi" w:eastAsiaTheme="majorEastAsia" w:hAnsiTheme="majorHAnsi" w:cstheme="majorBidi"/>
          <w:caps/>
          <w:color w:val="7030A0"/>
          <w:sz w:val="28"/>
          <w:szCs w:val="28"/>
        </w:rPr>
        <w:t>General Configuration</w:t>
      </w:r>
    </w:p>
    <w:p w14:paraId="7704F80E" w14:textId="77777777" w:rsidR="00A25016" w:rsidRDefault="00A25016" w:rsidP="00A25016"/>
    <w:p w14:paraId="14AD271A" w14:textId="77777777" w:rsidR="00A25016" w:rsidRDefault="00A25016" w:rsidP="00A25016">
      <w:r>
        <w:t>enable: done in user exec mode to trigger privileged exec mode</w:t>
      </w:r>
    </w:p>
    <w:p w14:paraId="51C1C738" w14:textId="77777777" w:rsidR="00A25016" w:rsidRDefault="00A25016" w:rsidP="00A25016">
      <w:r>
        <w:t xml:space="preserve">configure </w:t>
      </w:r>
      <w:proofErr w:type="gramStart"/>
      <w:r>
        <w:t>terminal:</w:t>
      </w:r>
      <w:proofErr w:type="gramEnd"/>
      <w:r>
        <w:t xml:space="preserve"> done in privileged exec mode to trigger global config mode</w:t>
      </w:r>
    </w:p>
    <w:p w14:paraId="120480B8" w14:textId="77777777" w:rsidR="00A25016" w:rsidRDefault="00A25016" w:rsidP="00A25016">
      <w:r>
        <w:t>h</w:t>
      </w:r>
      <w:r w:rsidRPr="0028032D">
        <w:t>ostname</w:t>
      </w:r>
      <w:r>
        <w:t xml:space="preserve"> “x”: assigns a name x to the router</w:t>
      </w:r>
    </w:p>
    <w:p w14:paraId="51CAD05C" w14:textId="77777777" w:rsidR="00A25016" w:rsidRDefault="00A25016" w:rsidP="00A25016">
      <w:r w:rsidRPr="0028032D">
        <w:t>ipv6 unicast-</w:t>
      </w:r>
      <w:proofErr w:type="gramStart"/>
      <w:r w:rsidRPr="0028032D">
        <w:t>routing</w:t>
      </w:r>
      <w:r>
        <w:t>:</w:t>
      </w:r>
      <w:proofErr w:type="gramEnd"/>
      <w:r>
        <w:t xml:space="preserve"> enables ipv6 on the router</w:t>
      </w:r>
    </w:p>
    <w:p w14:paraId="6CA83821" w14:textId="77777777" w:rsidR="00A25016" w:rsidRDefault="00A25016" w:rsidP="00A25016">
      <w:r w:rsidRPr="003916E8">
        <w:t>interface</w:t>
      </w:r>
      <w:r>
        <w:t xml:space="preserve"> “x”: opens an interface of name x</w:t>
      </w:r>
    </w:p>
    <w:p w14:paraId="0C7E3A9C" w14:textId="48A9ECED" w:rsidR="00A25016" w:rsidRDefault="00A25016" w:rsidP="00A25016">
      <w:proofErr w:type="spellStart"/>
      <w:r w:rsidRPr="00CE1908">
        <w:t>ip</w:t>
      </w:r>
      <w:proofErr w:type="spellEnd"/>
      <w:r w:rsidRPr="00CE1908">
        <w:t xml:space="preserve"> address</w:t>
      </w:r>
      <w:r>
        <w:t xml:space="preserve"> </w:t>
      </w:r>
      <w:r w:rsidR="009F284E">
        <w:t>&lt;</w:t>
      </w:r>
      <w:r>
        <w:t>address</w:t>
      </w:r>
      <w:r w:rsidR="009F284E">
        <w:t>&gt;</w:t>
      </w:r>
      <w:r>
        <w:t xml:space="preserve"> </w:t>
      </w:r>
      <w:r w:rsidR="009F284E">
        <w:t>&lt;</w:t>
      </w:r>
      <w:r>
        <w:t>mask</w:t>
      </w:r>
      <w:r w:rsidR="009F284E">
        <w:t>&gt;</w:t>
      </w:r>
      <w:r>
        <w:t xml:space="preserve">: configures an </w:t>
      </w:r>
      <w:r w:rsidR="00E41414">
        <w:t>IP</w:t>
      </w:r>
      <w:r>
        <w:t xml:space="preserve"> address on an interface</w:t>
      </w:r>
    </w:p>
    <w:p w14:paraId="619B2672" w14:textId="297BA361" w:rsidR="00A25016" w:rsidRDefault="00A25016" w:rsidP="00A25016">
      <w:r w:rsidRPr="00924A66">
        <w:t xml:space="preserve">ipv6 address </w:t>
      </w:r>
      <w:r w:rsidR="009F284E">
        <w:t>&lt;</w:t>
      </w:r>
      <w:r>
        <w:t>address</w:t>
      </w:r>
      <w:r w:rsidR="009F284E">
        <w:t>&gt;</w:t>
      </w:r>
      <w:r>
        <w:t>: configures an ipv6 address on an interface</w:t>
      </w:r>
    </w:p>
    <w:p w14:paraId="181ED0F6" w14:textId="61C35EEE" w:rsidR="00A25016" w:rsidRDefault="00A25016" w:rsidP="00A25016">
      <w:r w:rsidRPr="00DB428B">
        <w:t xml:space="preserve">ipv6 address </w:t>
      </w:r>
      <w:r w:rsidR="009F284E">
        <w:t>&lt;</w:t>
      </w:r>
      <w:r>
        <w:t>mask</w:t>
      </w:r>
      <w:r w:rsidR="009F284E">
        <w:t>&gt;</w:t>
      </w:r>
      <w:r>
        <w:t xml:space="preserve"> link-local: configures an ipv6 link-local address on an interface</w:t>
      </w:r>
    </w:p>
    <w:p w14:paraId="71433645" w14:textId="58FB34A3" w:rsidR="00A25016" w:rsidRDefault="00A25016" w:rsidP="00A25016">
      <w:r w:rsidRPr="002A76DD">
        <w:t>no shutdown</w:t>
      </w:r>
      <w:r>
        <w:t>: turns an interface on for use</w:t>
      </w:r>
    </w:p>
    <w:p w14:paraId="21448CEC" w14:textId="4C6FE017" w:rsidR="00A25016" w:rsidRDefault="00A25016" w:rsidP="00A25016">
      <w:r w:rsidRPr="005A3817">
        <w:t xml:space="preserve">router </w:t>
      </w:r>
      <w:proofErr w:type="spellStart"/>
      <w:r w:rsidRPr="005A3817">
        <w:t>eigrp</w:t>
      </w:r>
      <w:proofErr w:type="spellEnd"/>
      <w:r w:rsidRPr="005A3817">
        <w:t xml:space="preserve"> </w:t>
      </w:r>
      <w:r>
        <w:t>“x”: creates an instance of ipv4 EIGRP with autonomous system number x for you to add ipv4 network statements and other commands</w:t>
      </w:r>
    </w:p>
    <w:p w14:paraId="186D611B" w14:textId="77777777" w:rsidR="00A25016" w:rsidRDefault="00A25016" w:rsidP="00A25016">
      <w:r w:rsidRPr="005A3817">
        <w:t xml:space="preserve">router </w:t>
      </w:r>
      <w:proofErr w:type="spellStart"/>
      <w:r>
        <w:t>bgp</w:t>
      </w:r>
      <w:proofErr w:type="spellEnd"/>
      <w:r w:rsidRPr="005A3817">
        <w:t xml:space="preserve"> </w:t>
      </w:r>
      <w:r>
        <w:t>“x”: creates an instance of BGP with autonomous system number x for you to add network statements and other commands</w:t>
      </w:r>
    </w:p>
    <w:p w14:paraId="3E54E4AA" w14:textId="28DEFD8B" w:rsidR="0071325B" w:rsidRDefault="0071325B" w:rsidP="00A25016">
      <w:r w:rsidRPr="0071325B">
        <w:t>address-family</w:t>
      </w:r>
      <w:r>
        <w:t xml:space="preserve"> ipv4 </w:t>
      </w:r>
      <w:proofErr w:type="spellStart"/>
      <w:r>
        <w:t>vrf</w:t>
      </w:r>
      <w:proofErr w:type="spellEnd"/>
      <w:r>
        <w:t xml:space="preserve"> “x”</w:t>
      </w:r>
      <w:r w:rsidR="00BD1F46">
        <w:t xml:space="preserve">: lets you add network statements and other commands for a certain protocol specified in the previous two commands, within specified VRF x. </w:t>
      </w:r>
    </w:p>
    <w:p w14:paraId="18C418BC" w14:textId="348A726F" w:rsidR="00A25016" w:rsidRDefault="00A25016" w:rsidP="00A25016">
      <w:r>
        <w:t>n</w:t>
      </w:r>
      <w:r w:rsidRPr="005670BC">
        <w:t>etwork</w:t>
      </w:r>
      <w:r>
        <w:t xml:space="preserve"> &lt;</w:t>
      </w:r>
      <w:proofErr w:type="spellStart"/>
      <w:r>
        <w:t>ip</w:t>
      </w:r>
      <w:proofErr w:type="spellEnd"/>
      <w:r>
        <w:t xml:space="preserve">&gt; &lt;mask&gt;: network statement, advertises </w:t>
      </w:r>
      <w:proofErr w:type="spellStart"/>
      <w:r>
        <w:t>eigrp</w:t>
      </w:r>
      <w:proofErr w:type="spellEnd"/>
      <w:r>
        <w:t>/</w:t>
      </w:r>
      <w:proofErr w:type="spellStart"/>
      <w:r>
        <w:t>bgp</w:t>
      </w:r>
      <w:proofErr w:type="spellEnd"/>
      <w:r>
        <w:t xml:space="preserve"> network</w:t>
      </w:r>
    </w:p>
    <w:p w14:paraId="5E0B0D4B" w14:textId="27DA5680" w:rsidR="00645D3E" w:rsidRDefault="00645D3E" w:rsidP="00645D3E">
      <w:r>
        <w:t>encapsulation dot1Q “x”</w:t>
      </w:r>
      <w:r w:rsidR="00BD1F46">
        <w:t xml:space="preserve">: allows a router </w:t>
      </w:r>
      <w:proofErr w:type="spellStart"/>
      <w:r w:rsidR="00BD1F46">
        <w:t>subinterface</w:t>
      </w:r>
      <w:proofErr w:type="spellEnd"/>
      <w:r w:rsidR="00BD1F46">
        <w:t xml:space="preserve"> to connect to a switch </w:t>
      </w:r>
      <w:proofErr w:type="spellStart"/>
      <w:r w:rsidR="00BD1F46">
        <w:t>vlan</w:t>
      </w:r>
      <w:proofErr w:type="spellEnd"/>
      <w:r w:rsidR="00BD1F46">
        <w:t xml:space="preserve"> </w:t>
      </w:r>
    </w:p>
    <w:p w14:paraId="21F97932" w14:textId="10F32896" w:rsidR="00645D3E" w:rsidRDefault="00645D3E" w:rsidP="00645D3E">
      <w:r>
        <w:lastRenderedPageBreak/>
        <w:t>switchport mode “x”</w:t>
      </w:r>
      <w:r w:rsidR="00BD1F46">
        <w:t>: configures a trunk or access port on a switch</w:t>
      </w:r>
    </w:p>
    <w:p w14:paraId="0FC5AB99" w14:textId="21B6B045" w:rsidR="00645D3E" w:rsidRDefault="00645D3E" w:rsidP="00645D3E">
      <w:r>
        <w:t xml:space="preserve">switchport trunk allowed </w:t>
      </w:r>
      <w:proofErr w:type="spellStart"/>
      <w:r>
        <w:t>vlan</w:t>
      </w:r>
      <w:proofErr w:type="spellEnd"/>
      <w:r>
        <w:t xml:space="preserve"> </w:t>
      </w:r>
      <w:r w:rsidR="003C51E9">
        <w:t>“x”</w:t>
      </w:r>
      <w:r w:rsidR="00BD1F46">
        <w:t xml:space="preserve">: allows </w:t>
      </w:r>
      <w:proofErr w:type="spellStart"/>
      <w:r w:rsidR="00BD1F46">
        <w:t>vlans</w:t>
      </w:r>
      <w:proofErr w:type="spellEnd"/>
      <w:r w:rsidR="00BD1F46">
        <w:t xml:space="preserve"> to cross the trunk</w:t>
      </w:r>
    </w:p>
    <w:p w14:paraId="29159702" w14:textId="0742A6B2" w:rsidR="00645D3E" w:rsidRDefault="00645D3E" w:rsidP="00645D3E">
      <w:r>
        <w:t>switchport trunk encapsulation dot1q</w:t>
      </w:r>
      <w:r w:rsidR="00BD1F46">
        <w:t xml:space="preserve">: </w:t>
      </w:r>
      <w:r w:rsidR="00F11B6F" w:rsidRPr="00F11B6F">
        <w:t>tells the switch that the interface should use IEEE 802.1Q encapsulation on the frames</w:t>
      </w:r>
      <w:r w:rsidR="00F11B6F">
        <w:t>.</w:t>
      </w:r>
    </w:p>
    <w:p w14:paraId="621174B8" w14:textId="30DF570D" w:rsidR="00645D3E" w:rsidRDefault="00645D3E" w:rsidP="00645D3E">
      <w:r>
        <w:t xml:space="preserve">switchport access </w:t>
      </w:r>
      <w:proofErr w:type="spellStart"/>
      <w:r>
        <w:t>vlan</w:t>
      </w:r>
      <w:proofErr w:type="spellEnd"/>
      <w:r>
        <w:t xml:space="preserve"> “x”</w:t>
      </w:r>
      <w:r w:rsidR="00BD1F46">
        <w:t xml:space="preserve">: </w:t>
      </w:r>
      <w:r w:rsidR="00F11B6F">
        <w:t xml:space="preserve">assigns a VLAN to an access port </w:t>
      </w:r>
    </w:p>
    <w:p w14:paraId="071E51C2" w14:textId="6EE5B2A4" w:rsidR="0054660F" w:rsidRDefault="0054660F" w:rsidP="00645D3E">
      <w:proofErr w:type="spellStart"/>
      <w:r w:rsidRPr="0054660F">
        <w:t>ip</w:t>
      </w:r>
      <w:proofErr w:type="spellEnd"/>
      <w:r w:rsidRPr="0054660F">
        <w:t xml:space="preserve"> route </w:t>
      </w:r>
      <w:proofErr w:type="spellStart"/>
      <w:r w:rsidRPr="0054660F">
        <w:t>vrf</w:t>
      </w:r>
      <w:proofErr w:type="spellEnd"/>
      <w:r>
        <w:t xml:space="preserve"> &lt;</w:t>
      </w:r>
      <w:proofErr w:type="spellStart"/>
      <w:r>
        <w:t>ip</w:t>
      </w:r>
      <w:proofErr w:type="spellEnd"/>
      <w:r>
        <w:t xml:space="preserve">&gt; &lt;mask&gt;: </w:t>
      </w:r>
      <w:r w:rsidR="00710B49">
        <w:t>configures a static route within a VRF</w:t>
      </w:r>
    </w:p>
    <w:p w14:paraId="3A85EB27" w14:textId="77777777" w:rsidR="00A25016" w:rsidRDefault="00A25016" w:rsidP="00A25016"/>
    <w:p w14:paraId="3E9B1B33" w14:textId="397555DE" w:rsidR="00A25016" w:rsidRPr="00A25016" w:rsidRDefault="00A25016" w:rsidP="00A25016">
      <w:pPr>
        <w:pStyle w:val="NoSpacing"/>
        <w:jc w:val="center"/>
        <w:rPr>
          <w:rFonts w:asciiTheme="majorHAnsi" w:eastAsiaTheme="majorEastAsia" w:hAnsiTheme="majorHAnsi" w:cstheme="majorBidi"/>
          <w:caps/>
          <w:color w:val="7030A0"/>
          <w:sz w:val="28"/>
          <w:szCs w:val="28"/>
        </w:rPr>
      </w:pPr>
      <w:r>
        <w:rPr>
          <w:rFonts w:asciiTheme="majorHAnsi" w:eastAsiaTheme="majorEastAsia" w:hAnsiTheme="majorHAnsi" w:cstheme="majorBidi"/>
          <w:caps/>
          <w:color w:val="7030A0"/>
          <w:sz w:val="28"/>
          <w:szCs w:val="28"/>
        </w:rPr>
        <w:t>VRF</w:t>
      </w:r>
      <w:r w:rsidRPr="00A25016">
        <w:rPr>
          <w:rFonts w:asciiTheme="majorHAnsi" w:eastAsiaTheme="majorEastAsia" w:hAnsiTheme="majorHAnsi" w:cstheme="majorBidi"/>
          <w:caps/>
          <w:color w:val="7030A0"/>
          <w:sz w:val="28"/>
          <w:szCs w:val="28"/>
        </w:rPr>
        <w:t xml:space="preserve"> Configuration</w:t>
      </w:r>
    </w:p>
    <w:p w14:paraId="3D12BA15" w14:textId="77777777" w:rsidR="00941492" w:rsidRDefault="00941492" w:rsidP="00941492"/>
    <w:p w14:paraId="5F6F39CF" w14:textId="11031040" w:rsidR="00A25016" w:rsidRDefault="00941492" w:rsidP="00941492">
      <w:proofErr w:type="spellStart"/>
      <w:r>
        <w:t>ip</w:t>
      </w:r>
      <w:proofErr w:type="spellEnd"/>
      <w:r>
        <w:t xml:space="preserve"> </w:t>
      </w:r>
      <w:proofErr w:type="spellStart"/>
      <w:r>
        <w:t>vrf</w:t>
      </w:r>
      <w:proofErr w:type="spellEnd"/>
      <w:r>
        <w:t xml:space="preserve"> “x”: creates a VRF instance</w:t>
      </w:r>
      <w:r w:rsidR="00EA07B5">
        <w:t xml:space="preserve"> named x</w:t>
      </w:r>
      <w:r>
        <w:t>.</w:t>
      </w:r>
      <w:r w:rsidR="00EA07B5">
        <w:t xml:space="preserve"> Note that VRF names are case-sensitive.</w:t>
      </w:r>
    </w:p>
    <w:p w14:paraId="77776983" w14:textId="144799E0" w:rsidR="00A25016" w:rsidRDefault="00645D3E" w:rsidP="00A25016">
      <w:proofErr w:type="spellStart"/>
      <w:r>
        <w:t>ip</w:t>
      </w:r>
      <w:proofErr w:type="spellEnd"/>
      <w:r>
        <w:t xml:space="preserve"> </w:t>
      </w:r>
      <w:proofErr w:type="spellStart"/>
      <w:r>
        <w:t>vrf</w:t>
      </w:r>
      <w:proofErr w:type="spellEnd"/>
      <w:r>
        <w:t xml:space="preserve"> forwarding “x”: enables an interface/</w:t>
      </w:r>
      <w:proofErr w:type="spellStart"/>
      <w:r>
        <w:t>subinterface</w:t>
      </w:r>
      <w:proofErr w:type="spellEnd"/>
      <w:r>
        <w:t xml:space="preserve"> to use VRF x.</w:t>
      </w:r>
    </w:p>
    <w:p w14:paraId="3ECCEF3D" w14:textId="4A3075B6" w:rsidR="00BD1F46" w:rsidRDefault="00645D3E" w:rsidP="00941492">
      <w:proofErr w:type="spellStart"/>
      <w:r>
        <w:t>rd</w:t>
      </w:r>
      <w:proofErr w:type="spellEnd"/>
      <w:r w:rsidR="00BD1F46">
        <w:t xml:space="preserve"> </w:t>
      </w:r>
      <w:r>
        <w:t>&lt;ASN</w:t>
      </w:r>
      <w:proofErr w:type="gramStart"/>
      <w:r>
        <w:t>&gt;:</w:t>
      </w:r>
      <w:r w:rsidR="002330C2">
        <w:t>“</w:t>
      </w:r>
      <w:proofErr w:type="gramEnd"/>
      <w:r w:rsidR="002330C2">
        <w:t>x”</w:t>
      </w:r>
      <w:r w:rsidR="00C33044">
        <w:t xml:space="preserve"> – </w:t>
      </w:r>
      <w:r w:rsidR="00BD1F46">
        <w:t>type 0 RD. D</w:t>
      </w:r>
      <w:r w:rsidR="00773427">
        <w:t>istinguishes routes from each other.</w:t>
      </w:r>
      <w:r w:rsidR="00BD1F46">
        <w:t xml:space="preserve"> ASN is the autonomous system number of the protocol being distinguished and x is a 4-byte number.</w:t>
      </w:r>
    </w:p>
    <w:p w14:paraId="093413A4" w14:textId="2F0E3121" w:rsidR="00F11B6F" w:rsidRDefault="00461B3B" w:rsidP="00941492">
      <w:r>
        <w:t>r</w:t>
      </w:r>
      <w:r w:rsidR="00F11B6F" w:rsidRPr="00F11B6F">
        <w:t>oute</w:t>
      </w:r>
      <w:r>
        <w:t>-</w:t>
      </w:r>
      <w:r w:rsidR="00F11B6F" w:rsidRPr="00F11B6F">
        <w:t xml:space="preserve">target </w:t>
      </w:r>
      <w:proofErr w:type="gramStart"/>
      <w:r w:rsidR="00F11B6F" w:rsidRPr="00F11B6F">
        <w:t>import</w:t>
      </w:r>
      <w:r w:rsidR="00F11B6F">
        <w:t>:</w:t>
      </w:r>
      <w:proofErr w:type="gramEnd"/>
      <w:r w:rsidR="00F11B6F">
        <w:t xml:space="preserve"> </w:t>
      </w:r>
      <w:r w:rsidR="002A59DA" w:rsidRPr="002A59DA">
        <w:t>allows the router to learn about neighboring routes</w:t>
      </w:r>
    </w:p>
    <w:p w14:paraId="29C4EF80" w14:textId="42A7F320" w:rsidR="00AC4A37" w:rsidRDefault="00461B3B" w:rsidP="00941492">
      <w:r>
        <w:rPr>
          <w:rFonts w:ascii="Rockwell" w:eastAsia="Times New Roman" w:hAnsi="Rockwell" w:cs="Calibri"/>
        </w:rPr>
        <w:t>r</w:t>
      </w:r>
      <w:r w:rsidR="00F11B6F">
        <w:rPr>
          <w:rFonts w:ascii="Rockwell" w:eastAsia="Times New Roman" w:hAnsi="Rockwell" w:cs="Calibri"/>
        </w:rPr>
        <w:t>oute</w:t>
      </w:r>
      <w:r>
        <w:rPr>
          <w:rFonts w:ascii="Rockwell" w:eastAsia="Times New Roman" w:hAnsi="Rockwell" w:cs="Calibri"/>
        </w:rPr>
        <w:t>-</w:t>
      </w:r>
      <w:r w:rsidR="00F11B6F">
        <w:rPr>
          <w:rFonts w:ascii="Rockwell" w:eastAsia="Times New Roman" w:hAnsi="Rockwell" w:cs="Calibri"/>
        </w:rPr>
        <w:t xml:space="preserve">target </w:t>
      </w:r>
      <w:proofErr w:type="gramStart"/>
      <w:r w:rsidR="00F11B6F">
        <w:t>export:</w:t>
      </w:r>
      <w:proofErr w:type="gramEnd"/>
      <w:r w:rsidR="002A59DA">
        <w:t xml:space="preserve"> </w:t>
      </w:r>
      <w:r w:rsidR="002A59DA" w:rsidRPr="002A59DA">
        <w:t>allows routes to be advertised to neighbors</w:t>
      </w:r>
    </w:p>
    <w:p w14:paraId="1B5529F4" w14:textId="4282B243" w:rsidR="00461B3B" w:rsidRDefault="00AC4A37" w:rsidP="00941492">
      <w:r>
        <w:t>route</w:t>
      </w:r>
      <w:r w:rsidR="00461B3B">
        <w:t>-</w:t>
      </w:r>
      <w:r>
        <w:t>target both:</w:t>
      </w:r>
      <w:r w:rsidR="00F11B6F">
        <w:t xml:space="preserve"> </w:t>
      </w:r>
      <w:r w:rsidR="00461B3B">
        <w:t>accomplishes both rt export and import</w:t>
      </w:r>
    </w:p>
    <w:p w14:paraId="4020B3FE" w14:textId="17FAF9F3" w:rsidR="00F11B6F" w:rsidRDefault="00461B3B" w:rsidP="00941492">
      <w:r w:rsidRPr="00461B3B">
        <w:t xml:space="preserve">capability </w:t>
      </w:r>
      <w:proofErr w:type="spellStart"/>
      <w:r w:rsidRPr="00461B3B">
        <w:t>vrf</w:t>
      </w:r>
      <w:proofErr w:type="spellEnd"/>
      <w:r w:rsidRPr="00461B3B">
        <w:t>-lite</w:t>
      </w:r>
      <w:r>
        <w:t xml:space="preserve">: enables </w:t>
      </w:r>
      <w:proofErr w:type="spellStart"/>
      <w:r>
        <w:t>vrf</w:t>
      </w:r>
      <w:proofErr w:type="spellEnd"/>
      <w:r>
        <w:t>-lite on OSPF</w:t>
      </w:r>
    </w:p>
    <w:p w14:paraId="506923FA" w14:textId="6C95FE97" w:rsidR="00EB33F3" w:rsidRDefault="00EB33F3" w:rsidP="00941492"/>
    <w:p w14:paraId="5154DFB7" w14:textId="28F74B68" w:rsidR="00EB33F3" w:rsidRDefault="00EB33F3" w:rsidP="00941492">
      <w:pPr>
        <w:rPr>
          <w:i/>
          <w:iCs/>
        </w:rPr>
      </w:pPr>
      <w:r w:rsidRPr="00EB33F3">
        <w:rPr>
          <w:i/>
          <w:iCs/>
        </w:rPr>
        <w:t>Note that there were relatively few VRF commands</w:t>
      </w:r>
      <w:r w:rsidR="002A59DA">
        <w:rPr>
          <w:i/>
          <w:iCs/>
        </w:rPr>
        <w:t xml:space="preserve"> listed here</w:t>
      </w:r>
      <w:r w:rsidRPr="00EB33F3">
        <w:rPr>
          <w:i/>
          <w:iCs/>
        </w:rPr>
        <w:t xml:space="preserve"> as most </w:t>
      </w:r>
      <w:r>
        <w:rPr>
          <w:i/>
          <w:iCs/>
        </w:rPr>
        <w:t xml:space="preserve">VRF commands involve modified existing commands, </w:t>
      </w:r>
      <w:proofErr w:type="gramStart"/>
      <w:r>
        <w:rPr>
          <w:i/>
          <w:iCs/>
        </w:rPr>
        <w:t>e.g.</w:t>
      </w:r>
      <w:proofErr w:type="gramEnd"/>
      <w:r w:rsidRPr="00EB33F3">
        <w:rPr>
          <w:i/>
          <w:iCs/>
        </w:rPr>
        <w:t xml:space="preserve"> address-family ipv4 </w:t>
      </w:r>
      <w:proofErr w:type="spellStart"/>
      <w:r w:rsidRPr="00EB33F3">
        <w:rPr>
          <w:i/>
          <w:iCs/>
        </w:rPr>
        <w:t>vrf</w:t>
      </w:r>
      <w:proofErr w:type="spellEnd"/>
      <w:r w:rsidRPr="00EB33F3">
        <w:rPr>
          <w:i/>
          <w:iCs/>
        </w:rPr>
        <w:t xml:space="preserve"> “x”</w:t>
      </w:r>
      <w:r>
        <w:rPr>
          <w:i/>
          <w:iCs/>
        </w:rPr>
        <w:t>.</w:t>
      </w:r>
    </w:p>
    <w:p w14:paraId="50E044D1" w14:textId="77777777" w:rsidR="00EB33F3" w:rsidRPr="00EB33F3" w:rsidRDefault="00EB33F3" w:rsidP="00941492">
      <w:pPr>
        <w:rPr>
          <w:i/>
          <w:iCs/>
        </w:rPr>
      </w:pPr>
    </w:p>
    <w:p w14:paraId="4D7CB62D" w14:textId="438A84C3" w:rsidR="00941492" w:rsidRDefault="00941492" w:rsidP="00941492">
      <w:pPr>
        <w:pStyle w:val="NoSpacing"/>
        <w:jc w:val="center"/>
        <w:rPr>
          <w:rFonts w:asciiTheme="majorHAnsi" w:eastAsiaTheme="majorEastAsia" w:hAnsiTheme="majorHAnsi" w:cstheme="majorBidi"/>
          <w:caps/>
          <w:color w:val="7030A0"/>
          <w:sz w:val="28"/>
          <w:szCs w:val="28"/>
        </w:rPr>
      </w:pPr>
      <w:r>
        <w:rPr>
          <w:rFonts w:asciiTheme="majorHAnsi" w:eastAsiaTheme="majorEastAsia" w:hAnsiTheme="majorHAnsi" w:cstheme="majorBidi"/>
          <w:caps/>
          <w:color w:val="7030A0"/>
          <w:sz w:val="28"/>
          <w:szCs w:val="28"/>
        </w:rPr>
        <w:t>Bonus Configuration</w:t>
      </w:r>
    </w:p>
    <w:p w14:paraId="5AF4AD37" w14:textId="0AB7E8A5" w:rsidR="00941492" w:rsidRPr="00941492" w:rsidRDefault="00941492" w:rsidP="00941492">
      <w:pPr>
        <w:jc w:val="center"/>
        <w:rPr>
          <w:color w:val="A66BD3"/>
        </w:rPr>
      </w:pPr>
      <w:r w:rsidRPr="00941492">
        <w:rPr>
          <w:color w:val="A66BD3"/>
        </w:rPr>
        <w:t>(Extra things like GRE tunnelling that weren’t explicitly part of the VRF lab)</w:t>
      </w:r>
    </w:p>
    <w:p w14:paraId="10D31AC9" w14:textId="77777777" w:rsidR="0054660F" w:rsidRDefault="0054660F" w:rsidP="0065683D"/>
    <w:p w14:paraId="67CA0AB5" w14:textId="004EC473" w:rsidR="0054660F" w:rsidRDefault="0054660F" w:rsidP="0054660F">
      <w:r w:rsidRPr="0054660F">
        <w:t>interface Tunnel0</w:t>
      </w:r>
      <w:r>
        <w:t>: enables GRE tunneling on a tunnel interface</w:t>
      </w:r>
    </w:p>
    <w:p w14:paraId="24649AB3" w14:textId="4E60848E" w:rsidR="0054660F" w:rsidRDefault="0054660F" w:rsidP="0054660F">
      <w:r>
        <w:t>tunnel source “x”: where x is an IP address or an interface.</w:t>
      </w:r>
    </w:p>
    <w:p w14:paraId="7FCCC077" w14:textId="565780B6" w:rsidR="0054660F" w:rsidRDefault="0054660F" w:rsidP="0054660F">
      <w:r>
        <w:t>tunnel destination “x”: where x is a hostname or an IP address.</w:t>
      </w:r>
    </w:p>
    <w:p w14:paraId="0DCA3EFC" w14:textId="6F29AB0C" w:rsidR="0054660F" w:rsidRDefault="0071325B" w:rsidP="0065683D">
      <w:r w:rsidRPr="0071325B">
        <w:t>address-family</w:t>
      </w:r>
      <w:r>
        <w:t xml:space="preserve"> vpnv4: an address family to support </w:t>
      </w:r>
      <w:r w:rsidR="00773427">
        <w:t xml:space="preserve">BGP ipv4 coupled with </w:t>
      </w:r>
      <w:proofErr w:type="spellStart"/>
      <w:r w:rsidR="00773427">
        <w:t>RDs</w:t>
      </w:r>
      <w:r>
        <w:t>.</w:t>
      </w:r>
      <w:proofErr w:type="spellEnd"/>
      <w:r>
        <w:t xml:space="preserve"> Note it was configured on the physical routing table rather than any VRF.</w:t>
      </w:r>
    </w:p>
    <w:p w14:paraId="439E07B0" w14:textId="4F49E0A1" w:rsidR="0071325B" w:rsidRDefault="0071325B" w:rsidP="0065683D">
      <w:r w:rsidRPr="0071325B">
        <w:t xml:space="preserve">tunnel </w:t>
      </w:r>
      <w:proofErr w:type="spellStart"/>
      <w:r w:rsidRPr="0071325B">
        <w:t>vrf</w:t>
      </w:r>
      <w:proofErr w:type="spellEnd"/>
      <w:r w:rsidRPr="0071325B">
        <w:t xml:space="preserve"> </w:t>
      </w:r>
      <w:r>
        <w:t xml:space="preserve">“x”: Associates a VRF with a </w:t>
      </w:r>
      <w:r w:rsidR="0054660F">
        <w:t>tunnel destination.</w:t>
      </w:r>
    </w:p>
    <w:p w14:paraId="13F34DD9" w14:textId="15B10787" w:rsidR="0065683D" w:rsidRDefault="009F284E" w:rsidP="0065683D">
      <w:r w:rsidRPr="009F284E">
        <w:t xml:space="preserve">access-list </w:t>
      </w:r>
      <w:r>
        <w:t>“x”</w:t>
      </w:r>
      <w:r w:rsidRPr="009F284E">
        <w:t xml:space="preserve"> permit</w:t>
      </w:r>
      <w:r>
        <w:t>/deny</w:t>
      </w:r>
      <w:r w:rsidRPr="009F284E">
        <w:t xml:space="preserve"> </w:t>
      </w:r>
      <w:r>
        <w:t>&lt;</w:t>
      </w:r>
      <w:proofErr w:type="spellStart"/>
      <w:r>
        <w:t>ip</w:t>
      </w:r>
      <w:proofErr w:type="spellEnd"/>
      <w:r>
        <w:t>&gt;</w:t>
      </w:r>
      <w:r w:rsidRPr="009F284E">
        <w:t xml:space="preserve"> </w:t>
      </w:r>
      <w:r>
        <w:t xml:space="preserve">&lt;wildcard mask&gt;: permits/denies a range of IPs from accessing the network with </w:t>
      </w:r>
      <w:r w:rsidRPr="009F284E">
        <w:t>autonomous system number x</w:t>
      </w:r>
      <w:r w:rsidRPr="009F284E">
        <w:rPr>
          <w:b/>
          <w:bCs/>
        </w:rPr>
        <w:t>*</w:t>
      </w:r>
    </w:p>
    <w:p w14:paraId="3B1F8CB6" w14:textId="3C383F6B" w:rsidR="009F284E" w:rsidRDefault="009F284E" w:rsidP="0065683D">
      <w:r w:rsidRPr="009F284E">
        <w:t xml:space="preserve">route-map </w:t>
      </w:r>
      <w:r>
        <w:t>&lt;name&gt;</w:t>
      </w:r>
      <w:r w:rsidRPr="009F284E">
        <w:t xml:space="preserve"> permit </w:t>
      </w:r>
      <w:r>
        <w:t>“x”: redirects routes as part of PBR for autonomous system number x</w:t>
      </w:r>
      <w:r w:rsidRPr="009F284E">
        <w:rPr>
          <w:b/>
          <w:bCs/>
        </w:rPr>
        <w:t>*</w:t>
      </w:r>
    </w:p>
    <w:p w14:paraId="58E252BA" w14:textId="7D8C8D5F" w:rsidR="009F284E" w:rsidRDefault="009F284E" w:rsidP="0065683D"/>
    <w:p w14:paraId="1418739E" w14:textId="38073DCB" w:rsidR="009F284E" w:rsidRPr="009F284E" w:rsidRDefault="009F284E" w:rsidP="0065683D">
      <w:pPr>
        <w:rPr>
          <w:b/>
          <w:bCs/>
        </w:rPr>
      </w:pPr>
      <w:r w:rsidRPr="009F284E">
        <w:rPr>
          <w:b/>
          <w:bCs/>
        </w:rPr>
        <w:t>*Abandoned as config was analogous to sign-off config.</w:t>
      </w:r>
    </w:p>
    <w:p w14:paraId="76D7B441" w14:textId="4111B9C8" w:rsidR="00CD1398" w:rsidRPr="004E0588" w:rsidRDefault="00821087" w:rsidP="004E0588">
      <w:pPr>
        <w:pStyle w:val="Heading3"/>
        <w:rPr>
          <w:rFonts w:eastAsia="Times New Roman"/>
          <w:color w:val="A66BD3"/>
        </w:rPr>
      </w:pPr>
      <w:bookmarkStart w:id="2" w:name="_Hlk104834127"/>
      <w:r w:rsidRPr="004E0588">
        <w:rPr>
          <w:rFonts w:eastAsia="Times New Roman"/>
          <w:color w:val="A66BD3"/>
        </w:rPr>
        <w:t>N</w:t>
      </w:r>
      <w:r w:rsidR="007F153A" w:rsidRPr="004E0588">
        <w:rPr>
          <w:rFonts w:eastAsia="Times New Roman"/>
          <w:color w:val="A66BD3"/>
        </w:rPr>
        <w:t>etwork diagram</w:t>
      </w:r>
    </w:p>
    <w:p w14:paraId="6AC16DF9" w14:textId="44D9B233" w:rsidR="004E0588" w:rsidRDefault="00EB33F3" w:rsidP="004E0588">
      <w:r>
        <w:t>4 router Lab:</w:t>
      </w:r>
    </w:p>
    <w:p w14:paraId="40CB7E70" w14:textId="77777777" w:rsidR="002C5427" w:rsidRDefault="002C5427" w:rsidP="004E0588"/>
    <w:p w14:paraId="5AA504A8" w14:textId="664F45CB" w:rsidR="003578C9" w:rsidRDefault="00443C8F" w:rsidP="004E0588">
      <w:r w:rsidRPr="009A1D3B">
        <w:rPr>
          <w:rFonts w:ascii="Franklin Gothic Demi" w:eastAsia="Times New Roman" w:hAnsi="Franklin Gothic Demi" w:cs="Times New Roman"/>
          <w:caps/>
          <w:noProof/>
          <w:sz w:val="32"/>
          <w:szCs w:val="24"/>
        </w:rPr>
        <w:lastRenderedPageBreak/>
        <mc:AlternateContent>
          <mc:Choice Requires="wps">
            <w:drawing>
              <wp:anchor distT="45720" distB="45720" distL="114300" distR="114300" simplePos="0" relativeHeight="251811925" behindDoc="0" locked="0" layoutInCell="1" allowOverlap="1" wp14:anchorId="59224FBF" wp14:editId="61702253">
                <wp:simplePos x="0" y="0"/>
                <wp:positionH relativeFrom="column">
                  <wp:posOffset>5026025</wp:posOffset>
                </wp:positionH>
                <wp:positionV relativeFrom="paragraph">
                  <wp:posOffset>0</wp:posOffset>
                </wp:positionV>
                <wp:extent cx="804545" cy="370840"/>
                <wp:effectExtent l="0" t="0" r="14605" b="10160"/>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370840"/>
                        </a:xfrm>
                        <a:prstGeom prst="rect">
                          <a:avLst/>
                        </a:prstGeom>
                        <a:solidFill>
                          <a:srgbClr val="FFFFFF"/>
                        </a:solidFill>
                        <a:ln w="9525">
                          <a:solidFill>
                            <a:srgbClr val="000000"/>
                          </a:solidFill>
                          <a:miter lim="800000"/>
                          <a:headEnd/>
                          <a:tailEnd/>
                        </a:ln>
                      </wps:spPr>
                      <wps:txbx>
                        <w:txbxContent>
                          <w:p w14:paraId="5A9B7D90" w14:textId="7E6EF694" w:rsidR="003578C9" w:rsidRDefault="003578C9" w:rsidP="003578C9">
                            <w:pPr>
                              <w:rPr>
                                <w:sz w:val="12"/>
                                <w:szCs w:val="12"/>
                              </w:rPr>
                            </w:pPr>
                            <w:r>
                              <w:rPr>
                                <w:sz w:val="12"/>
                                <w:szCs w:val="12"/>
                              </w:rPr>
                              <w:t>g0/0/0</w:t>
                            </w:r>
                            <w:r w:rsidR="0069492D">
                              <w:rPr>
                                <w:sz w:val="12"/>
                                <w:szCs w:val="12"/>
                              </w:rPr>
                              <w:t>.10&amp;0.20</w:t>
                            </w:r>
                          </w:p>
                          <w:p w14:paraId="00FAB8A5" w14:textId="52AF2A86" w:rsidR="00443C8F" w:rsidRPr="009A1D3B" w:rsidRDefault="00443C8F" w:rsidP="00443C8F">
                            <w:pPr>
                              <w:rPr>
                                <w:sz w:val="12"/>
                                <w:szCs w:val="12"/>
                                <w14:textOutline w14:w="9525" w14:cap="rnd" w14:cmpd="sng" w14:algn="ctr">
                                  <w14:solidFill>
                                    <w14:srgbClr w14:val="000000"/>
                                  </w14:solidFill>
                                  <w14:prstDash w14:val="solid"/>
                                  <w14:bevel/>
                                </w14:textOutline>
                              </w:rPr>
                            </w:pPr>
                            <w:r w:rsidRPr="006C0821">
                              <w:rPr>
                                <w:sz w:val="12"/>
                                <w:szCs w:val="12"/>
                              </w:rPr>
                              <w:t>10.0.0.</w:t>
                            </w:r>
                            <w:r>
                              <w:rPr>
                                <w:sz w:val="12"/>
                                <w:szCs w:val="12"/>
                              </w:rPr>
                              <w:t>254</w:t>
                            </w:r>
                            <w:r w:rsidRPr="006C0821">
                              <w:rPr>
                                <w:sz w:val="12"/>
                                <w:szCs w:val="12"/>
                              </w:rPr>
                              <w:t xml:space="preserve"> 255.255.255.128</w:t>
                            </w:r>
                          </w:p>
                          <w:p w14:paraId="473A9253" w14:textId="77777777" w:rsidR="003578C9" w:rsidRPr="009A1D3B" w:rsidRDefault="003578C9" w:rsidP="003578C9">
                            <w:pPr>
                              <w:rPr>
                                <w:sz w:val="12"/>
                                <w:szCs w:val="12"/>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24FBF" id="_x0000_s1064" type="#_x0000_t202" style="position:absolute;margin-left:395.75pt;margin-top:0;width:63.35pt;height:29.2pt;z-index:25181192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">
                <v:textbox>
                  <w:txbxContent>
                    <w:p w14:paraId="5A9B7D90" w14:textId="7E6EF694" w:rsidR="003578C9" w:rsidRDefault="003578C9" w:rsidP="003578C9">
                      <w:pPr>
                        <w:rPr>
                          <w:sz w:val="12"/>
                          <w:szCs w:val="12"/>
                        </w:rPr>
                      </w:pPr>
                      <w:r>
                        <w:rPr>
                          <w:sz w:val="12"/>
                          <w:szCs w:val="12"/>
                        </w:rPr>
                        <w:t>g0/0/0</w:t>
                      </w:r>
                      <w:r w:rsidR="0069492D">
                        <w:rPr>
                          <w:sz w:val="12"/>
                          <w:szCs w:val="12"/>
                        </w:rPr>
                        <w:t>.10&amp;0.20</w:t>
                      </w:r>
                    </w:p>
                    <w:p w14:paraId="00FAB8A5" w14:textId="52AF2A86" w:rsidR="00443C8F" w:rsidRPr="009A1D3B" w:rsidRDefault="00443C8F" w:rsidP="00443C8F">
                      <w:pPr>
                        <w:rPr>
                          <w:sz w:val="12"/>
                          <w:szCs w:val="12"/>
                          <w14:textOutline w14:w="9525" w14:cap="rnd" w14:cmpd="sng" w14:algn="ctr">
                            <w14:solidFill>
                              <w14:srgbClr w14:val="000000"/>
                            </w14:solidFill>
                            <w14:prstDash w14:val="solid"/>
                            <w14:bevel/>
                          </w14:textOutline>
                        </w:rPr>
                      </w:pPr>
                      <w:r w:rsidRPr="006C0821">
                        <w:rPr>
                          <w:sz w:val="12"/>
                          <w:szCs w:val="12"/>
                        </w:rPr>
                        <w:t>10.0.0.</w:t>
                      </w:r>
                      <w:r>
                        <w:rPr>
                          <w:sz w:val="12"/>
                          <w:szCs w:val="12"/>
                        </w:rPr>
                        <w:t>254</w:t>
                      </w:r>
                      <w:r w:rsidRPr="006C0821">
                        <w:rPr>
                          <w:sz w:val="12"/>
                          <w:szCs w:val="12"/>
                        </w:rPr>
                        <w:t xml:space="preserve"> 255.255.255.128</w:t>
                      </w:r>
                    </w:p>
                    <w:p w14:paraId="473A9253" w14:textId="77777777" w:rsidR="003578C9" w:rsidRPr="009A1D3B" w:rsidRDefault="003578C9" w:rsidP="003578C9">
                      <w:pPr>
                        <w:rPr>
                          <w:sz w:val="12"/>
                          <w:szCs w:val="12"/>
                          <w14:textOutline w14:w="9525" w14:cap="rnd" w14:cmpd="sng" w14:algn="ctr">
                            <w14:solidFill>
                              <w14:srgbClr w14:val="000000"/>
                            </w14:solidFill>
                            <w14:prstDash w14:val="solid"/>
                            <w14:bevel/>
                          </w14:textOutline>
                        </w:rPr>
                      </w:pPr>
                    </w:p>
                  </w:txbxContent>
                </v:textbox>
                <w10:wrap type="square"/>
              </v:shape>
            </w:pict>
          </mc:Fallback>
        </mc:AlternateContent>
      </w:r>
      <w:r w:rsidRPr="009A1D3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807829" behindDoc="0" locked="0" layoutInCell="1" allowOverlap="1" wp14:anchorId="0F759455" wp14:editId="52C7517D">
                <wp:simplePos x="0" y="0"/>
                <wp:positionH relativeFrom="column">
                  <wp:posOffset>3808730</wp:posOffset>
                </wp:positionH>
                <wp:positionV relativeFrom="paragraph">
                  <wp:posOffset>0</wp:posOffset>
                </wp:positionV>
                <wp:extent cx="757555" cy="367665"/>
                <wp:effectExtent l="0" t="0" r="23495" b="13335"/>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367665"/>
                        </a:xfrm>
                        <a:prstGeom prst="rect">
                          <a:avLst/>
                        </a:prstGeom>
                        <a:solidFill>
                          <a:srgbClr val="FFFFFF"/>
                        </a:solidFill>
                        <a:ln w="9525">
                          <a:solidFill>
                            <a:srgbClr val="000000"/>
                          </a:solidFill>
                          <a:miter lim="800000"/>
                          <a:headEnd/>
                          <a:tailEnd/>
                        </a:ln>
                      </wps:spPr>
                      <wps:txbx>
                        <w:txbxContent>
                          <w:p w14:paraId="7A57FA22" w14:textId="7A5C0C2A" w:rsidR="003578C9" w:rsidRDefault="003578C9" w:rsidP="003578C9">
                            <w:pPr>
                              <w:rPr>
                                <w:sz w:val="12"/>
                                <w:szCs w:val="12"/>
                              </w:rPr>
                            </w:pPr>
                            <w:r>
                              <w:rPr>
                                <w:sz w:val="12"/>
                                <w:szCs w:val="12"/>
                              </w:rPr>
                              <w:t>g0/0/0</w:t>
                            </w:r>
                            <w:r w:rsidR="0069492D">
                              <w:rPr>
                                <w:sz w:val="12"/>
                                <w:szCs w:val="12"/>
                              </w:rPr>
                              <w:t>.10&amp;0.20</w:t>
                            </w:r>
                          </w:p>
                          <w:p w14:paraId="2962D5E7" w14:textId="6685A8D6" w:rsidR="003578C9" w:rsidRPr="009A1D3B" w:rsidRDefault="00443C8F" w:rsidP="003578C9">
                            <w:pPr>
                              <w:rPr>
                                <w:sz w:val="12"/>
                                <w:szCs w:val="12"/>
                                <w14:textOutline w14:w="9525" w14:cap="rnd" w14:cmpd="sng" w14:algn="ctr">
                                  <w14:solidFill>
                                    <w14:srgbClr w14:val="000000"/>
                                  </w14:solidFill>
                                  <w14:prstDash w14:val="solid"/>
                                  <w14:bevel/>
                                </w14:textOutline>
                              </w:rPr>
                            </w:pPr>
                            <w:r w:rsidRPr="00443C8F">
                              <w:rPr>
                                <w:sz w:val="12"/>
                                <w:szCs w:val="12"/>
                              </w:rPr>
                              <w:t>192.168.0.</w:t>
                            </w:r>
                            <w:r>
                              <w:rPr>
                                <w:sz w:val="12"/>
                                <w:szCs w:val="12"/>
                              </w:rPr>
                              <w:t>9</w:t>
                            </w:r>
                            <w:r w:rsidRPr="00443C8F">
                              <w:rPr>
                                <w:sz w:val="12"/>
                                <w:szCs w:val="12"/>
                              </w:rPr>
                              <w:t xml:space="preserve"> 255.255.255.252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59455" id="_x0000_s1065" type="#_x0000_t202" style="position:absolute;margin-left:299.9pt;margin-top:0;width:59.65pt;height:28.95pt;z-index:25180782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">
                <v:textbox>
                  <w:txbxContent>
                    <w:p w14:paraId="7A57FA22" w14:textId="7A5C0C2A" w:rsidR="003578C9" w:rsidRDefault="003578C9" w:rsidP="003578C9">
                      <w:pPr>
                        <w:rPr>
                          <w:sz w:val="12"/>
                          <w:szCs w:val="12"/>
                        </w:rPr>
                      </w:pPr>
                      <w:r>
                        <w:rPr>
                          <w:sz w:val="12"/>
                          <w:szCs w:val="12"/>
                        </w:rPr>
                        <w:t>g0/0/0</w:t>
                      </w:r>
                      <w:r w:rsidR="0069492D">
                        <w:rPr>
                          <w:sz w:val="12"/>
                          <w:szCs w:val="12"/>
                        </w:rPr>
                        <w:t>.10&amp;0.20</w:t>
                      </w:r>
                    </w:p>
                    <w:p w14:paraId="2962D5E7" w14:textId="6685A8D6" w:rsidR="003578C9" w:rsidRPr="009A1D3B" w:rsidRDefault="00443C8F" w:rsidP="003578C9">
                      <w:pPr>
                        <w:rPr>
                          <w:sz w:val="12"/>
                          <w:szCs w:val="12"/>
                          <w14:textOutline w14:w="9525" w14:cap="rnd" w14:cmpd="sng" w14:algn="ctr">
                            <w14:solidFill>
                              <w14:srgbClr w14:val="000000"/>
                            </w14:solidFill>
                            <w14:prstDash w14:val="solid"/>
                            <w14:bevel/>
                          </w14:textOutline>
                        </w:rPr>
                      </w:pPr>
                      <w:r w:rsidRPr="00443C8F">
                        <w:rPr>
                          <w:sz w:val="12"/>
                          <w:szCs w:val="12"/>
                        </w:rPr>
                        <w:t>192.168.0.</w:t>
                      </w:r>
                      <w:r>
                        <w:rPr>
                          <w:sz w:val="12"/>
                          <w:szCs w:val="12"/>
                        </w:rPr>
                        <w:t>9</w:t>
                      </w:r>
                      <w:r w:rsidRPr="00443C8F">
                        <w:rPr>
                          <w:sz w:val="12"/>
                          <w:szCs w:val="12"/>
                        </w:rPr>
                        <w:t xml:space="preserve"> 255.255.255.252</w:t>
                      </w:r>
                    </w:p>
                  </w:txbxContent>
                </v:textbox>
                <w10:wrap type="square"/>
              </v:shape>
            </w:pict>
          </mc:Fallback>
        </mc:AlternateContent>
      </w:r>
      <w:r w:rsidR="0069492D" w:rsidRPr="009A1D3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803733" behindDoc="0" locked="0" layoutInCell="1" allowOverlap="1" wp14:anchorId="5D3C0070" wp14:editId="73C8BAAE">
                <wp:simplePos x="0" y="0"/>
                <wp:positionH relativeFrom="column">
                  <wp:posOffset>2672080</wp:posOffset>
                </wp:positionH>
                <wp:positionV relativeFrom="paragraph">
                  <wp:posOffset>6985</wp:posOffset>
                </wp:positionV>
                <wp:extent cx="764540" cy="367665"/>
                <wp:effectExtent l="0" t="0" r="16510" b="1333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367665"/>
                        </a:xfrm>
                        <a:prstGeom prst="rect">
                          <a:avLst/>
                        </a:prstGeom>
                        <a:solidFill>
                          <a:srgbClr val="FFFFFF"/>
                        </a:solidFill>
                        <a:ln w="9525">
                          <a:solidFill>
                            <a:srgbClr val="000000"/>
                          </a:solidFill>
                          <a:miter lim="800000"/>
                          <a:headEnd/>
                          <a:tailEnd/>
                        </a:ln>
                      </wps:spPr>
                      <wps:txbx>
                        <w:txbxContent>
                          <w:p w14:paraId="380A23F8" w14:textId="149B96A2" w:rsidR="003578C9" w:rsidRDefault="003578C9" w:rsidP="003578C9">
                            <w:pPr>
                              <w:rPr>
                                <w:sz w:val="12"/>
                                <w:szCs w:val="12"/>
                              </w:rPr>
                            </w:pPr>
                            <w:r>
                              <w:rPr>
                                <w:sz w:val="12"/>
                                <w:szCs w:val="12"/>
                              </w:rPr>
                              <w:t>g0/0/0</w:t>
                            </w:r>
                            <w:r w:rsidR="0069492D">
                              <w:rPr>
                                <w:sz w:val="12"/>
                                <w:szCs w:val="12"/>
                              </w:rPr>
                              <w:t>.10&amp;0.20</w:t>
                            </w:r>
                          </w:p>
                          <w:p w14:paraId="7F6F6D74" w14:textId="58807EF0" w:rsidR="003578C9" w:rsidRPr="009A1D3B" w:rsidRDefault="0069492D" w:rsidP="003578C9">
                            <w:pPr>
                              <w:rPr>
                                <w:sz w:val="12"/>
                                <w:szCs w:val="12"/>
                                <w14:textOutline w14:w="9525" w14:cap="rnd" w14:cmpd="sng" w14:algn="ctr">
                                  <w14:solidFill>
                                    <w14:srgbClr w14:val="000000"/>
                                  </w14:solidFill>
                                  <w14:prstDash w14:val="solid"/>
                                  <w14:bevel/>
                                </w14:textOutline>
                              </w:rPr>
                            </w:pPr>
                            <w:r w:rsidRPr="0069492D">
                              <w:rPr>
                                <w:sz w:val="12"/>
                                <w:szCs w:val="12"/>
                              </w:rPr>
                              <w:t>192.168.0.5 255.255.255.252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C0070" id="_x0000_s1066" type="#_x0000_t202" style="position:absolute;margin-left:210.4pt;margin-top:.55pt;width:60.2pt;height:28.95pt;z-index:25180373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">
                <v:textbox>
                  <w:txbxContent>
                    <w:p w14:paraId="380A23F8" w14:textId="149B96A2" w:rsidR="003578C9" w:rsidRDefault="003578C9" w:rsidP="003578C9">
                      <w:pPr>
                        <w:rPr>
                          <w:sz w:val="12"/>
                          <w:szCs w:val="12"/>
                        </w:rPr>
                      </w:pPr>
                      <w:r>
                        <w:rPr>
                          <w:sz w:val="12"/>
                          <w:szCs w:val="12"/>
                        </w:rPr>
                        <w:t>g0/0/0</w:t>
                      </w:r>
                      <w:r w:rsidR="0069492D">
                        <w:rPr>
                          <w:sz w:val="12"/>
                          <w:szCs w:val="12"/>
                        </w:rPr>
                        <w:t>.10&amp;0.20</w:t>
                      </w:r>
                    </w:p>
                    <w:p w14:paraId="7F6F6D74" w14:textId="58807EF0" w:rsidR="003578C9" w:rsidRPr="009A1D3B" w:rsidRDefault="0069492D" w:rsidP="003578C9">
                      <w:pPr>
                        <w:rPr>
                          <w:sz w:val="12"/>
                          <w:szCs w:val="12"/>
                          <w14:textOutline w14:w="9525" w14:cap="rnd" w14:cmpd="sng" w14:algn="ctr">
                            <w14:solidFill>
                              <w14:srgbClr w14:val="000000"/>
                            </w14:solidFill>
                            <w14:prstDash w14:val="solid"/>
                            <w14:bevel/>
                          </w14:textOutline>
                        </w:rPr>
                      </w:pPr>
                      <w:r w:rsidRPr="0069492D">
                        <w:rPr>
                          <w:sz w:val="12"/>
                          <w:szCs w:val="12"/>
                        </w:rPr>
                        <w:t>192.168.0.5 255.255.255.252</w:t>
                      </w:r>
                    </w:p>
                  </w:txbxContent>
                </v:textbox>
                <w10:wrap type="square"/>
              </v:shape>
            </w:pict>
          </mc:Fallback>
        </mc:AlternateContent>
      </w:r>
      <w:r w:rsidR="0069492D" w:rsidRPr="009A1D3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799637" behindDoc="0" locked="0" layoutInCell="1" allowOverlap="1" wp14:anchorId="4844D760" wp14:editId="2D1183BE">
                <wp:simplePos x="0" y="0"/>
                <wp:positionH relativeFrom="column">
                  <wp:posOffset>1503680</wp:posOffset>
                </wp:positionH>
                <wp:positionV relativeFrom="paragraph">
                  <wp:posOffset>14605</wp:posOffset>
                </wp:positionV>
                <wp:extent cx="775970" cy="367665"/>
                <wp:effectExtent l="0" t="0" r="24130" b="1333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67665"/>
                        </a:xfrm>
                        <a:prstGeom prst="rect">
                          <a:avLst/>
                        </a:prstGeom>
                        <a:solidFill>
                          <a:srgbClr val="FFFFFF"/>
                        </a:solidFill>
                        <a:ln w="9525">
                          <a:solidFill>
                            <a:srgbClr val="000000"/>
                          </a:solidFill>
                          <a:miter lim="800000"/>
                          <a:headEnd/>
                          <a:tailEnd/>
                        </a:ln>
                      </wps:spPr>
                      <wps:txbx>
                        <w:txbxContent>
                          <w:p w14:paraId="6DBD9298" w14:textId="3E0EDA8F" w:rsidR="003578C9" w:rsidRDefault="003578C9" w:rsidP="003578C9">
                            <w:pPr>
                              <w:rPr>
                                <w:sz w:val="12"/>
                                <w:szCs w:val="12"/>
                              </w:rPr>
                            </w:pPr>
                            <w:r>
                              <w:rPr>
                                <w:sz w:val="12"/>
                                <w:szCs w:val="12"/>
                              </w:rPr>
                              <w:t>g0/0/0</w:t>
                            </w:r>
                            <w:r w:rsidR="0069492D">
                              <w:rPr>
                                <w:sz w:val="12"/>
                                <w:szCs w:val="12"/>
                              </w:rPr>
                              <w:t>.10&amp;0.20</w:t>
                            </w:r>
                          </w:p>
                          <w:p w14:paraId="505F6F67" w14:textId="6C5F5554" w:rsidR="003578C9" w:rsidRPr="009A1D3B" w:rsidRDefault="0069492D" w:rsidP="003578C9">
                            <w:pPr>
                              <w:rPr>
                                <w:sz w:val="12"/>
                                <w:szCs w:val="12"/>
                                <w14:textOutline w14:w="9525" w14:cap="rnd" w14:cmpd="sng" w14:algn="ctr">
                                  <w14:solidFill>
                                    <w14:srgbClr w14:val="000000"/>
                                  </w14:solidFill>
                                  <w14:prstDash w14:val="solid"/>
                                  <w14:bevel/>
                                </w14:textOutline>
                              </w:rPr>
                            </w:pPr>
                            <w:r w:rsidRPr="0069492D">
                              <w:rPr>
                                <w:sz w:val="12"/>
                                <w:szCs w:val="12"/>
                              </w:rPr>
                              <w:t>192.168.0.1 255.255.255.252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4D760" id="_x0000_s1067" type="#_x0000_t202" style="position:absolute;margin-left:118.4pt;margin-top:1.15pt;width:61.1pt;height:28.95pt;z-index:2517996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dJwIAAEw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">
                <v:textbox>
                  <w:txbxContent>
                    <w:p w14:paraId="6DBD9298" w14:textId="3E0EDA8F" w:rsidR="003578C9" w:rsidRDefault="003578C9" w:rsidP="003578C9">
                      <w:pPr>
                        <w:rPr>
                          <w:sz w:val="12"/>
                          <w:szCs w:val="12"/>
                        </w:rPr>
                      </w:pPr>
                      <w:r>
                        <w:rPr>
                          <w:sz w:val="12"/>
                          <w:szCs w:val="12"/>
                        </w:rPr>
                        <w:t>g0/0/0</w:t>
                      </w:r>
                      <w:r w:rsidR="0069492D">
                        <w:rPr>
                          <w:sz w:val="12"/>
                          <w:szCs w:val="12"/>
                        </w:rPr>
                        <w:t>.</w:t>
                      </w:r>
                      <w:r w:rsidR="0069492D">
                        <w:rPr>
                          <w:sz w:val="12"/>
                          <w:szCs w:val="12"/>
                        </w:rPr>
                        <w:t>10&amp;</w:t>
                      </w:r>
                      <w:r w:rsidR="0069492D">
                        <w:rPr>
                          <w:sz w:val="12"/>
                          <w:szCs w:val="12"/>
                        </w:rPr>
                        <w:t>0</w:t>
                      </w:r>
                      <w:r w:rsidR="0069492D">
                        <w:rPr>
                          <w:sz w:val="12"/>
                          <w:szCs w:val="12"/>
                        </w:rPr>
                        <w:t>.20</w:t>
                      </w:r>
                    </w:p>
                    <w:p w14:paraId="505F6F67" w14:textId="6C5F5554" w:rsidR="003578C9" w:rsidRPr="009A1D3B" w:rsidRDefault="0069492D" w:rsidP="003578C9">
                      <w:pPr>
                        <w:rPr>
                          <w:sz w:val="12"/>
                          <w:szCs w:val="12"/>
                          <w14:textOutline w14:w="9525" w14:cap="rnd" w14:cmpd="sng" w14:algn="ctr">
                            <w14:solidFill>
                              <w14:srgbClr w14:val="000000"/>
                            </w14:solidFill>
                            <w14:prstDash w14:val="solid"/>
                            <w14:bevel/>
                          </w14:textOutline>
                        </w:rPr>
                      </w:pPr>
                      <w:r w:rsidRPr="0069492D">
                        <w:rPr>
                          <w:sz w:val="12"/>
                          <w:szCs w:val="12"/>
                        </w:rPr>
                        <w:t>192.168.0.1 255.255.255.252</w:t>
                      </w:r>
                    </w:p>
                  </w:txbxContent>
                </v:textbox>
                <w10:wrap type="square"/>
              </v:shape>
            </w:pict>
          </mc:Fallback>
        </mc:AlternateContent>
      </w:r>
    </w:p>
    <w:p w14:paraId="1A9CD535" w14:textId="4FA0E1DB" w:rsidR="003578C9" w:rsidRDefault="0069492D" w:rsidP="004E0588">
      <w:r>
        <w:rPr>
          <w:noProof/>
        </w:rPr>
        <mc:AlternateContent>
          <mc:Choice Requires="wps">
            <w:drawing>
              <wp:anchor distT="0" distB="0" distL="114300" distR="114300" simplePos="0" relativeHeight="251848789" behindDoc="0" locked="0" layoutInCell="1" allowOverlap="1" wp14:anchorId="48632D6C" wp14:editId="3028DA59">
                <wp:simplePos x="0" y="0"/>
                <wp:positionH relativeFrom="column">
                  <wp:posOffset>5379315</wp:posOffset>
                </wp:positionH>
                <wp:positionV relativeFrom="paragraph">
                  <wp:posOffset>168910</wp:posOffset>
                </wp:positionV>
                <wp:extent cx="3338" cy="391902"/>
                <wp:effectExtent l="0" t="0" r="34925" b="27305"/>
                <wp:wrapNone/>
                <wp:docPr id="151" name="Straight Connector 151"/>
                <wp:cNvGraphicFramePr/>
                <a:graphic xmlns:a="http://schemas.openxmlformats.org/drawingml/2006/main">
                  <a:graphicData uri="http://schemas.microsoft.com/office/word/2010/wordprocessingShape">
                    <wps:wsp>
                      <wps:cNvCnPr/>
                      <wps:spPr>
                        <a:xfrm>
                          <a:off x="0" y="0"/>
                          <a:ext cx="3338" cy="391902"/>
                        </a:xfrm>
                        <a:prstGeom prst="line">
                          <a:avLst/>
                        </a:prstGeom>
                        <a:ln>
                          <a:solidFill>
                            <a:srgbClr val="BF95D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9653F" id="Straight Connector 151" o:spid="_x0000_s1026" style="position:absolute;z-index:2518487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5pt,13.3pt" to="423.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" strokecolor="#bf95df" strokeweight=".5pt">
                <v:stroke joinstyle="miter"/>
              </v:line>
            </w:pict>
          </mc:Fallback>
        </mc:AlternateContent>
      </w:r>
    </w:p>
    <w:p w14:paraId="202491E7" w14:textId="7DAF7823" w:rsidR="003578C9" w:rsidRDefault="0069492D" w:rsidP="004E0588">
      <w:r>
        <w:rPr>
          <w:noProof/>
        </w:rPr>
        <mc:AlternateContent>
          <mc:Choice Requires="wps">
            <w:drawing>
              <wp:anchor distT="0" distB="0" distL="114300" distR="114300" simplePos="0" relativeHeight="251846741" behindDoc="0" locked="0" layoutInCell="1" allowOverlap="1" wp14:anchorId="2E67700F" wp14:editId="3B5C896A">
                <wp:simplePos x="0" y="0"/>
                <wp:positionH relativeFrom="column">
                  <wp:posOffset>4148945</wp:posOffset>
                </wp:positionH>
                <wp:positionV relativeFrom="paragraph">
                  <wp:posOffset>17700</wp:posOffset>
                </wp:positionV>
                <wp:extent cx="3175" cy="391795"/>
                <wp:effectExtent l="0" t="0" r="34925" b="27305"/>
                <wp:wrapNone/>
                <wp:docPr id="150" name="Straight Connector 150"/>
                <wp:cNvGraphicFramePr/>
                <a:graphic xmlns:a="http://schemas.openxmlformats.org/drawingml/2006/main">
                  <a:graphicData uri="http://schemas.microsoft.com/office/word/2010/wordprocessingShape">
                    <wps:wsp>
                      <wps:cNvCnPr/>
                      <wps:spPr>
                        <a:xfrm>
                          <a:off x="0" y="0"/>
                          <a:ext cx="3175" cy="391795"/>
                        </a:xfrm>
                        <a:prstGeom prst="line">
                          <a:avLst/>
                        </a:prstGeom>
                        <a:ln>
                          <a:solidFill>
                            <a:srgbClr val="BF95D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A4822" id="Straight Connector 150" o:spid="_x0000_s1026" style="position:absolute;z-index:2518467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7pt,1.4pt" to="326.9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" strokecolor="#bf95df" strokeweight=".5pt">
                <v:stroke joinstyle="miter"/>
              </v:line>
            </w:pict>
          </mc:Fallback>
        </mc:AlternateContent>
      </w:r>
      <w:r>
        <w:rPr>
          <w:noProof/>
        </w:rPr>
        <mc:AlternateContent>
          <mc:Choice Requires="wps">
            <w:drawing>
              <wp:anchor distT="0" distB="0" distL="114300" distR="114300" simplePos="0" relativeHeight="251844693" behindDoc="0" locked="0" layoutInCell="1" allowOverlap="1" wp14:anchorId="41E4B478" wp14:editId="703FDF34">
                <wp:simplePos x="0" y="0"/>
                <wp:positionH relativeFrom="column">
                  <wp:posOffset>3014345</wp:posOffset>
                </wp:positionH>
                <wp:positionV relativeFrom="paragraph">
                  <wp:posOffset>18925</wp:posOffset>
                </wp:positionV>
                <wp:extent cx="3338" cy="391902"/>
                <wp:effectExtent l="0" t="0" r="34925" b="27305"/>
                <wp:wrapNone/>
                <wp:docPr id="149" name="Straight Connector 149"/>
                <wp:cNvGraphicFramePr/>
                <a:graphic xmlns:a="http://schemas.openxmlformats.org/drawingml/2006/main">
                  <a:graphicData uri="http://schemas.microsoft.com/office/word/2010/wordprocessingShape">
                    <wps:wsp>
                      <wps:cNvCnPr/>
                      <wps:spPr>
                        <a:xfrm>
                          <a:off x="0" y="0"/>
                          <a:ext cx="3338" cy="391902"/>
                        </a:xfrm>
                        <a:prstGeom prst="line">
                          <a:avLst/>
                        </a:prstGeom>
                        <a:ln>
                          <a:solidFill>
                            <a:srgbClr val="BF95D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523BD" id="Straight Connector 149" o:spid="_x0000_s1026" style="position:absolute;z-index:2518446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35pt,1.5pt" to="237.6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" strokecolor="#bf95df" strokeweight=".5pt">
                <v:stroke joinstyle="miter"/>
              </v:line>
            </w:pict>
          </mc:Fallback>
        </mc:AlternateContent>
      </w:r>
      <w:r w:rsidR="006C0821">
        <w:rPr>
          <w:noProof/>
        </w:rPr>
        <mc:AlternateContent>
          <mc:Choice Requires="wps">
            <w:drawing>
              <wp:anchor distT="0" distB="0" distL="114300" distR="114300" simplePos="0" relativeHeight="251832405" behindDoc="0" locked="0" layoutInCell="1" allowOverlap="1" wp14:anchorId="48908A45" wp14:editId="44D37C60">
                <wp:simplePos x="0" y="0"/>
                <wp:positionH relativeFrom="column">
                  <wp:posOffset>1847488</wp:posOffset>
                </wp:positionH>
                <wp:positionV relativeFrom="paragraph">
                  <wp:posOffset>28687</wp:posOffset>
                </wp:positionV>
                <wp:extent cx="3338" cy="391902"/>
                <wp:effectExtent l="0" t="0" r="34925" b="27305"/>
                <wp:wrapNone/>
                <wp:docPr id="142" name="Straight Connector 142"/>
                <wp:cNvGraphicFramePr/>
                <a:graphic xmlns:a="http://schemas.openxmlformats.org/drawingml/2006/main">
                  <a:graphicData uri="http://schemas.microsoft.com/office/word/2010/wordprocessingShape">
                    <wps:wsp>
                      <wps:cNvCnPr/>
                      <wps:spPr>
                        <a:xfrm>
                          <a:off x="0" y="0"/>
                          <a:ext cx="3338" cy="391902"/>
                        </a:xfrm>
                        <a:prstGeom prst="line">
                          <a:avLst/>
                        </a:prstGeom>
                        <a:ln>
                          <a:solidFill>
                            <a:srgbClr val="BF95D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78385" id="Straight Connector 142" o:spid="_x0000_s1026" style="position:absolute;z-index:2518324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45pt,2.25pt" to="145.7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" strokecolor="#bf95df" strokeweight=".5pt">
                <v:stroke joinstyle="miter"/>
              </v:line>
            </w:pict>
          </mc:Fallback>
        </mc:AlternateContent>
      </w:r>
    </w:p>
    <w:p w14:paraId="4633ABD2" w14:textId="75B4DDD0" w:rsidR="00583210" w:rsidRDefault="007818FD" w:rsidP="004E0588">
      <w:r w:rsidRPr="007818FD">
        <w:rPr>
          <w:noProof/>
        </w:rPr>
        <mc:AlternateContent>
          <mc:Choice Requires="wps">
            <w:drawing>
              <wp:anchor distT="0" distB="0" distL="114300" distR="114300" simplePos="0" relativeHeight="251791445" behindDoc="0" locked="0" layoutInCell="1" allowOverlap="1" wp14:anchorId="2BEF370A" wp14:editId="59BEB325">
                <wp:simplePos x="0" y="0"/>
                <wp:positionH relativeFrom="column">
                  <wp:posOffset>5829935</wp:posOffset>
                </wp:positionH>
                <wp:positionV relativeFrom="paragraph">
                  <wp:posOffset>281305</wp:posOffset>
                </wp:positionV>
                <wp:extent cx="629285" cy="204470"/>
                <wp:effectExtent l="0" t="0" r="0" b="5080"/>
                <wp:wrapNone/>
                <wp:docPr id="133" name="Rectangle 133"/>
                <wp:cNvGraphicFramePr/>
                <a:graphic xmlns:a="http://schemas.openxmlformats.org/drawingml/2006/main">
                  <a:graphicData uri="http://schemas.microsoft.com/office/word/2010/wordprocessingShape">
                    <wps:wsp>
                      <wps:cNvSpPr/>
                      <wps:spPr>
                        <a:xfrm>
                          <a:off x="0" y="0"/>
                          <a:ext cx="629285" cy="20447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72BA48" w14:textId="77777777" w:rsidR="007818FD" w:rsidRPr="00583210" w:rsidRDefault="007818FD" w:rsidP="007818FD">
                            <w:pPr>
                              <w:jc w:val="center"/>
                              <w:rPr>
                                <w:color w:val="FFFFFF" w:themeColor="background1"/>
                                <w:sz w:val="14"/>
                                <w:szCs w:val="14"/>
                              </w:rPr>
                            </w:pPr>
                            <w:r>
                              <w:rPr>
                                <w:color w:val="FFFFFF" w:themeColor="background1"/>
                                <w:sz w:val="14"/>
                                <w:szCs w:val="14"/>
                              </w:rPr>
                              <w:t>S2</w:t>
                            </w:r>
                          </w:p>
                          <w:p w14:paraId="3861321A" w14:textId="77777777" w:rsidR="007818FD" w:rsidRDefault="007818FD" w:rsidP="007818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F370A" id="Rectangle 133" o:spid="_x0000_s1068" style="position:absolute;margin-left:459.05pt;margin-top:22.15pt;width:49.55pt;height:16.1pt;z-index:2517914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" fillcolor="#7030a0" stroked="f" strokeweight="1pt">
                <v:textbox>
                  <w:txbxContent>
                    <w:p w14:paraId="5C72BA48" w14:textId="77777777" w:rsidR="007818FD" w:rsidRPr="00583210" w:rsidRDefault="007818FD" w:rsidP="007818FD">
                      <w:pPr>
                        <w:jc w:val="center"/>
                        <w:rPr>
                          <w:color w:val="FFFFFF" w:themeColor="background1"/>
                          <w:sz w:val="14"/>
                          <w:szCs w:val="14"/>
                        </w:rPr>
                      </w:pPr>
                      <w:r>
                        <w:rPr>
                          <w:color w:val="FFFFFF" w:themeColor="background1"/>
                          <w:sz w:val="14"/>
                          <w:szCs w:val="14"/>
                        </w:rPr>
                        <w:t>S2</w:t>
                      </w:r>
                    </w:p>
                    <w:p w14:paraId="3861321A" w14:textId="77777777" w:rsidR="007818FD" w:rsidRDefault="007818FD" w:rsidP="007818FD">
                      <w:pPr>
                        <w:jc w:val="center"/>
                      </w:pPr>
                    </w:p>
                  </w:txbxContent>
                </v:textbox>
              </v:rect>
            </w:pict>
          </mc:Fallback>
        </mc:AlternateContent>
      </w:r>
      <w:r w:rsidRPr="007818FD">
        <w:rPr>
          <w:noProof/>
        </w:rPr>
        <mc:AlternateContent>
          <mc:Choice Requires="wps">
            <w:drawing>
              <wp:anchor distT="0" distB="0" distL="114300" distR="114300" simplePos="0" relativeHeight="251792469" behindDoc="0" locked="0" layoutInCell="1" allowOverlap="1" wp14:anchorId="308E9EF2" wp14:editId="021CE437">
                <wp:simplePos x="0" y="0"/>
                <wp:positionH relativeFrom="column">
                  <wp:posOffset>6488430</wp:posOffset>
                </wp:positionH>
                <wp:positionV relativeFrom="paragraph">
                  <wp:posOffset>83820</wp:posOffset>
                </wp:positionV>
                <wp:extent cx="125730" cy="381000"/>
                <wp:effectExtent l="0" t="0" r="7620" b="0"/>
                <wp:wrapNone/>
                <wp:docPr id="135" name="Diagonal Stripe 14"/>
                <wp:cNvGraphicFramePr/>
                <a:graphic xmlns:a="http://schemas.openxmlformats.org/drawingml/2006/main">
                  <a:graphicData uri="http://schemas.microsoft.com/office/word/2010/wordprocessingShape">
                    <wps:wsp>
                      <wps:cNvSpPr/>
                      <wps:spPr>
                        <a:xfrm>
                          <a:off x="0" y="0"/>
                          <a:ext cx="125730" cy="381000"/>
                        </a:xfrm>
                        <a:custGeom>
                          <a:avLst/>
                          <a:gdLst>
                            <a:gd name="connsiteX0" fmla="*/ 0 w 233045"/>
                            <a:gd name="connsiteY0" fmla="*/ 140970 h 281940"/>
                            <a:gd name="connsiteX1" fmla="*/ 116523 w 233045"/>
                            <a:gd name="connsiteY1" fmla="*/ 0 h 281940"/>
                            <a:gd name="connsiteX2" fmla="*/ 233045 w 233045"/>
                            <a:gd name="connsiteY2" fmla="*/ 0 h 281940"/>
                            <a:gd name="connsiteX3" fmla="*/ 0 w 233045"/>
                            <a:gd name="connsiteY3" fmla="*/ 281940 h 281940"/>
                            <a:gd name="connsiteX4" fmla="*/ 0 w 233045"/>
                            <a:gd name="connsiteY4" fmla="*/ 140970 h 281940"/>
                            <a:gd name="connsiteX0" fmla="*/ 0 w 194190"/>
                            <a:gd name="connsiteY0" fmla="*/ 140970 h 281940"/>
                            <a:gd name="connsiteX1" fmla="*/ 116523 w 194190"/>
                            <a:gd name="connsiteY1" fmla="*/ 0 h 281940"/>
                            <a:gd name="connsiteX2" fmla="*/ 194190 w 194190"/>
                            <a:gd name="connsiteY2" fmla="*/ 51808 h 281940"/>
                            <a:gd name="connsiteX3" fmla="*/ 0 w 194190"/>
                            <a:gd name="connsiteY3" fmla="*/ 281940 h 281940"/>
                            <a:gd name="connsiteX4" fmla="*/ 0 w 194190"/>
                            <a:gd name="connsiteY4" fmla="*/ 140970 h 281940"/>
                            <a:gd name="connsiteX0" fmla="*/ 0 w 116523"/>
                            <a:gd name="connsiteY0" fmla="*/ 140970 h 281940"/>
                            <a:gd name="connsiteX1" fmla="*/ 116523 w 116523"/>
                            <a:gd name="connsiteY1" fmla="*/ 0 h 281940"/>
                            <a:gd name="connsiteX2" fmla="*/ 116272 w 116523"/>
                            <a:gd name="connsiteY2" fmla="*/ 150242 h 281940"/>
                            <a:gd name="connsiteX3" fmla="*/ 0 w 116523"/>
                            <a:gd name="connsiteY3" fmla="*/ 281940 h 281940"/>
                            <a:gd name="connsiteX4" fmla="*/ 0 w 116523"/>
                            <a:gd name="connsiteY4" fmla="*/ 140970 h 2819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6523" h="281940">
                              <a:moveTo>
                                <a:pt x="0" y="140970"/>
                              </a:moveTo>
                              <a:lnTo>
                                <a:pt x="116523" y="0"/>
                              </a:lnTo>
                              <a:cubicBezTo>
                                <a:pt x="116439" y="50081"/>
                                <a:pt x="116356" y="100161"/>
                                <a:pt x="116272" y="150242"/>
                              </a:cubicBezTo>
                              <a:lnTo>
                                <a:pt x="0" y="281940"/>
                              </a:lnTo>
                              <a:lnTo>
                                <a:pt x="0" y="140970"/>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D94D7" id="Diagonal Stripe 14" o:spid="_x0000_s1026" style="position:absolute;margin-left:510.9pt;margin-top:6.6pt;width:9.9pt;height:30pt;z-index:251792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523,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" path="m,140970l116523,v-84,50081,-167,100161,-251,150242l,281940,,140970xe" fillcolor="#7030a0" stroked="f" strokeweight="1pt">
                <v:stroke joinstyle="miter"/>
                <v:path arrowok="t" o:connecttype="custom" o:connectlocs="0,190500;125730,0;125459,203030;0,381000;0,190500" o:connectangles="0,0,0,0,0"/>
              </v:shape>
            </w:pict>
          </mc:Fallback>
        </mc:AlternateContent>
      </w:r>
      <w:r w:rsidRPr="007818FD">
        <w:rPr>
          <w:noProof/>
        </w:rPr>
        <mc:AlternateContent>
          <mc:Choice Requires="wps">
            <w:drawing>
              <wp:anchor distT="0" distB="0" distL="114300" distR="114300" simplePos="0" relativeHeight="251793493" behindDoc="0" locked="0" layoutInCell="1" allowOverlap="1" wp14:anchorId="10E42C53" wp14:editId="44E9C9D2">
                <wp:simplePos x="0" y="0"/>
                <wp:positionH relativeFrom="column">
                  <wp:posOffset>5842782</wp:posOffset>
                </wp:positionH>
                <wp:positionV relativeFrom="paragraph">
                  <wp:posOffset>44939</wp:posOffset>
                </wp:positionV>
                <wp:extent cx="745490" cy="207010"/>
                <wp:effectExtent l="0" t="0" r="0" b="2540"/>
                <wp:wrapNone/>
                <wp:docPr id="136" name="Parallelogram 15"/>
                <wp:cNvGraphicFramePr/>
                <a:graphic xmlns:a="http://schemas.openxmlformats.org/drawingml/2006/main">
                  <a:graphicData uri="http://schemas.microsoft.com/office/word/2010/wordprocessingShape">
                    <wps:wsp>
                      <wps:cNvSpPr/>
                      <wps:spPr>
                        <a:xfrm>
                          <a:off x="0" y="0"/>
                          <a:ext cx="745490" cy="207010"/>
                        </a:xfrm>
                        <a:custGeom>
                          <a:avLst/>
                          <a:gdLst>
                            <a:gd name="connsiteX0" fmla="*/ 0 w 533400"/>
                            <a:gd name="connsiteY0" fmla="*/ 126365 h 126365"/>
                            <a:gd name="connsiteX1" fmla="*/ 31591 w 533400"/>
                            <a:gd name="connsiteY1" fmla="*/ 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26365 h 126365"/>
                            <a:gd name="connsiteX1" fmla="*/ 272496 w 533400"/>
                            <a:gd name="connsiteY1" fmla="*/ 259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36727 h 136727"/>
                            <a:gd name="connsiteX1" fmla="*/ 153339 w 533400"/>
                            <a:gd name="connsiteY1" fmla="*/ 0 h 136727"/>
                            <a:gd name="connsiteX2" fmla="*/ 533400 w 533400"/>
                            <a:gd name="connsiteY2" fmla="*/ 10362 h 136727"/>
                            <a:gd name="connsiteX3" fmla="*/ 501809 w 533400"/>
                            <a:gd name="connsiteY3" fmla="*/ 136727 h 136727"/>
                            <a:gd name="connsiteX4" fmla="*/ 0 w 533400"/>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01809 w 629243"/>
                            <a:gd name="connsiteY3" fmla="*/ 136727 h 136727"/>
                            <a:gd name="connsiteX4" fmla="*/ 0 w 629243"/>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24849 w 629243"/>
                            <a:gd name="connsiteY3" fmla="*/ 132220 h 136727"/>
                            <a:gd name="connsiteX4" fmla="*/ 0 w 629243"/>
                            <a:gd name="connsiteY4" fmla="*/ 136727 h 1367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9243" h="136727">
                              <a:moveTo>
                                <a:pt x="0" y="136727"/>
                              </a:moveTo>
                              <a:lnTo>
                                <a:pt x="153339" y="0"/>
                              </a:lnTo>
                              <a:lnTo>
                                <a:pt x="629243" y="7780"/>
                              </a:lnTo>
                              <a:lnTo>
                                <a:pt x="524849" y="132220"/>
                              </a:lnTo>
                              <a:lnTo>
                                <a:pt x="0" y="136727"/>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0A23F" id="Parallelogram 15" o:spid="_x0000_s1026" style="position:absolute;margin-left:460.05pt;margin-top:3.55pt;width:58.7pt;height:16.3pt;z-index:2517934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9243,136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" path="m,136727l153339,,629243,7780,524849,132220,,136727xe" fillcolor="#7030a0" stroked="f" strokeweight="1pt">
                <v:stroke joinstyle="miter"/>
                <v:path arrowok="t" o:connecttype="custom" o:connectlocs="0,207010;181667,0;745490,11779;621810,200186;0,207010" o:connectangles="0,0,0,0,0"/>
              </v:shape>
            </w:pict>
          </mc:Fallback>
        </mc:AlternateContent>
      </w:r>
      <w:r w:rsidRPr="00583210">
        <w:rPr>
          <w:noProof/>
        </w:rPr>
        <mc:AlternateContent>
          <mc:Choice Requires="wps">
            <w:drawing>
              <wp:anchor distT="0" distB="0" distL="114300" distR="114300" simplePos="0" relativeHeight="251782229" behindDoc="0" locked="0" layoutInCell="1" allowOverlap="1" wp14:anchorId="48C6E35B" wp14:editId="40D1467B">
                <wp:simplePos x="0" y="0"/>
                <wp:positionH relativeFrom="column">
                  <wp:posOffset>4826000</wp:posOffset>
                </wp:positionH>
                <wp:positionV relativeFrom="paragraph">
                  <wp:posOffset>69850</wp:posOffset>
                </wp:positionV>
                <wp:extent cx="278130" cy="740410"/>
                <wp:effectExtent l="0" t="2540" r="5080" b="5080"/>
                <wp:wrapNone/>
                <wp:docPr id="123" name="Moon 123"/>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66780" id="Moon 123" o:spid="_x0000_s1026" type="#_x0000_t184" style="position:absolute;margin-left:380pt;margin-top:5.5pt;width:21.9pt;height:58.3pt;rotation:-90;z-index:2517822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" adj="16041" fillcolor="#7030a0" stroked="f" strokeweight="1pt"/>
            </w:pict>
          </mc:Fallback>
        </mc:AlternateContent>
      </w:r>
      <w:r w:rsidRPr="00583210">
        <w:rPr>
          <w:noProof/>
        </w:rPr>
        <mc:AlternateContent>
          <mc:Choice Requires="wps">
            <w:drawing>
              <wp:anchor distT="0" distB="0" distL="114300" distR="114300" simplePos="0" relativeHeight="251783253" behindDoc="0" locked="0" layoutInCell="1" allowOverlap="1" wp14:anchorId="3A799EC5" wp14:editId="3789BDA4">
                <wp:simplePos x="0" y="0"/>
                <wp:positionH relativeFrom="column">
                  <wp:posOffset>4595495</wp:posOffset>
                </wp:positionH>
                <wp:positionV relativeFrom="paragraph">
                  <wp:posOffset>7620</wp:posOffset>
                </wp:positionV>
                <wp:extent cx="743585" cy="339090"/>
                <wp:effectExtent l="0" t="0" r="0" b="3810"/>
                <wp:wrapNone/>
                <wp:docPr id="124" name="Oval 124"/>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48602E" w14:textId="77777777" w:rsidR="00583210" w:rsidRPr="00583210" w:rsidRDefault="00583210" w:rsidP="00583210">
                            <w:pPr>
                              <w:jc w:val="center"/>
                              <w:rPr>
                                <w:color w:val="FFFFFF" w:themeColor="background1"/>
                              </w:rPr>
                            </w:pPr>
                            <w:r>
                              <w:rPr>
                                <w:color w:val="FFFFFF" w:themeColor="background1"/>
                              </w:rPr>
                              <w:t>R4</w:t>
                            </w:r>
                          </w:p>
                          <w:p w14:paraId="379E86E0" w14:textId="77777777" w:rsidR="00583210" w:rsidRDefault="00583210" w:rsidP="005832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99EC5" id="Oval 124" o:spid="_x0000_s1069" style="position:absolute;margin-left:361.85pt;margin-top:.6pt;width:58.55pt;height:26.7pt;z-index:251783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" fillcolor="#7030a0" stroked="f" strokeweight="1pt">
                <v:stroke joinstyle="miter"/>
                <v:textbox>
                  <w:txbxContent>
                    <w:p w14:paraId="1448602E" w14:textId="77777777" w:rsidR="00583210" w:rsidRPr="00583210" w:rsidRDefault="00583210" w:rsidP="00583210">
                      <w:pPr>
                        <w:jc w:val="center"/>
                        <w:rPr>
                          <w:color w:val="FFFFFF" w:themeColor="background1"/>
                        </w:rPr>
                      </w:pPr>
                      <w:r>
                        <w:rPr>
                          <w:color w:val="FFFFFF" w:themeColor="background1"/>
                        </w:rPr>
                        <w:t>R4</w:t>
                      </w:r>
                    </w:p>
                    <w:p w14:paraId="379E86E0" w14:textId="77777777" w:rsidR="00583210" w:rsidRDefault="00583210" w:rsidP="00583210">
                      <w:pPr>
                        <w:jc w:val="center"/>
                      </w:pPr>
                    </w:p>
                  </w:txbxContent>
                </v:textbox>
              </v:oval>
            </w:pict>
          </mc:Fallback>
        </mc:AlternateContent>
      </w:r>
      <w:r w:rsidRPr="00583210">
        <w:rPr>
          <w:noProof/>
        </w:rPr>
        <mc:AlternateContent>
          <mc:Choice Requires="wps">
            <w:drawing>
              <wp:anchor distT="0" distB="0" distL="114300" distR="114300" simplePos="0" relativeHeight="251781205" behindDoc="0" locked="0" layoutInCell="1" allowOverlap="1" wp14:anchorId="7C34A235" wp14:editId="3A3D1811">
                <wp:simplePos x="0" y="0"/>
                <wp:positionH relativeFrom="column">
                  <wp:posOffset>3383280</wp:posOffset>
                </wp:positionH>
                <wp:positionV relativeFrom="paragraph">
                  <wp:posOffset>10160</wp:posOffset>
                </wp:positionV>
                <wp:extent cx="743585" cy="339090"/>
                <wp:effectExtent l="0" t="0" r="0" b="3810"/>
                <wp:wrapNone/>
                <wp:docPr id="122" name="Oval 122"/>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DAD083" w14:textId="77777777" w:rsidR="00583210" w:rsidRPr="00583210" w:rsidRDefault="00583210" w:rsidP="00583210">
                            <w:pPr>
                              <w:jc w:val="center"/>
                              <w:rPr>
                                <w:color w:val="FFFFFF" w:themeColor="background1"/>
                              </w:rPr>
                            </w:pPr>
                            <w:r>
                              <w:rPr>
                                <w:color w:val="FFFFFF" w:themeColor="background1"/>
                              </w:rPr>
                              <w:t>R3</w:t>
                            </w:r>
                          </w:p>
                          <w:p w14:paraId="417DDB07" w14:textId="77777777" w:rsidR="00583210" w:rsidRDefault="00583210" w:rsidP="005832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4A235" id="Oval 122" o:spid="_x0000_s1070" style="position:absolute;margin-left:266.4pt;margin-top:.8pt;width:58.55pt;height:26.7pt;z-index:2517812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" fillcolor="#7030a0" stroked="f" strokeweight="1pt">
                <v:stroke joinstyle="miter"/>
                <v:textbox>
                  <w:txbxContent>
                    <w:p w14:paraId="0CDAD083" w14:textId="77777777" w:rsidR="00583210" w:rsidRPr="00583210" w:rsidRDefault="00583210" w:rsidP="00583210">
                      <w:pPr>
                        <w:jc w:val="center"/>
                        <w:rPr>
                          <w:color w:val="FFFFFF" w:themeColor="background1"/>
                        </w:rPr>
                      </w:pPr>
                      <w:r>
                        <w:rPr>
                          <w:color w:val="FFFFFF" w:themeColor="background1"/>
                        </w:rPr>
                        <w:t>R3</w:t>
                      </w:r>
                    </w:p>
                    <w:p w14:paraId="417DDB07" w14:textId="77777777" w:rsidR="00583210" w:rsidRDefault="00583210" w:rsidP="00583210">
                      <w:pPr>
                        <w:jc w:val="center"/>
                      </w:pPr>
                    </w:p>
                  </w:txbxContent>
                </v:textbox>
              </v:oval>
            </w:pict>
          </mc:Fallback>
        </mc:AlternateContent>
      </w:r>
      <w:r w:rsidRPr="00583210">
        <w:rPr>
          <w:noProof/>
        </w:rPr>
        <mc:AlternateContent>
          <mc:Choice Requires="wps">
            <w:drawing>
              <wp:anchor distT="0" distB="0" distL="114300" distR="114300" simplePos="0" relativeHeight="251780181" behindDoc="0" locked="0" layoutInCell="1" allowOverlap="1" wp14:anchorId="09B56D23" wp14:editId="54D115B2">
                <wp:simplePos x="0" y="0"/>
                <wp:positionH relativeFrom="column">
                  <wp:posOffset>3613785</wp:posOffset>
                </wp:positionH>
                <wp:positionV relativeFrom="paragraph">
                  <wp:posOffset>72390</wp:posOffset>
                </wp:positionV>
                <wp:extent cx="278130" cy="740410"/>
                <wp:effectExtent l="0" t="2540" r="5080" b="5080"/>
                <wp:wrapNone/>
                <wp:docPr id="121" name="Moon 121"/>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7E70B" id="Moon 121" o:spid="_x0000_s1026" type="#_x0000_t184" style="position:absolute;margin-left:284.55pt;margin-top:5.7pt;width:21.9pt;height:58.3pt;rotation:-90;z-index:2517801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" adj="16041" fillcolor="#7030a0" stroked="f" strokeweight="1pt"/>
            </w:pict>
          </mc:Fallback>
        </mc:AlternateContent>
      </w:r>
      <w:r w:rsidRPr="00583210">
        <w:rPr>
          <w:noProof/>
        </w:rPr>
        <mc:AlternateContent>
          <mc:Choice Requires="wps">
            <w:drawing>
              <wp:anchor distT="0" distB="0" distL="114300" distR="114300" simplePos="0" relativeHeight="251777109" behindDoc="0" locked="0" layoutInCell="1" allowOverlap="1" wp14:anchorId="4DBA855F" wp14:editId="743A3F7A">
                <wp:simplePos x="0" y="0"/>
                <wp:positionH relativeFrom="column">
                  <wp:posOffset>2246630</wp:posOffset>
                </wp:positionH>
                <wp:positionV relativeFrom="paragraph">
                  <wp:posOffset>3175</wp:posOffset>
                </wp:positionV>
                <wp:extent cx="743585" cy="339090"/>
                <wp:effectExtent l="0" t="0" r="0" b="3810"/>
                <wp:wrapNone/>
                <wp:docPr id="115" name="Oval 115"/>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0EECD" w14:textId="77777777" w:rsidR="00583210" w:rsidRPr="00583210" w:rsidRDefault="00583210" w:rsidP="00583210">
                            <w:pPr>
                              <w:jc w:val="center"/>
                              <w:rPr>
                                <w:color w:val="FFFFFF" w:themeColor="background1"/>
                              </w:rPr>
                            </w:pPr>
                            <w:r>
                              <w:rPr>
                                <w:color w:val="FFFFFF" w:themeColor="background1"/>
                              </w:rPr>
                              <w:t>R2</w:t>
                            </w:r>
                          </w:p>
                          <w:p w14:paraId="2626180C" w14:textId="77777777" w:rsidR="00583210" w:rsidRDefault="00583210" w:rsidP="005832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A855F" id="Oval 115" o:spid="_x0000_s1071" style="position:absolute;margin-left:176.9pt;margin-top:.25pt;width:58.55pt;height:26.7pt;z-index:2517771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" fillcolor="#7030a0" stroked="f" strokeweight="1pt">
                <v:stroke joinstyle="miter"/>
                <v:textbox>
                  <w:txbxContent>
                    <w:p w14:paraId="6F90EECD" w14:textId="77777777" w:rsidR="00583210" w:rsidRPr="00583210" w:rsidRDefault="00583210" w:rsidP="00583210">
                      <w:pPr>
                        <w:jc w:val="center"/>
                        <w:rPr>
                          <w:color w:val="FFFFFF" w:themeColor="background1"/>
                        </w:rPr>
                      </w:pPr>
                      <w:r>
                        <w:rPr>
                          <w:color w:val="FFFFFF" w:themeColor="background1"/>
                        </w:rPr>
                        <w:t>R2</w:t>
                      </w:r>
                    </w:p>
                    <w:p w14:paraId="2626180C" w14:textId="77777777" w:rsidR="00583210" w:rsidRDefault="00583210" w:rsidP="00583210">
                      <w:pPr>
                        <w:jc w:val="center"/>
                      </w:pPr>
                    </w:p>
                  </w:txbxContent>
                </v:textbox>
              </v:oval>
            </w:pict>
          </mc:Fallback>
        </mc:AlternateContent>
      </w:r>
      <w:r w:rsidRPr="00583210">
        <w:rPr>
          <w:noProof/>
        </w:rPr>
        <mc:AlternateContent>
          <mc:Choice Requires="wps">
            <w:drawing>
              <wp:anchor distT="0" distB="0" distL="114300" distR="114300" simplePos="0" relativeHeight="251776085" behindDoc="0" locked="0" layoutInCell="1" allowOverlap="1" wp14:anchorId="3D9025FA" wp14:editId="79A22826">
                <wp:simplePos x="0" y="0"/>
                <wp:positionH relativeFrom="column">
                  <wp:posOffset>2477135</wp:posOffset>
                </wp:positionH>
                <wp:positionV relativeFrom="paragraph">
                  <wp:posOffset>65405</wp:posOffset>
                </wp:positionV>
                <wp:extent cx="278130" cy="740410"/>
                <wp:effectExtent l="0" t="2540" r="5080" b="5080"/>
                <wp:wrapNone/>
                <wp:docPr id="114" name="Moon 114"/>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1E4C1" id="Moon 114" o:spid="_x0000_s1026" type="#_x0000_t184" style="position:absolute;margin-left:195.05pt;margin-top:5.15pt;width:21.9pt;height:58.3pt;rotation:-90;z-index:2517760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" adj="16041" fillcolor="#7030a0" stroked="f" strokeweight="1pt"/>
            </w:pict>
          </mc:Fallback>
        </mc:AlternateContent>
      </w:r>
      <w:r w:rsidRPr="00583210">
        <w:rPr>
          <w:noProof/>
        </w:rPr>
        <mc:AlternateContent>
          <mc:Choice Requires="wps">
            <w:drawing>
              <wp:anchor distT="0" distB="0" distL="114300" distR="114300" simplePos="0" relativeHeight="251775061" behindDoc="0" locked="0" layoutInCell="1" allowOverlap="1" wp14:anchorId="7D9020C9" wp14:editId="16D847B4">
                <wp:simplePos x="0" y="0"/>
                <wp:positionH relativeFrom="column">
                  <wp:posOffset>1082040</wp:posOffset>
                </wp:positionH>
                <wp:positionV relativeFrom="paragraph">
                  <wp:posOffset>-635</wp:posOffset>
                </wp:positionV>
                <wp:extent cx="743585" cy="339090"/>
                <wp:effectExtent l="0" t="0" r="0" b="3810"/>
                <wp:wrapNone/>
                <wp:docPr id="113" name="Oval 113"/>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537699" w14:textId="77777777" w:rsidR="00583210" w:rsidRPr="00583210" w:rsidRDefault="00583210" w:rsidP="00583210">
                            <w:pPr>
                              <w:jc w:val="center"/>
                              <w:rPr>
                                <w:color w:val="FFFFFF" w:themeColor="background1"/>
                              </w:rPr>
                            </w:pPr>
                            <w:r>
                              <w:rPr>
                                <w:color w:val="FFFFFF" w:themeColor="background1"/>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020C9" id="Oval 113" o:spid="_x0000_s1072" style="position:absolute;margin-left:85.2pt;margin-top:-.05pt;width:58.55pt;height:26.7pt;z-index:2517750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" fillcolor="#7030a0" stroked="f" strokeweight="1pt">
                <v:stroke joinstyle="miter"/>
                <v:textbox>
                  <w:txbxContent>
                    <w:p w14:paraId="47537699" w14:textId="77777777" w:rsidR="00583210" w:rsidRPr="00583210" w:rsidRDefault="00583210" w:rsidP="00583210">
                      <w:pPr>
                        <w:jc w:val="center"/>
                        <w:rPr>
                          <w:color w:val="FFFFFF" w:themeColor="background1"/>
                        </w:rPr>
                      </w:pPr>
                      <w:r>
                        <w:rPr>
                          <w:color w:val="FFFFFF" w:themeColor="background1"/>
                        </w:rPr>
                        <w:t>R1</w:t>
                      </w:r>
                    </w:p>
                  </w:txbxContent>
                </v:textbox>
              </v:oval>
            </w:pict>
          </mc:Fallback>
        </mc:AlternateContent>
      </w:r>
      <w:r w:rsidRPr="00583210">
        <w:rPr>
          <w:noProof/>
        </w:rPr>
        <mc:AlternateContent>
          <mc:Choice Requires="wps">
            <w:drawing>
              <wp:anchor distT="0" distB="0" distL="114300" distR="114300" simplePos="0" relativeHeight="251774037" behindDoc="0" locked="0" layoutInCell="1" allowOverlap="1" wp14:anchorId="083A19A3" wp14:editId="629E986E">
                <wp:simplePos x="0" y="0"/>
                <wp:positionH relativeFrom="column">
                  <wp:posOffset>1312838</wp:posOffset>
                </wp:positionH>
                <wp:positionV relativeFrom="paragraph">
                  <wp:posOffset>60960</wp:posOffset>
                </wp:positionV>
                <wp:extent cx="278130" cy="740410"/>
                <wp:effectExtent l="0" t="2540" r="5080" b="5080"/>
                <wp:wrapNone/>
                <wp:docPr id="112" name="Moon 112"/>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CF57A" id="Moon 112" o:spid="_x0000_s1026" type="#_x0000_t184" style="position:absolute;margin-left:103.35pt;margin-top:4.8pt;width:21.9pt;height:58.3pt;rotation:-90;z-index:251774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" adj="16041" fillcolor="#7030a0" stroked="f" strokeweight="1pt"/>
            </w:pict>
          </mc:Fallback>
        </mc:AlternateContent>
      </w:r>
      <w:r w:rsidRPr="007818FD">
        <w:rPr>
          <w:noProof/>
        </w:rPr>
        <mc:AlternateContent>
          <mc:Choice Requires="wps">
            <w:drawing>
              <wp:anchor distT="0" distB="0" distL="114300" distR="114300" simplePos="0" relativeHeight="251788373" behindDoc="0" locked="0" layoutInCell="1" allowOverlap="1" wp14:anchorId="38D36834" wp14:editId="1C54077E">
                <wp:simplePos x="0" y="0"/>
                <wp:positionH relativeFrom="column">
                  <wp:posOffset>433070</wp:posOffset>
                </wp:positionH>
                <wp:positionV relativeFrom="paragraph">
                  <wp:posOffset>116205</wp:posOffset>
                </wp:positionV>
                <wp:extent cx="125730" cy="381000"/>
                <wp:effectExtent l="0" t="0" r="7620" b="0"/>
                <wp:wrapNone/>
                <wp:docPr id="131" name="Diagonal Stripe 14"/>
                <wp:cNvGraphicFramePr/>
                <a:graphic xmlns:a="http://schemas.openxmlformats.org/drawingml/2006/main">
                  <a:graphicData uri="http://schemas.microsoft.com/office/word/2010/wordprocessingShape">
                    <wps:wsp>
                      <wps:cNvSpPr/>
                      <wps:spPr>
                        <a:xfrm>
                          <a:off x="0" y="0"/>
                          <a:ext cx="125730" cy="381000"/>
                        </a:xfrm>
                        <a:custGeom>
                          <a:avLst/>
                          <a:gdLst>
                            <a:gd name="connsiteX0" fmla="*/ 0 w 233045"/>
                            <a:gd name="connsiteY0" fmla="*/ 140970 h 281940"/>
                            <a:gd name="connsiteX1" fmla="*/ 116523 w 233045"/>
                            <a:gd name="connsiteY1" fmla="*/ 0 h 281940"/>
                            <a:gd name="connsiteX2" fmla="*/ 233045 w 233045"/>
                            <a:gd name="connsiteY2" fmla="*/ 0 h 281940"/>
                            <a:gd name="connsiteX3" fmla="*/ 0 w 233045"/>
                            <a:gd name="connsiteY3" fmla="*/ 281940 h 281940"/>
                            <a:gd name="connsiteX4" fmla="*/ 0 w 233045"/>
                            <a:gd name="connsiteY4" fmla="*/ 140970 h 281940"/>
                            <a:gd name="connsiteX0" fmla="*/ 0 w 194190"/>
                            <a:gd name="connsiteY0" fmla="*/ 140970 h 281940"/>
                            <a:gd name="connsiteX1" fmla="*/ 116523 w 194190"/>
                            <a:gd name="connsiteY1" fmla="*/ 0 h 281940"/>
                            <a:gd name="connsiteX2" fmla="*/ 194190 w 194190"/>
                            <a:gd name="connsiteY2" fmla="*/ 51808 h 281940"/>
                            <a:gd name="connsiteX3" fmla="*/ 0 w 194190"/>
                            <a:gd name="connsiteY3" fmla="*/ 281940 h 281940"/>
                            <a:gd name="connsiteX4" fmla="*/ 0 w 194190"/>
                            <a:gd name="connsiteY4" fmla="*/ 140970 h 281940"/>
                            <a:gd name="connsiteX0" fmla="*/ 0 w 116523"/>
                            <a:gd name="connsiteY0" fmla="*/ 140970 h 281940"/>
                            <a:gd name="connsiteX1" fmla="*/ 116523 w 116523"/>
                            <a:gd name="connsiteY1" fmla="*/ 0 h 281940"/>
                            <a:gd name="connsiteX2" fmla="*/ 116272 w 116523"/>
                            <a:gd name="connsiteY2" fmla="*/ 150242 h 281940"/>
                            <a:gd name="connsiteX3" fmla="*/ 0 w 116523"/>
                            <a:gd name="connsiteY3" fmla="*/ 281940 h 281940"/>
                            <a:gd name="connsiteX4" fmla="*/ 0 w 116523"/>
                            <a:gd name="connsiteY4" fmla="*/ 140970 h 2819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6523" h="281940">
                              <a:moveTo>
                                <a:pt x="0" y="140970"/>
                              </a:moveTo>
                              <a:lnTo>
                                <a:pt x="116523" y="0"/>
                              </a:lnTo>
                              <a:cubicBezTo>
                                <a:pt x="116439" y="50081"/>
                                <a:pt x="116356" y="100161"/>
                                <a:pt x="116272" y="150242"/>
                              </a:cubicBezTo>
                              <a:lnTo>
                                <a:pt x="0" y="281940"/>
                              </a:lnTo>
                              <a:lnTo>
                                <a:pt x="0" y="140970"/>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3B8D" id="Diagonal Stripe 14" o:spid="_x0000_s1026" style="position:absolute;margin-left:34.1pt;margin-top:9.15pt;width:9.9pt;height:30pt;z-index:251788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523,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" path="m,140970l116523,v-84,50081,-167,100161,-251,150242l,281940,,140970xe" fillcolor="#7030a0" stroked="f" strokeweight="1pt">
                <v:stroke joinstyle="miter"/>
                <v:path arrowok="t" o:connecttype="custom" o:connectlocs="0,190500;125730,0;125459,203030;0,381000;0,190500" o:connectangles="0,0,0,0,0"/>
              </v:shape>
            </w:pict>
          </mc:Fallback>
        </mc:AlternateContent>
      </w:r>
      <w:r w:rsidRPr="007818FD">
        <w:rPr>
          <w:noProof/>
        </w:rPr>
        <mc:AlternateContent>
          <mc:Choice Requires="wps">
            <w:drawing>
              <wp:anchor distT="0" distB="0" distL="114300" distR="114300" simplePos="0" relativeHeight="251789397" behindDoc="0" locked="0" layoutInCell="1" allowOverlap="1" wp14:anchorId="47D700DF" wp14:editId="5EB0238B">
                <wp:simplePos x="0" y="0"/>
                <wp:positionH relativeFrom="column">
                  <wp:posOffset>-212725</wp:posOffset>
                </wp:positionH>
                <wp:positionV relativeFrom="paragraph">
                  <wp:posOffset>76835</wp:posOffset>
                </wp:positionV>
                <wp:extent cx="745490" cy="207010"/>
                <wp:effectExtent l="0" t="0" r="0" b="2540"/>
                <wp:wrapNone/>
                <wp:docPr id="132" name="Parallelogram 15"/>
                <wp:cNvGraphicFramePr/>
                <a:graphic xmlns:a="http://schemas.openxmlformats.org/drawingml/2006/main">
                  <a:graphicData uri="http://schemas.microsoft.com/office/word/2010/wordprocessingShape">
                    <wps:wsp>
                      <wps:cNvSpPr/>
                      <wps:spPr>
                        <a:xfrm>
                          <a:off x="0" y="0"/>
                          <a:ext cx="745490" cy="207010"/>
                        </a:xfrm>
                        <a:custGeom>
                          <a:avLst/>
                          <a:gdLst>
                            <a:gd name="connsiteX0" fmla="*/ 0 w 533400"/>
                            <a:gd name="connsiteY0" fmla="*/ 126365 h 126365"/>
                            <a:gd name="connsiteX1" fmla="*/ 31591 w 533400"/>
                            <a:gd name="connsiteY1" fmla="*/ 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26365 h 126365"/>
                            <a:gd name="connsiteX1" fmla="*/ 272496 w 533400"/>
                            <a:gd name="connsiteY1" fmla="*/ 259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36727 h 136727"/>
                            <a:gd name="connsiteX1" fmla="*/ 153339 w 533400"/>
                            <a:gd name="connsiteY1" fmla="*/ 0 h 136727"/>
                            <a:gd name="connsiteX2" fmla="*/ 533400 w 533400"/>
                            <a:gd name="connsiteY2" fmla="*/ 10362 h 136727"/>
                            <a:gd name="connsiteX3" fmla="*/ 501809 w 533400"/>
                            <a:gd name="connsiteY3" fmla="*/ 136727 h 136727"/>
                            <a:gd name="connsiteX4" fmla="*/ 0 w 533400"/>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01809 w 629243"/>
                            <a:gd name="connsiteY3" fmla="*/ 136727 h 136727"/>
                            <a:gd name="connsiteX4" fmla="*/ 0 w 629243"/>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24849 w 629243"/>
                            <a:gd name="connsiteY3" fmla="*/ 132220 h 136727"/>
                            <a:gd name="connsiteX4" fmla="*/ 0 w 629243"/>
                            <a:gd name="connsiteY4" fmla="*/ 136727 h 1367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9243" h="136727">
                              <a:moveTo>
                                <a:pt x="0" y="136727"/>
                              </a:moveTo>
                              <a:lnTo>
                                <a:pt x="153339" y="0"/>
                              </a:lnTo>
                              <a:lnTo>
                                <a:pt x="629243" y="7780"/>
                              </a:lnTo>
                              <a:lnTo>
                                <a:pt x="524849" y="132220"/>
                              </a:lnTo>
                              <a:lnTo>
                                <a:pt x="0" y="136727"/>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B1D7B" id="Parallelogram 15" o:spid="_x0000_s1026" style="position:absolute;margin-left:-16.75pt;margin-top:6.05pt;width:58.7pt;height:16.3pt;z-index:2517893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9243,136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" path="m,136727l153339,,629243,7780,524849,132220,,136727xe" fillcolor="#7030a0" stroked="f" strokeweight="1pt">
                <v:stroke joinstyle="miter"/>
                <v:path arrowok="t" o:connecttype="custom" o:connectlocs="0,207010;181667,0;745490,11779;621810,200186;0,207010" o:connectangles="0,0,0,0,0"/>
              </v:shape>
            </w:pict>
          </mc:Fallback>
        </mc:AlternateContent>
      </w:r>
      <w:r w:rsidRPr="007818FD">
        <w:rPr>
          <w:noProof/>
        </w:rPr>
        <mc:AlternateContent>
          <mc:Choice Requires="wps">
            <w:drawing>
              <wp:anchor distT="0" distB="0" distL="114300" distR="114300" simplePos="0" relativeHeight="251787349" behindDoc="0" locked="0" layoutInCell="1" allowOverlap="1" wp14:anchorId="22F6CC2E" wp14:editId="2650833C">
                <wp:simplePos x="0" y="0"/>
                <wp:positionH relativeFrom="column">
                  <wp:posOffset>-225425</wp:posOffset>
                </wp:positionH>
                <wp:positionV relativeFrom="paragraph">
                  <wp:posOffset>313690</wp:posOffset>
                </wp:positionV>
                <wp:extent cx="629285" cy="204470"/>
                <wp:effectExtent l="0" t="0" r="0" b="5080"/>
                <wp:wrapNone/>
                <wp:docPr id="130" name="Rectangle 130"/>
                <wp:cNvGraphicFramePr/>
                <a:graphic xmlns:a="http://schemas.openxmlformats.org/drawingml/2006/main">
                  <a:graphicData uri="http://schemas.microsoft.com/office/word/2010/wordprocessingShape">
                    <wps:wsp>
                      <wps:cNvSpPr/>
                      <wps:spPr>
                        <a:xfrm>
                          <a:off x="0" y="0"/>
                          <a:ext cx="629285" cy="20447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125D97" w14:textId="77777777" w:rsidR="007818FD" w:rsidRPr="00583210" w:rsidRDefault="007818FD" w:rsidP="007818FD">
                            <w:pPr>
                              <w:jc w:val="center"/>
                              <w:rPr>
                                <w:color w:val="FFFFFF" w:themeColor="background1"/>
                                <w:sz w:val="14"/>
                                <w:szCs w:val="14"/>
                              </w:rPr>
                            </w:pPr>
                            <w:r>
                              <w:rPr>
                                <w:color w:val="FFFFFF" w:themeColor="background1"/>
                                <w:sz w:val="14"/>
                                <w:szCs w:val="14"/>
                              </w:rPr>
                              <w:t>S1</w:t>
                            </w:r>
                          </w:p>
                          <w:p w14:paraId="659D2B57" w14:textId="77777777" w:rsidR="007818FD" w:rsidRDefault="007818FD" w:rsidP="007818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6CC2E" id="Rectangle 130" o:spid="_x0000_s1073" style="position:absolute;margin-left:-17.75pt;margin-top:24.7pt;width:49.55pt;height:16.1pt;z-index:2517873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" fillcolor="#7030a0" stroked="f" strokeweight="1pt">
                <v:textbox>
                  <w:txbxContent>
                    <w:p w14:paraId="12125D97" w14:textId="77777777" w:rsidR="007818FD" w:rsidRPr="00583210" w:rsidRDefault="007818FD" w:rsidP="007818FD">
                      <w:pPr>
                        <w:jc w:val="center"/>
                        <w:rPr>
                          <w:color w:val="FFFFFF" w:themeColor="background1"/>
                          <w:sz w:val="14"/>
                          <w:szCs w:val="14"/>
                        </w:rPr>
                      </w:pPr>
                      <w:r>
                        <w:rPr>
                          <w:color w:val="FFFFFF" w:themeColor="background1"/>
                          <w:sz w:val="14"/>
                          <w:szCs w:val="14"/>
                        </w:rPr>
                        <w:t>S1</w:t>
                      </w:r>
                    </w:p>
                    <w:p w14:paraId="659D2B57" w14:textId="77777777" w:rsidR="007818FD" w:rsidRDefault="007818FD" w:rsidP="007818FD">
                      <w:pPr>
                        <w:jc w:val="center"/>
                      </w:pPr>
                    </w:p>
                  </w:txbxContent>
                </v:textbox>
              </v:rect>
            </w:pict>
          </mc:Fallback>
        </mc:AlternateContent>
      </w:r>
    </w:p>
    <w:p w14:paraId="10361754" w14:textId="129893F1" w:rsidR="00583210" w:rsidRDefault="0069492D" w:rsidP="004E0588">
      <w:r>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859029" behindDoc="0" locked="0" layoutInCell="1" allowOverlap="1" wp14:anchorId="1C10A87A" wp14:editId="6C21F48C">
                <wp:simplePos x="0" y="0"/>
                <wp:positionH relativeFrom="column">
                  <wp:posOffset>5350914</wp:posOffset>
                </wp:positionH>
                <wp:positionV relativeFrom="paragraph">
                  <wp:posOffset>18992</wp:posOffset>
                </wp:positionV>
                <wp:extent cx="70338" cy="70338"/>
                <wp:effectExtent l="0" t="0" r="6350" b="6350"/>
                <wp:wrapNone/>
                <wp:docPr id="156" name="Oval 156"/>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9E5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BD2A4" id="Oval 156" o:spid="_x0000_s1026" style="position:absolute;margin-left:421.35pt;margin-top:1.5pt;width:5.55pt;height:5.55pt;z-index:2518590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" fillcolor="#9e5ece" stroked="f" strokeweight="1pt">
                <v:stroke joinstyle="miter"/>
              </v:oval>
            </w:pict>
          </mc:Fallback>
        </mc:AlternateContent>
      </w:r>
      <w:r>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856981" behindDoc="0" locked="0" layoutInCell="1" allowOverlap="1" wp14:anchorId="3A9E77E2" wp14:editId="58E24B5B">
                <wp:simplePos x="0" y="0"/>
                <wp:positionH relativeFrom="column">
                  <wp:posOffset>4540135</wp:posOffset>
                </wp:positionH>
                <wp:positionV relativeFrom="paragraph">
                  <wp:posOffset>23495</wp:posOffset>
                </wp:positionV>
                <wp:extent cx="70338" cy="70338"/>
                <wp:effectExtent l="0" t="0" r="6350" b="6350"/>
                <wp:wrapNone/>
                <wp:docPr id="155" name="Oval 155"/>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9E5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EDF5C" id="Oval 155" o:spid="_x0000_s1026" style="position:absolute;margin-left:357.5pt;margin-top:1.85pt;width:5.55pt;height:5.55pt;z-index:2518569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" fillcolor="#9e5ece" stroked="f" strokeweight="1pt">
                <v:stroke joinstyle="miter"/>
              </v:oval>
            </w:pict>
          </mc:Fallback>
        </mc:AlternateContent>
      </w:r>
      <w:r>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854933" behindDoc="0" locked="0" layoutInCell="1" allowOverlap="1" wp14:anchorId="5E3A1EB7" wp14:editId="28394F87">
                <wp:simplePos x="0" y="0"/>
                <wp:positionH relativeFrom="column">
                  <wp:posOffset>4123112</wp:posOffset>
                </wp:positionH>
                <wp:positionV relativeFrom="paragraph">
                  <wp:posOffset>26670</wp:posOffset>
                </wp:positionV>
                <wp:extent cx="70338" cy="70338"/>
                <wp:effectExtent l="0" t="0" r="6350" b="6350"/>
                <wp:wrapNone/>
                <wp:docPr id="154" name="Oval 154"/>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9E5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E05491" id="Oval 154" o:spid="_x0000_s1026" style="position:absolute;margin-left:324.65pt;margin-top:2.1pt;width:5.55pt;height:5.55pt;z-index:25185493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" fillcolor="#9e5ece" stroked="f" strokeweight="1pt">
                <v:stroke joinstyle="miter"/>
              </v:oval>
            </w:pict>
          </mc:Fallback>
        </mc:AlternateContent>
      </w:r>
      <w:r>
        <w:rPr>
          <w:noProof/>
        </w:rPr>
        <mc:AlternateContent>
          <mc:Choice Requires="wps">
            <w:drawing>
              <wp:anchor distT="0" distB="0" distL="114300" distR="114300" simplePos="0" relativeHeight="251840597" behindDoc="0" locked="0" layoutInCell="1" allowOverlap="1" wp14:anchorId="610256DE" wp14:editId="042D17B7">
                <wp:simplePos x="0" y="0"/>
                <wp:positionH relativeFrom="column">
                  <wp:posOffset>3353550</wp:posOffset>
                </wp:positionH>
                <wp:positionV relativeFrom="paragraph">
                  <wp:posOffset>67310</wp:posOffset>
                </wp:positionV>
                <wp:extent cx="7126" cy="461062"/>
                <wp:effectExtent l="0" t="0" r="31115" b="34290"/>
                <wp:wrapNone/>
                <wp:docPr id="147" name="Straight Connector 147"/>
                <wp:cNvGraphicFramePr/>
                <a:graphic xmlns:a="http://schemas.openxmlformats.org/drawingml/2006/main">
                  <a:graphicData uri="http://schemas.microsoft.com/office/word/2010/wordprocessingShape">
                    <wps:wsp>
                      <wps:cNvCnPr/>
                      <wps:spPr>
                        <a:xfrm>
                          <a:off x="0" y="0"/>
                          <a:ext cx="7126" cy="461062"/>
                        </a:xfrm>
                        <a:prstGeom prst="line">
                          <a:avLst/>
                        </a:prstGeom>
                        <a:ln>
                          <a:solidFill>
                            <a:srgbClr val="BF95D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1AAC7" id="Straight Connector 147" o:spid="_x0000_s1026" style="position:absolute;z-index:251840597;visibility:visible;mso-wrap-style:square;mso-wrap-distance-left:9pt;mso-wrap-distance-top:0;mso-wrap-distance-right:9pt;mso-wrap-distance-bottom:0;mso-position-horizontal:absolute;mso-position-horizontal-relative:text;mso-position-vertical:absolute;mso-position-vertical-relative:text" from="264.05pt,5.3pt" to="264.6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" strokecolor="#bf95df" strokeweight=".5pt">
                <v:stroke joinstyle="miter"/>
              </v:line>
            </w:pict>
          </mc:Fallback>
        </mc:AlternateContent>
      </w:r>
      <w:r>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852885" behindDoc="0" locked="0" layoutInCell="1" allowOverlap="1" wp14:anchorId="56E03551" wp14:editId="37366D84">
                <wp:simplePos x="0" y="0"/>
                <wp:positionH relativeFrom="column">
                  <wp:posOffset>3322435</wp:posOffset>
                </wp:positionH>
                <wp:positionV relativeFrom="paragraph">
                  <wp:posOffset>37061</wp:posOffset>
                </wp:positionV>
                <wp:extent cx="70338" cy="70338"/>
                <wp:effectExtent l="0" t="0" r="6350" b="6350"/>
                <wp:wrapNone/>
                <wp:docPr id="153" name="Oval 153"/>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9E5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62184" id="Oval 153" o:spid="_x0000_s1026" style="position:absolute;margin-left:261.6pt;margin-top:2.9pt;width:5.55pt;height:5.55pt;z-index:25185288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" fillcolor="#9e5ece" stroked="f" strokeweight="1pt">
                <v:stroke joinstyle="miter"/>
              </v:oval>
            </w:pict>
          </mc:Fallback>
        </mc:AlternateContent>
      </w:r>
      <w:r>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850837" behindDoc="0" locked="0" layoutInCell="1" allowOverlap="1" wp14:anchorId="07BD5F03" wp14:editId="4CFC0D0C">
                <wp:simplePos x="0" y="0"/>
                <wp:positionH relativeFrom="column">
                  <wp:posOffset>2986406</wp:posOffset>
                </wp:positionH>
                <wp:positionV relativeFrom="paragraph">
                  <wp:posOffset>25400</wp:posOffset>
                </wp:positionV>
                <wp:extent cx="70338" cy="70338"/>
                <wp:effectExtent l="0" t="0" r="6350" b="6350"/>
                <wp:wrapNone/>
                <wp:docPr id="152" name="Oval 152"/>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9E5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5B99F" id="Oval 152" o:spid="_x0000_s1026" style="position:absolute;margin-left:235.15pt;margin-top:2pt;width:5.55pt;height:5.55pt;z-index:2518508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" fillcolor="#9e5ece" stroked="f" strokeweight="1pt">
                <v:stroke joinstyle="miter"/>
              </v:oval>
            </w:pict>
          </mc:Fallback>
        </mc:AlternateContent>
      </w:r>
      <w:r>
        <w:rPr>
          <w:noProof/>
        </w:rPr>
        <mc:AlternateContent>
          <mc:Choice Requires="wps">
            <w:drawing>
              <wp:anchor distT="0" distB="0" distL="114300" distR="114300" simplePos="0" relativeHeight="251842645" behindDoc="0" locked="0" layoutInCell="1" allowOverlap="1" wp14:anchorId="08176761" wp14:editId="6181A9D0">
                <wp:simplePos x="0" y="0"/>
                <wp:positionH relativeFrom="column">
                  <wp:posOffset>4577793</wp:posOffset>
                </wp:positionH>
                <wp:positionV relativeFrom="paragraph">
                  <wp:posOffset>59077</wp:posOffset>
                </wp:positionV>
                <wp:extent cx="0" cy="475819"/>
                <wp:effectExtent l="0" t="0" r="38100" b="19685"/>
                <wp:wrapNone/>
                <wp:docPr id="148" name="Straight Connector 148"/>
                <wp:cNvGraphicFramePr/>
                <a:graphic xmlns:a="http://schemas.openxmlformats.org/drawingml/2006/main">
                  <a:graphicData uri="http://schemas.microsoft.com/office/word/2010/wordprocessingShape">
                    <wps:wsp>
                      <wps:cNvCnPr/>
                      <wps:spPr>
                        <a:xfrm>
                          <a:off x="0" y="0"/>
                          <a:ext cx="0" cy="475819"/>
                        </a:xfrm>
                        <a:prstGeom prst="line">
                          <a:avLst/>
                        </a:prstGeom>
                        <a:ln>
                          <a:solidFill>
                            <a:srgbClr val="BF95D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4C261" id="Straight Connector 148" o:spid="_x0000_s1026" style="position:absolute;z-index:2518426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45pt,4.65pt" to="360.4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" strokecolor="#bf95df" strokeweight=".5pt">
                <v:stroke joinstyle="miter"/>
              </v:line>
            </w:pict>
          </mc:Fallback>
        </mc:AlternateContent>
      </w:r>
      <w:r>
        <w:rPr>
          <w:noProof/>
        </w:rPr>
        <mc:AlternateContent>
          <mc:Choice Requires="wps">
            <w:drawing>
              <wp:anchor distT="0" distB="0" distL="114300" distR="114300" simplePos="0" relativeHeight="251649017" behindDoc="0" locked="0" layoutInCell="1" allowOverlap="1" wp14:anchorId="5B560E3A" wp14:editId="3BC18D87">
                <wp:simplePos x="0" y="0"/>
                <wp:positionH relativeFrom="column">
                  <wp:posOffset>2228850</wp:posOffset>
                </wp:positionH>
                <wp:positionV relativeFrom="paragraph">
                  <wp:posOffset>71086</wp:posOffset>
                </wp:positionV>
                <wp:extent cx="7126" cy="461062"/>
                <wp:effectExtent l="0" t="0" r="31115" b="34290"/>
                <wp:wrapNone/>
                <wp:docPr id="146" name="Straight Connector 146"/>
                <wp:cNvGraphicFramePr/>
                <a:graphic xmlns:a="http://schemas.openxmlformats.org/drawingml/2006/main">
                  <a:graphicData uri="http://schemas.microsoft.com/office/word/2010/wordprocessingShape">
                    <wps:wsp>
                      <wps:cNvCnPr/>
                      <wps:spPr>
                        <a:xfrm>
                          <a:off x="0" y="0"/>
                          <a:ext cx="7126" cy="461062"/>
                        </a:xfrm>
                        <a:prstGeom prst="line">
                          <a:avLst/>
                        </a:prstGeom>
                        <a:ln>
                          <a:solidFill>
                            <a:srgbClr val="BF95D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2CDC7" id="Straight Connector 146" o:spid="_x0000_s1026" style="position:absolute;z-index:251649017;visibility:visible;mso-wrap-style:square;mso-wrap-distance-left:9pt;mso-wrap-distance-top:0;mso-wrap-distance-right:9pt;mso-wrap-distance-bottom:0;mso-position-horizontal:absolute;mso-position-horizontal-relative:text;mso-position-vertical:absolute;mso-position-vertical-relative:text" from="175.5pt,5.6pt" to="176.0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" strokecolor="#bf95df" strokeweight=".5pt">
                <v:stroke joinstyle="miter"/>
              </v:line>
            </w:pict>
          </mc:Fallback>
        </mc:AlternateContent>
      </w:r>
      <w:r>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838549" behindDoc="0" locked="0" layoutInCell="1" allowOverlap="1" wp14:anchorId="2FEC41E3" wp14:editId="0516FE41">
                <wp:simplePos x="0" y="0"/>
                <wp:positionH relativeFrom="column">
                  <wp:posOffset>2191519</wp:posOffset>
                </wp:positionH>
                <wp:positionV relativeFrom="paragraph">
                  <wp:posOffset>35773</wp:posOffset>
                </wp:positionV>
                <wp:extent cx="70338" cy="70338"/>
                <wp:effectExtent l="0" t="0" r="6350" b="6350"/>
                <wp:wrapNone/>
                <wp:docPr id="145" name="Oval 145"/>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9E5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40F83" id="Oval 145" o:spid="_x0000_s1026" style="position:absolute;margin-left:172.55pt;margin-top:2.8pt;width:5.55pt;height:5.55pt;z-index:2518385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" fillcolor="#9e5ece" stroked="f" strokeweight="1pt">
                <v:stroke joinstyle="miter"/>
              </v:oval>
            </w:pict>
          </mc:Fallback>
        </mc:AlternateContent>
      </w:r>
      <w:r>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836501" behindDoc="0" locked="0" layoutInCell="1" allowOverlap="1" wp14:anchorId="57411A92" wp14:editId="79C8406F">
                <wp:simplePos x="0" y="0"/>
                <wp:positionH relativeFrom="column">
                  <wp:posOffset>1820401</wp:posOffset>
                </wp:positionH>
                <wp:positionV relativeFrom="paragraph">
                  <wp:posOffset>39213</wp:posOffset>
                </wp:positionV>
                <wp:extent cx="70338" cy="70338"/>
                <wp:effectExtent l="0" t="0" r="6350" b="6350"/>
                <wp:wrapNone/>
                <wp:docPr id="144" name="Oval 144"/>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9E5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C5B37" id="Oval 144" o:spid="_x0000_s1026" style="position:absolute;margin-left:143.35pt;margin-top:3.1pt;width:5.55pt;height:5.55pt;z-index:2518365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" fillcolor="#9e5ece" stroked="f" strokeweight="1pt">
                <v:stroke joinstyle="miter"/>
              </v:oval>
            </w:pict>
          </mc:Fallback>
        </mc:AlternateContent>
      </w:r>
      <w:r>
        <w:rPr>
          <w:rFonts w:ascii="Franklin Gothic Demi" w:eastAsia="Times New Roman" w:hAnsi="Franklin Gothic Demi" w:cs="Times New Roman"/>
          <w:caps/>
          <w:noProof/>
          <w:sz w:val="32"/>
          <w:szCs w:val="24"/>
        </w:rPr>
        <mc:AlternateContent>
          <mc:Choice Requires="wps">
            <w:drawing>
              <wp:anchor distT="0" distB="0" distL="114300" distR="114300" simplePos="0" relativeHeight="251834453" behindDoc="0" locked="0" layoutInCell="1" allowOverlap="1" wp14:anchorId="68E4D377" wp14:editId="56CF7CD9">
                <wp:simplePos x="0" y="0"/>
                <wp:positionH relativeFrom="column">
                  <wp:posOffset>1030427</wp:posOffset>
                </wp:positionH>
                <wp:positionV relativeFrom="paragraph">
                  <wp:posOffset>39021</wp:posOffset>
                </wp:positionV>
                <wp:extent cx="70338" cy="70338"/>
                <wp:effectExtent l="0" t="0" r="6350" b="6350"/>
                <wp:wrapNone/>
                <wp:docPr id="143" name="Oval 143"/>
                <wp:cNvGraphicFramePr/>
                <a:graphic xmlns:a="http://schemas.openxmlformats.org/drawingml/2006/main">
                  <a:graphicData uri="http://schemas.microsoft.com/office/word/2010/wordprocessingShape">
                    <wps:wsp>
                      <wps:cNvSpPr/>
                      <wps:spPr>
                        <a:xfrm>
                          <a:off x="0" y="0"/>
                          <a:ext cx="70338" cy="70338"/>
                        </a:xfrm>
                        <a:prstGeom prst="ellipse">
                          <a:avLst/>
                        </a:prstGeom>
                        <a:solidFill>
                          <a:srgbClr val="9E5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053AF" id="Oval 143" o:spid="_x0000_s1026" style="position:absolute;margin-left:81.15pt;margin-top:3.05pt;width:5.55pt;height:5.55pt;z-index:2518344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" fillcolor="#9e5ece" stroked="f" strokeweight="1pt">
                <v:stroke joinstyle="miter"/>
              </v:oval>
            </w:pict>
          </mc:Fallback>
        </mc:AlternateContent>
      </w:r>
      <w:r w:rsidR="006C0821">
        <w:rPr>
          <w:noProof/>
        </w:rPr>
        <mc:AlternateContent>
          <mc:Choice Requires="wps">
            <w:drawing>
              <wp:anchor distT="0" distB="0" distL="114300" distR="114300" simplePos="0" relativeHeight="251830357" behindDoc="0" locked="0" layoutInCell="1" allowOverlap="1" wp14:anchorId="4C085061" wp14:editId="32269929">
                <wp:simplePos x="0" y="0"/>
                <wp:positionH relativeFrom="column">
                  <wp:posOffset>1065491</wp:posOffset>
                </wp:positionH>
                <wp:positionV relativeFrom="paragraph">
                  <wp:posOffset>75954</wp:posOffset>
                </wp:positionV>
                <wp:extent cx="7126" cy="461062"/>
                <wp:effectExtent l="0" t="0" r="31115" b="34290"/>
                <wp:wrapNone/>
                <wp:docPr id="141" name="Straight Connector 141"/>
                <wp:cNvGraphicFramePr/>
                <a:graphic xmlns:a="http://schemas.openxmlformats.org/drawingml/2006/main">
                  <a:graphicData uri="http://schemas.microsoft.com/office/word/2010/wordprocessingShape">
                    <wps:wsp>
                      <wps:cNvCnPr/>
                      <wps:spPr>
                        <a:xfrm>
                          <a:off x="0" y="0"/>
                          <a:ext cx="7126" cy="461062"/>
                        </a:xfrm>
                        <a:prstGeom prst="line">
                          <a:avLst/>
                        </a:prstGeom>
                        <a:ln>
                          <a:solidFill>
                            <a:srgbClr val="BF95D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7DD7B" id="Straight Connector 141" o:spid="_x0000_s1026" style="position:absolute;z-index:251830357;visibility:visible;mso-wrap-style:square;mso-wrap-distance-left:9pt;mso-wrap-distance-top:0;mso-wrap-distance-right:9pt;mso-wrap-distance-bottom:0;mso-position-horizontal:absolute;mso-position-horizontal-relative:text;mso-position-vertical:absolute;mso-position-vertical-relative:text" from="83.9pt,6pt" to="84.4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" strokecolor="#bf95df" strokeweight=".5pt">
                <v:stroke joinstyle="miter"/>
              </v:line>
            </w:pict>
          </mc:Fallback>
        </mc:AlternateContent>
      </w:r>
      <w:r w:rsidR="00583210" w:rsidRPr="00583210">
        <w:rPr>
          <w:noProof/>
        </w:rPr>
        <mc:AlternateContent>
          <mc:Choice Requires="wps">
            <w:drawing>
              <wp:anchor distT="0" distB="0" distL="114300" distR="114300" simplePos="0" relativeHeight="251778133" behindDoc="0" locked="0" layoutInCell="1" allowOverlap="1" wp14:anchorId="71A7848B" wp14:editId="44AAAEBA">
                <wp:simplePos x="0" y="0"/>
                <wp:positionH relativeFrom="column">
                  <wp:posOffset>513471</wp:posOffset>
                </wp:positionH>
                <wp:positionV relativeFrom="paragraph">
                  <wp:posOffset>54952</wp:posOffset>
                </wp:positionV>
                <wp:extent cx="5458264" cy="21004"/>
                <wp:effectExtent l="0" t="0" r="28575" b="36195"/>
                <wp:wrapNone/>
                <wp:docPr id="116" name="Straight Connector 116"/>
                <wp:cNvGraphicFramePr/>
                <a:graphic xmlns:a="http://schemas.openxmlformats.org/drawingml/2006/main">
                  <a:graphicData uri="http://schemas.microsoft.com/office/word/2010/wordprocessingShape">
                    <wps:wsp>
                      <wps:cNvCnPr/>
                      <wps:spPr>
                        <a:xfrm flipV="1">
                          <a:off x="0" y="0"/>
                          <a:ext cx="5458264" cy="21004"/>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DDC7" id="Straight Connector 116" o:spid="_x0000_s1026" style="position:absolute;flip:y;z-index:251778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5pt,4.35pt" to="470.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" strokecolor="#7030a0" strokeweight=".5pt">
                <v:stroke joinstyle="miter"/>
              </v:line>
            </w:pict>
          </mc:Fallback>
        </mc:AlternateContent>
      </w:r>
    </w:p>
    <w:p w14:paraId="0660B950" w14:textId="493E7C67" w:rsidR="00583210" w:rsidRDefault="00583210" w:rsidP="004E0588"/>
    <w:p w14:paraId="50A35D38" w14:textId="1BA251C6" w:rsidR="002C5427" w:rsidRDefault="002C5427" w:rsidP="004E0588"/>
    <w:p w14:paraId="2F44275D" w14:textId="0A012C10" w:rsidR="002C5427" w:rsidRDefault="00443C8F" w:rsidP="004E0588">
      <w:r w:rsidRPr="009A1D3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797589" behindDoc="0" locked="0" layoutInCell="1" allowOverlap="1" wp14:anchorId="4A103DB7" wp14:editId="61AB093F">
                <wp:simplePos x="0" y="0"/>
                <wp:positionH relativeFrom="column">
                  <wp:posOffset>825500</wp:posOffset>
                </wp:positionH>
                <wp:positionV relativeFrom="paragraph">
                  <wp:posOffset>8890</wp:posOffset>
                </wp:positionV>
                <wp:extent cx="761365" cy="381000"/>
                <wp:effectExtent l="0" t="0" r="19685"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81000"/>
                        </a:xfrm>
                        <a:prstGeom prst="rect">
                          <a:avLst/>
                        </a:prstGeom>
                        <a:solidFill>
                          <a:srgbClr val="FFFFFF"/>
                        </a:solidFill>
                        <a:ln w="9525">
                          <a:solidFill>
                            <a:srgbClr val="000000"/>
                          </a:solidFill>
                          <a:miter lim="800000"/>
                          <a:headEnd/>
                          <a:tailEnd/>
                        </a:ln>
                      </wps:spPr>
                      <wps:txbx>
                        <w:txbxContent>
                          <w:p w14:paraId="3D9B7880" w14:textId="0D11CE48" w:rsidR="003578C9" w:rsidRDefault="003578C9" w:rsidP="003578C9">
                            <w:pPr>
                              <w:rPr>
                                <w:sz w:val="12"/>
                                <w:szCs w:val="12"/>
                              </w:rPr>
                            </w:pPr>
                            <w:r>
                              <w:rPr>
                                <w:sz w:val="12"/>
                                <w:szCs w:val="12"/>
                              </w:rPr>
                              <w:t>g0/0/</w:t>
                            </w:r>
                            <w:r w:rsidR="0069492D">
                              <w:rPr>
                                <w:sz w:val="12"/>
                                <w:szCs w:val="12"/>
                              </w:rPr>
                              <w:t>1</w:t>
                            </w:r>
                            <w:r w:rsidR="006C0821">
                              <w:rPr>
                                <w:sz w:val="12"/>
                                <w:szCs w:val="12"/>
                              </w:rPr>
                              <w:t>.10&amp;</w:t>
                            </w:r>
                            <w:r w:rsidR="0069492D">
                              <w:rPr>
                                <w:sz w:val="12"/>
                                <w:szCs w:val="12"/>
                              </w:rPr>
                              <w:t>1</w:t>
                            </w:r>
                            <w:r w:rsidR="006C0821">
                              <w:rPr>
                                <w:sz w:val="12"/>
                                <w:szCs w:val="12"/>
                              </w:rPr>
                              <w:t>.20</w:t>
                            </w:r>
                          </w:p>
                          <w:p w14:paraId="625460C8" w14:textId="0D62A4D8" w:rsidR="003578C9" w:rsidRPr="009A1D3B" w:rsidRDefault="006C0821" w:rsidP="003578C9">
                            <w:pPr>
                              <w:rPr>
                                <w:sz w:val="12"/>
                                <w:szCs w:val="12"/>
                                <w14:textOutline w14:w="9525" w14:cap="rnd" w14:cmpd="sng" w14:algn="ctr">
                                  <w14:solidFill>
                                    <w14:srgbClr w14:val="000000"/>
                                  </w14:solidFill>
                                  <w14:prstDash w14:val="solid"/>
                                  <w14:bevel/>
                                </w14:textOutline>
                              </w:rPr>
                            </w:pPr>
                            <w:r w:rsidRPr="006C0821">
                              <w:rPr>
                                <w:sz w:val="12"/>
                                <w:szCs w:val="12"/>
                              </w:rPr>
                              <w:t>10.0.0.126 255.255.255.128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03DB7" id="_x0000_s1074" type="#_x0000_t202" style="position:absolute;margin-left:65pt;margin-top:.7pt;width:59.95pt;height:30pt;z-index:2517975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">
                <v:textbox>
                  <w:txbxContent>
                    <w:p w14:paraId="3D9B7880" w14:textId="0D11CE48" w:rsidR="003578C9" w:rsidRDefault="003578C9" w:rsidP="003578C9">
                      <w:pPr>
                        <w:rPr>
                          <w:sz w:val="12"/>
                          <w:szCs w:val="12"/>
                        </w:rPr>
                      </w:pPr>
                      <w:r>
                        <w:rPr>
                          <w:sz w:val="12"/>
                          <w:szCs w:val="12"/>
                        </w:rPr>
                        <w:t>g0/0/</w:t>
                      </w:r>
                      <w:r w:rsidR="0069492D">
                        <w:rPr>
                          <w:sz w:val="12"/>
                          <w:szCs w:val="12"/>
                        </w:rPr>
                        <w:t>1</w:t>
                      </w:r>
                      <w:r w:rsidR="006C0821">
                        <w:rPr>
                          <w:sz w:val="12"/>
                          <w:szCs w:val="12"/>
                        </w:rPr>
                        <w:t>.10&amp;</w:t>
                      </w:r>
                      <w:r w:rsidR="0069492D">
                        <w:rPr>
                          <w:sz w:val="12"/>
                          <w:szCs w:val="12"/>
                        </w:rPr>
                        <w:t>1</w:t>
                      </w:r>
                      <w:r w:rsidR="006C0821">
                        <w:rPr>
                          <w:sz w:val="12"/>
                          <w:szCs w:val="12"/>
                        </w:rPr>
                        <w:t>.20</w:t>
                      </w:r>
                    </w:p>
                    <w:p w14:paraId="625460C8" w14:textId="0D62A4D8" w:rsidR="003578C9" w:rsidRPr="009A1D3B" w:rsidRDefault="006C0821" w:rsidP="003578C9">
                      <w:pPr>
                        <w:rPr>
                          <w:sz w:val="12"/>
                          <w:szCs w:val="12"/>
                          <w14:textOutline w14:w="9525" w14:cap="rnd" w14:cmpd="sng" w14:algn="ctr">
                            <w14:solidFill>
                              <w14:srgbClr w14:val="000000"/>
                            </w14:solidFill>
                            <w14:prstDash w14:val="solid"/>
                            <w14:bevel/>
                          </w14:textOutline>
                        </w:rPr>
                      </w:pPr>
                      <w:r w:rsidRPr="006C0821">
                        <w:rPr>
                          <w:sz w:val="12"/>
                          <w:szCs w:val="12"/>
                        </w:rPr>
                        <w:t>10.0.0.126 255.255.255.128</w:t>
                      </w:r>
                    </w:p>
                  </w:txbxContent>
                </v:textbox>
                <w10:wrap type="square"/>
              </v:shape>
            </w:pict>
          </mc:Fallback>
        </mc:AlternateContent>
      </w:r>
      <w:r w:rsidRPr="009A1D3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809877" behindDoc="0" locked="0" layoutInCell="1" allowOverlap="1" wp14:anchorId="110B86C9" wp14:editId="6AD8430F">
                <wp:simplePos x="0" y="0"/>
                <wp:positionH relativeFrom="column">
                  <wp:posOffset>4253230</wp:posOffset>
                </wp:positionH>
                <wp:positionV relativeFrom="paragraph">
                  <wp:posOffset>3810</wp:posOffset>
                </wp:positionV>
                <wp:extent cx="793750" cy="367665"/>
                <wp:effectExtent l="0" t="0" r="25400" b="13335"/>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367665"/>
                        </a:xfrm>
                        <a:prstGeom prst="rect">
                          <a:avLst/>
                        </a:prstGeom>
                        <a:solidFill>
                          <a:srgbClr val="FFFFFF"/>
                        </a:solidFill>
                        <a:ln w="9525">
                          <a:solidFill>
                            <a:srgbClr val="000000"/>
                          </a:solidFill>
                          <a:miter lim="800000"/>
                          <a:headEnd/>
                          <a:tailEnd/>
                        </a:ln>
                      </wps:spPr>
                      <wps:txbx>
                        <w:txbxContent>
                          <w:p w14:paraId="0C5B6DA8" w14:textId="728F4F80" w:rsidR="0069492D" w:rsidRDefault="0069492D" w:rsidP="0069492D">
                            <w:pPr>
                              <w:rPr>
                                <w:sz w:val="12"/>
                                <w:szCs w:val="12"/>
                              </w:rPr>
                            </w:pPr>
                            <w:r>
                              <w:rPr>
                                <w:sz w:val="12"/>
                                <w:szCs w:val="12"/>
                              </w:rPr>
                              <w:t>g0/0/1.10&amp;1.20</w:t>
                            </w:r>
                          </w:p>
                          <w:p w14:paraId="2261A87E" w14:textId="2D421489" w:rsidR="003578C9" w:rsidRPr="009A1D3B" w:rsidRDefault="00443C8F" w:rsidP="003578C9">
                            <w:pPr>
                              <w:rPr>
                                <w:sz w:val="12"/>
                                <w:szCs w:val="12"/>
                                <w14:textOutline w14:w="9525" w14:cap="rnd" w14:cmpd="sng" w14:algn="ctr">
                                  <w14:solidFill>
                                    <w14:srgbClr w14:val="000000"/>
                                  </w14:solidFill>
                                  <w14:prstDash w14:val="solid"/>
                                  <w14:bevel/>
                                </w14:textOutline>
                              </w:rPr>
                            </w:pPr>
                            <w:r w:rsidRPr="00443C8F">
                              <w:rPr>
                                <w:sz w:val="12"/>
                                <w:szCs w:val="12"/>
                              </w:rPr>
                              <w:t>192.168.0.</w:t>
                            </w:r>
                            <w:r>
                              <w:rPr>
                                <w:sz w:val="12"/>
                                <w:szCs w:val="12"/>
                              </w:rPr>
                              <w:t>10</w:t>
                            </w:r>
                            <w:r w:rsidRPr="00443C8F">
                              <w:rPr>
                                <w:sz w:val="12"/>
                                <w:szCs w:val="12"/>
                              </w:rPr>
                              <w:t xml:space="preserve"> 255.255.255.252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B86C9" id="_x0000_s1075" type="#_x0000_t202" style="position:absolute;margin-left:334.9pt;margin-top:.3pt;width:62.5pt;height:28.95pt;z-index:2518098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">
                <v:textbox>
                  <w:txbxContent>
                    <w:p w14:paraId="0C5B6DA8" w14:textId="728F4F80" w:rsidR="0069492D" w:rsidRDefault="0069492D" w:rsidP="0069492D">
                      <w:pPr>
                        <w:rPr>
                          <w:sz w:val="12"/>
                          <w:szCs w:val="12"/>
                        </w:rPr>
                      </w:pPr>
                      <w:r>
                        <w:rPr>
                          <w:sz w:val="12"/>
                          <w:szCs w:val="12"/>
                        </w:rPr>
                        <w:t>g0/0/</w:t>
                      </w:r>
                      <w:r>
                        <w:rPr>
                          <w:sz w:val="12"/>
                          <w:szCs w:val="12"/>
                        </w:rPr>
                        <w:t>1</w:t>
                      </w:r>
                      <w:r>
                        <w:rPr>
                          <w:sz w:val="12"/>
                          <w:szCs w:val="12"/>
                        </w:rPr>
                        <w:t>.10&amp;</w:t>
                      </w:r>
                      <w:r>
                        <w:rPr>
                          <w:sz w:val="12"/>
                          <w:szCs w:val="12"/>
                        </w:rPr>
                        <w:t>1</w:t>
                      </w:r>
                      <w:r>
                        <w:rPr>
                          <w:sz w:val="12"/>
                          <w:szCs w:val="12"/>
                        </w:rPr>
                        <w:t>.20</w:t>
                      </w:r>
                    </w:p>
                    <w:p w14:paraId="2261A87E" w14:textId="2D421489" w:rsidR="003578C9" w:rsidRPr="009A1D3B" w:rsidRDefault="00443C8F" w:rsidP="003578C9">
                      <w:pPr>
                        <w:rPr>
                          <w:sz w:val="12"/>
                          <w:szCs w:val="12"/>
                          <w14:textOutline w14:w="9525" w14:cap="rnd" w14:cmpd="sng" w14:algn="ctr">
                            <w14:solidFill>
                              <w14:srgbClr w14:val="000000"/>
                            </w14:solidFill>
                            <w14:prstDash w14:val="solid"/>
                            <w14:bevel/>
                          </w14:textOutline>
                        </w:rPr>
                      </w:pPr>
                      <w:r w:rsidRPr="00443C8F">
                        <w:rPr>
                          <w:sz w:val="12"/>
                          <w:szCs w:val="12"/>
                        </w:rPr>
                        <w:t>192.168.0.</w:t>
                      </w:r>
                      <w:r>
                        <w:rPr>
                          <w:sz w:val="12"/>
                          <w:szCs w:val="12"/>
                        </w:rPr>
                        <w:t>10</w:t>
                      </w:r>
                      <w:r w:rsidRPr="00443C8F">
                        <w:rPr>
                          <w:sz w:val="12"/>
                          <w:szCs w:val="12"/>
                        </w:rPr>
                        <w:t xml:space="preserve"> 255.255.255.252</w:t>
                      </w:r>
                    </w:p>
                  </w:txbxContent>
                </v:textbox>
                <w10:wrap type="square"/>
              </v:shape>
            </w:pict>
          </mc:Fallback>
        </mc:AlternateContent>
      </w:r>
      <w:r w:rsidRPr="009A1D3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805781" behindDoc="0" locked="0" layoutInCell="1" allowOverlap="1" wp14:anchorId="065BCAFD" wp14:editId="011D8069">
                <wp:simplePos x="0" y="0"/>
                <wp:positionH relativeFrom="margin">
                  <wp:posOffset>3020060</wp:posOffset>
                </wp:positionH>
                <wp:positionV relativeFrom="paragraph">
                  <wp:posOffset>3810</wp:posOffset>
                </wp:positionV>
                <wp:extent cx="778510" cy="367665"/>
                <wp:effectExtent l="0" t="0" r="21590" b="1333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367665"/>
                        </a:xfrm>
                        <a:prstGeom prst="rect">
                          <a:avLst/>
                        </a:prstGeom>
                        <a:solidFill>
                          <a:srgbClr val="FFFFFF"/>
                        </a:solidFill>
                        <a:ln w="9525">
                          <a:solidFill>
                            <a:srgbClr val="000000"/>
                          </a:solidFill>
                          <a:miter lim="800000"/>
                          <a:headEnd/>
                          <a:tailEnd/>
                        </a:ln>
                      </wps:spPr>
                      <wps:txbx>
                        <w:txbxContent>
                          <w:p w14:paraId="047EB7BD" w14:textId="35D9442B" w:rsidR="0069492D" w:rsidRDefault="0069492D" w:rsidP="0069492D">
                            <w:pPr>
                              <w:rPr>
                                <w:sz w:val="12"/>
                                <w:szCs w:val="12"/>
                              </w:rPr>
                            </w:pPr>
                            <w:r>
                              <w:rPr>
                                <w:sz w:val="12"/>
                                <w:szCs w:val="12"/>
                              </w:rPr>
                              <w:t>g0/0/1.10&amp;1.20</w:t>
                            </w:r>
                          </w:p>
                          <w:p w14:paraId="6776BC45" w14:textId="407FF2C9" w:rsidR="003578C9" w:rsidRPr="009A1D3B" w:rsidRDefault="00443C8F" w:rsidP="003578C9">
                            <w:pPr>
                              <w:rPr>
                                <w:sz w:val="12"/>
                                <w:szCs w:val="12"/>
                                <w14:textOutline w14:w="9525" w14:cap="rnd" w14:cmpd="sng" w14:algn="ctr">
                                  <w14:solidFill>
                                    <w14:srgbClr w14:val="000000"/>
                                  </w14:solidFill>
                                  <w14:prstDash w14:val="solid"/>
                                  <w14:bevel/>
                                </w14:textOutline>
                              </w:rPr>
                            </w:pPr>
                            <w:r w:rsidRPr="00443C8F">
                              <w:rPr>
                                <w:sz w:val="12"/>
                                <w:szCs w:val="12"/>
                              </w:rPr>
                              <w:t>192.168.0.6 255.255.255.252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BCAFD" id="_x0000_s1076" type="#_x0000_t202" style="position:absolute;margin-left:237.8pt;margin-top:.3pt;width:61.3pt;height:28.95pt;z-index:25180578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rJgIAAEw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">
                <v:textbox>
                  <w:txbxContent>
                    <w:p w14:paraId="047EB7BD" w14:textId="35D9442B" w:rsidR="0069492D" w:rsidRDefault="0069492D" w:rsidP="0069492D">
                      <w:pPr>
                        <w:rPr>
                          <w:sz w:val="12"/>
                          <w:szCs w:val="12"/>
                        </w:rPr>
                      </w:pPr>
                      <w:r>
                        <w:rPr>
                          <w:sz w:val="12"/>
                          <w:szCs w:val="12"/>
                        </w:rPr>
                        <w:t>g0/0/</w:t>
                      </w:r>
                      <w:r>
                        <w:rPr>
                          <w:sz w:val="12"/>
                          <w:szCs w:val="12"/>
                        </w:rPr>
                        <w:t>1</w:t>
                      </w:r>
                      <w:r>
                        <w:rPr>
                          <w:sz w:val="12"/>
                          <w:szCs w:val="12"/>
                        </w:rPr>
                        <w:t>.10&amp;</w:t>
                      </w:r>
                      <w:r>
                        <w:rPr>
                          <w:sz w:val="12"/>
                          <w:szCs w:val="12"/>
                        </w:rPr>
                        <w:t>1</w:t>
                      </w:r>
                      <w:r>
                        <w:rPr>
                          <w:sz w:val="12"/>
                          <w:szCs w:val="12"/>
                        </w:rPr>
                        <w:t>.20</w:t>
                      </w:r>
                    </w:p>
                    <w:p w14:paraId="6776BC45" w14:textId="407FF2C9" w:rsidR="003578C9" w:rsidRPr="009A1D3B" w:rsidRDefault="00443C8F" w:rsidP="003578C9">
                      <w:pPr>
                        <w:rPr>
                          <w:sz w:val="12"/>
                          <w:szCs w:val="12"/>
                          <w14:textOutline w14:w="9525" w14:cap="rnd" w14:cmpd="sng" w14:algn="ctr">
                            <w14:solidFill>
                              <w14:srgbClr w14:val="000000"/>
                            </w14:solidFill>
                            <w14:prstDash w14:val="solid"/>
                            <w14:bevel/>
                          </w14:textOutline>
                        </w:rPr>
                      </w:pPr>
                      <w:r w:rsidRPr="00443C8F">
                        <w:rPr>
                          <w:sz w:val="12"/>
                          <w:szCs w:val="12"/>
                        </w:rPr>
                        <w:t>192.168.0.6 255.255.255.252</w:t>
                      </w:r>
                    </w:p>
                  </w:txbxContent>
                </v:textbox>
                <w10:wrap type="square" anchorx="margin"/>
              </v:shape>
            </w:pict>
          </mc:Fallback>
        </mc:AlternateContent>
      </w:r>
      <w:r w:rsidR="0069492D" w:rsidRPr="009A1D3B">
        <w:rPr>
          <w:rFonts w:ascii="Franklin Gothic Demi" w:eastAsia="Times New Roman" w:hAnsi="Franklin Gothic Demi" w:cs="Times New Roman"/>
          <w:caps/>
          <w:noProof/>
          <w:sz w:val="32"/>
          <w:szCs w:val="24"/>
        </w:rPr>
        <mc:AlternateContent>
          <mc:Choice Requires="wps">
            <w:drawing>
              <wp:anchor distT="45720" distB="45720" distL="114300" distR="114300" simplePos="0" relativeHeight="251801685" behindDoc="0" locked="0" layoutInCell="1" allowOverlap="1" wp14:anchorId="620092B0" wp14:editId="198BD5EA">
                <wp:simplePos x="0" y="0"/>
                <wp:positionH relativeFrom="column">
                  <wp:posOffset>1950720</wp:posOffset>
                </wp:positionH>
                <wp:positionV relativeFrom="paragraph">
                  <wp:posOffset>1270</wp:posOffset>
                </wp:positionV>
                <wp:extent cx="764540" cy="367665"/>
                <wp:effectExtent l="0" t="0" r="16510" b="1333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367665"/>
                        </a:xfrm>
                        <a:prstGeom prst="rect">
                          <a:avLst/>
                        </a:prstGeom>
                        <a:solidFill>
                          <a:srgbClr val="FFFFFF"/>
                        </a:solidFill>
                        <a:ln w="9525">
                          <a:solidFill>
                            <a:srgbClr val="000000"/>
                          </a:solidFill>
                          <a:miter lim="800000"/>
                          <a:headEnd/>
                          <a:tailEnd/>
                        </a:ln>
                      </wps:spPr>
                      <wps:txbx>
                        <w:txbxContent>
                          <w:p w14:paraId="466A00A2" w14:textId="0A23D5D4" w:rsidR="0069492D" w:rsidRDefault="0069492D" w:rsidP="0069492D">
                            <w:pPr>
                              <w:rPr>
                                <w:sz w:val="12"/>
                                <w:szCs w:val="12"/>
                              </w:rPr>
                            </w:pPr>
                            <w:r>
                              <w:rPr>
                                <w:sz w:val="12"/>
                                <w:szCs w:val="12"/>
                              </w:rPr>
                              <w:t>g0/0/1.10&amp;1.20</w:t>
                            </w:r>
                          </w:p>
                          <w:p w14:paraId="5A6A5FB2" w14:textId="7ED6F980" w:rsidR="003578C9" w:rsidRPr="009A1D3B" w:rsidRDefault="0069492D" w:rsidP="003578C9">
                            <w:pPr>
                              <w:rPr>
                                <w:sz w:val="12"/>
                                <w:szCs w:val="12"/>
                                <w14:textOutline w14:w="9525" w14:cap="rnd" w14:cmpd="sng" w14:algn="ctr">
                                  <w14:solidFill>
                                    <w14:srgbClr w14:val="000000"/>
                                  </w14:solidFill>
                                  <w14:prstDash w14:val="solid"/>
                                  <w14:bevel/>
                                </w14:textOutline>
                              </w:rPr>
                            </w:pPr>
                            <w:r w:rsidRPr="0069492D">
                              <w:rPr>
                                <w:sz w:val="12"/>
                                <w:szCs w:val="12"/>
                              </w:rPr>
                              <w:t>192.168.0.2 255.255.255.252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092B0" id="_x0000_s1077" type="#_x0000_t202" style="position:absolute;margin-left:153.6pt;margin-top:.1pt;width:60.2pt;height:28.95pt;z-index:2518016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">
                <v:textbox>
                  <w:txbxContent>
                    <w:p w14:paraId="466A00A2" w14:textId="0A23D5D4" w:rsidR="0069492D" w:rsidRDefault="0069492D" w:rsidP="0069492D">
                      <w:pPr>
                        <w:rPr>
                          <w:sz w:val="12"/>
                          <w:szCs w:val="12"/>
                        </w:rPr>
                      </w:pPr>
                      <w:r>
                        <w:rPr>
                          <w:sz w:val="12"/>
                          <w:szCs w:val="12"/>
                        </w:rPr>
                        <w:t>g0/0/</w:t>
                      </w:r>
                      <w:r>
                        <w:rPr>
                          <w:sz w:val="12"/>
                          <w:szCs w:val="12"/>
                        </w:rPr>
                        <w:t>1</w:t>
                      </w:r>
                      <w:r>
                        <w:rPr>
                          <w:sz w:val="12"/>
                          <w:szCs w:val="12"/>
                        </w:rPr>
                        <w:t>.10&amp;</w:t>
                      </w:r>
                      <w:r>
                        <w:rPr>
                          <w:sz w:val="12"/>
                          <w:szCs w:val="12"/>
                        </w:rPr>
                        <w:t>1</w:t>
                      </w:r>
                      <w:r>
                        <w:rPr>
                          <w:sz w:val="12"/>
                          <w:szCs w:val="12"/>
                        </w:rPr>
                        <w:t>.20</w:t>
                      </w:r>
                    </w:p>
                    <w:p w14:paraId="5A6A5FB2" w14:textId="7ED6F980" w:rsidR="003578C9" w:rsidRPr="009A1D3B" w:rsidRDefault="0069492D" w:rsidP="003578C9">
                      <w:pPr>
                        <w:rPr>
                          <w:sz w:val="12"/>
                          <w:szCs w:val="12"/>
                          <w14:textOutline w14:w="9525" w14:cap="rnd" w14:cmpd="sng" w14:algn="ctr">
                            <w14:solidFill>
                              <w14:srgbClr w14:val="000000"/>
                            </w14:solidFill>
                            <w14:prstDash w14:val="solid"/>
                            <w14:bevel/>
                          </w14:textOutline>
                        </w:rPr>
                      </w:pPr>
                      <w:r w:rsidRPr="0069492D">
                        <w:rPr>
                          <w:sz w:val="12"/>
                          <w:szCs w:val="12"/>
                        </w:rPr>
                        <w:t>192.168.0.2 255.255.255.252</w:t>
                      </w:r>
                    </w:p>
                  </w:txbxContent>
                </v:textbox>
                <w10:wrap type="square"/>
              </v:shape>
            </w:pict>
          </mc:Fallback>
        </mc:AlternateContent>
      </w:r>
      <w:r w:rsidR="002C5427">
        <w:tab/>
      </w:r>
      <w:r w:rsidR="002C5427">
        <w:tab/>
      </w:r>
    </w:p>
    <w:p w14:paraId="0352B5AD" w14:textId="5445658D" w:rsidR="002C5427" w:rsidRDefault="002C5427" w:rsidP="004E0588"/>
    <w:p w14:paraId="6A6F9EF4" w14:textId="2F4E314D" w:rsidR="002C5427" w:rsidRDefault="002C5427" w:rsidP="004E0588"/>
    <w:p w14:paraId="6F557095" w14:textId="2EA0B884" w:rsidR="00583210" w:rsidRDefault="00583210" w:rsidP="004E0588"/>
    <w:p w14:paraId="42AD8851" w14:textId="0255D85D" w:rsidR="00583210" w:rsidRDefault="00583210" w:rsidP="004E0588"/>
    <w:p w14:paraId="057BABD7" w14:textId="3649EF34" w:rsidR="00A71FA6" w:rsidRDefault="00A71FA6" w:rsidP="004E0588">
      <w:r>
        <w:t>Shared VRF</w:t>
      </w:r>
      <w:r w:rsidR="00720CBC">
        <w:t xml:space="preserve"> (IOSvL215 switches in GNS3</w:t>
      </w:r>
      <w:r w:rsidR="007818FD">
        <w:t>, original config was 3 routers with 2 switches at the ends</w:t>
      </w:r>
      <w:r w:rsidR="00720CBC">
        <w:t>)</w:t>
      </w:r>
      <w:r>
        <w:t>:</w:t>
      </w:r>
    </w:p>
    <w:p w14:paraId="2047234E" w14:textId="3D5B5184" w:rsidR="00A71FA6" w:rsidRDefault="00A71FA6" w:rsidP="004E0588"/>
    <w:p w14:paraId="01205C73" w14:textId="7ADA1ABB" w:rsidR="00A71FA6" w:rsidRDefault="00583210" w:rsidP="004E0588">
      <w:r w:rsidRPr="00A71FA6">
        <w:rPr>
          <w:noProof/>
        </w:rPr>
        <mc:AlternateContent>
          <mc:Choice Requires="wps">
            <w:drawing>
              <wp:anchor distT="0" distB="0" distL="114300" distR="114300" simplePos="0" relativeHeight="251735125" behindDoc="0" locked="0" layoutInCell="1" allowOverlap="1" wp14:anchorId="2EA5E375" wp14:editId="631B1E71">
                <wp:simplePos x="0" y="0"/>
                <wp:positionH relativeFrom="column">
                  <wp:posOffset>1094105</wp:posOffset>
                </wp:positionH>
                <wp:positionV relativeFrom="paragraph">
                  <wp:posOffset>45720</wp:posOffset>
                </wp:positionV>
                <wp:extent cx="125730" cy="381000"/>
                <wp:effectExtent l="0" t="0" r="7620" b="0"/>
                <wp:wrapNone/>
                <wp:docPr id="87" name="Diagonal Stripe 14"/>
                <wp:cNvGraphicFramePr/>
                <a:graphic xmlns:a="http://schemas.openxmlformats.org/drawingml/2006/main">
                  <a:graphicData uri="http://schemas.microsoft.com/office/word/2010/wordprocessingShape">
                    <wps:wsp>
                      <wps:cNvSpPr/>
                      <wps:spPr>
                        <a:xfrm>
                          <a:off x="0" y="0"/>
                          <a:ext cx="125730" cy="381000"/>
                        </a:xfrm>
                        <a:custGeom>
                          <a:avLst/>
                          <a:gdLst>
                            <a:gd name="connsiteX0" fmla="*/ 0 w 233045"/>
                            <a:gd name="connsiteY0" fmla="*/ 140970 h 281940"/>
                            <a:gd name="connsiteX1" fmla="*/ 116523 w 233045"/>
                            <a:gd name="connsiteY1" fmla="*/ 0 h 281940"/>
                            <a:gd name="connsiteX2" fmla="*/ 233045 w 233045"/>
                            <a:gd name="connsiteY2" fmla="*/ 0 h 281940"/>
                            <a:gd name="connsiteX3" fmla="*/ 0 w 233045"/>
                            <a:gd name="connsiteY3" fmla="*/ 281940 h 281940"/>
                            <a:gd name="connsiteX4" fmla="*/ 0 w 233045"/>
                            <a:gd name="connsiteY4" fmla="*/ 140970 h 281940"/>
                            <a:gd name="connsiteX0" fmla="*/ 0 w 194190"/>
                            <a:gd name="connsiteY0" fmla="*/ 140970 h 281940"/>
                            <a:gd name="connsiteX1" fmla="*/ 116523 w 194190"/>
                            <a:gd name="connsiteY1" fmla="*/ 0 h 281940"/>
                            <a:gd name="connsiteX2" fmla="*/ 194190 w 194190"/>
                            <a:gd name="connsiteY2" fmla="*/ 51808 h 281940"/>
                            <a:gd name="connsiteX3" fmla="*/ 0 w 194190"/>
                            <a:gd name="connsiteY3" fmla="*/ 281940 h 281940"/>
                            <a:gd name="connsiteX4" fmla="*/ 0 w 194190"/>
                            <a:gd name="connsiteY4" fmla="*/ 140970 h 281940"/>
                            <a:gd name="connsiteX0" fmla="*/ 0 w 116523"/>
                            <a:gd name="connsiteY0" fmla="*/ 140970 h 281940"/>
                            <a:gd name="connsiteX1" fmla="*/ 116523 w 116523"/>
                            <a:gd name="connsiteY1" fmla="*/ 0 h 281940"/>
                            <a:gd name="connsiteX2" fmla="*/ 116272 w 116523"/>
                            <a:gd name="connsiteY2" fmla="*/ 150242 h 281940"/>
                            <a:gd name="connsiteX3" fmla="*/ 0 w 116523"/>
                            <a:gd name="connsiteY3" fmla="*/ 281940 h 281940"/>
                            <a:gd name="connsiteX4" fmla="*/ 0 w 116523"/>
                            <a:gd name="connsiteY4" fmla="*/ 140970 h 2819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6523" h="281940">
                              <a:moveTo>
                                <a:pt x="0" y="140970"/>
                              </a:moveTo>
                              <a:lnTo>
                                <a:pt x="116523" y="0"/>
                              </a:lnTo>
                              <a:cubicBezTo>
                                <a:pt x="116439" y="50081"/>
                                <a:pt x="116356" y="100161"/>
                                <a:pt x="116272" y="150242"/>
                              </a:cubicBezTo>
                              <a:lnTo>
                                <a:pt x="0" y="281940"/>
                              </a:lnTo>
                              <a:lnTo>
                                <a:pt x="0" y="140970"/>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A160D" id="Diagonal Stripe 14" o:spid="_x0000_s1026" style="position:absolute;margin-left:86.15pt;margin-top:3.6pt;width:9.9pt;height:30pt;z-index:2517351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523,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" path="m,140970l116523,v-84,50081,-167,100161,-251,150242l,281940,,140970xe" fillcolor="#7030a0" stroked="f" strokeweight="1pt">
                <v:stroke joinstyle="miter"/>
                <v:path arrowok="t" o:connecttype="custom" o:connectlocs="0,190500;125730,0;125459,203030;0,381000;0,190500" o:connectangles="0,0,0,0,0"/>
              </v:shape>
            </w:pict>
          </mc:Fallback>
        </mc:AlternateContent>
      </w:r>
      <w:r w:rsidRPr="00A71FA6">
        <w:rPr>
          <w:noProof/>
        </w:rPr>
        <mc:AlternateContent>
          <mc:Choice Requires="wps">
            <w:drawing>
              <wp:anchor distT="0" distB="0" distL="114300" distR="114300" simplePos="0" relativeHeight="251736149" behindDoc="0" locked="0" layoutInCell="1" allowOverlap="1" wp14:anchorId="6C666392" wp14:editId="1652C983">
                <wp:simplePos x="0" y="0"/>
                <wp:positionH relativeFrom="column">
                  <wp:posOffset>448799</wp:posOffset>
                </wp:positionH>
                <wp:positionV relativeFrom="paragraph">
                  <wp:posOffset>6399</wp:posOffset>
                </wp:positionV>
                <wp:extent cx="745490" cy="207010"/>
                <wp:effectExtent l="0" t="0" r="0" b="2540"/>
                <wp:wrapNone/>
                <wp:docPr id="15" name="Parallelogram 15"/>
                <wp:cNvGraphicFramePr/>
                <a:graphic xmlns:a="http://schemas.openxmlformats.org/drawingml/2006/main">
                  <a:graphicData uri="http://schemas.microsoft.com/office/word/2010/wordprocessingShape">
                    <wps:wsp>
                      <wps:cNvSpPr/>
                      <wps:spPr>
                        <a:xfrm>
                          <a:off x="0" y="0"/>
                          <a:ext cx="745490" cy="207010"/>
                        </a:xfrm>
                        <a:custGeom>
                          <a:avLst/>
                          <a:gdLst>
                            <a:gd name="connsiteX0" fmla="*/ 0 w 533400"/>
                            <a:gd name="connsiteY0" fmla="*/ 126365 h 126365"/>
                            <a:gd name="connsiteX1" fmla="*/ 31591 w 533400"/>
                            <a:gd name="connsiteY1" fmla="*/ 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26365 h 126365"/>
                            <a:gd name="connsiteX1" fmla="*/ 272496 w 533400"/>
                            <a:gd name="connsiteY1" fmla="*/ 259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36727 h 136727"/>
                            <a:gd name="connsiteX1" fmla="*/ 153339 w 533400"/>
                            <a:gd name="connsiteY1" fmla="*/ 0 h 136727"/>
                            <a:gd name="connsiteX2" fmla="*/ 533400 w 533400"/>
                            <a:gd name="connsiteY2" fmla="*/ 10362 h 136727"/>
                            <a:gd name="connsiteX3" fmla="*/ 501809 w 533400"/>
                            <a:gd name="connsiteY3" fmla="*/ 136727 h 136727"/>
                            <a:gd name="connsiteX4" fmla="*/ 0 w 533400"/>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01809 w 629243"/>
                            <a:gd name="connsiteY3" fmla="*/ 136727 h 136727"/>
                            <a:gd name="connsiteX4" fmla="*/ 0 w 629243"/>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24849 w 629243"/>
                            <a:gd name="connsiteY3" fmla="*/ 132220 h 136727"/>
                            <a:gd name="connsiteX4" fmla="*/ 0 w 629243"/>
                            <a:gd name="connsiteY4" fmla="*/ 136727 h 1367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9243" h="136727">
                              <a:moveTo>
                                <a:pt x="0" y="136727"/>
                              </a:moveTo>
                              <a:lnTo>
                                <a:pt x="153339" y="0"/>
                              </a:lnTo>
                              <a:lnTo>
                                <a:pt x="629243" y="7780"/>
                              </a:lnTo>
                              <a:lnTo>
                                <a:pt x="524849" y="132220"/>
                              </a:lnTo>
                              <a:lnTo>
                                <a:pt x="0" y="136727"/>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81945" id="Parallelogram 15" o:spid="_x0000_s1026" style="position:absolute;margin-left:35.35pt;margin-top:.5pt;width:58.7pt;height:16.3pt;z-index:2517361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9243,136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" path="m,136727l153339,,629243,7780,524849,132220,,136727xe" fillcolor="#7030a0" stroked="f" strokeweight="1pt">
                <v:stroke joinstyle="miter"/>
                <v:path arrowok="t" o:connecttype="custom" o:connectlocs="0,207010;181667,0;745490,11779;621810,200186;0,207010" o:connectangles="0,0,0,0,0"/>
              </v:shape>
            </w:pict>
          </mc:Fallback>
        </mc:AlternateContent>
      </w:r>
      <w:r w:rsidR="00A71FA6" w:rsidRPr="00A71FA6">
        <w:rPr>
          <w:noProof/>
        </w:rPr>
        <mc:AlternateContent>
          <mc:Choice Requires="wps">
            <w:drawing>
              <wp:anchor distT="0" distB="0" distL="114300" distR="114300" simplePos="0" relativeHeight="251743317" behindDoc="0" locked="0" layoutInCell="1" allowOverlap="1" wp14:anchorId="054BA5CB" wp14:editId="0B86A2D4">
                <wp:simplePos x="0" y="0"/>
                <wp:positionH relativeFrom="column">
                  <wp:posOffset>5392420</wp:posOffset>
                </wp:positionH>
                <wp:positionV relativeFrom="paragraph">
                  <wp:posOffset>45720</wp:posOffset>
                </wp:positionV>
                <wp:extent cx="125730" cy="381000"/>
                <wp:effectExtent l="0" t="0" r="7620" b="0"/>
                <wp:wrapNone/>
                <wp:docPr id="92" name="Diagonal Stripe 14"/>
                <wp:cNvGraphicFramePr/>
                <a:graphic xmlns:a="http://schemas.openxmlformats.org/drawingml/2006/main">
                  <a:graphicData uri="http://schemas.microsoft.com/office/word/2010/wordprocessingShape">
                    <wps:wsp>
                      <wps:cNvSpPr/>
                      <wps:spPr>
                        <a:xfrm>
                          <a:off x="0" y="0"/>
                          <a:ext cx="125730" cy="381000"/>
                        </a:xfrm>
                        <a:custGeom>
                          <a:avLst/>
                          <a:gdLst>
                            <a:gd name="connsiteX0" fmla="*/ 0 w 233045"/>
                            <a:gd name="connsiteY0" fmla="*/ 140970 h 281940"/>
                            <a:gd name="connsiteX1" fmla="*/ 116523 w 233045"/>
                            <a:gd name="connsiteY1" fmla="*/ 0 h 281940"/>
                            <a:gd name="connsiteX2" fmla="*/ 233045 w 233045"/>
                            <a:gd name="connsiteY2" fmla="*/ 0 h 281940"/>
                            <a:gd name="connsiteX3" fmla="*/ 0 w 233045"/>
                            <a:gd name="connsiteY3" fmla="*/ 281940 h 281940"/>
                            <a:gd name="connsiteX4" fmla="*/ 0 w 233045"/>
                            <a:gd name="connsiteY4" fmla="*/ 140970 h 281940"/>
                            <a:gd name="connsiteX0" fmla="*/ 0 w 194190"/>
                            <a:gd name="connsiteY0" fmla="*/ 140970 h 281940"/>
                            <a:gd name="connsiteX1" fmla="*/ 116523 w 194190"/>
                            <a:gd name="connsiteY1" fmla="*/ 0 h 281940"/>
                            <a:gd name="connsiteX2" fmla="*/ 194190 w 194190"/>
                            <a:gd name="connsiteY2" fmla="*/ 51808 h 281940"/>
                            <a:gd name="connsiteX3" fmla="*/ 0 w 194190"/>
                            <a:gd name="connsiteY3" fmla="*/ 281940 h 281940"/>
                            <a:gd name="connsiteX4" fmla="*/ 0 w 194190"/>
                            <a:gd name="connsiteY4" fmla="*/ 140970 h 281940"/>
                            <a:gd name="connsiteX0" fmla="*/ 0 w 116523"/>
                            <a:gd name="connsiteY0" fmla="*/ 140970 h 281940"/>
                            <a:gd name="connsiteX1" fmla="*/ 116523 w 116523"/>
                            <a:gd name="connsiteY1" fmla="*/ 0 h 281940"/>
                            <a:gd name="connsiteX2" fmla="*/ 116272 w 116523"/>
                            <a:gd name="connsiteY2" fmla="*/ 150242 h 281940"/>
                            <a:gd name="connsiteX3" fmla="*/ 0 w 116523"/>
                            <a:gd name="connsiteY3" fmla="*/ 281940 h 281940"/>
                            <a:gd name="connsiteX4" fmla="*/ 0 w 116523"/>
                            <a:gd name="connsiteY4" fmla="*/ 140970 h 2819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6523" h="281940">
                              <a:moveTo>
                                <a:pt x="0" y="140970"/>
                              </a:moveTo>
                              <a:lnTo>
                                <a:pt x="116523" y="0"/>
                              </a:lnTo>
                              <a:cubicBezTo>
                                <a:pt x="116439" y="50081"/>
                                <a:pt x="116356" y="100161"/>
                                <a:pt x="116272" y="150242"/>
                              </a:cubicBezTo>
                              <a:lnTo>
                                <a:pt x="0" y="281940"/>
                              </a:lnTo>
                              <a:lnTo>
                                <a:pt x="0" y="140970"/>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865F9" id="Diagonal Stripe 14" o:spid="_x0000_s1026" style="position:absolute;margin-left:424.6pt;margin-top:3.6pt;width:9.9pt;height:30pt;z-index:251743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523,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" path="m,140970l116523,v-84,50081,-167,100161,-251,150242l,281940,,140970xe" fillcolor="#7030a0" stroked="f" strokeweight="1pt">
                <v:stroke joinstyle="miter"/>
                <v:path arrowok="t" o:connecttype="custom" o:connectlocs="0,190500;125730,0;125459,203030;0,381000;0,190500" o:connectangles="0,0,0,0,0"/>
              </v:shape>
            </w:pict>
          </mc:Fallback>
        </mc:AlternateContent>
      </w:r>
      <w:r w:rsidR="00A71FA6" w:rsidRPr="00A71FA6">
        <w:rPr>
          <w:noProof/>
        </w:rPr>
        <mc:AlternateContent>
          <mc:Choice Requires="wps">
            <w:drawing>
              <wp:anchor distT="0" distB="0" distL="114300" distR="114300" simplePos="0" relativeHeight="251744341" behindDoc="0" locked="0" layoutInCell="1" allowOverlap="1" wp14:anchorId="7B27DC8B" wp14:editId="47215497">
                <wp:simplePos x="0" y="0"/>
                <wp:positionH relativeFrom="column">
                  <wp:posOffset>4746625</wp:posOffset>
                </wp:positionH>
                <wp:positionV relativeFrom="paragraph">
                  <wp:posOffset>6350</wp:posOffset>
                </wp:positionV>
                <wp:extent cx="745490" cy="207010"/>
                <wp:effectExtent l="0" t="0" r="0" b="2540"/>
                <wp:wrapNone/>
                <wp:docPr id="93" name="Parallelogram 15"/>
                <wp:cNvGraphicFramePr/>
                <a:graphic xmlns:a="http://schemas.openxmlformats.org/drawingml/2006/main">
                  <a:graphicData uri="http://schemas.microsoft.com/office/word/2010/wordprocessingShape">
                    <wps:wsp>
                      <wps:cNvSpPr/>
                      <wps:spPr>
                        <a:xfrm>
                          <a:off x="0" y="0"/>
                          <a:ext cx="745490" cy="207010"/>
                        </a:xfrm>
                        <a:custGeom>
                          <a:avLst/>
                          <a:gdLst>
                            <a:gd name="connsiteX0" fmla="*/ 0 w 533400"/>
                            <a:gd name="connsiteY0" fmla="*/ 126365 h 126365"/>
                            <a:gd name="connsiteX1" fmla="*/ 31591 w 533400"/>
                            <a:gd name="connsiteY1" fmla="*/ 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26365 h 126365"/>
                            <a:gd name="connsiteX1" fmla="*/ 272496 w 533400"/>
                            <a:gd name="connsiteY1" fmla="*/ 259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36727 h 136727"/>
                            <a:gd name="connsiteX1" fmla="*/ 153339 w 533400"/>
                            <a:gd name="connsiteY1" fmla="*/ 0 h 136727"/>
                            <a:gd name="connsiteX2" fmla="*/ 533400 w 533400"/>
                            <a:gd name="connsiteY2" fmla="*/ 10362 h 136727"/>
                            <a:gd name="connsiteX3" fmla="*/ 501809 w 533400"/>
                            <a:gd name="connsiteY3" fmla="*/ 136727 h 136727"/>
                            <a:gd name="connsiteX4" fmla="*/ 0 w 533400"/>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01809 w 629243"/>
                            <a:gd name="connsiteY3" fmla="*/ 136727 h 136727"/>
                            <a:gd name="connsiteX4" fmla="*/ 0 w 629243"/>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24849 w 629243"/>
                            <a:gd name="connsiteY3" fmla="*/ 132220 h 136727"/>
                            <a:gd name="connsiteX4" fmla="*/ 0 w 629243"/>
                            <a:gd name="connsiteY4" fmla="*/ 136727 h 1367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9243" h="136727">
                              <a:moveTo>
                                <a:pt x="0" y="136727"/>
                              </a:moveTo>
                              <a:lnTo>
                                <a:pt x="153339" y="0"/>
                              </a:lnTo>
                              <a:lnTo>
                                <a:pt x="629243" y="7780"/>
                              </a:lnTo>
                              <a:lnTo>
                                <a:pt x="524849" y="132220"/>
                              </a:lnTo>
                              <a:lnTo>
                                <a:pt x="0" y="136727"/>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1F3DE" id="Parallelogram 15" o:spid="_x0000_s1026" style="position:absolute;margin-left:373.75pt;margin-top:.5pt;width:58.7pt;height:16.3pt;z-index:251744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9243,136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" path="m,136727l153339,,629243,7780,524849,132220,,136727xe" fillcolor="#7030a0" stroked="f" strokeweight="1pt">
                <v:stroke joinstyle="miter"/>
                <v:path arrowok="t" o:connecttype="custom" o:connectlocs="0,207010;181667,0;745490,11779;621810,200186;0,207010" o:connectangles="0,0,0,0,0"/>
              </v:shape>
            </w:pict>
          </mc:Fallback>
        </mc:AlternateContent>
      </w:r>
      <w:r w:rsidR="00A71FA6" w:rsidRPr="00A71FA6">
        <w:rPr>
          <w:noProof/>
        </w:rPr>
        <mc:AlternateContent>
          <mc:Choice Requires="wps">
            <w:drawing>
              <wp:anchor distT="0" distB="0" distL="114300" distR="114300" simplePos="0" relativeHeight="251742293" behindDoc="0" locked="0" layoutInCell="1" allowOverlap="1" wp14:anchorId="03B11276" wp14:editId="64B6F9D2">
                <wp:simplePos x="0" y="0"/>
                <wp:positionH relativeFrom="column">
                  <wp:posOffset>4733925</wp:posOffset>
                </wp:positionH>
                <wp:positionV relativeFrom="paragraph">
                  <wp:posOffset>243205</wp:posOffset>
                </wp:positionV>
                <wp:extent cx="629285" cy="204470"/>
                <wp:effectExtent l="0" t="0" r="0" b="5080"/>
                <wp:wrapNone/>
                <wp:docPr id="91" name="Rectangle 91"/>
                <wp:cNvGraphicFramePr/>
                <a:graphic xmlns:a="http://schemas.openxmlformats.org/drawingml/2006/main">
                  <a:graphicData uri="http://schemas.microsoft.com/office/word/2010/wordprocessingShape">
                    <wps:wsp>
                      <wps:cNvSpPr/>
                      <wps:spPr>
                        <a:xfrm>
                          <a:off x="0" y="0"/>
                          <a:ext cx="629285" cy="20447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552D24" w14:textId="642ECC3F" w:rsidR="00583210" w:rsidRPr="00583210" w:rsidRDefault="00583210" w:rsidP="00583210">
                            <w:pPr>
                              <w:jc w:val="center"/>
                              <w:rPr>
                                <w:color w:val="FFFFFF" w:themeColor="background1"/>
                                <w:sz w:val="14"/>
                                <w:szCs w:val="14"/>
                              </w:rPr>
                            </w:pPr>
                            <w:r>
                              <w:rPr>
                                <w:color w:val="FFFFFF" w:themeColor="background1"/>
                                <w:sz w:val="14"/>
                                <w:szCs w:val="14"/>
                              </w:rPr>
                              <w:t>S3</w:t>
                            </w:r>
                          </w:p>
                          <w:p w14:paraId="5D46C3B6" w14:textId="77777777" w:rsidR="00583210" w:rsidRDefault="00583210" w:rsidP="005832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11276" id="Rectangle 91" o:spid="_x0000_s1078" style="position:absolute;margin-left:372.75pt;margin-top:19.15pt;width:49.55pt;height:16.1pt;z-index:251742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" fillcolor="#7030a0" stroked="f" strokeweight="1pt">
                <v:textbox>
                  <w:txbxContent>
                    <w:p w14:paraId="64552D24" w14:textId="642ECC3F" w:rsidR="00583210" w:rsidRPr="00583210" w:rsidRDefault="00583210" w:rsidP="00583210">
                      <w:pPr>
                        <w:jc w:val="center"/>
                        <w:rPr>
                          <w:color w:val="FFFFFF" w:themeColor="background1"/>
                          <w:sz w:val="14"/>
                          <w:szCs w:val="14"/>
                        </w:rPr>
                      </w:pPr>
                      <w:r>
                        <w:rPr>
                          <w:color w:val="FFFFFF" w:themeColor="background1"/>
                          <w:sz w:val="14"/>
                          <w:szCs w:val="14"/>
                        </w:rPr>
                        <w:t>S3</w:t>
                      </w:r>
                    </w:p>
                    <w:p w14:paraId="5D46C3B6" w14:textId="77777777" w:rsidR="00583210" w:rsidRDefault="00583210" w:rsidP="00583210">
                      <w:pPr>
                        <w:jc w:val="center"/>
                      </w:pPr>
                    </w:p>
                  </w:txbxContent>
                </v:textbox>
              </v:rect>
            </w:pict>
          </mc:Fallback>
        </mc:AlternateContent>
      </w:r>
      <w:r w:rsidR="00A71FA6" w:rsidRPr="00A71FA6">
        <w:rPr>
          <w:noProof/>
        </w:rPr>
        <mc:AlternateContent>
          <mc:Choice Requires="wps">
            <w:drawing>
              <wp:anchor distT="0" distB="0" distL="114300" distR="114300" simplePos="0" relativeHeight="251738197" behindDoc="0" locked="0" layoutInCell="1" allowOverlap="1" wp14:anchorId="1A80FC1C" wp14:editId="5A9AECBE">
                <wp:simplePos x="0" y="0"/>
                <wp:positionH relativeFrom="column">
                  <wp:posOffset>2561590</wp:posOffset>
                </wp:positionH>
                <wp:positionV relativeFrom="paragraph">
                  <wp:posOffset>243205</wp:posOffset>
                </wp:positionV>
                <wp:extent cx="629285" cy="204470"/>
                <wp:effectExtent l="0" t="0" r="0" b="5080"/>
                <wp:wrapNone/>
                <wp:docPr id="88" name="Rectangle 88"/>
                <wp:cNvGraphicFramePr/>
                <a:graphic xmlns:a="http://schemas.openxmlformats.org/drawingml/2006/main">
                  <a:graphicData uri="http://schemas.microsoft.com/office/word/2010/wordprocessingShape">
                    <wps:wsp>
                      <wps:cNvSpPr/>
                      <wps:spPr>
                        <a:xfrm>
                          <a:off x="0" y="0"/>
                          <a:ext cx="629285" cy="20447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20A977" w14:textId="564F8561" w:rsidR="00583210" w:rsidRPr="00583210" w:rsidRDefault="00583210" w:rsidP="00583210">
                            <w:pPr>
                              <w:jc w:val="center"/>
                              <w:rPr>
                                <w:color w:val="FFFFFF" w:themeColor="background1"/>
                                <w:sz w:val="14"/>
                                <w:szCs w:val="14"/>
                              </w:rPr>
                            </w:pPr>
                            <w:r>
                              <w:rPr>
                                <w:color w:val="FFFFFF" w:themeColor="background1"/>
                                <w:sz w:val="14"/>
                                <w:szCs w:val="14"/>
                              </w:rPr>
                              <w:t>S1</w:t>
                            </w:r>
                          </w:p>
                          <w:p w14:paraId="7CD4F7CA" w14:textId="77777777" w:rsidR="00583210" w:rsidRDefault="00583210" w:rsidP="005832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0FC1C" id="Rectangle 88" o:spid="_x0000_s1079" style="position:absolute;margin-left:201.7pt;margin-top:19.15pt;width:49.55pt;height:16.1pt;z-index:2517381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" fillcolor="#7030a0" stroked="f" strokeweight="1pt">
                <v:textbox>
                  <w:txbxContent>
                    <w:p w14:paraId="6A20A977" w14:textId="564F8561" w:rsidR="00583210" w:rsidRPr="00583210" w:rsidRDefault="00583210" w:rsidP="00583210">
                      <w:pPr>
                        <w:jc w:val="center"/>
                        <w:rPr>
                          <w:color w:val="FFFFFF" w:themeColor="background1"/>
                          <w:sz w:val="14"/>
                          <w:szCs w:val="14"/>
                        </w:rPr>
                      </w:pPr>
                      <w:r>
                        <w:rPr>
                          <w:color w:val="FFFFFF" w:themeColor="background1"/>
                          <w:sz w:val="14"/>
                          <w:szCs w:val="14"/>
                        </w:rPr>
                        <w:t>S1</w:t>
                      </w:r>
                    </w:p>
                    <w:p w14:paraId="7CD4F7CA" w14:textId="77777777" w:rsidR="00583210" w:rsidRDefault="00583210" w:rsidP="00583210">
                      <w:pPr>
                        <w:jc w:val="center"/>
                      </w:pPr>
                    </w:p>
                  </w:txbxContent>
                </v:textbox>
              </v:rect>
            </w:pict>
          </mc:Fallback>
        </mc:AlternateContent>
      </w:r>
      <w:r w:rsidR="00A71FA6" w:rsidRPr="00A71FA6">
        <w:rPr>
          <w:noProof/>
        </w:rPr>
        <mc:AlternateContent>
          <mc:Choice Requires="wps">
            <w:drawing>
              <wp:anchor distT="0" distB="0" distL="114300" distR="114300" simplePos="0" relativeHeight="251739221" behindDoc="0" locked="0" layoutInCell="1" allowOverlap="1" wp14:anchorId="019867F6" wp14:editId="04790DBE">
                <wp:simplePos x="0" y="0"/>
                <wp:positionH relativeFrom="column">
                  <wp:posOffset>3220085</wp:posOffset>
                </wp:positionH>
                <wp:positionV relativeFrom="paragraph">
                  <wp:posOffset>45720</wp:posOffset>
                </wp:positionV>
                <wp:extent cx="125730" cy="381000"/>
                <wp:effectExtent l="0" t="0" r="7620" b="0"/>
                <wp:wrapNone/>
                <wp:docPr id="89" name="Diagonal Stripe 14"/>
                <wp:cNvGraphicFramePr/>
                <a:graphic xmlns:a="http://schemas.openxmlformats.org/drawingml/2006/main">
                  <a:graphicData uri="http://schemas.microsoft.com/office/word/2010/wordprocessingShape">
                    <wps:wsp>
                      <wps:cNvSpPr/>
                      <wps:spPr>
                        <a:xfrm>
                          <a:off x="0" y="0"/>
                          <a:ext cx="125730" cy="381000"/>
                        </a:xfrm>
                        <a:custGeom>
                          <a:avLst/>
                          <a:gdLst>
                            <a:gd name="connsiteX0" fmla="*/ 0 w 233045"/>
                            <a:gd name="connsiteY0" fmla="*/ 140970 h 281940"/>
                            <a:gd name="connsiteX1" fmla="*/ 116523 w 233045"/>
                            <a:gd name="connsiteY1" fmla="*/ 0 h 281940"/>
                            <a:gd name="connsiteX2" fmla="*/ 233045 w 233045"/>
                            <a:gd name="connsiteY2" fmla="*/ 0 h 281940"/>
                            <a:gd name="connsiteX3" fmla="*/ 0 w 233045"/>
                            <a:gd name="connsiteY3" fmla="*/ 281940 h 281940"/>
                            <a:gd name="connsiteX4" fmla="*/ 0 w 233045"/>
                            <a:gd name="connsiteY4" fmla="*/ 140970 h 281940"/>
                            <a:gd name="connsiteX0" fmla="*/ 0 w 194190"/>
                            <a:gd name="connsiteY0" fmla="*/ 140970 h 281940"/>
                            <a:gd name="connsiteX1" fmla="*/ 116523 w 194190"/>
                            <a:gd name="connsiteY1" fmla="*/ 0 h 281940"/>
                            <a:gd name="connsiteX2" fmla="*/ 194190 w 194190"/>
                            <a:gd name="connsiteY2" fmla="*/ 51808 h 281940"/>
                            <a:gd name="connsiteX3" fmla="*/ 0 w 194190"/>
                            <a:gd name="connsiteY3" fmla="*/ 281940 h 281940"/>
                            <a:gd name="connsiteX4" fmla="*/ 0 w 194190"/>
                            <a:gd name="connsiteY4" fmla="*/ 140970 h 281940"/>
                            <a:gd name="connsiteX0" fmla="*/ 0 w 116523"/>
                            <a:gd name="connsiteY0" fmla="*/ 140970 h 281940"/>
                            <a:gd name="connsiteX1" fmla="*/ 116523 w 116523"/>
                            <a:gd name="connsiteY1" fmla="*/ 0 h 281940"/>
                            <a:gd name="connsiteX2" fmla="*/ 116272 w 116523"/>
                            <a:gd name="connsiteY2" fmla="*/ 150242 h 281940"/>
                            <a:gd name="connsiteX3" fmla="*/ 0 w 116523"/>
                            <a:gd name="connsiteY3" fmla="*/ 281940 h 281940"/>
                            <a:gd name="connsiteX4" fmla="*/ 0 w 116523"/>
                            <a:gd name="connsiteY4" fmla="*/ 140970 h 2819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6523" h="281940">
                              <a:moveTo>
                                <a:pt x="0" y="140970"/>
                              </a:moveTo>
                              <a:lnTo>
                                <a:pt x="116523" y="0"/>
                              </a:lnTo>
                              <a:cubicBezTo>
                                <a:pt x="116439" y="50081"/>
                                <a:pt x="116356" y="100161"/>
                                <a:pt x="116272" y="150242"/>
                              </a:cubicBezTo>
                              <a:lnTo>
                                <a:pt x="0" y="281940"/>
                              </a:lnTo>
                              <a:lnTo>
                                <a:pt x="0" y="140970"/>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35529" id="Diagonal Stripe 14" o:spid="_x0000_s1026" style="position:absolute;margin-left:253.55pt;margin-top:3.6pt;width:9.9pt;height:30pt;z-index:2517392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523,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" path="m,140970l116523,v-84,50081,-167,100161,-251,150242l,281940,,140970xe" fillcolor="#7030a0" stroked="f" strokeweight="1pt">
                <v:stroke joinstyle="miter"/>
                <v:path arrowok="t" o:connecttype="custom" o:connectlocs="0,190500;125730,0;125459,203030;0,381000;0,190500" o:connectangles="0,0,0,0,0"/>
              </v:shape>
            </w:pict>
          </mc:Fallback>
        </mc:AlternateContent>
      </w:r>
      <w:r w:rsidR="00A71FA6" w:rsidRPr="00A71FA6">
        <w:rPr>
          <w:noProof/>
        </w:rPr>
        <mc:AlternateContent>
          <mc:Choice Requires="wps">
            <w:drawing>
              <wp:anchor distT="0" distB="0" distL="114300" distR="114300" simplePos="0" relativeHeight="251740245" behindDoc="0" locked="0" layoutInCell="1" allowOverlap="1" wp14:anchorId="747EE7EF" wp14:editId="3310E7E6">
                <wp:simplePos x="0" y="0"/>
                <wp:positionH relativeFrom="column">
                  <wp:posOffset>2574471</wp:posOffset>
                </wp:positionH>
                <wp:positionV relativeFrom="paragraph">
                  <wp:posOffset>6622</wp:posOffset>
                </wp:positionV>
                <wp:extent cx="745490" cy="207010"/>
                <wp:effectExtent l="0" t="0" r="0" b="2540"/>
                <wp:wrapNone/>
                <wp:docPr id="90" name="Parallelogram 15"/>
                <wp:cNvGraphicFramePr/>
                <a:graphic xmlns:a="http://schemas.openxmlformats.org/drawingml/2006/main">
                  <a:graphicData uri="http://schemas.microsoft.com/office/word/2010/wordprocessingShape">
                    <wps:wsp>
                      <wps:cNvSpPr/>
                      <wps:spPr>
                        <a:xfrm>
                          <a:off x="0" y="0"/>
                          <a:ext cx="745490" cy="207010"/>
                        </a:xfrm>
                        <a:custGeom>
                          <a:avLst/>
                          <a:gdLst>
                            <a:gd name="connsiteX0" fmla="*/ 0 w 533400"/>
                            <a:gd name="connsiteY0" fmla="*/ 126365 h 126365"/>
                            <a:gd name="connsiteX1" fmla="*/ 31591 w 533400"/>
                            <a:gd name="connsiteY1" fmla="*/ 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26365 h 126365"/>
                            <a:gd name="connsiteX1" fmla="*/ 272496 w 533400"/>
                            <a:gd name="connsiteY1" fmla="*/ 259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36727 h 136727"/>
                            <a:gd name="connsiteX1" fmla="*/ 153339 w 533400"/>
                            <a:gd name="connsiteY1" fmla="*/ 0 h 136727"/>
                            <a:gd name="connsiteX2" fmla="*/ 533400 w 533400"/>
                            <a:gd name="connsiteY2" fmla="*/ 10362 h 136727"/>
                            <a:gd name="connsiteX3" fmla="*/ 501809 w 533400"/>
                            <a:gd name="connsiteY3" fmla="*/ 136727 h 136727"/>
                            <a:gd name="connsiteX4" fmla="*/ 0 w 533400"/>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01809 w 629243"/>
                            <a:gd name="connsiteY3" fmla="*/ 136727 h 136727"/>
                            <a:gd name="connsiteX4" fmla="*/ 0 w 629243"/>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24849 w 629243"/>
                            <a:gd name="connsiteY3" fmla="*/ 132220 h 136727"/>
                            <a:gd name="connsiteX4" fmla="*/ 0 w 629243"/>
                            <a:gd name="connsiteY4" fmla="*/ 136727 h 1367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9243" h="136727">
                              <a:moveTo>
                                <a:pt x="0" y="136727"/>
                              </a:moveTo>
                              <a:lnTo>
                                <a:pt x="153339" y="0"/>
                              </a:lnTo>
                              <a:lnTo>
                                <a:pt x="629243" y="7780"/>
                              </a:lnTo>
                              <a:lnTo>
                                <a:pt x="524849" y="132220"/>
                              </a:lnTo>
                              <a:lnTo>
                                <a:pt x="0" y="136727"/>
                              </a:lnTo>
                              <a:close/>
                            </a:path>
                          </a:pathLst>
                        </a:cu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F3216" id="Parallelogram 15" o:spid="_x0000_s1026" style="position:absolute;margin-left:202.7pt;margin-top:.5pt;width:58.7pt;height:16.3pt;z-index:251740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9243,136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" path="m,136727l153339,,629243,7780,524849,132220,,136727xe" fillcolor="#7030a0" stroked="f" strokeweight="1pt">
                <v:stroke joinstyle="miter"/>
                <v:path arrowok="t" o:connecttype="custom" o:connectlocs="0,207010;181667,0;745490,11779;621810,200186;0,207010" o:connectangles="0,0,0,0,0"/>
              </v:shape>
            </w:pict>
          </mc:Fallback>
        </mc:AlternateContent>
      </w:r>
    </w:p>
    <w:p w14:paraId="0DC9F3F3" w14:textId="3175AD4E" w:rsidR="00A71FA6" w:rsidRDefault="00583210" w:rsidP="004E0588">
      <w:r w:rsidRPr="00583210">
        <w:rPr>
          <w:noProof/>
        </w:rPr>
        <mc:AlternateContent>
          <mc:Choice Requires="wps">
            <w:drawing>
              <wp:anchor distT="0" distB="0" distL="114300" distR="114300" simplePos="0" relativeHeight="251785301" behindDoc="0" locked="0" layoutInCell="1" allowOverlap="1" wp14:anchorId="135982BD" wp14:editId="166609F6">
                <wp:simplePos x="0" y="0"/>
                <wp:positionH relativeFrom="column">
                  <wp:posOffset>1167618</wp:posOffset>
                </wp:positionH>
                <wp:positionV relativeFrom="paragraph">
                  <wp:posOffset>10502</wp:posOffset>
                </wp:positionV>
                <wp:extent cx="4000696" cy="14068"/>
                <wp:effectExtent l="0" t="0" r="19050" b="24130"/>
                <wp:wrapNone/>
                <wp:docPr id="129" name="Straight Connector 129"/>
                <wp:cNvGraphicFramePr/>
                <a:graphic xmlns:a="http://schemas.openxmlformats.org/drawingml/2006/main">
                  <a:graphicData uri="http://schemas.microsoft.com/office/word/2010/wordprocessingShape">
                    <wps:wsp>
                      <wps:cNvCnPr/>
                      <wps:spPr>
                        <a:xfrm flipV="1">
                          <a:off x="0" y="0"/>
                          <a:ext cx="4000696" cy="1406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4060F" id="Straight Connector 129" o:spid="_x0000_s1026" style="position:absolute;flip:y;z-index:251785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85pt" to="406.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" strokecolor="#7030a0" strokeweight=".5pt">
                <v:stroke joinstyle="miter"/>
              </v:line>
            </w:pict>
          </mc:Fallback>
        </mc:AlternateContent>
      </w:r>
      <w:r w:rsidRPr="00A71FA6">
        <w:rPr>
          <w:noProof/>
        </w:rPr>
        <mc:AlternateContent>
          <mc:Choice Requires="wps">
            <w:drawing>
              <wp:anchor distT="0" distB="0" distL="114300" distR="114300" simplePos="0" relativeHeight="251734101" behindDoc="0" locked="0" layoutInCell="1" allowOverlap="1" wp14:anchorId="5248ACD4" wp14:editId="49DC18F2">
                <wp:simplePos x="0" y="0"/>
                <wp:positionH relativeFrom="column">
                  <wp:posOffset>436099</wp:posOffset>
                </wp:positionH>
                <wp:positionV relativeFrom="paragraph">
                  <wp:posOffset>66089</wp:posOffset>
                </wp:positionV>
                <wp:extent cx="629285" cy="204470"/>
                <wp:effectExtent l="0" t="0" r="0" b="5080"/>
                <wp:wrapNone/>
                <wp:docPr id="86" name="Rectangle 86"/>
                <wp:cNvGraphicFramePr/>
                <a:graphic xmlns:a="http://schemas.openxmlformats.org/drawingml/2006/main">
                  <a:graphicData uri="http://schemas.microsoft.com/office/word/2010/wordprocessingShape">
                    <wps:wsp>
                      <wps:cNvSpPr/>
                      <wps:spPr>
                        <a:xfrm>
                          <a:off x="0" y="0"/>
                          <a:ext cx="629285" cy="20447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749D8F" w14:textId="3C1A38A5" w:rsidR="00583210" w:rsidRPr="00583210" w:rsidRDefault="00583210" w:rsidP="00583210">
                            <w:pPr>
                              <w:jc w:val="center"/>
                              <w:rPr>
                                <w:color w:val="FFFFFF" w:themeColor="background1"/>
                                <w:sz w:val="14"/>
                                <w:szCs w:val="14"/>
                              </w:rPr>
                            </w:pPr>
                            <w:r>
                              <w:rPr>
                                <w:color w:val="FFFFFF" w:themeColor="background1"/>
                                <w:sz w:val="14"/>
                                <w:szCs w:val="14"/>
                              </w:rPr>
                              <w:t>S2</w:t>
                            </w:r>
                          </w:p>
                          <w:p w14:paraId="3932B67D" w14:textId="77777777" w:rsidR="00583210" w:rsidRDefault="00583210" w:rsidP="005832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8ACD4" id="Rectangle 86" o:spid="_x0000_s1080" style="position:absolute;margin-left:34.35pt;margin-top:5.2pt;width:49.55pt;height:16.1pt;z-index:2517341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" fillcolor="#7030a0" stroked="f" strokeweight="1pt">
                <v:textbox>
                  <w:txbxContent>
                    <w:p w14:paraId="4A749D8F" w14:textId="3C1A38A5" w:rsidR="00583210" w:rsidRPr="00583210" w:rsidRDefault="00583210" w:rsidP="00583210">
                      <w:pPr>
                        <w:jc w:val="center"/>
                        <w:rPr>
                          <w:color w:val="FFFFFF" w:themeColor="background1"/>
                          <w:sz w:val="14"/>
                          <w:szCs w:val="14"/>
                        </w:rPr>
                      </w:pPr>
                      <w:r>
                        <w:rPr>
                          <w:color w:val="FFFFFF" w:themeColor="background1"/>
                          <w:sz w:val="14"/>
                          <w:szCs w:val="14"/>
                        </w:rPr>
                        <w:t>S2</w:t>
                      </w:r>
                    </w:p>
                    <w:p w14:paraId="3932B67D" w14:textId="77777777" w:rsidR="00583210" w:rsidRDefault="00583210" w:rsidP="00583210">
                      <w:pPr>
                        <w:jc w:val="center"/>
                      </w:pPr>
                    </w:p>
                  </w:txbxContent>
                </v:textbox>
              </v:rect>
            </w:pict>
          </mc:Fallback>
        </mc:AlternateContent>
      </w:r>
    </w:p>
    <w:p w14:paraId="6A29E683" w14:textId="49C1D12F" w:rsidR="00A71FA6" w:rsidRDefault="00A71FA6" w:rsidP="004E0588"/>
    <w:p w14:paraId="2D440299" w14:textId="252474AF" w:rsidR="00A71FA6" w:rsidRDefault="00A71FA6" w:rsidP="004E0588"/>
    <w:p w14:paraId="029D33E5" w14:textId="7C2F056A" w:rsidR="00A71FA6" w:rsidRDefault="00A71FA6" w:rsidP="004E0588"/>
    <w:p w14:paraId="3EC8363C" w14:textId="4BCD9583" w:rsidR="00EB33F3" w:rsidRDefault="00EB33F3" w:rsidP="004E0588">
      <w:r>
        <w:t>GRE tunneling w/ VRFs</w:t>
      </w:r>
      <w:r w:rsidR="00E32B90">
        <w:t xml:space="preserve"> (R1 and R3 are tunnel endpoints)</w:t>
      </w:r>
      <w:r>
        <w:t>:</w:t>
      </w:r>
    </w:p>
    <w:p w14:paraId="28ED9E61" w14:textId="55E998FE" w:rsidR="006B631C" w:rsidRPr="006B631C" w:rsidRDefault="006B631C" w:rsidP="004E0588">
      <w:pPr>
        <w:rPr>
          <w:i/>
          <w:iCs/>
          <w:sz w:val="18"/>
          <w:szCs w:val="18"/>
        </w:rPr>
      </w:pPr>
      <w:r w:rsidRPr="006B631C">
        <w:rPr>
          <w:i/>
          <w:iCs/>
          <w:sz w:val="18"/>
          <w:szCs w:val="18"/>
        </w:rPr>
        <w:t>I will try to replace this topology with something nicer for a possible GRE lab report.</w:t>
      </w:r>
    </w:p>
    <w:p w14:paraId="2C6B54E4" w14:textId="6CC739DF" w:rsidR="00EB33F3" w:rsidRDefault="00EB33F3" w:rsidP="004E0588"/>
    <w:p w14:paraId="72335162" w14:textId="7C641700" w:rsidR="00A71FA6" w:rsidRDefault="00A71FA6" w:rsidP="00A71FA6">
      <w:pPr>
        <w:tabs>
          <w:tab w:val="left" w:pos="3489"/>
        </w:tabs>
      </w:pPr>
      <w:r w:rsidRPr="00A71FA6">
        <w:rPr>
          <w:noProof/>
        </w:rPr>
        <mc:AlternateContent>
          <mc:Choice Requires="wps">
            <w:drawing>
              <wp:anchor distT="0" distB="0" distL="114300" distR="114300" simplePos="0" relativeHeight="251762773" behindDoc="0" locked="0" layoutInCell="1" allowOverlap="1" wp14:anchorId="38533579" wp14:editId="00D5512E">
                <wp:simplePos x="0" y="0"/>
                <wp:positionH relativeFrom="column">
                  <wp:posOffset>5450205</wp:posOffset>
                </wp:positionH>
                <wp:positionV relativeFrom="paragraph">
                  <wp:posOffset>10795</wp:posOffset>
                </wp:positionV>
                <wp:extent cx="743585" cy="339090"/>
                <wp:effectExtent l="0" t="0" r="0" b="3810"/>
                <wp:wrapNone/>
                <wp:docPr id="106" name="Oval 106"/>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E16F52" w14:textId="1A1BC1CF" w:rsidR="00583210" w:rsidRPr="00583210" w:rsidRDefault="00583210" w:rsidP="00583210">
                            <w:pPr>
                              <w:jc w:val="center"/>
                              <w:rPr>
                                <w:color w:val="FFFFFF" w:themeColor="background1"/>
                              </w:rPr>
                            </w:pPr>
                            <w:r>
                              <w:rPr>
                                <w:color w:val="FFFFFF" w:themeColor="background1"/>
                              </w:rPr>
                              <w:t>R5</w:t>
                            </w:r>
                          </w:p>
                          <w:p w14:paraId="2A1802FB" w14:textId="77777777" w:rsidR="00A71FA6" w:rsidRDefault="00A71FA6" w:rsidP="00A71F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33579" id="Oval 106" o:spid="_x0000_s1081" style="position:absolute;margin-left:429.15pt;margin-top:.85pt;width:58.55pt;height:26.7pt;z-index:2517627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" fillcolor="#7030a0" stroked="f" strokeweight="1pt">
                <v:stroke joinstyle="miter"/>
                <v:textbox>
                  <w:txbxContent>
                    <w:p w14:paraId="15E16F52" w14:textId="1A1BC1CF" w:rsidR="00583210" w:rsidRPr="00583210" w:rsidRDefault="00583210" w:rsidP="00583210">
                      <w:pPr>
                        <w:jc w:val="center"/>
                        <w:rPr>
                          <w:color w:val="FFFFFF" w:themeColor="background1"/>
                        </w:rPr>
                      </w:pPr>
                      <w:r>
                        <w:rPr>
                          <w:color w:val="FFFFFF" w:themeColor="background1"/>
                        </w:rPr>
                        <w:t>R5</w:t>
                      </w:r>
                    </w:p>
                    <w:p w14:paraId="2A1802FB" w14:textId="77777777" w:rsidR="00A71FA6" w:rsidRDefault="00A71FA6" w:rsidP="00A71FA6">
                      <w:pPr>
                        <w:jc w:val="center"/>
                      </w:pPr>
                    </w:p>
                  </w:txbxContent>
                </v:textbox>
              </v:oval>
            </w:pict>
          </mc:Fallback>
        </mc:AlternateContent>
      </w:r>
      <w:r w:rsidRPr="00A71FA6">
        <w:rPr>
          <w:noProof/>
        </w:rPr>
        <mc:AlternateContent>
          <mc:Choice Requires="wps">
            <w:drawing>
              <wp:anchor distT="0" distB="0" distL="114300" distR="114300" simplePos="0" relativeHeight="251761749" behindDoc="0" locked="0" layoutInCell="1" allowOverlap="1" wp14:anchorId="3BFF2045" wp14:editId="13286531">
                <wp:simplePos x="0" y="0"/>
                <wp:positionH relativeFrom="column">
                  <wp:posOffset>5680710</wp:posOffset>
                </wp:positionH>
                <wp:positionV relativeFrom="paragraph">
                  <wp:posOffset>70680</wp:posOffset>
                </wp:positionV>
                <wp:extent cx="278130" cy="740410"/>
                <wp:effectExtent l="0" t="2540" r="5080" b="5080"/>
                <wp:wrapNone/>
                <wp:docPr id="105" name="Moon 105"/>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6ECCC" id="Moon 105" o:spid="_x0000_s1026" type="#_x0000_t184" style="position:absolute;margin-left:447.3pt;margin-top:5.55pt;width:21.9pt;height:58.3pt;rotation:-90;z-index:2517617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" adj="16041" fillcolor="#7030a0" stroked="f" strokeweight="1pt"/>
            </w:pict>
          </mc:Fallback>
        </mc:AlternateContent>
      </w:r>
      <w:r w:rsidRPr="00A71FA6">
        <w:rPr>
          <w:noProof/>
        </w:rPr>
        <mc:AlternateContent>
          <mc:Choice Requires="wps">
            <w:drawing>
              <wp:anchor distT="0" distB="0" distL="114300" distR="114300" simplePos="0" relativeHeight="251750485" behindDoc="0" locked="0" layoutInCell="1" allowOverlap="1" wp14:anchorId="24633479" wp14:editId="5550BD17">
                <wp:simplePos x="0" y="0"/>
                <wp:positionH relativeFrom="column">
                  <wp:posOffset>1129665</wp:posOffset>
                </wp:positionH>
                <wp:positionV relativeFrom="paragraph">
                  <wp:posOffset>11430</wp:posOffset>
                </wp:positionV>
                <wp:extent cx="743585" cy="339090"/>
                <wp:effectExtent l="0" t="0" r="0" b="3810"/>
                <wp:wrapNone/>
                <wp:docPr id="98" name="Oval 98"/>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DFD3D6" w14:textId="3D1C0159" w:rsidR="00583210" w:rsidRPr="00583210" w:rsidRDefault="00583210" w:rsidP="00583210">
                            <w:pPr>
                              <w:jc w:val="center"/>
                              <w:rPr>
                                <w:color w:val="FFFFFF" w:themeColor="background1"/>
                              </w:rPr>
                            </w:pPr>
                            <w:r>
                              <w:rPr>
                                <w:color w:val="FFFFFF" w:themeColor="background1"/>
                              </w:rPr>
                              <w:t>R2</w:t>
                            </w:r>
                          </w:p>
                          <w:p w14:paraId="07766B8A" w14:textId="77777777" w:rsidR="00A71FA6" w:rsidRDefault="00A71FA6" w:rsidP="00A71F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33479" id="Oval 98" o:spid="_x0000_s1082" style="position:absolute;margin-left:88.95pt;margin-top:.9pt;width:58.55pt;height:26.7pt;z-index:2517504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" fillcolor="#7030a0" stroked="f" strokeweight="1pt">
                <v:stroke joinstyle="miter"/>
                <v:textbox>
                  <w:txbxContent>
                    <w:p w14:paraId="6ADFD3D6" w14:textId="3D1C0159" w:rsidR="00583210" w:rsidRPr="00583210" w:rsidRDefault="00583210" w:rsidP="00583210">
                      <w:pPr>
                        <w:jc w:val="center"/>
                        <w:rPr>
                          <w:color w:val="FFFFFF" w:themeColor="background1"/>
                        </w:rPr>
                      </w:pPr>
                      <w:r>
                        <w:rPr>
                          <w:color w:val="FFFFFF" w:themeColor="background1"/>
                        </w:rPr>
                        <w:t>R2</w:t>
                      </w:r>
                    </w:p>
                    <w:p w14:paraId="07766B8A" w14:textId="77777777" w:rsidR="00A71FA6" w:rsidRDefault="00A71FA6" w:rsidP="00A71FA6">
                      <w:pPr>
                        <w:jc w:val="center"/>
                      </w:pPr>
                    </w:p>
                  </w:txbxContent>
                </v:textbox>
              </v:oval>
            </w:pict>
          </mc:Fallback>
        </mc:AlternateContent>
      </w:r>
      <w:r w:rsidRPr="00A71FA6">
        <w:rPr>
          <w:noProof/>
        </w:rPr>
        <mc:AlternateContent>
          <mc:Choice Requires="wps">
            <w:drawing>
              <wp:anchor distT="0" distB="0" distL="114300" distR="114300" simplePos="0" relativeHeight="251749461" behindDoc="0" locked="0" layoutInCell="1" allowOverlap="1" wp14:anchorId="064D8D3F" wp14:editId="776E70A3">
                <wp:simplePos x="0" y="0"/>
                <wp:positionH relativeFrom="column">
                  <wp:posOffset>1360561</wp:posOffset>
                </wp:positionH>
                <wp:positionV relativeFrom="paragraph">
                  <wp:posOffset>71120</wp:posOffset>
                </wp:positionV>
                <wp:extent cx="278130" cy="740410"/>
                <wp:effectExtent l="0" t="2540" r="5080" b="5080"/>
                <wp:wrapNone/>
                <wp:docPr id="97" name="Moon 97"/>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E4A39" id="Moon 97" o:spid="_x0000_s1026" type="#_x0000_t184" style="position:absolute;margin-left:107.15pt;margin-top:5.6pt;width:21.9pt;height:58.3pt;rotation:-90;z-index:2517494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" adj="16041" fillcolor="#7030a0" stroked="f" strokeweight="1pt"/>
            </w:pict>
          </mc:Fallback>
        </mc:AlternateContent>
      </w:r>
      <w:r w:rsidRPr="00A71FA6">
        <w:rPr>
          <w:noProof/>
        </w:rPr>
        <mc:AlternateContent>
          <mc:Choice Requires="wps">
            <w:drawing>
              <wp:anchor distT="0" distB="0" distL="114300" distR="114300" simplePos="0" relativeHeight="251746389" behindDoc="0" locked="0" layoutInCell="1" allowOverlap="1" wp14:anchorId="429FF093" wp14:editId="14A76238">
                <wp:simplePos x="0" y="0"/>
                <wp:positionH relativeFrom="column">
                  <wp:posOffset>230505</wp:posOffset>
                </wp:positionH>
                <wp:positionV relativeFrom="paragraph">
                  <wp:posOffset>59690</wp:posOffset>
                </wp:positionV>
                <wp:extent cx="278130" cy="740410"/>
                <wp:effectExtent l="0" t="2540" r="5080" b="5080"/>
                <wp:wrapNone/>
                <wp:docPr id="2" name="Moon 2"/>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86033" id="Moon 2" o:spid="_x0000_s1026" type="#_x0000_t184" style="position:absolute;margin-left:18.15pt;margin-top:4.7pt;width:21.9pt;height:58.3pt;rotation:-90;z-index:251746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" adj="16041" fillcolor="#7030a0" stroked="f" strokeweight="1pt"/>
            </w:pict>
          </mc:Fallback>
        </mc:AlternateContent>
      </w:r>
      <w:r w:rsidRPr="00A71FA6">
        <w:rPr>
          <w:noProof/>
        </w:rPr>
        <mc:AlternateContent>
          <mc:Choice Requires="wps">
            <w:drawing>
              <wp:anchor distT="0" distB="0" distL="114300" distR="114300" simplePos="0" relativeHeight="251747413" behindDoc="0" locked="0" layoutInCell="1" allowOverlap="1" wp14:anchorId="14FD0AF4" wp14:editId="5DF17F24">
                <wp:simplePos x="0" y="0"/>
                <wp:positionH relativeFrom="column">
                  <wp:posOffset>0</wp:posOffset>
                </wp:positionH>
                <wp:positionV relativeFrom="paragraph">
                  <wp:posOffset>0</wp:posOffset>
                </wp:positionV>
                <wp:extent cx="743585" cy="339090"/>
                <wp:effectExtent l="0" t="0" r="0" b="3810"/>
                <wp:wrapNone/>
                <wp:docPr id="94" name="Oval 94"/>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D69FB6" w14:textId="61A5D011" w:rsidR="00A71FA6" w:rsidRPr="00583210" w:rsidRDefault="00583210" w:rsidP="00A71FA6">
                            <w:pPr>
                              <w:jc w:val="center"/>
                              <w:rPr>
                                <w:color w:val="FFFFFF" w:themeColor="background1"/>
                              </w:rPr>
                            </w:pPr>
                            <w:r>
                              <w:rPr>
                                <w:color w:val="FFFFFF" w:themeColor="background1"/>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D0AF4" id="Oval 94" o:spid="_x0000_s1083" style="position:absolute;margin-left:0;margin-top:0;width:58.55pt;height:26.7pt;z-index:2517474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" fillcolor="#7030a0" stroked="f" strokeweight="1pt">
                <v:stroke joinstyle="miter"/>
                <v:textbox>
                  <w:txbxContent>
                    <w:p w14:paraId="74D69FB6" w14:textId="61A5D011" w:rsidR="00A71FA6" w:rsidRPr="00583210" w:rsidRDefault="00583210" w:rsidP="00A71FA6">
                      <w:pPr>
                        <w:jc w:val="center"/>
                        <w:rPr>
                          <w:color w:val="FFFFFF" w:themeColor="background1"/>
                        </w:rPr>
                      </w:pPr>
                      <w:r>
                        <w:rPr>
                          <w:color w:val="FFFFFF" w:themeColor="background1"/>
                        </w:rPr>
                        <w:t>R1</w:t>
                      </w:r>
                    </w:p>
                  </w:txbxContent>
                </v:textbox>
              </v:oval>
            </w:pict>
          </mc:Fallback>
        </mc:AlternateContent>
      </w:r>
      <w:r>
        <w:tab/>
      </w:r>
    </w:p>
    <w:p w14:paraId="0A661284" w14:textId="711425DC" w:rsidR="00A71FA6" w:rsidRDefault="00720CBC" w:rsidP="004E0588">
      <w:r>
        <w:rPr>
          <w:noProof/>
        </w:rPr>
        <mc:AlternateContent>
          <mc:Choice Requires="wps">
            <w:drawing>
              <wp:anchor distT="0" distB="0" distL="114300" distR="114300" simplePos="0" relativeHeight="251763797" behindDoc="0" locked="0" layoutInCell="1" allowOverlap="1" wp14:anchorId="4A7927AD" wp14:editId="0C8C5248">
                <wp:simplePos x="0" y="0"/>
                <wp:positionH relativeFrom="column">
                  <wp:posOffset>358725</wp:posOffset>
                </wp:positionH>
                <wp:positionV relativeFrom="paragraph">
                  <wp:posOffset>79522</wp:posOffset>
                </wp:positionV>
                <wp:extent cx="1139483" cy="0"/>
                <wp:effectExtent l="0" t="0" r="0" b="0"/>
                <wp:wrapNone/>
                <wp:docPr id="107" name="Straight Connector 107"/>
                <wp:cNvGraphicFramePr/>
                <a:graphic xmlns:a="http://schemas.openxmlformats.org/drawingml/2006/main">
                  <a:graphicData uri="http://schemas.microsoft.com/office/word/2010/wordprocessingShape">
                    <wps:wsp>
                      <wps:cNvCnPr/>
                      <wps:spPr>
                        <a:xfrm>
                          <a:off x="0" y="0"/>
                          <a:ext cx="1139483"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E3C90" id="Straight Connector 107" o:spid="_x0000_s1026" style="position:absolute;z-index:251763797;visibility:visible;mso-wrap-style:square;mso-wrap-distance-left:9pt;mso-wrap-distance-top:0;mso-wrap-distance-right:9pt;mso-wrap-distance-bottom:0;mso-position-horizontal:absolute;mso-position-horizontal-relative:text;mso-position-vertical:absolute;mso-position-vertical-relative:text" from="28.25pt,6.25pt" to="117.9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" strokecolor="#7030a0" strokeweight=".5pt">
                <v:stroke joinstyle="miter"/>
              </v:line>
            </w:pict>
          </mc:Fallback>
        </mc:AlternateContent>
      </w:r>
    </w:p>
    <w:p w14:paraId="3E829D23" w14:textId="1F2C7648" w:rsidR="00A71FA6" w:rsidRDefault="00583210" w:rsidP="004E0588">
      <w:r>
        <w:rPr>
          <w:noProof/>
        </w:rPr>
        <mc:AlternateContent>
          <mc:Choice Requires="wps">
            <w:drawing>
              <wp:anchor distT="0" distB="0" distL="114300" distR="114300" simplePos="0" relativeHeight="251765845" behindDoc="0" locked="0" layoutInCell="1" allowOverlap="1" wp14:anchorId="7A9B5AB6" wp14:editId="072B7316">
                <wp:simplePos x="0" y="0"/>
                <wp:positionH relativeFrom="column">
                  <wp:posOffset>1723292</wp:posOffset>
                </wp:positionH>
                <wp:positionV relativeFrom="paragraph">
                  <wp:posOffset>85237</wp:posOffset>
                </wp:positionV>
                <wp:extent cx="879182" cy="365125"/>
                <wp:effectExtent l="0" t="0" r="35560" b="34925"/>
                <wp:wrapNone/>
                <wp:docPr id="108" name="Straight Connector 108"/>
                <wp:cNvGraphicFramePr/>
                <a:graphic xmlns:a="http://schemas.openxmlformats.org/drawingml/2006/main">
                  <a:graphicData uri="http://schemas.microsoft.com/office/word/2010/wordprocessingShape">
                    <wps:wsp>
                      <wps:cNvCnPr/>
                      <wps:spPr>
                        <a:xfrm>
                          <a:off x="0" y="0"/>
                          <a:ext cx="879182" cy="365125"/>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D5D82" id="Straight Connector 108" o:spid="_x0000_s1026" style="position:absolute;z-index:2517658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pt,6.7pt" to="204.9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" strokecolor="#7030a0" strokeweight=".5pt">
                <v:stroke joinstyle="miter"/>
              </v:line>
            </w:pict>
          </mc:Fallback>
        </mc:AlternateContent>
      </w:r>
      <w:r w:rsidR="00720CBC">
        <w:rPr>
          <w:noProof/>
        </w:rPr>
        <mc:AlternateContent>
          <mc:Choice Requires="wps">
            <w:drawing>
              <wp:anchor distT="0" distB="0" distL="114300" distR="114300" simplePos="0" relativeHeight="251771989" behindDoc="0" locked="0" layoutInCell="1" allowOverlap="1" wp14:anchorId="1EE62FC8" wp14:editId="0E06AD39">
                <wp:simplePos x="0" y="0"/>
                <wp:positionH relativeFrom="column">
                  <wp:posOffset>4621237</wp:posOffset>
                </wp:positionH>
                <wp:positionV relativeFrom="paragraph">
                  <wp:posOffset>57100</wp:posOffset>
                </wp:positionV>
                <wp:extent cx="963393" cy="358726"/>
                <wp:effectExtent l="0" t="0" r="27305" b="22860"/>
                <wp:wrapNone/>
                <wp:docPr id="111" name="Straight Connector 111"/>
                <wp:cNvGraphicFramePr/>
                <a:graphic xmlns:a="http://schemas.openxmlformats.org/drawingml/2006/main">
                  <a:graphicData uri="http://schemas.microsoft.com/office/word/2010/wordprocessingShape">
                    <wps:wsp>
                      <wps:cNvCnPr/>
                      <wps:spPr>
                        <a:xfrm flipV="1">
                          <a:off x="0" y="0"/>
                          <a:ext cx="963393" cy="35872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5EA01" id="Straight Connector 111" o:spid="_x0000_s1026" style="position:absolute;flip:y;z-index:251771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9pt,4.5pt" to="439.7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" strokecolor="#7030a0" strokeweight=".5pt">
                <v:stroke joinstyle="miter"/>
              </v:line>
            </w:pict>
          </mc:Fallback>
        </mc:AlternateContent>
      </w:r>
    </w:p>
    <w:p w14:paraId="2DB2E749" w14:textId="07DBA387" w:rsidR="00A71FA6" w:rsidRDefault="00A71FA6" w:rsidP="004E0588">
      <w:r w:rsidRPr="00A71FA6">
        <w:rPr>
          <w:noProof/>
        </w:rPr>
        <mc:AlternateContent>
          <mc:Choice Requires="wps">
            <w:drawing>
              <wp:anchor distT="0" distB="0" distL="114300" distR="114300" simplePos="0" relativeHeight="251755605" behindDoc="0" locked="0" layoutInCell="1" allowOverlap="1" wp14:anchorId="65082313" wp14:editId="15B5D4C7">
                <wp:simplePos x="0" y="0"/>
                <wp:positionH relativeFrom="column">
                  <wp:posOffset>4330065</wp:posOffset>
                </wp:positionH>
                <wp:positionV relativeFrom="paragraph">
                  <wp:posOffset>69215</wp:posOffset>
                </wp:positionV>
                <wp:extent cx="278130" cy="740410"/>
                <wp:effectExtent l="0" t="2540" r="5080" b="5080"/>
                <wp:wrapNone/>
                <wp:docPr id="101" name="Moon 101"/>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EB8CD" id="Moon 101" o:spid="_x0000_s1026" type="#_x0000_t184" style="position:absolute;margin-left:340.95pt;margin-top:5.45pt;width:21.9pt;height:58.3pt;rotation:-90;z-index:2517556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" adj="16041" fillcolor="#7030a0" stroked="f" strokeweight="1pt"/>
            </w:pict>
          </mc:Fallback>
        </mc:AlternateContent>
      </w:r>
      <w:r w:rsidRPr="00A71FA6">
        <w:rPr>
          <w:noProof/>
        </w:rPr>
        <mc:AlternateContent>
          <mc:Choice Requires="wps">
            <w:drawing>
              <wp:anchor distT="0" distB="0" distL="114300" distR="114300" simplePos="0" relativeHeight="251756629" behindDoc="0" locked="0" layoutInCell="1" allowOverlap="1" wp14:anchorId="3B7156EC" wp14:editId="44D65D68">
                <wp:simplePos x="0" y="0"/>
                <wp:positionH relativeFrom="column">
                  <wp:posOffset>4099560</wp:posOffset>
                </wp:positionH>
                <wp:positionV relativeFrom="paragraph">
                  <wp:posOffset>10062</wp:posOffset>
                </wp:positionV>
                <wp:extent cx="743585" cy="339090"/>
                <wp:effectExtent l="0" t="0" r="0" b="3810"/>
                <wp:wrapNone/>
                <wp:docPr id="102" name="Oval 102"/>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40BD6" w14:textId="01B4F32B" w:rsidR="00583210" w:rsidRPr="00583210" w:rsidRDefault="00583210" w:rsidP="00583210">
                            <w:pPr>
                              <w:jc w:val="center"/>
                              <w:rPr>
                                <w:color w:val="FFFFFF" w:themeColor="background1"/>
                              </w:rPr>
                            </w:pPr>
                            <w:r>
                              <w:rPr>
                                <w:color w:val="FFFFFF" w:themeColor="background1"/>
                              </w:rPr>
                              <w:t>R4</w:t>
                            </w:r>
                          </w:p>
                          <w:p w14:paraId="3B053E73" w14:textId="77777777" w:rsidR="00A71FA6" w:rsidRDefault="00A71FA6" w:rsidP="00A71F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156EC" id="Oval 102" o:spid="_x0000_s1084" style="position:absolute;margin-left:322.8pt;margin-top:.8pt;width:58.55pt;height:26.7pt;z-index:2517566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" fillcolor="#7030a0" stroked="f" strokeweight="1pt">
                <v:stroke joinstyle="miter"/>
                <v:textbox>
                  <w:txbxContent>
                    <w:p w14:paraId="36940BD6" w14:textId="01B4F32B" w:rsidR="00583210" w:rsidRPr="00583210" w:rsidRDefault="00583210" w:rsidP="00583210">
                      <w:pPr>
                        <w:jc w:val="center"/>
                        <w:rPr>
                          <w:color w:val="FFFFFF" w:themeColor="background1"/>
                        </w:rPr>
                      </w:pPr>
                      <w:r>
                        <w:rPr>
                          <w:color w:val="FFFFFF" w:themeColor="background1"/>
                        </w:rPr>
                        <w:t>R4</w:t>
                      </w:r>
                    </w:p>
                    <w:p w14:paraId="3B053E73" w14:textId="77777777" w:rsidR="00A71FA6" w:rsidRDefault="00A71FA6" w:rsidP="00A71FA6">
                      <w:pPr>
                        <w:jc w:val="center"/>
                      </w:pPr>
                    </w:p>
                  </w:txbxContent>
                </v:textbox>
              </v:oval>
            </w:pict>
          </mc:Fallback>
        </mc:AlternateContent>
      </w:r>
      <w:r w:rsidRPr="00A71FA6">
        <w:rPr>
          <w:noProof/>
        </w:rPr>
        <mc:AlternateContent>
          <mc:Choice Requires="wps">
            <w:drawing>
              <wp:anchor distT="0" distB="0" distL="114300" distR="114300" simplePos="0" relativeHeight="251752533" behindDoc="0" locked="0" layoutInCell="1" allowOverlap="1" wp14:anchorId="72245724" wp14:editId="369023CA">
                <wp:simplePos x="0" y="0"/>
                <wp:positionH relativeFrom="column">
                  <wp:posOffset>2492375</wp:posOffset>
                </wp:positionH>
                <wp:positionV relativeFrom="paragraph">
                  <wp:posOffset>71755</wp:posOffset>
                </wp:positionV>
                <wp:extent cx="278130" cy="740410"/>
                <wp:effectExtent l="0" t="2540" r="5080" b="5080"/>
                <wp:wrapNone/>
                <wp:docPr id="99" name="Moon 99"/>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0209D" id="Moon 99" o:spid="_x0000_s1026" type="#_x0000_t184" style="position:absolute;margin-left:196.25pt;margin-top:5.65pt;width:21.9pt;height:58.3pt;rotation:-90;z-index:2517525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" adj="16041" fillcolor="#7030a0" stroked="f" strokeweight="1pt"/>
            </w:pict>
          </mc:Fallback>
        </mc:AlternateContent>
      </w:r>
      <w:r w:rsidRPr="00A71FA6">
        <w:rPr>
          <w:noProof/>
        </w:rPr>
        <mc:AlternateContent>
          <mc:Choice Requires="wps">
            <w:drawing>
              <wp:anchor distT="0" distB="0" distL="114300" distR="114300" simplePos="0" relativeHeight="251753557" behindDoc="0" locked="0" layoutInCell="1" allowOverlap="1" wp14:anchorId="087ED0C9" wp14:editId="147EBF3A">
                <wp:simplePos x="0" y="0"/>
                <wp:positionH relativeFrom="column">
                  <wp:posOffset>2262261</wp:posOffset>
                </wp:positionH>
                <wp:positionV relativeFrom="paragraph">
                  <wp:posOffset>12602</wp:posOffset>
                </wp:positionV>
                <wp:extent cx="743585" cy="339090"/>
                <wp:effectExtent l="0" t="0" r="0" b="3810"/>
                <wp:wrapNone/>
                <wp:docPr id="100" name="Oval 100"/>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6C74F7" w14:textId="024545D1" w:rsidR="00583210" w:rsidRPr="00583210" w:rsidRDefault="00583210" w:rsidP="00583210">
                            <w:pPr>
                              <w:jc w:val="center"/>
                              <w:rPr>
                                <w:color w:val="FFFFFF" w:themeColor="background1"/>
                              </w:rPr>
                            </w:pPr>
                            <w:r>
                              <w:rPr>
                                <w:color w:val="FFFFFF" w:themeColor="background1"/>
                              </w:rPr>
                              <w:t>R3</w:t>
                            </w:r>
                          </w:p>
                          <w:p w14:paraId="13E862ED" w14:textId="77777777" w:rsidR="00A71FA6" w:rsidRDefault="00A71FA6" w:rsidP="00A71F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7ED0C9" id="Oval 100" o:spid="_x0000_s1085" style="position:absolute;margin-left:178.15pt;margin-top:1pt;width:58.55pt;height:26.7pt;z-index:2517535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" fillcolor="#7030a0" stroked="f" strokeweight="1pt">
                <v:stroke joinstyle="miter"/>
                <v:textbox>
                  <w:txbxContent>
                    <w:p w14:paraId="766C74F7" w14:textId="024545D1" w:rsidR="00583210" w:rsidRPr="00583210" w:rsidRDefault="00583210" w:rsidP="00583210">
                      <w:pPr>
                        <w:jc w:val="center"/>
                        <w:rPr>
                          <w:color w:val="FFFFFF" w:themeColor="background1"/>
                        </w:rPr>
                      </w:pPr>
                      <w:r>
                        <w:rPr>
                          <w:color w:val="FFFFFF" w:themeColor="background1"/>
                        </w:rPr>
                        <w:t>R3</w:t>
                      </w:r>
                    </w:p>
                    <w:p w14:paraId="13E862ED" w14:textId="77777777" w:rsidR="00A71FA6" w:rsidRDefault="00A71FA6" w:rsidP="00A71FA6">
                      <w:pPr>
                        <w:jc w:val="center"/>
                      </w:pPr>
                    </w:p>
                  </w:txbxContent>
                </v:textbox>
              </v:oval>
            </w:pict>
          </mc:Fallback>
        </mc:AlternateContent>
      </w:r>
    </w:p>
    <w:p w14:paraId="366D3476" w14:textId="2FCCAE3D" w:rsidR="00A71FA6" w:rsidRDefault="00720CBC" w:rsidP="004E0588">
      <w:r>
        <w:rPr>
          <w:noProof/>
        </w:rPr>
        <mc:AlternateContent>
          <mc:Choice Requires="wps">
            <w:drawing>
              <wp:anchor distT="0" distB="0" distL="114300" distR="114300" simplePos="0" relativeHeight="251767893" behindDoc="0" locked="0" layoutInCell="1" allowOverlap="1" wp14:anchorId="3ADB4EFA" wp14:editId="300F604B">
                <wp:simplePos x="0" y="0"/>
                <wp:positionH relativeFrom="column">
                  <wp:posOffset>2862775</wp:posOffset>
                </wp:positionH>
                <wp:positionV relativeFrom="paragraph">
                  <wp:posOffset>69166</wp:posOffset>
                </wp:positionV>
                <wp:extent cx="1371600" cy="14068"/>
                <wp:effectExtent l="0" t="0" r="19050" b="24130"/>
                <wp:wrapNone/>
                <wp:docPr id="109" name="Straight Connector 109"/>
                <wp:cNvGraphicFramePr/>
                <a:graphic xmlns:a="http://schemas.openxmlformats.org/drawingml/2006/main">
                  <a:graphicData uri="http://schemas.microsoft.com/office/word/2010/wordprocessingShape">
                    <wps:wsp>
                      <wps:cNvCnPr/>
                      <wps:spPr>
                        <a:xfrm flipV="1">
                          <a:off x="0" y="0"/>
                          <a:ext cx="1371600" cy="1406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BE3C1" id="Straight Connector 109" o:spid="_x0000_s1026" style="position:absolute;flip:y;z-index:2517678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4pt,5.45pt" to="333.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" strokecolor="#7030a0" strokeweight=".5pt">
                <v:stroke joinstyle="miter"/>
              </v:line>
            </w:pict>
          </mc:Fallback>
        </mc:AlternateContent>
      </w:r>
    </w:p>
    <w:p w14:paraId="67555C13" w14:textId="568D4EF5" w:rsidR="00A71FA6" w:rsidRDefault="00720CBC" w:rsidP="004E0588">
      <w:r>
        <w:rPr>
          <w:noProof/>
        </w:rPr>
        <mc:AlternateContent>
          <mc:Choice Requires="wps">
            <w:drawing>
              <wp:anchor distT="0" distB="0" distL="114300" distR="114300" simplePos="0" relativeHeight="251769941" behindDoc="0" locked="0" layoutInCell="1" allowOverlap="1" wp14:anchorId="0CDEC6AE" wp14:editId="303925EE">
                <wp:simplePos x="0" y="0"/>
                <wp:positionH relativeFrom="column">
                  <wp:posOffset>4635304</wp:posOffset>
                </wp:positionH>
                <wp:positionV relativeFrom="paragraph">
                  <wp:posOffset>117083</wp:posOffset>
                </wp:positionV>
                <wp:extent cx="998317" cy="330591"/>
                <wp:effectExtent l="0" t="0" r="30480" b="31750"/>
                <wp:wrapNone/>
                <wp:docPr id="110" name="Straight Connector 110"/>
                <wp:cNvGraphicFramePr/>
                <a:graphic xmlns:a="http://schemas.openxmlformats.org/drawingml/2006/main">
                  <a:graphicData uri="http://schemas.microsoft.com/office/word/2010/wordprocessingShape">
                    <wps:wsp>
                      <wps:cNvCnPr/>
                      <wps:spPr>
                        <a:xfrm>
                          <a:off x="0" y="0"/>
                          <a:ext cx="998317" cy="330591"/>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EDC45" id="Straight Connector 110" o:spid="_x0000_s1026" style="position:absolute;z-index:2517699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9.2pt" to="443.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" strokecolor="#7030a0" strokeweight=".5pt">
                <v:stroke joinstyle="miter"/>
              </v:line>
            </w:pict>
          </mc:Fallback>
        </mc:AlternateContent>
      </w:r>
      <w:r w:rsidR="00A71FA6" w:rsidRPr="00A71FA6">
        <w:rPr>
          <w:noProof/>
        </w:rPr>
        <mc:AlternateContent>
          <mc:Choice Requires="wps">
            <w:drawing>
              <wp:anchor distT="0" distB="0" distL="114300" distR="114300" simplePos="0" relativeHeight="251758677" behindDoc="0" locked="0" layoutInCell="1" allowOverlap="1" wp14:anchorId="30D9E066" wp14:editId="78591D4F">
                <wp:simplePos x="0" y="0"/>
                <wp:positionH relativeFrom="column">
                  <wp:posOffset>5610225</wp:posOffset>
                </wp:positionH>
                <wp:positionV relativeFrom="paragraph">
                  <wp:posOffset>60960</wp:posOffset>
                </wp:positionV>
                <wp:extent cx="278130" cy="740410"/>
                <wp:effectExtent l="0" t="2540" r="5080" b="5080"/>
                <wp:wrapNone/>
                <wp:docPr id="103" name="Moon 103"/>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6C224" id="Moon 103" o:spid="_x0000_s1026" type="#_x0000_t184" style="position:absolute;margin-left:441.75pt;margin-top:4.8pt;width:21.9pt;height:58.3pt;rotation:-90;z-index:2517586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" adj="16041" fillcolor="#7030a0" stroked="f" strokeweight="1pt"/>
            </w:pict>
          </mc:Fallback>
        </mc:AlternateContent>
      </w:r>
      <w:r w:rsidR="00A71FA6" w:rsidRPr="00A71FA6">
        <w:rPr>
          <w:noProof/>
        </w:rPr>
        <mc:AlternateContent>
          <mc:Choice Requires="wps">
            <w:drawing>
              <wp:anchor distT="0" distB="0" distL="114300" distR="114300" simplePos="0" relativeHeight="251759701" behindDoc="0" locked="0" layoutInCell="1" allowOverlap="1" wp14:anchorId="74FE92B7" wp14:editId="4E0D0605">
                <wp:simplePos x="0" y="0"/>
                <wp:positionH relativeFrom="column">
                  <wp:posOffset>5379769</wp:posOffset>
                </wp:positionH>
                <wp:positionV relativeFrom="paragraph">
                  <wp:posOffset>1465</wp:posOffset>
                </wp:positionV>
                <wp:extent cx="743585" cy="339090"/>
                <wp:effectExtent l="0" t="0" r="0" b="3810"/>
                <wp:wrapNone/>
                <wp:docPr id="104" name="Oval 104"/>
                <wp:cNvGraphicFramePr/>
                <a:graphic xmlns:a="http://schemas.openxmlformats.org/drawingml/2006/main">
                  <a:graphicData uri="http://schemas.microsoft.com/office/word/2010/wordprocessingShape">
                    <wps:wsp>
                      <wps:cNvSpPr/>
                      <wps:spPr>
                        <a:xfrm>
                          <a:off x="0" y="0"/>
                          <a:ext cx="743585" cy="33909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E6D11B" w14:textId="1A1ECF61" w:rsidR="00583210" w:rsidRPr="00583210" w:rsidRDefault="00583210" w:rsidP="00583210">
                            <w:pPr>
                              <w:jc w:val="center"/>
                              <w:rPr>
                                <w:color w:val="FFFFFF" w:themeColor="background1"/>
                              </w:rPr>
                            </w:pPr>
                            <w:r>
                              <w:rPr>
                                <w:color w:val="FFFFFF" w:themeColor="background1"/>
                              </w:rPr>
                              <w:t>R6</w:t>
                            </w:r>
                          </w:p>
                          <w:p w14:paraId="785A6400" w14:textId="77777777" w:rsidR="00A71FA6" w:rsidRDefault="00A71FA6" w:rsidP="0058321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E92B7" id="Oval 104" o:spid="_x0000_s1086" style="position:absolute;margin-left:423.6pt;margin-top:.1pt;width:58.55pt;height:26.7pt;z-index:2517597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" fillcolor="#7030a0" stroked="f" strokeweight="1pt">
                <v:stroke joinstyle="miter"/>
                <v:textbox>
                  <w:txbxContent>
                    <w:p w14:paraId="35E6D11B" w14:textId="1A1ECF61" w:rsidR="00583210" w:rsidRPr="00583210" w:rsidRDefault="00583210" w:rsidP="00583210">
                      <w:pPr>
                        <w:jc w:val="center"/>
                        <w:rPr>
                          <w:color w:val="FFFFFF" w:themeColor="background1"/>
                        </w:rPr>
                      </w:pPr>
                      <w:r>
                        <w:rPr>
                          <w:color w:val="FFFFFF" w:themeColor="background1"/>
                        </w:rPr>
                        <w:t>R6</w:t>
                      </w:r>
                    </w:p>
                    <w:p w14:paraId="785A6400" w14:textId="77777777" w:rsidR="00A71FA6" w:rsidRDefault="00A71FA6" w:rsidP="00583210"/>
                  </w:txbxContent>
                </v:textbox>
              </v:oval>
            </w:pict>
          </mc:Fallback>
        </mc:AlternateContent>
      </w:r>
    </w:p>
    <w:p w14:paraId="0FC42A7E" w14:textId="50EC1AA5" w:rsidR="00A71FA6" w:rsidRDefault="00A71FA6" w:rsidP="004E0588"/>
    <w:p w14:paraId="23327D35" w14:textId="0F7ECADA" w:rsidR="00A71FA6" w:rsidRDefault="00A71FA6" w:rsidP="004E0588"/>
    <w:p w14:paraId="2E778A66" w14:textId="71BD8B9D" w:rsidR="00A71FA6" w:rsidRDefault="00A71FA6" w:rsidP="004E0588"/>
    <w:p w14:paraId="6B634694" w14:textId="06905960" w:rsidR="00410D2C" w:rsidRPr="00F71D2E" w:rsidRDefault="00410D2C" w:rsidP="00E540DF">
      <w:pPr>
        <w:pStyle w:val="Heading3"/>
        <w:rPr>
          <w:rFonts w:eastAsia="Times New Roman"/>
        </w:rPr>
      </w:pPr>
      <w:r>
        <w:rPr>
          <w:rFonts w:eastAsia="Times New Roman"/>
        </w:rPr>
        <w:t>Configurations</w:t>
      </w:r>
    </w:p>
    <w:bookmarkEnd w:id="2"/>
    <w:p w14:paraId="4BC21C85" w14:textId="500995E3" w:rsidR="00941492" w:rsidRDefault="00941492" w:rsidP="00EF72FF">
      <w:pPr>
        <w:jc w:val="center"/>
      </w:pPr>
      <w:r>
        <w:t xml:space="preserve">2 router </w:t>
      </w:r>
      <w:proofErr w:type="gramStart"/>
      <w:r>
        <w:t>lab</w:t>
      </w:r>
      <w:proofErr w:type="gramEnd"/>
      <w:r>
        <w:t xml:space="preserve"> not included (concepts covered are evident in 4 router lab)</w:t>
      </w:r>
    </w:p>
    <w:p w14:paraId="048B3401" w14:textId="77777777" w:rsidR="00941492" w:rsidRDefault="00941492" w:rsidP="00EF72FF">
      <w:pPr>
        <w:jc w:val="center"/>
      </w:pPr>
    </w:p>
    <w:p w14:paraId="47DAAD7D" w14:textId="499DF4B8" w:rsidR="00EF72FF" w:rsidRPr="00140C17" w:rsidRDefault="00AC3CF7" w:rsidP="00EF72FF">
      <w:pPr>
        <w:jc w:val="center"/>
      </w:pPr>
      <w:r>
        <w:t xml:space="preserve">4 router </w:t>
      </w:r>
      <w:proofErr w:type="gramStart"/>
      <w:r>
        <w:t>lab</w:t>
      </w:r>
      <w:proofErr w:type="gramEnd"/>
      <w:r>
        <w:t xml:space="preserve"> (EIGRP &amp; BGP, Mr. Mason signoff):</w:t>
      </w:r>
    </w:p>
    <w:p w14:paraId="74EB5352" w14:textId="77777777" w:rsidR="00AC3CF7" w:rsidRPr="0065683D" w:rsidRDefault="00AC3CF7" w:rsidP="00AC3CF7">
      <w:pPr>
        <w:rPr>
          <w:b/>
          <w:bCs/>
        </w:rPr>
      </w:pPr>
      <w:r w:rsidRPr="0065683D">
        <w:rPr>
          <w:b/>
          <w:bCs/>
        </w:rPr>
        <w:t>S1#sh run</w:t>
      </w:r>
    </w:p>
    <w:p w14:paraId="02E85C51" w14:textId="77777777" w:rsidR="00AC3CF7" w:rsidRDefault="00AC3CF7" w:rsidP="00AC3CF7">
      <w:r>
        <w:t>service timestamps debug uptime</w:t>
      </w:r>
    </w:p>
    <w:p w14:paraId="272A35B7" w14:textId="77777777" w:rsidR="00AC3CF7" w:rsidRDefault="00AC3CF7" w:rsidP="00AC3CF7">
      <w:r>
        <w:t>service timestamps log uptime</w:t>
      </w:r>
    </w:p>
    <w:p w14:paraId="195B805B" w14:textId="77777777" w:rsidR="00AC3CF7" w:rsidRDefault="00AC3CF7" w:rsidP="00AC3CF7">
      <w:r>
        <w:lastRenderedPageBreak/>
        <w:t>no service password-encryption</w:t>
      </w:r>
    </w:p>
    <w:p w14:paraId="6657E97D" w14:textId="77777777" w:rsidR="00AC3CF7" w:rsidRDefault="00AC3CF7" w:rsidP="00AC3CF7">
      <w:r>
        <w:t>hostname S1</w:t>
      </w:r>
    </w:p>
    <w:p w14:paraId="55A556B9" w14:textId="77777777" w:rsidR="00AC3CF7" w:rsidRDefault="00AC3CF7" w:rsidP="00AC3CF7">
      <w:r>
        <w:t>boot-start-marker</w:t>
      </w:r>
    </w:p>
    <w:p w14:paraId="42FCC9C7" w14:textId="77777777" w:rsidR="00AC3CF7" w:rsidRDefault="00AC3CF7" w:rsidP="00AC3CF7">
      <w:r>
        <w:t>boot-end-marker</w:t>
      </w:r>
    </w:p>
    <w:p w14:paraId="76D5B793" w14:textId="77777777" w:rsidR="00AC3CF7" w:rsidRDefault="00AC3CF7" w:rsidP="00AC3CF7">
      <w:r>
        <w:t xml:space="preserve">no </w:t>
      </w:r>
      <w:proofErr w:type="spellStart"/>
      <w:r>
        <w:t>aaa</w:t>
      </w:r>
      <w:proofErr w:type="spellEnd"/>
      <w:r>
        <w:t xml:space="preserve"> </w:t>
      </w:r>
      <w:proofErr w:type="gramStart"/>
      <w:r>
        <w:t>new-model</w:t>
      </w:r>
      <w:proofErr w:type="gramEnd"/>
    </w:p>
    <w:p w14:paraId="7FF06BE6" w14:textId="77777777" w:rsidR="00AC3CF7" w:rsidRDefault="00AC3CF7" w:rsidP="00AC3CF7">
      <w:r>
        <w:t xml:space="preserve">system </w:t>
      </w:r>
      <w:proofErr w:type="spellStart"/>
      <w:r>
        <w:t>mtu</w:t>
      </w:r>
      <w:proofErr w:type="spellEnd"/>
      <w:r>
        <w:t xml:space="preserve"> routing 1500</w:t>
      </w:r>
    </w:p>
    <w:p w14:paraId="45684D2B" w14:textId="77777777" w:rsidR="00AC3CF7" w:rsidRDefault="00AC3CF7" w:rsidP="00AC3CF7">
      <w:proofErr w:type="spellStart"/>
      <w:r>
        <w:t>vtp</w:t>
      </w:r>
      <w:proofErr w:type="spellEnd"/>
      <w:r>
        <w:t xml:space="preserve"> domain CCNP</w:t>
      </w:r>
    </w:p>
    <w:p w14:paraId="4D6532C7" w14:textId="77777777" w:rsidR="00AC3CF7" w:rsidRDefault="00AC3CF7" w:rsidP="00AC3CF7">
      <w:proofErr w:type="spellStart"/>
      <w:r>
        <w:t>vtp</w:t>
      </w:r>
      <w:proofErr w:type="spellEnd"/>
      <w:r>
        <w:t xml:space="preserve"> mode transparent</w:t>
      </w:r>
    </w:p>
    <w:p w14:paraId="3E59D30F" w14:textId="77777777" w:rsidR="00AC3CF7" w:rsidRDefault="00AC3CF7" w:rsidP="00AC3CF7">
      <w:r>
        <w:t xml:space="preserve">crypto </w:t>
      </w:r>
      <w:proofErr w:type="spellStart"/>
      <w:r>
        <w:t>pki</w:t>
      </w:r>
      <w:proofErr w:type="spellEnd"/>
      <w:r>
        <w:t xml:space="preserve"> </w:t>
      </w:r>
      <w:proofErr w:type="spellStart"/>
      <w:r>
        <w:t>trustpoint</w:t>
      </w:r>
      <w:proofErr w:type="spellEnd"/>
      <w:r>
        <w:t xml:space="preserve"> TP-self-signed-1928519808</w:t>
      </w:r>
    </w:p>
    <w:p w14:paraId="1702CD54" w14:textId="77777777" w:rsidR="00AC3CF7" w:rsidRDefault="00AC3CF7" w:rsidP="00AC3CF7">
      <w:r>
        <w:t xml:space="preserve"> enrollment </w:t>
      </w:r>
      <w:proofErr w:type="spellStart"/>
      <w:r>
        <w:t>selfsigned</w:t>
      </w:r>
      <w:proofErr w:type="spellEnd"/>
    </w:p>
    <w:p w14:paraId="618BD20D" w14:textId="77777777" w:rsidR="00AC3CF7" w:rsidRDefault="00AC3CF7" w:rsidP="00AC3CF7">
      <w:r>
        <w:t xml:space="preserve"> subject-name </w:t>
      </w:r>
      <w:proofErr w:type="spellStart"/>
      <w:r>
        <w:t>cn</w:t>
      </w:r>
      <w:proofErr w:type="spellEnd"/>
      <w:r>
        <w:t>=IOS-Self-Signed-Certificate-1928519808</w:t>
      </w:r>
    </w:p>
    <w:p w14:paraId="4C0621F3" w14:textId="77777777" w:rsidR="00AC3CF7" w:rsidRDefault="00AC3CF7" w:rsidP="00AC3CF7">
      <w:r>
        <w:t xml:space="preserve"> revocation-check none</w:t>
      </w:r>
    </w:p>
    <w:p w14:paraId="22515054" w14:textId="77777777" w:rsidR="00AC3CF7" w:rsidRDefault="00AC3CF7" w:rsidP="00AC3CF7">
      <w:r>
        <w:t xml:space="preserve"> </w:t>
      </w:r>
      <w:proofErr w:type="spellStart"/>
      <w:r>
        <w:t>rsakeypair</w:t>
      </w:r>
      <w:proofErr w:type="spellEnd"/>
      <w:r>
        <w:t xml:space="preserve"> TP-self-signed-1928519808</w:t>
      </w:r>
    </w:p>
    <w:p w14:paraId="24837352" w14:textId="77777777" w:rsidR="00AC3CF7" w:rsidRDefault="00AC3CF7" w:rsidP="00AC3CF7">
      <w:r>
        <w:t xml:space="preserve">spanning-tree mode </w:t>
      </w:r>
      <w:proofErr w:type="spellStart"/>
      <w:r>
        <w:t>pvst</w:t>
      </w:r>
      <w:proofErr w:type="spellEnd"/>
    </w:p>
    <w:p w14:paraId="61EBCB3B" w14:textId="77777777" w:rsidR="00AC3CF7" w:rsidRDefault="00AC3CF7" w:rsidP="00AC3CF7">
      <w:r>
        <w:t>spanning-tree extend system-id</w:t>
      </w:r>
    </w:p>
    <w:p w14:paraId="2DE08A59" w14:textId="77777777" w:rsidR="00AC3CF7" w:rsidRDefault="00AC3CF7" w:rsidP="00AC3CF7">
      <w:proofErr w:type="spellStart"/>
      <w:r>
        <w:t>vlan</w:t>
      </w:r>
      <w:proofErr w:type="spellEnd"/>
      <w:r>
        <w:t xml:space="preserve"> internal allocation policy ascending</w:t>
      </w:r>
    </w:p>
    <w:p w14:paraId="1A285219" w14:textId="77777777" w:rsidR="00AC3CF7" w:rsidRDefault="00AC3CF7" w:rsidP="00AC3CF7">
      <w:proofErr w:type="spellStart"/>
      <w:r>
        <w:t>vlan</w:t>
      </w:r>
      <w:proofErr w:type="spellEnd"/>
      <w:r>
        <w:t xml:space="preserve"> 2</w:t>
      </w:r>
    </w:p>
    <w:p w14:paraId="17E253CA" w14:textId="77777777" w:rsidR="00AC3CF7" w:rsidRDefault="00AC3CF7" w:rsidP="00AC3CF7">
      <w:r>
        <w:t xml:space="preserve"> name </w:t>
      </w:r>
      <w:proofErr w:type="spellStart"/>
      <w:r>
        <w:t>forleft</w:t>
      </w:r>
      <w:proofErr w:type="spellEnd"/>
    </w:p>
    <w:p w14:paraId="60B52387" w14:textId="77777777" w:rsidR="00AC3CF7" w:rsidRDefault="00AC3CF7" w:rsidP="00AC3CF7">
      <w:proofErr w:type="spellStart"/>
      <w:r>
        <w:t>vlan</w:t>
      </w:r>
      <w:proofErr w:type="spellEnd"/>
      <w:r>
        <w:t xml:space="preserve"> 3</w:t>
      </w:r>
    </w:p>
    <w:p w14:paraId="2020E642" w14:textId="77777777" w:rsidR="00AC3CF7" w:rsidRDefault="00AC3CF7" w:rsidP="00AC3CF7">
      <w:r>
        <w:t xml:space="preserve"> name </w:t>
      </w:r>
      <w:proofErr w:type="spellStart"/>
      <w:r>
        <w:t>forright</w:t>
      </w:r>
      <w:proofErr w:type="spellEnd"/>
    </w:p>
    <w:p w14:paraId="292E4141" w14:textId="77777777" w:rsidR="00AC3CF7" w:rsidRDefault="00AC3CF7" w:rsidP="00AC3CF7">
      <w:proofErr w:type="spellStart"/>
      <w:r>
        <w:t>vlan</w:t>
      </w:r>
      <w:proofErr w:type="spellEnd"/>
      <w:r>
        <w:t xml:space="preserve"> 10</w:t>
      </w:r>
    </w:p>
    <w:p w14:paraId="6E8A14D4" w14:textId="77777777" w:rsidR="00AC3CF7" w:rsidRDefault="00AC3CF7" w:rsidP="00AC3CF7">
      <w:r>
        <w:t xml:space="preserve"> name voice</w:t>
      </w:r>
    </w:p>
    <w:p w14:paraId="424E0E63" w14:textId="77777777" w:rsidR="00AC3CF7" w:rsidRDefault="00AC3CF7" w:rsidP="00AC3CF7">
      <w:proofErr w:type="spellStart"/>
      <w:r>
        <w:t>vlan</w:t>
      </w:r>
      <w:proofErr w:type="spellEnd"/>
      <w:r>
        <w:t xml:space="preserve"> 20</w:t>
      </w:r>
    </w:p>
    <w:p w14:paraId="478AD218" w14:textId="77777777" w:rsidR="00AC3CF7" w:rsidRDefault="00AC3CF7" w:rsidP="00AC3CF7">
      <w:r>
        <w:t xml:space="preserve"> name data</w:t>
      </w:r>
    </w:p>
    <w:p w14:paraId="33AAAC4D" w14:textId="77777777" w:rsidR="00AC3CF7" w:rsidRDefault="00AC3CF7" w:rsidP="00AC3CF7">
      <w:proofErr w:type="spellStart"/>
      <w:r>
        <w:t>vlan</w:t>
      </w:r>
      <w:proofErr w:type="spellEnd"/>
      <w:r>
        <w:t xml:space="preserve"> 30</w:t>
      </w:r>
    </w:p>
    <w:p w14:paraId="35A0C7B0" w14:textId="77777777" w:rsidR="00AC3CF7" w:rsidRDefault="00AC3CF7" w:rsidP="00AC3CF7">
      <w:r>
        <w:t xml:space="preserve"> name Expedia</w:t>
      </w:r>
    </w:p>
    <w:p w14:paraId="741969E0" w14:textId="77777777" w:rsidR="00AC3CF7" w:rsidRDefault="00AC3CF7" w:rsidP="00AC3CF7">
      <w:proofErr w:type="spellStart"/>
      <w:r>
        <w:t>vlan</w:t>
      </w:r>
      <w:proofErr w:type="spellEnd"/>
      <w:r>
        <w:t xml:space="preserve"> 40</w:t>
      </w:r>
    </w:p>
    <w:p w14:paraId="0DFFA665" w14:textId="77777777" w:rsidR="00AC3CF7" w:rsidRDefault="00AC3CF7" w:rsidP="00AC3CF7">
      <w:r>
        <w:t xml:space="preserve"> name forty</w:t>
      </w:r>
    </w:p>
    <w:p w14:paraId="239F3973" w14:textId="77777777" w:rsidR="00AC3CF7" w:rsidRDefault="00AC3CF7" w:rsidP="00AC3CF7">
      <w:proofErr w:type="spellStart"/>
      <w:r>
        <w:t>vlan</w:t>
      </w:r>
      <w:proofErr w:type="spellEnd"/>
      <w:r>
        <w:t xml:space="preserve"> 100</w:t>
      </w:r>
    </w:p>
    <w:p w14:paraId="2E6BB291" w14:textId="77777777" w:rsidR="00AC3CF7" w:rsidRDefault="00AC3CF7" w:rsidP="00AC3CF7">
      <w:proofErr w:type="spellStart"/>
      <w:r>
        <w:t>vlan</w:t>
      </w:r>
      <w:proofErr w:type="spellEnd"/>
      <w:r>
        <w:t xml:space="preserve"> 996</w:t>
      </w:r>
    </w:p>
    <w:p w14:paraId="74AE2A95" w14:textId="77777777" w:rsidR="00AC3CF7" w:rsidRDefault="00AC3CF7" w:rsidP="00AC3CF7">
      <w:r>
        <w:t xml:space="preserve"> name CUSTOMER_NATIVE</w:t>
      </w:r>
    </w:p>
    <w:p w14:paraId="58A48206" w14:textId="77777777" w:rsidR="00AC3CF7" w:rsidRDefault="00AC3CF7" w:rsidP="00AC3CF7">
      <w:r>
        <w:t>interface FastEthernet1/0/1</w:t>
      </w:r>
    </w:p>
    <w:p w14:paraId="3A1D0F99" w14:textId="77777777" w:rsidR="00AC3CF7" w:rsidRDefault="00AC3CF7" w:rsidP="00AC3CF7">
      <w:r>
        <w:t xml:space="preserve"> switchport trunk encapsulation dot1q</w:t>
      </w:r>
    </w:p>
    <w:p w14:paraId="07EC3E3F" w14:textId="77777777" w:rsidR="00AC3CF7" w:rsidRDefault="00AC3CF7" w:rsidP="00AC3CF7">
      <w:r>
        <w:t xml:space="preserve"> switchport mode trunk</w:t>
      </w:r>
    </w:p>
    <w:p w14:paraId="0D1CAC50" w14:textId="77777777" w:rsidR="00AC3CF7" w:rsidRDefault="00AC3CF7" w:rsidP="00AC3CF7">
      <w:r>
        <w:t>interface FastEthernet1/0/2</w:t>
      </w:r>
    </w:p>
    <w:p w14:paraId="200B4019" w14:textId="77777777" w:rsidR="00AC3CF7" w:rsidRDefault="00AC3CF7" w:rsidP="00AC3CF7">
      <w:r>
        <w:t xml:space="preserve"> description Gab</w:t>
      </w:r>
    </w:p>
    <w:p w14:paraId="6AA6BA0C" w14:textId="77777777" w:rsidR="00AC3CF7" w:rsidRDefault="00AC3CF7" w:rsidP="00AC3CF7">
      <w:r>
        <w:t xml:space="preserve"> switchport access </w:t>
      </w:r>
      <w:proofErr w:type="spellStart"/>
      <w:r>
        <w:t>vlan</w:t>
      </w:r>
      <w:proofErr w:type="spellEnd"/>
      <w:r>
        <w:t xml:space="preserve"> 10</w:t>
      </w:r>
    </w:p>
    <w:p w14:paraId="193C5CB1" w14:textId="77777777" w:rsidR="00AC3CF7" w:rsidRDefault="00AC3CF7" w:rsidP="00AC3CF7">
      <w:r>
        <w:t xml:space="preserve"> switchport mode access</w:t>
      </w:r>
    </w:p>
    <w:p w14:paraId="3BBCAF38" w14:textId="77777777" w:rsidR="00AC3CF7" w:rsidRDefault="00AC3CF7" w:rsidP="00AC3CF7">
      <w:r>
        <w:t>interface FastEthernet1/0/3</w:t>
      </w:r>
    </w:p>
    <w:p w14:paraId="509AC4AB" w14:textId="77777777" w:rsidR="00AC3CF7" w:rsidRDefault="00AC3CF7" w:rsidP="00AC3CF7">
      <w:r>
        <w:t xml:space="preserve"> description Harsha</w:t>
      </w:r>
    </w:p>
    <w:p w14:paraId="5C77BF58" w14:textId="77777777" w:rsidR="00AC3CF7" w:rsidRDefault="00AC3CF7" w:rsidP="00AC3CF7">
      <w:r>
        <w:t xml:space="preserve"> switchport access </w:t>
      </w:r>
      <w:proofErr w:type="spellStart"/>
      <w:r>
        <w:t>vlan</w:t>
      </w:r>
      <w:proofErr w:type="spellEnd"/>
      <w:r>
        <w:t xml:space="preserve"> 20</w:t>
      </w:r>
    </w:p>
    <w:p w14:paraId="78F46A08" w14:textId="77777777" w:rsidR="00AC3CF7" w:rsidRDefault="00AC3CF7" w:rsidP="00AC3CF7">
      <w:r>
        <w:t xml:space="preserve"> switchport mode access</w:t>
      </w:r>
    </w:p>
    <w:p w14:paraId="5394B7A8" w14:textId="77777777" w:rsidR="00AC3CF7" w:rsidRDefault="00AC3CF7" w:rsidP="00AC3CF7">
      <w:r>
        <w:lastRenderedPageBreak/>
        <w:t>interface FastEthernet1/0/4</w:t>
      </w:r>
    </w:p>
    <w:p w14:paraId="0B568086" w14:textId="77777777" w:rsidR="00AC3CF7" w:rsidRDefault="00AC3CF7" w:rsidP="00AC3CF7">
      <w:r>
        <w:t>interface FastEthernet1/0/5</w:t>
      </w:r>
    </w:p>
    <w:p w14:paraId="108D5C04" w14:textId="77777777" w:rsidR="00AC3CF7" w:rsidRDefault="00AC3CF7" w:rsidP="00AC3CF7">
      <w:r>
        <w:t>interface FastEthernet1/0/6</w:t>
      </w:r>
    </w:p>
    <w:p w14:paraId="1A0FB5EF" w14:textId="77777777" w:rsidR="00AC3CF7" w:rsidRDefault="00AC3CF7" w:rsidP="00AC3CF7">
      <w:r>
        <w:t>interface FastEthernet1/0/7</w:t>
      </w:r>
    </w:p>
    <w:p w14:paraId="67C3594E" w14:textId="77777777" w:rsidR="00AC3CF7" w:rsidRDefault="00AC3CF7" w:rsidP="00AC3CF7">
      <w:r>
        <w:t>interface FastEthernet1/0/8</w:t>
      </w:r>
    </w:p>
    <w:p w14:paraId="4C45EA1D" w14:textId="77777777" w:rsidR="00AC3CF7" w:rsidRDefault="00AC3CF7" w:rsidP="00AC3CF7">
      <w:r>
        <w:t>interface FastEthernet1/0/9</w:t>
      </w:r>
    </w:p>
    <w:p w14:paraId="31334024" w14:textId="77777777" w:rsidR="00AC3CF7" w:rsidRDefault="00AC3CF7" w:rsidP="00AC3CF7">
      <w:r>
        <w:t>interface FastEthernet1/0/10</w:t>
      </w:r>
    </w:p>
    <w:p w14:paraId="1630643F" w14:textId="77777777" w:rsidR="00AC3CF7" w:rsidRDefault="00AC3CF7" w:rsidP="00AC3CF7">
      <w:r>
        <w:t>interface FastEthernet1/0/11</w:t>
      </w:r>
    </w:p>
    <w:p w14:paraId="59827D15" w14:textId="77777777" w:rsidR="00AC3CF7" w:rsidRDefault="00AC3CF7" w:rsidP="00AC3CF7">
      <w:r>
        <w:t>interface FastEthernet1/0/12</w:t>
      </w:r>
    </w:p>
    <w:p w14:paraId="7E05714E" w14:textId="77777777" w:rsidR="00AC3CF7" w:rsidRDefault="00AC3CF7" w:rsidP="00AC3CF7">
      <w:r>
        <w:t>interface FastEthernet1/0/13</w:t>
      </w:r>
    </w:p>
    <w:p w14:paraId="31D8C602" w14:textId="77777777" w:rsidR="00AC3CF7" w:rsidRDefault="00AC3CF7" w:rsidP="00AC3CF7">
      <w:r>
        <w:t>interface FastEthernet1/0/14</w:t>
      </w:r>
    </w:p>
    <w:p w14:paraId="6430FA30" w14:textId="77777777" w:rsidR="00AC3CF7" w:rsidRDefault="00AC3CF7" w:rsidP="00AC3CF7">
      <w:r>
        <w:t>interface FastEthernet1/0/15</w:t>
      </w:r>
    </w:p>
    <w:p w14:paraId="45FAFDDF" w14:textId="77777777" w:rsidR="00AC3CF7" w:rsidRDefault="00AC3CF7" w:rsidP="00AC3CF7">
      <w:r>
        <w:t>interface FastEthernet1/0/16</w:t>
      </w:r>
    </w:p>
    <w:p w14:paraId="48EA2635" w14:textId="77777777" w:rsidR="00AC3CF7" w:rsidRDefault="00AC3CF7" w:rsidP="00AC3CF7">
      <w:r>
        <w:t>interface FastEthernet1/0/17</w:t>
      </w:r>
    </w:p>
    <w:p w14:paraId="59C8A30F" w14:textId="77777777" w:rsidR="00AC3CF7" w:rsidRDefault="00AC3CF7" w:rsidP="00AC3CF7">
      <w:r>
        <w:t>interface FastEthernet1/0/18</w:t>
      </w:r>
    </w:p>
    <w:p w14:paraId="01244E32" w14:textId="77777777" w:rsidR="00AC3CF7" w:rsidRDefault="00AC3CF7" w:rsidP="00AC3CF7">
      <w:r>
        <w:t>interface FastEthernet1/0/19</w:t>
      </w:r>
    </w:p>
    <w:p w14:paraId="68D87C2C" w14:textId="77777777" w:rsidR="00AC3CF7" w:rsidRDefault="00AC3CF7" w:rsidP="00AC3CF7">
      <w:r>
        <w:t>interface FastEthernet1/0/20</w:t>
      </w:r>
    </w:p>
    <w:p w14:paraId="5420A409" w14:textId="77777777" w:rsidR="00AC3CF7" w:rsidRDefault="00AC3CF7" w:rsidP="00AC3CF7">
      <w:r>
        <w:t>interface FastEthernet1/0/21</w:t>
      </w:r>
    </w:p>
    <w:p w14:paraId="0341E2D6" w14:textId="77777777" w:rsidR="00AC3CF7" w:rsidRDefault="00AC3CF7" w:rsidP="00AC3CF7">
      <w:r>
        <w:t>interface FastEthernet1/0/22</w:t>
      </w:r>
    </w:p>
    <w:p w14:paraId="11A7DEFF" w14:textId="77777777" w:rsidR="00AC3CF7" w:rsidRDefault="00AC3CF7" w:rsidP="00AC3CF7">
      <w:r>
        <w:t>interface FastEthernet1/0/23</w:t>
      </w:r>
    </w:p>
    <w:p w14:paraId="70229967" w14:textId="77777777" w:rsidR="00AC3CF7" w:rsidRDefault="00AC3CF7" w:rsidP="00AC3CF7">
      <w:r>
        <w:t>interface FastEthernet1/0/24</w:t>
      </w:r>
    </w:p>
    <w:p w14:paraId="7A64012C" w14:textId="77777777" w:rsidR="00AC3CF7" w:rsidRDefault="00AC3CF7" w:rsidP="00AC3CF7">
      <w:r>
        <w:t>interface GigabitEthernet1/0/1</w:t>
      </w:r>
    </w:p>
    <w:p w14:paraId="698DDF75" w14:textId="77777777" w:rsidR="00AC3CF7" w:rsidRDefault="00AC3CF7" w:rsidP="00AC3CF7">
      <w:r>
        <w:t>interface GigabitEthernet1/0/2</w:t>
      </w:r>
    </w:p>
    <w:p w14:paraId="02C269B1" w14:textId="77777777" w:rsidR="00AC3CF7" w:rsidRDefault="00AC3CF7" w:rsidP="00AC3CF7">
      <w:r>
        <w:t>interface GigabitEthernet1/1/1</w:t>
      </w:r>
    </w:p>
    <w:p w14:paraId="775D6B23" w14:textId="77777777" w:rsidR="00AC3CF7" w:rsidRDefault="00AC3CF7" w:rsidP="00AC3CF7">
      <w:r>
        <w:t xml:space="preserve"> speed auto 1000</w:t>
      </w:r>
    </w:p>
    <w:p w14:paraId="55E414A1" w14:textId="77777777" w:rsidR="00AC3CF7" w:rsidRDefault="00AC3CF7" w:rsidP="00AC3CF7">
      <w:r>
        <w:t>interface GigabitEthernet1/1/2</w:t>
      </w:r>
    </w:p>
    <w:p w14:paraId="29F83916" w14:textId="77777777" w:rsidR="00AC3CF7" w:rsidRDefault="00AC3CF7" w:rsidP="00AC3CF7">
      <w:r>
        <w:t xml:space="preserve"> speed auto 1000</w:t>
      </w:r>
    </w:p>
    <w:p w14:paraId="32B2B73E" w14:textId="77777777" w:rsidR="00AC3CF7" w:rsidRDefault="00AC3CF7" w:rsidP="00AC3CF7">
      <w:r>
        <w:t>interface Vlan1</w:t>
      </w:r>
    </w:p>
    <w:p w14:paraId="0D2C8C7C" w14:textId="77777777" w:rsidR="00AC3CF7" w:rsidRDefault="00AC3CF7" w:rsidP="00AC3CF7">
      <w:r>
        <w:t xml:space="preserve"> no </w:t>
      </w:r>
      <w:proofErr w:type="spellStart"/>
      <w:r>
        <w:t>ip</w:t>
      </w:r>
      <w:proofErr w:type="spellEnd"/>
      <w:r>
        <w:t xml:space="preserve"> address</w:t>
      </w:r>
    </w:p>
    <w:p w14:paraId="0116250D" w14:textId="77777777" w:rsidR="00AC3CF7" w:rsidRDefault="00AC3CF7" w:rsidP="00AC3CF7">
      <w:r>
        <w:t xml:space="preserve"> shutdown</w:t>
      </w:r>
    </w:p>
    <w:p w14:paraId="49981972" w14:textId="77777777" w:rsidR="00AC3CF7" w:rsidRDefault="00AC3CF7" w:rsidP="00AC3CF7">
      <w:proofErr w:type="spellStart"/>
      <w:r>
        <w:t>ip</w:t>
      </w:r>
      <w:proofErr w:type="spellEnd"/>
      <w:r>
        <w:t xml:space="preserve"> http server</w:t>
      </w:r>
    </w:p>
    <w:p w14:paraId="6B150D51" w14:textId="77777777" w:rsidR="00AC3CF7" w:rsidRDefault="00AC3CF7" w:rsidP="00AC3CF7">
      <w:proofErr w:type="spellStart"/>
      <w:r>
        <w:t>ip</w:t>
      </w:r>
      <w:proofErr w:type="spellEnd"/>
      <w:r>
        <w:t xml:space="preserve"> http </w:t>
      </w:r>
      <w:proofErr w:type="gramStart"/>
      <w:r>
        <w:t>secure-server</w:t>
      </w:r>
      <w:proofErr w:type="gramEnd"/>
    </w:p>
    <w:p w14:paraId="21ACDF1A" w14:textId="77777777" w:rsidR="00AC3CF7" w:rsidRDefault="00AC3CF7" w:rsidP="00AC3CF7">
      <w:r>
        <w:t xml:space="preserve">logging </w:t>
      </w:r>
      <w:proofErr w:type="spellStart"/>
      <w:r>
        <w:t>esm</w:t>
      </w:r>
      <w:proofErr w:type="spellEnd"/>
      <w:r>
        <w:t xml:space="preserve"> config</w:t>
      </w:r>
    </w:p>
    <w:p w14:paraId="7FF7B9E4" w14:textId="77777777" w:rsidR="00AC3CF7" w:rsidRDefault="00AC3CF7" w:rsidP="00AC3CF7">
      <w:r>
        <w:t>line con 0</w:t>
      </w:r>
    </w:p>
    <w:p w14:paraId="5DA34AAD" w14:textId="77777777" w:rsidR="00AC3CF7" w:rsidRDefault="00AC3CF7" w:rsidP="00AC3CF7">
      <w:r>
        <w:t xml:space="preserve">line </w:t>
      </w:r>
      <w:proofErr w:type="spellStart"/>
      <w:r>
        <w:t>vty</w:t>
      </w:r>
      <w:proofErr w:type="spellEnd"/>
      <w:r>
        <w:t xml:space="preserve"> 0 4</w:t>
      </w:r>
    </w:p>
    <w:p w14:paraId="5C74A996" w14:textId="77777777" w:rsidR="00AC3CF7" w:rsidRDefault="00AC3CF7" w:rsidP="00AC3CF7">
      <w:r>
        <w:t xml:space="preserve"> login</w:t>
      </w:r>
    </w:p>
    <w:p w14:paraId="029AB810" w14:textId="77777777" w:rsidR="00AC3CF7" w:rsidRDefault="00AC3CF7" w:rsidP="00AC3CF7">
      <w:r>
        <w:t xml:space="preserve">line </w:t>
      </w:r>
      <w:proofErr w:type="spellStart"/>
      <w:r>
        <w:t>vty</w:t>
      </w:r>
      <w:proofErr w:type="spellEnd"/>
      <w:r>
        <w:t xml:space="preserve"> 5 15</w:t>
      </w:r>
    </w:p>
    <w:p w14:paraId="0493E5C1" w14:textId="77777777" w:rsidR="00AC3CF7" w:rsidRDefault="00AC3CF7" w:rsidP="00AC3CF7">
      <w:r>
        <w:t xml:space="preserve"> login</w:t>
      </w:r>
    </w:p>
    <w:p w14:paraId="38E1C979" w14:textId="77777777" w:rsidR="00AC3CF7" w:rsidRDefault="00AC3CF7" w:rsidP="00AC3CF7">
      <w:r>
        <w:t>end</w:t>
      </w:r>
    </w:p>
    <w:p w14:paraId="48FB05CF" w14:textId="77777777" w:rsidR="00AC3CF7" w:rsidRDefault="00AC3CF7" w:rsidP="00AC3CF7"/>
    <w:p w14:paraId="611A9F1A" w14:textId="77777777" w:rsidR="00AC3CF7" w:rsidRPr="0065683D" w:rsidRDefault="00AC3CF7" w:rsidP="00AC3CF7">
      <w:pPr>
        <w:rPr>
          <w:b/>
          <w:bCs/>
        </w:rPr>
      </w:pPr>
      <w:r w:rsidRPr="0065683D">
        <w:rPr>
          <w:b/>
          <w:bCs/>
        </w:rPr>
        <w:t>S2#sh run</w:t>
      </w:r>
    </w:p>
    <w:p w14:paraId="55569E88" w14:textId="77777777" w:rsidR="00AC3CF7" w:rsidRDefault="00AC3CF7" w:rsidP="00AC3CF7">
      <w:r>
        <w:t>service timestamps debug datetime msec</w:t>
      </w:r>
    </w:p>
    <w:p w14:paraId="770CAB6F" w14:textId="77777777" w:rsidR="00AC3CF7" w:rsidRDefault="00AC3CF7" w:rsidP="00AC3CF7">
      <w:r>
        <w:lastRenderedPageBreak/>
        <w:t>service timestamps log datetime msec</w:t>
      </w:r>
    </w:p>
    <w:p w14:paraId="3C19ADF9" w14:textId="77777777" w:rsidR="00AC3CF7" w:rsidRDefault="00AC3CF7" w:rsidP="00AC3CF7">
      <w:r>
        <w:t>no service password-encryption</w:t>
      </w:r>
    </w:p>
    <w:p w14:paraId="4033EB9E" w14:textId="77777777" w:rsidR="00AC3CF7" w:rsidRDefault="00AC3CF7" w:rsidP="00AC3CF7">
      <w:r>
        <w:t>hostname S2</w:t>
      </w:r>
    </w:p>
    <w:p w14:paraId="22E2F526" w14:textId="77777777" w:rsidR="00AC3CF7" w:rsidRDefault="00AC3CF7" w:rsidP="00AC3CF7">
      <w:r>
        <w:t>boot-start-marker</w:t>
      </w:r>
    </w:p>
    <w:p w14:paraId="77E38A18" w14:textId="77777777" w:rsidR="00AC3CF7" w:rsidRDefault="00AC3CF7" w:rsidP="00AC3CF7">
      <w:r>
        <w:t>boot-end-marker</w:t>
      </w:r>
    </w:p>
    <w:p w14:paraId="6F35AC02" w14:textId="77777777" w:rsidR="00AC3CF7" w:rsidRDefault="00AC3CF7" w:rsidP="00AC3CF7">
      <w:r>
        <w:t xml:space="preserve">no </w:t>
      </w:r>
      <w:proofErr w:type="spellStart"/>
      <w:r>
        <w:t>aaa</w:t>
      </w:r>
      <w:proofErr w:type="spellEnd"/>
      <w:r>
        <w:t xml:space="preserve"> </w:t>
      </w:r>
      <w:proofErr w:type="gramStart"/>
      <w:r>
        <w:t>new-model</w:t>
      </w:r>
      <w:proofErr w:type="gramEnd"/>
    </w:p>
    <w:p w14:paraId="7914BB24" w14:textId="77777777" w:rsidR="00AC3CF7" w:rsidRDefault="00AC3CF7" w:rsidP="00AC3CF7">
      <w:r>
        <w:t xml:space="preserve">system </w:t>
      </w:r>
      <w:proofErr w:type="spellStart"/>
      <w:r>
        <w:t>mtu</w:t>
      </w:r>
      <w:proofErr w:type="spellEnd"/>
      <w:r>
        <w:t xml:space="preserve"> routing 1500</w:t>
      </w:r>
    </w:p>
    <w:p w14:paraId="2B5C3C01" w14:textId="77777777" w:rsidR="00AC3CF7" w:rsidRDefault="00AC3CF7" w:rsidP="00AC3CF7">
      <w:proofErr w:type="spellStart"/>
      <w:r>
        <w:t>vtp</w:t>
      </w:r>
      <w:proofErr w:type="spellEnd"/>
      <w:r>
        <w:t xml:space="preserve"> domain CCNP</w:t>
      </w:r>
    </w:p>
    <w:p w14:paraId="0C76C9CF" w14:textId="77777777" w:rsidR="00AC3CF7" w:rsidRDefault="00AC3CF7" w:rsidP="00AC3CF7">
      <w:proofErr w:type="spellStart"/>
      <w:r>
        <w:t>vtp</w:t>
      </w:r>
      <w:proofErr w:type="spellEnd"/>
      <w:r>
        <w:t xml:space="preserve"> mode transparent</w:t>
      </w:r>
    </w:p>
    <w:p w14:paraId="4428BCB3" w14:textId="77777777" w:rsidR="00AC3CF7" w:rsidRDefault="00AC3CF7" w:rsidP="00AC3CF7">
      <w:r>
        <w:t xml:space="preserve">spanning-tree mode </w:t>
      </w:r>
      <w:proofErr w:type="spellStart"/>
      <w:r>
        <w:t>pvst</w:t>
      </w:r>
      <w:proofErr w:type="spellEnd"/>
    </w:p>
    <w:p w14:paraId="69DC0933" w14:textId="77777777" w:rsidR="00AC3CF7" w:rsidRDefault="00AC3CF7" w:rsidP="00AC3CF7">
      <w:r>
        <w:t>spanning-tree extend system-id</w:t>
      </w:r>
    </w:p>
    <w:p w14:paraId="3959D221" w14:textId="77777777" w:rsidR="00AC3CF7" w:rsidRDefault="00AC3CF7" w:rsidP="00AC3CF7">
      <w:proofErr w:type="spellStart"/>
      <w:r>
        <w:t>vlan</w:t>
      </w:r>
      <w:proofErr w:type="spellEnd"/>
      <w:r>
        <w:t xml:space="preserve"> internal allocation policy ascending</w:t>
      </w:r>
    </w:p>
    <w:p w14:paraId="45DF0558" w14:textId="77777777" w:rsidR="00AC3CF7" w:rsidRDefault="00AC3CF7" w:rsidP="00AC3CF7">
      <w:proofErr w:type="spellStart"/>
      <w:r>
        <w:t>vlan</w:t>
      </w:r>
      <w:proofErr w:type="spellEnd"/>
      <w:r>
        <w:t xml:space="preserve"> 2</w:t>
      </w:r>
    </w:p>
    <w:p w14:paraId="17DCD424" w14:textId="77777777" w:rsidR="00AC3CF7" w:rsidRDefault="00AC3CF7" w:rsidP="00AC3CF7">
      <w:r>
        <w:t xml:space="preserve"> name </w:t>
      </w:r>
      <w:proofErr w:type="spellStart"/>
      <w:r>
        <w:t>forleft</w:t>
      </w:r>
      <w:proofErr w:type="spellEnd"/>
    </w:p>
    <w:p w14:paraId="0DC33462" w14:textId="77777777" w:rsidR="00AC3CF7" w:rsidRDefault="00AC3CF7" w:rsidP="00AC3CF7">
      <w:proofErr w:type="spellStart"/>
      <w:r>
        <w:t>vlan</w:t>
      </w:r>
      <w:proofErr w:type="spellEnd"/>
      <w:r>
        <w:t xml:space="preserve"> 3</w:t>
      </w:r>
    </w:p>
    <w:p w14:paraId="14BD5C23" w14:textId="77777777" w:rsidR="00AC3CF7" w:rsidRDefault="00AC3CF7" w:rsidP="00AC3CF7">
      <w:r>
        <w:t xml:space="preserve"> name </w:t>
      </w:r>
      <w:proofErr w:type="spellStart"/>
      <w:r>
        <w:t>forright</w:t>
      </w:r>
      <w:proofErr w:type="spellEnd"/>
    </w:p>
    <w:p w14:paraId="3F845799" w14:textId="77777777" w:rsidR="00AC3CF7" w:rsidRDefault="00AC3CF7" w:rsidP="00AC3CF7">
      <w:proofErr w:type="spellStart"/>
      <w:r>
        <w:t>vlan</w:t>
      </w:r>
      <w:proofErr w:type="spellEnd"/>
      <w:r>
        <w:t xml:space="preserve"> 4</w:t>
      </w:r>
    </w:p>
    <w:p w14:paraId="53215ADA" w14:textId="77777777" w:rsidR="00AC3CF7" w:rsidRDefault="00AC3CF7" w:rsidP="00AC3CF7">
      <w:proofErr w:type="spellStart"/>
      <w:r>
        <w:t>vlan</w:t>
      </w:r>
      <w:proofErr w:type="spellEnd"/>
      <w:r>
        <w:t xml:space="preserve"> 10</w:t>
      </w:r>
    </w:p>
    <w:p w14:paraId="41A747F8" w14:textId="77777777" w:rsidR="00AC3CF7" w:rsidRDefault="00AC3CF7" w:rsidP="00AC3CF7">
      <w:r>
        <w:t xml:space="preserve"> name voice</w:t>
      </w:r>
    </w:p>
    <w:p w14:paraId="4980C8B7" w14:textId="77777777" w:rsidR="00AC3CF7" w:rsidRDefault="00AC3CF7" w:rsidP="00AC3CF7">
      <w:proofErr w:type="spellStart"/>
      <w:r>
        <w:t>vlan</w:t>
      </w:r>
      <w:proofErr w:type="spellEnd"/>
      <w:r>
        <w:t xml:space="preserve"> 20</w:t>
      </w:r>
    </w:p>
    <w:p w14:paraId="6CA0E33A" w14:textId="77777777" w:rsidR="00AC3CF7" w:rsidRDefault="00AC3CF7" w:rsidP="00AC3CF7">
      <w:r>
        <w:t xml:space="preserve"> name data</w:t>
      </w:r>
    </w:p>
    <w:p w14:paraId="733A2499" w14:textId="77777777" w:rsidR="00AC3CF7" w:rsidRDefault="00AC3CF7" w:rsidP="00AC3CF7">
      <w:proofErr w:type="spellStart"/>
      <w:r>
        <w:t>vlan</w:t>
      </w:r>
      <w:proofErr w:type="spellEnd"/>
      <w:r>
        <w:t xml:space="preserve"> 30</w:t>
      </w:r>
    </w:p>
    <w:p w14:paraId="189AFD97" w14:textId="77777777" w:rsidR="00AC3CF7" w:rsidRDefault="00AC3CF7" w:rsidP="00AC3CF7">
      <w:r>
        <w:t xml:space="preserve"> name Expedia</w:t>
      </w:r>
    </w:p>
    <w:p w14:paraId="0CFF5503" w14:textId="77777777" w:rsidR="00AC3CF7" w:rsidRDefault="00AC3CF7" w:rsidP="00AC3CF7">
      <w:proofErr w:type="spellStart"/>
      <w:r>
        <w:t>vlan</w:t>
      </w:r>
      <w:proofErr w:type="spellEnd"/>
      <w:r>
        <w:t xml:space="preserve"> 100</w:t>
      </w:r>
    </w:p>
    <w:p w14:paraId="3A6D0EAF" w14:textId="77777777" w:rsidR="00AC3CF7" w:rsidRDefault="00AC3CF7" w:rsidP="00AC3CF7">
      <w:proofErr w:type="spellStart"/>
      <w:r>
        <w:t>vlan</w:t>
      </w:r>
      <w:proofErr w:type="spellEnd"/>
      <w:r>
        <w:t xml:space="preserve"> 996</w:t>
      </w:r>
    </w:p>
    <w:p w14:paraId="04D92B11" w14:textId="77777777" w:rsidR="00AC3CF7" w:rsidRDefault="00AC3CF7" w:rsidP="00AC3CF7">
      <w:r>
        <w:t xml:space="preserve"> name CUSTOMER_NATIVE</w:t>
      </w:r>
    </w:p>
    <w:p w14:paraId="1A55D656" w14:textId="77777777" w:rsidR="00AC3CF7" w:rsidRDefault="00AC3CF7" w:rsidP="00AC3CF7">
      <w:r>
        <w:t>interface FastEthernet1/0/1</w:t>
      </w:r>
    </w:p>
    <w:p w14:paraId="6A0C6CB1" w14:textId="77777777" w:rsidR="00AC3CF7" w:rsidRDefault="00AC3CF7" w:rsidP="00AC3CF7">
      <w:r>
        <w:t xml:space="preserve"> switchport trunk encapsulation dot1q</w:t>
      </w:r>
    </w:p>
    <w:p w14:paraId="79B2BF21" w14:textId="77777777" w:rsidR="00AC3CF7" w:rsidRDefault="00AC3CF7" w:rsidP="00AC3CF7">
      <w:r>
        <w:t xml:space="preserve"> switchport trunk allowed </w:t>
      </w:r>
      <w:proofErr w:type="spellStart"/>
      <w:r>
        <w:t>vlan</w:t>
      </w:r>
      <w:proofErr w:type="spellEnd"/>
      <w:r>
        <w:t xml:space="preserve"> 10,20</w:t>
      </w:r>
    </w:p>
    <w:p w14:paraId="595B465B" w14:textId="77777777" w:rsidR="00AC3CF7" w:rsidRDefault="00AC3CF7" w:rsidP="00AC3CF7">
      <w:r>
        <w:t xml:space="preserve"> switchport mode trunk</w:t>
      </w:r>
    </w:p>
    <w:p w14:paraId="1DA6E428" w14:textId="77777777" w:rsidR="00AC3CF7" w:rsidRDefault="00AC3CF7" w:rsidP="00AC3CF7">
      <w:r>
        <w:t>interface FastEthernet1/0/2</w:t>
      </w:r>
    </w:p>
    <w:p w14:paraId="268B96DE" w14:textId="77777777" w:rsidR="00AC3CF7" w:rsidRDefault="00AC3CF7" w:rsidP="00AC3CF7">
      <w:r>
        <w:t xml:space="preserve"> description Gab</w:t>
      </w:r>
    </w:p>
    <w:p w14:paraId="54278F4D" w14:textId="77777777" w:rsidR="00AC3CF7" w:rsidRDefault="00AC3CF7" w:rsidP="00AC3CF7">
      <w:r>
        <w:t xml:space="preserve"> switchport mode access</w:t>
      </w:r>
    </w:p>
    <w:p w14:paraId="0CB14FD9" w14:textId="77777777" w:rsidR="00AC3CF7" w:rsidRDefault="00AC3CF7" w:rsidP="00AC3CF7">
      <w:r>
        <w:t xml:space="preserve"> switchport access </w:t>
      </w:r>
      <w:proofErr w:type="spellStart"/>
      <w:r>
        <w:t>vlan</w:t>
      </w:r>
      <w:proofErr w:type="spellEnd"/>
      <w:r>
        <w:t xml:space="preserve"> 10</w:t>
      </w:r>
    </w:p>
    <w:p w14:paraId="0950E744" w14:textId="77777777" w:rsidR="00AC3CF7" w:rsidRDefault="00AC3CF7" w:rsidP="00AC3CF7">
      <w:r>
        <w:t>interface FastEthernet1/0/3</w:t>
      </w:r>
    </w:p>
    <w:p w14:paraId="7FC4CE5A" w14:textId="77777777" w:rsidR="00AC3CF7" w:rsidRDefault="00AC3CF7" w:rsidP="00AC3CF7">
      <w:r>
        <w:t xml:space="preserve"> description Harsha</w:t>
      </w:r>
    </w:p>
    <w:p w14:paraId="3C2D4ACE" w14:textId="77777777" w:rsidR="00AC3CF7" w:rsidRDefault="00AC3CF7" w:rsidP="00AC3CF7">
      <w:r>
        <w:t xml:space="preserve"> switchport mode access</w:t>
      </w:r>
    </w:p>
    <w:p w14:paraId="309BA145" w14:textId="77777777" w:rsidR="00AC3CF7" w:rsidRDefault="00AC3CF7" w:rsidP="00AC3CF7">
      <w:r>
        <w:t xml:space="preserve"> switchport access </w:t>
      </w:r>
      <w:proofErr w:type="spellStart"/>
      <w:r>
        <w:t>vlan</w:t>
      </w:r>
      <w:proofErr w:type="spellEnd"/>
      <w:r>
        <w:t xml:space="preserve"> 20</w:t>
      </w:r>
    </w:p>
    <w:p w14:paraId="5D86A523" w14:textId="77777777" w:rsidR="00AC3CF7" w:rsidRDefault="00AC3CF7" w:rsidP="00AC3CF7">
      <w:r>
        <w:t>interface FastEthernet1/0/4</w:t>
      </w:r>
    </w:p>
    <w:p w14:paraId="117A1E16" w14:textId="77777777" w:rsidR="00AC3CF7" w:rsidRDefault="00AC3CF7" w:rsidP="00AC3CF7">
      <w:r>
        <w:t>interface FastEthernet1/0/5</w:t>
      </w:r>
    </w:p>
    <w:p w14:paraId="14E0FAD3" w14:textId="77777777" w:rsidR="00AC3CF7" w:rsidRDefault="00AC3CF7" w:rsidP="00AC3CF7">
      <w:r>
        <w:t>interface FastEthernet1/0/6</w:t>
      </w:r>
    </w:p>
    <w:p w14:paraId="16033969" w14:textId="77777777" w:rsidR="00AC3CF7" w:rsidRDefault="00AC3CF7" w:rsidP="00AC3CF7">
      <w:r>
        <w:t>interface FastEthernet1/0/7</w:t>
      </w:r>
    </w:p>
    <w:p w14:paraId="14BE32EF" w14:textId="77777777" w:rsidR="00AC3CF7" w:rsidRDefault="00AC3CF7" w:rsidP="00AC3CF7">
      <w:r>
        <w:lastRenderedPageBreak/>
        <w:t>interface FastEthernet1/0/8</w:t>
      </w:r>
    </w:p>
    <w:p w14:paraId="5FB4C0BB" w14:textId="77777777" w:rsidR="00AC3CF7" w:rsidRDefault="00AC3CF7" w:rsidP="00AC3CF7">
      <w:r>
        <w:t>interface FastEthernet1/0/9</w:t>
      </w:r>
    </w:p>
    <w:p w14:paraId="3452B1D5" w14:textId="77777777" w:rsidR="00AC3CF7" w:rsidRDefault="00AC3CF7" w:rsidP="00AC3CF7">
      <w:r>
        <w:t>interface FastEthernet1/0/10</w:t>
      </w:r>
    </w:p>
    <w:p w14:paraId="637D016F" w14:textId="77777777" w:rsidR="00AC3CF7" w:rsidRDefault="00AC3CF7" w:rsidP="00AC3CF7">
      <w:r>
        <w:t>interface FastEthernet1/0/11</w:t>
      </w:r>
    </w:p>
    <w:p w14:paraId="4DACDCFC" w14:textId="77777777" w:rsidR="00AC3CF7" w:rsidRDefault="00AC3CF7" w:rsidP="00AC3CF7">
      <w:r>
        <w:t>interface FastEthernet1/0/12</w:t>
      </w:r>
    </w:p>
    <w:p w14:paraId="7BA68B55" w14:textId="77777777" w:rsidR="00AC3CF7" w:rsidRDefault="00AC3CF7" w:rsidP="00AC3CF7">
      <w:r>
        <w:t>interface FastEthernet1/0/13</w:t>
      </w:r>
    </w:p>
    <w:p w14:paraId="3F3C2946" w14:textId="77777777" w:rsidR="00AC3CF7" w:rsidRDefault="00AC3CF7" w:rsidP="00AC3CF7">
      <w:r>
        <w:t>interface FastEthernet1/0/14</w:t>
      </w:r>
    </w:p>
    <w:p w14:paraId="020843C4" w14:textId="77777777" w:rsidR="00AC3CF7" w:rsidRDefault="00AC3CF7" w:rsidP="00AC3CF7">
      <w:r>
        <w:t>interface FastEthernet1/0/15</w:t>
      </w:r>
    </w:p>
    <w:p w14:paraId="121C67CF" w14:textId="77777777" w:rsidR="00AC3CF7" w:rsidRDefault="00AC3CF7" w:rsidP="00AC3CF7">
      <w:r>
        <w:t>interface FastEthernet1/0/16</w:t>
      </w:r>
    </w:p>
    <w:p w14:paraId="66C72D1E" w14:textId="77777777" w:rsidR="00AC3CF7" w:rsidRDefault="00AC3CF7" w:rsidP="00AC3CF7">
      <w:r>
        <w:t>interface FastEthernet1/0/17</w:t>
      </w:r>
    </w:p>
    <w:p w14:paraId="021ABC3B" w14:textId="77777777" w:rsidR="00AC3CF7" w:rsidRDefault="00AC3CF7" w:rsidP="00AC3CF7">
      <w:r>
        <w:t>interface FastEthernet1/0/18</w:t>
      </w:r>
    </w:p>
    <w:p w14:paraId="56B3DF3A" w14:textId="77777777" w:rsidR="00AC3CF7" w:rsidRDefault="00AC3CF7" w:rsidP="00AC3CF7">
      <w:r>
        <w:t>interface FastEthernet1/0/19</w:t>
      </w:r>
    </w:p>
    <w:p w14:paraId="4D878BF7" w14:textId="77777777" w:rsidR="00AC3CF7" w:rsidRDefault="00AC3CF7" w:rsidP="00AC3CF7">
      <w:r>
        <w:t>interface FastEthernet1/0/20</w:t>
      </w:r>
    </w:p>
    <w:p w14:paraId="64114FAE" w14:textId="77777777" w:rsidR="00AC3CF7" w:rsidRDefault="00AC3CF7" w:rsidP="00AC3CF7">
      <w:r>
        <w:t>interface FastEthernet1/0/21</w:t>
      </w:r>
    </w:p>
    <w:p w14:paraId="072AB4F5" w14:textId="77777777" w:rsidR="00AC3CF7" w:rsidRDefault="00AC3CF7" w:rsidP="00AC3CF7">
      <w:r>
        <w:t>interface FastEthernet1/0/22</w:t>
      </w:r>
    </w:p>
    <w:p w14:paraId="0C6CE051" w14:textId="77777777" w:rsidR="00AC3CF7" w:rsidRDefault="00AC3CF7" w:rsidP="00AC3CF7">
      <w:r>
        <w:t>interface FastEthernet1/0/23</w:t>
      </w:r>
    </w:p>
    <w:p w14:paraId="47E63793" w14:textId="77777777" w:rsidR="00AC3CF7" w:rsidRDefault="00AC3CF7" w:rsidP="00AC3CF7">
      <w:r>
        <w:t>interface FastEthernet1/0/24</w:t>
      </w:r>
    </w:p>
    <w:p w14:paraId="65EEEC6D" w14:textId="77777777" w:rsidR="00AC3CF7" w:rsidRDefault="00AC3CF7" w:rsidP="00AC3CF7">
      <w:r>
        <w:t>interface GigabitEthernet1/0/1</w:t>
      </w:r>
    </w:p>
    <w:p w14:paraId="19F0EC43" w14:textId="77777777" w:rsidR="00AC3CF7" w:rsidRDefault="00AC3CF7" w:rsidP="00AC3CF7">
      <w:r>
        <w:t>interface GigabitEthernet1/0/2</w:t>
      </w:r>
    </w:p>
    <w:p w14:paraId="4AA497F0" w14:textId="77777777" w:rsidR="00AC3CF7" w:rsidRDefault="00AC3CF7" w:rsidP="00AC3CF7">
      <w:r>
        <w:t>interface GigabitEthernet1/1/1</w:t>
      </w:r>
    </w:p>
    <w:p w14:paraId="2765A49C" w14:textId="77777777" w:rsidR="00AC3CF7" w:rsidRDefault="00AC3CF7" w:rsidP="00AC3CF7">
      <w:r>
        <w:t xml:space="preserve"> speed auto 1000</w:t>
      </w:r>
    </w:p>
    <w:p w14:paraId="0168C706" w14:textId="77777777" w:rsidR="00AC3CF7" w:rsidRDefault="00AC3CF7" w:rsidP="00AC3CF7">
      <w:r>
        <w:t>interface GigabitEthernet1/1/2</w:t>
      </w:r>
    </w:p>
    <w:p w14:paraId="2BA7D632" w14:textId="77777777" w:rsidR="00AC3CF7" w:rsidRDefault="00AC3CF7" w:rsidP="00AC3CF7">
      <w:r>
        <w:t xml:space="preserve"> speed auto 1000</w:t>
      </w:r>
    </w:p>
    <w:p w14:paraId="60D10BAA" w14:textId="77777777" w:rsidR="00AC3CF7" w:rsidRDefault="00AC3CF7" w:rsidP="00AC3CF7">
      <w:r>
        <w:t>interface Vlan1</w:t>
      </w:r>
    </w:p>
    <w:p w14:paraId="4EB95362" w14:textId="77777777" w:rsidR="00AC3CF7" w:rsidRDefault="00AC3CF7" w:rsidP="00AC3CF7">
      <w:r>
        <w:t xml:space="preserve"> no </w:t>
      </w:r>
      <w:proofErr w:type="spellStart"/>
      <w:r>
        <w:t>ip</w:t>
      </w:r>
      <w:proofErr w:type="spellEnd"/>
      <w:r>
        <w:t xml:space="preserve"> address</w:t>
      </w:r>
    </w:p>
    <w:p w14:paraId="36C0B7DC" w14:textId="77777777" w:rsidR="00AC3CF7" w:rsidRDefault="00AC3CF7" w:rsidP="00AC3CF7">
      <w:r>
        <w:t xml:space="preserve"> shutdown</w:t>
      </w:r>
    </w:p>
    <w:p w14:paraId="1A5A43EC" w14:textId="77777777" w:rsidR="00AC3CF7" w:rsidRDefault="00AC3CF7" w:rsidP="00AC3CF7">
      <w:proofErr w:type="spellStart"/>
      <w:r>
        <w:t>ip</w:t>
      </w:r>
      <w:proofErr w:type="spellEnd"/>
      <w:r>
        <w:t xml:space="preserve"> http server</w:t>
      </w:r>
    </w:p>
    <w:p w14:paraId="13EC75C6" w14:textId="77777777" w:rsidR="00AC3CF7" w:rsidRDefault="00AC3CF7" w:rsidP="00AC3CF7">
      <w:proofErr w:type="spellStart"/>
      <w:r>
        <w:t>ip</w:t>
      </w:r>
      <w:proofErr w:type="spellEnd"/>
      <w:r>
        <w:t xml:space="preserve"> http </w:t>
      </w:r>
      <w:proofErr w:type="gramStart"/>
      <w:r>
        <w:t>secure-server</w:t>
      </w:r>
      <w:proofErr w:type="gramEnd"/>
    </w:p>
    <w:p w14:paraId="716EF9E1" w14:textId="77777777" w:rsidR="00AC3CF7" w:rsidRDefault="00AC3CF7" w:rsidP="00AC3CF7">
      <w:r>
        <w:t xml:space="preserve">logging </w:t>
      </w:r>
      <w:proofErr w:type="spellStart"/>
      <w:r>
        <w:t>esm</w:t>
      </w:r>
      <w:proofErr w:type="spellEnd"/>
      <w:r>
        <w:t xml:space="preserve"> config</w:t>
      </w:r>
    </w:p>
    <w:p w14:paraId="49751B7B" w14:textId="77777777" w:rsidR="00AC3CF7" w:rsidRDefault="00AC3CF7" w:rsidP="00AC3CF7">
      <w:r>
        <w:t>line con 0</w:t>
      </w:r>
    </w:p>
    <w:p w14:paraId="2CAC2982" w14:textId="77777777" w:rsidR="00AC3CF7" w:rsidRDefault="00AC3CF7" w:rsidP="00AC3CF7">
      <w:r>
        <w:t xml:space="preserve">line </w:t>
      </w:r>
      <w:proofErr w:type="spellStart"/>
      <w:r>
        <w:t>vty</w:t>
      </w:r>
      <w:proofErr w:type="spellEnd"/>
      <w:r>
        <w:t xml:space="preserve"> 0 4</w:t>
      </w:r>
    </w:p>
    <w:p w14:paraId="63C12250" w14:textId="77777777" w:rsidR="00AC3CF7" w:rsidRDefault="00AC3CF7" w:rsidP="00AC3CF7">
      <w:r>
        <w:t xml:space="preserve"> login</w:t>
      </w:r>
    </w:p>
    <w:p w14:paraId="034E38D9" w14:textId="77777777" w:rsidR="00AC3CF7" w:rsidRDefault="00AC3CF7" w:rsidP="00AC3CF7">
      <w:r>
        <w:t xml:space="preserve">line </w:t>
      </w:r>
      <w:proofErr w:type="spellStart"/>
      <w:r>
        <w:t>vty</w:t>
      </w:r>
      <w:proofErr w:type="spellEnd"/>
      <w:r>
        <w:t xml:space="preserve"> 5 15</w:t>
      </w:r>
    </w:p>
    <w:p w14:paraId="6AE791E1" w14:textId="77777777" w:rsidR="00AC3CF7" w:rsidRDefault="00AC3CF7" w:rsidP="00AC3CF7">
      <w:r>
        <w:t xml:space="preserve"> login</w:t>
      </w:r>
    </w:p>
    <w:p w14:paraId="50D455A8" w14:textId="77777777" w:rsidR="00AC3CF7" w:rsidRDefault="00AC3CF7" w:rsidP="00AC3CF7">
      <w:r>
        <w:t>end</w:t>
      </w:r>
    </w:p>
    <w:p w14:paraId="1A6A23C7" w14:textId="77777777" w:rsidR="00AC3CF7" w:rsidRPr="00AC3CF7" w:rsidRDefault="00AC3CF7" w:rsidP="00F51362"/>
    <w:p w14:paraId="2938869A" w14:textId="3655F378" w:rsidR="00F51362" w:rsidRPr="00405688" w:rsidRDefault="00F51362" w:rsidP="00F51362">
      <w:pPr>
        <w:rPr>
          <w:b/>
          <w:bCs/>
        </w:rPr>
      </w:pPr>
      <w:r w:rsidRPr="00405688">
        <w:rPr>
          <w:b/>
          <w:bCs/>
        </w:rPr>
        <w:t>R1#sh run</w:t>
      </w:r>
    </w:p>
    <w:p w14:paraId="78909723" w14:textId="77777777" w:rsidR="00F51362" w:rsidRDefault="00F51362" w:rsidP="00F51362">
      <w:r>
        <w:t>hostname R1</w:t>
      </w:r>
    </w:p>
    <w:p w14:paraId="5E0307B5" w14:textId="77777777" w:rsidR="00F51362" w:rsidRDefault="00F51362" w:rsidP="00F51362">
      <w:r>
        <w:t>boot-start-marker</w:t>
      </w:r>
    </w:p>
    <w:p w14:paraId="354B9D78" w14:textId="77777777" w:rsidR="00F51362" w:rsidRDefault="00F51362" w:rsidP="00F51362">
      <w:r>
        <w:t>boot-end-marker</w:t>
      </w:r>
    </w:p>
    <w:p w14:paraId="30E4E1F5" w14:textId="77777777" w:rsidR="00F51362" w:rsidRDefault="00F51362" w:rsidP="00F51362">
      <w:proofErr w:type="spellStart"/>
      <w:r>
        <w:t>vrf</w:t>
      </w:r>
      <w:proofErr w:type="spellEnd"/>
      <w:r>
        <w:t xml:space="preserve"> definition </w:t>
      </w:r>
      <w:proofErr w:type="spellStart"/>
      <w:r>
        <w:t>Mgmt-intf</w:t>
      </w:r>
      <w:proofErr w:type="spellEnd"/>
    </w:p>
    <w:p w14:paraId="57BD33EB" w14:textId="77777777" w:rsidR="00F51362" w:rsidRDefault="00F51362" w:rsidP="00F51362">
      <w:r>
        <w:t xml:space="preserve"> address-family ipv4</w:t>
      </w:r>
    </w:p>
    <w:p w14:paraId="107D95E4" w14:textId="77777777" w:rsidR="00F51362" w:rsidRDefault="00F51362" w:rsidP="00F51362">
      <w:r>
        <w:lastRenderedPageBreak/>
        <w:t xml:space="preserve"> exit-address-family</w:t>
      </w:r>
    </w:p>
    <w:p w14:paraId="3CEC054C" w14:textId="77777777" w:rsidR="00F51362" w:rsidRDefault="00F51362" w:rsidP="00F51362">
      <w:r>
        <w:t xml:space="preserve"> address-family ipv6</w:t>
      </w:r>
    </w:p>
    <w:p w14:paraId="45941AA9" w14:textId="77777777" w:rsidR="00F51362" w:rsidRDefault="00F51362" w:rsidP="00F51362">
      <w:r>
        <w:t xml:space="preserve"> exit-address-family</w:t>
      </w:r>
    </w:p>
    <w:p w14:paraId="5DCFAE5E" w14:textId="77777777" w:rsidR="00F51362" w:rsidRDefault="00F51362" w:rsidP="00F51362">
      <w:r>
        <w:t xml:space="preserve">no </w:t>
      </w:r>
      <w:proofErr w:type="spellStart"/>
      <w:r>
        <w:t>aaa</w:t>
      </w:r>
      <w:proofErr w:type="spellEnd"/>
      <w:r>
        <w:t xml:space="preserve"> </w:t>
      </w:r>
      <w:proofErr w:type="gramStart"/>
      <w:r>
        <w:t>new-model</w:t>
      </w:r>
      <w:proofErr w:type="gramEnd"/>
    </w:p>
    <w:p w14:paraId="03613859" w14:textId="77777777" w:rsidR="00F51362" w:rsidRDefault="00F51362" w:rsidP="00F51362">
      <w:proofErr w:type="spellStart"/>
      <w:r>
        <w:t>ip</w:t>
      </w:r>
      <w:proofErr w:type="spellEnd"/>
      <w:r>
        <w:t xml:space="preserve"> </w:t>
      </w:r>
      <w:proofErr w:type="spellStart"/>
      <w:r>
        <w:t>vrf</w:t>
      </w:r>
      <w:proofErr w:type="spellEnd"/>
      <w:r>
        <w:t xml:space="preserve"> BGP</w:t>
      </w:r>
    </w:p>
    <w:p w14:paraId="43BB6CE6" w14:textId="77777777" w:rsidR="00F51362" w:rsidRDefault="00F51362" w:rsidP="00F51362">
      <w:r>
        <w:t xml:space="preserve"> </w:t>
      </w:r>
      <w:proofErr w:type="spellStart"/>
      <w:r>
        <w:t>rd</w:t>
      </w:r>
      <w:proofErr w:type="spellEnd"/>
      <w:r>
        <w:t xml:space="preserve"> 10:1</w:t>
      </w:r>
    </w:p>
    <w:p w14:paraId="084D80BC" w14:textId="77777777" w:rsidR="00F51362" w:rsidRDefault="00F51362" w:rsidP="00F51362">
      <w:proofErr w:type="spellStart"/>
      <w:r>
        <w:t>ip</w:t>
      </w:r>
      <w:proofErr w:type="spellEnd"/>
      <w:r>
        <w:t xml:space="preserve"> </w:t>
      </w:r>
      <w:proofErr w:type="spellStart"/>
      <w:r>
        <w:t>vrf</w:t>
      </w:r>
      <w:proofErr w:type="spellEnd"/>
      <w:r>
        <w:t xml:space="preserve"> EIGRP</w:t>
      </w:r>
    </w:p>
    <w:p w14:paraId="20506339" w14:textId="77777777" w:rsidR="00F51362" w:rsidRDefault="00F51362" w:rsidP="00F51362">
      <w:r>
        <w:t>subscriber templating</w:t>
      </w:r>
    </w:p>
    <w:p w14:paraId="46FB3AA7" w14:textId="77777777" w:rsidR="00F51362" w:rsidRDefault="00F51362" w:rsidP="00F51362">
      <w:r>
        <w:t>multilink bundle-name authenticated</w:t>
      </w:r>
    </w:p>
    <w:p w14:paraId="2F05F44E" w14:textId="77777777" w:rsidR="00F51362" w:rsidRDefault="00F51362" w:rsidP="00F51362">
      <w:r>
        <w:t xml:space="preserve">license </w:t>
      </w:r>
      <w:proofErr w:type="spellStart"/>
      <w:r>
        <w:t>udi</w:t>
      </w:r>
      <w:proofErr w:type="spellEnd"/>
      <w:r>
        <w:t xml:space="preserve"> </w:t>
      </w:r>
      <w:proofErr w:type="spellStart"/>
      <w:r>
        <w:t>pid</w:t>
      </w:r>
      <w:proofErr w:type="spellEnd"/>
      <w:r>
        <w:t xml:space="preserve"> ISR4321/K9 </w:t>
      </w:r>
      <w:proofErr w:type="spellStart"/>
      <w:r>
        <w:t>sn</w:t>
      </w:r>
      <w:proofErr w:type="spellEnd"/>
      <w:r>
        <w:t xml:space="preserve"> FDO214421CF</w:t>
      </w:r>
    </w:p>
    <w:p w14:paraId="127A33CC" w14:textId="77777777" w:rsidR="00F51362" w:rsidRDefault="00F51362" w:rsidP="00F51362">
      <w:r>
        <w:t>spanning-tree extend system-id</w:t>
      </w:r>
    </w:p>
    <w:p w14:paraId="7521DC51" w14:textId="77777777" w:rsidR="00F51362" w:rsidRDefault="00F51362" w:rsidP="00F51362">
      <w:r>
        <w:t>redundancy</w:t>
      </w:r>
    </w:p>
    <w:p w14:paraId="2F0E0D02" w14:textId="77777777" w:rsidR="00F51362" w:rsidRDefault="00F51362" w:rsidP="00F51362">
      <w:r>
        <w:t xml:space="preserve"> mode none</w:t>
      </w:r>
    </w:p>
    <w:p w14:paraId="4915C9B0" w14:textId="77777777" w:rsidR="00F51362" w:rsidRDefault="00F51362" w:rsidP="00F51362">
      <w:proofErr w:type="spellStart"/>
      <w:r>
        <w:t>vlan</w:t>
      </w:r>
      <w:proofErr w:type="spellEnd"/>
      <w:r>
        <w:t xml:space="preserve"> internal allocation policy ascending</w:t>
      </w:r>
    </w:p>
    <w:p w14:paraId="63E7351C" w14:textId="77777777" w:rsidR="00F51362" w:rsidRDefault="00F51362" w:rsidP="00F51362">
      <w:r>
        <w:t>interface GigabitEthernet0/0/0</w:t>
      </w:r>
    </w:p>
    <w:p w14:paraId="37ED5AA6" w14:textId="77777777" w:rsidR="00F51362" w:rsidRDefault="00F51362" w:rsidP="00F51362">
      <w:r>
        <w:t xml:space="preserve"> no </w:t>
      </w:r>
      <w:proofErr w:type="spellStart"/>
      <w:r>
        <w:t>ip</w:t>
      </w:r>
      <w:proofErr w:type="spellEnd"/>
      <w:r>
        <w:t xml:space="preserve"> address</w:t>
      </w:r>
    </w:p>
    <w:p w14:paraId="27BB663A" w14:textId="77777777" w:rsidR="00F51362" w:rsidRDefault="00F51362" w:rsidP="00F51362">
      <w:r>
        <w:t xml:space="preserve"> negotiation auto</w:t>
      </w:r>
    </w:p>
    <w:p w14:paraId="5B4D8354" w14:textId="77777777" w:rsidR="00F51362" w:rsidRDefault="00F51362" w:rsidP="00F51362">
      <w:r>
        <w:t>interface GigabitEthernet0/0/0.10</w:t>
      </w:r>
    </w:p>
    <w:p w14:paraId="47B41990" w14:textId="77777777" w:rsidR="00F51362" w:rsidRDefault="00F51362" w:rsidP="00F51362">
      <w:r>
        <w:t xml:space="preserve"> encapsulation dot1Q 10</w:t>
      </w:r>
    </w:p>
    <w:p w14:paraId="6345804D" w14:textId="77777777" w:rsidR="00F51362" w:rsidRDefault="00F51362" w:rsidP="00F51362">
      <w:r>
        <w:t xml:space="preserve"> </w:t>
      </w:r>
      <w:proofErr w:type="spellStart"/>
      <w:r>
        <w:t>ip</w:t>
      </w:r>
      <w:proofErr w:type="spellEnd"/>
      <w:r>
        <w:t xml:space="preserve"> </w:t>
      </w:r>
      <w:proofErr w:type="spellStart"/>
      <w:r>
        <w:t>vrf</w:t>
      </w:r>
      <w:proofErr w:type="spellEnd"/>
      <w:r>
        <w:t xml:space="preserve"> forwarding BGP</w:t>
      </w:r>
    </w:p>
    <w:p w14:paraId="7C5805C0" w14:textId="77777777" w:rsidR="00F51362" w:rsidRDefault="00F51362" w:rsidP="00F51362">
      <w:r>
        <w:t xml:space="preserve"> </w:t>
      </w:r>
      <w:proofErr w:type="spellStart"/>
      <w:r>
        <w:t>ip</w:t>
      </w:r>
      <w:proofErr w:type="spellEnd"/>
      <w:r>
        <w:t xml:space="preserve"> address 192.168.0.1 255.255.255.252</w:t>
      </w:r>
    </w:p>
    <w:p w14:paraId="57E199A6" w14:textId="77777777" w:rsidR="00F51362" w:rsidRDefault="00F51362" w:rsidP="00F51362">
      <w:r>
        <w:t>interface GigabitEthernet0/0/0.20</w:t>
      </w:r>
    </w:p>
    <w:p w14:paraId="04D05BBC" w14:textId="77777777" w:rsidR="00F51362" w:rsidRDefault="00F51362" w:rsidP="00F51362">
      <w:r>
        <w:t xml:space="preserve"> encapsulation dot1Q 20</w:t>
      </w:r>
    </w:p>
    <w:p w14:paraId="485BFA63" w14:textId="77777777" w:rsidR="00F51362" w:rsidRDefault="00F51362" w:rsidP="00F51362">
      <w:r>
        <w:t xml:space="preserve"> </w:t>
      </w:r>
      <w:proofErr w:type="spellStart"/>
      <w:r>
        <w:t>ip</w:t>
      </w:r>
      <w:proofErr w:type="spellEnd"/>
      <w:r>
        <w:t xml:space="preserve"> </w:t>
      </w:r>
      <w:proofErr w:type="spellStart"/>
      <w:r>
        <w:t>vrf</w:t>
      </w:r>
      <w:proofErr w:type="spellEnd"/>
      <w:r>
        <w:t xml:space="preserve"> forwarding EIGRP</w:t>
      </w:r>
    </w:p>
    <w:p w14:paraId="0BA17F8F" w14:textId="77777777" w:rsidR="00F51362" w:rsidRDefault="00F51362" w:rsidP="00F51362">
      <w:r>
        <w:t xml:space="preserve"> </w:t>
      </w:r>
      <w:proofErr w:type="spellStart"/>
      <w:r>
        <w:t>ip</w:t>
      </w:r>
      <w:proofErr w:type="spellEnd"/>
      <w:r>
        <w:t xml:space="preserve"> address 192.168.0.1 255.255.255.252</w:t>
      </w:r>
    </w:p>
    <w:p w14:paraId="4DA75163" w14:textId="77777777" w:rsidR="00F51362" w:rsidRDefault="00F51362" w:rsidP="00F51362">
      <w:r>
        <w:t>interface GigabitEthernet0/0/1</w:t>
      </w:r>
    </w:p>
    <w:p w14:paraId="26EA24E6" w14:textId="77777777" w:rsidR="00F51362" w:rsidRDefault="00F51362" w:rsidP="00F51362">
      <w:r>
        <w:t xml:space="preserve"> no </w:t>
      </w:r>
      <w:proofErr w:type="spellStart"/>
      <w:r>
        <w:t>ip</w:t>
      </w:r>
      <w:proofErr w:type="spellEnd"/>
      <w:r>
        <w:t xml:space="preserve"> address</w:t>
      </w:r>
    </w:p>
    <w:p w14:paraId="7F964E89" w14:textId="77777777" w:rsidR="00F51362" w:rsidRDefault="00F51362" w:rsidP="00F51362">
      <w:r>
        <w:t xml:space="preserve"> negotiation auto</w:t>
      </w:r>
    </w:p>
    <w:p w14:paraId="444FECCF" w14:textId="77777777" w:rsidR="00F51362" w:rsidRDefault="00F51362" w:rsidP="00F51362">
      <w:r>
        <w:t>interface GigabitEthernet0/0/1.10</w:t>
      </w:r>
    </w:p>
    <w:p w14:paraId="493C9199" w14:textId="77777777" w:rsidR="00F51362" w:rsidRDefault="00F51362" w:rsidP="00F51362">
      <w:r>
        <w:t xml:space="preserve"> encapsulation dot1Q 10</w:t>
      </w:r>
    </w:p>
    <w:p w14:paraId="33AA709A" w14:textId="77777777" w:rsidR="00F51362" w:rsidRDefault="00F51362" w:rsidP="00F51362">
      <w:r>
        <w:t xml:space="preserve"> </w:t>
      </w:r>
      <w:proofErr w:type="spellStart"/>
      <w:r>
        <w:t>ip</w:t>
      </w:r>
      <w:proofErr w:type="spellEnd"/>
      <w:r>
        <w:t xml:space="preserve"> </w:t>
      </w:r>
      <w:proofErr w:type="spellStart"/>
      <w:r>
        <w:t>vrf</w:t>
      </w:r>
      <w:proofErr w:type="spellEnd"/>
      <w:r>
        <w:t xml:space="preserve"> forwarding BGP</w:t>
      </w:r>
    </w:p>
    <w:p w14:paraId="2CAE8B81" w14:textId="77777777" w:rsidR="00F51362" w:rsidRDefault="00F51362" w:rsidP="00F51362">
      <w:r>
        <w:t xml:space="preserve"> </w:t>
      </w:r>
      <w:proofErr w:type="spellStart"/>
      <w:r>
        <w:t>ip</w:t>
      </w:r>
      <w:proofErr w:type="spellEnd"/>
      <w:r>
        <w:t xml:space="preserve"> address 10.0.0.126 255.255.255.128</w:t>
      </w:r>
    </w:p>
    <w:p w14:paraId="3F2A993F" w14:textId="77777777" w:rsidR="00F51362" w:rsidRDefault="00F51362" w:rsidP="00F51362">
      <w:r>
        <w:t>interface GigabitEthernet0/0/1.20</w:t>
      </w:r>
    </w:p>
    <w:p w14:paraId="6045E75E" w14:textId="77777777" w:rsidR="00F51362" w:rsidRDefault="00F51362" w:rsidP="00F51362">
      <w:r>
        <w:t xml:space="preserve"> encapsulation dot1Q 20</w:t>
      </w:r>
    </w:p>
    <w:p w14:paraId="74C9E70C" w14:textId="77777777" w:rsidR="00F51362" w:rsidRDefault="00F51362" w:rsidP="00F51362">
      <w:r>
        <w:t xml:space="preserve"> </w:t>
      </w:r>
      <w:proofErr w:type="spellStart"/>
      <w:r>
        <w:t>ip</w:t>
      </w:r>
      <w:proofErr w:type="spellEnd"/>
      <w:r>
        <w:t xml:space="preserve"> </w:t>
      </w:r>
      <w:proofErr w:type="spellStart"/>
      <w:r>
        <w:t>vrf</w:t>
      </w:r>
      <w:proofErr w:type="spellEnd"/>
      <w:r>
        <w:t xml:space="preserve"> forwarding EIGRP</w:t>
      </w:r>
    </w:p>
    <w:p w14:paraId="00B1B8C4" w14:textId="77777777" w:rsidR="00F51362" w:rsidRDefault="00F51362" w:rsidP="00F51362">
      <w:r>
        <w:t xml:space="preserve"> </w:t>
      </w:r>
      <w:proofErr w:type="spellStart"/>
      <w:r>
        <w:t>ip</w:t>
      </w:r>
      <w:proofErr w:type="spellEnd"/>
      <w:r>
        <w:t xml:space="preserve"> address 10.0.0.126 255.255.255.128</w:t>
      </w:r>
    </w:p>
    <w:p w14:paraId="3D09DEFE" w14:textId="77777777" w:rsidR="00F51362" w:rsidRDefault="00F51362" w:rsidP="00F51362">
      <w:r>
        <w:t>interface Serial0/1/0</w:t>
      </w:r>
    </w:p>
    <w:p w14:paraId="3EBC7B0F" w14:textId="77777777" w:rsidR="00F51362" w:rsidRDefault="00F51362" w:rsidP="00F51362">
      <w:r>
        <w:t xml:space="preserve"> no </w:t>
      </w:r>
      <w:proofErr w:type="spellStart"/>
      <w:r>
        <w:t>ip</w:t>
      </w:r>
      <w:proofErr w:type="spellEnd"/>
      <w:r>
        <w:t xml:space="preserve"> address</w:t>
      </w:r>
    </w:p>
    <w:p w14:paraId="5FC9CA03" w14:textId="77777777" w:rsidR="00F51362" w:rsidRDefault="00F51362" w:rsidP="00F51362">
      <w:r>
        <w:t>interface Serial0/1/1</w:t>
      </w:r>
    </w:p>
    <w:p w14:paraId="5B57AD94" w14:textId="77777777" w:rsidR="00F51362" w:rsidRDefault="00F51362" w:rsidP="00F51362">
      <w:r>
        <w:t xml:space="preserve"> no </w:t>
      </w:r>
      <w:proofErr w:type="spellStart"/>
      <w:r>
        <w:t>ip</w:t>
      </w:r>
      <w:proofErr w:type="spellEnd"/>
      <w:r>
        <w:t xml:space="preserve"> address</w:t>
      </w:r>
    </w:p>
    <w:p w14:paraId="4DAAF476" w14:textId="77777777" w:rsidR="00F51362" w:rsidRDefault="00F51362" w:rsidP="00F51362">
      <w:r>
        <w:t>interface GigabitEthernet0</w:t>
      </w:r>
    </w:p>
    <w:p w14:paraId="327129B6" w14:textId="77777777" w:rsidR="00F51362" w:rsidRDefault="00F51362" w:rsidP="00F51362">
      <w:r>
        <w:t xml:space="preserve"> </w:t>
      </w:r>
      <w:proofErr w:type="spellStart"/>
      <w:r>
        <w:t>vrf</w:t>
      </w:r>
      <w:proofErr w:type="spellEnd"/>
      <w:r>
        <w:t xml:space="preserve"> forwarding </w:t>
      </w:r>
      <w:proofErr w:type="spellStart"/>
      <w:r>
        <w:t>Mgmt-intf</w:t>
      </w:r>
      <w:proofErr w:type="spellEnd"/>
    </w:p>
    <w:p w14:paraId="3A59F299" w14:textId="77777777" w:rsidR="00F51362" w:rsidRDefault="00F51362" w:rsidP="00F51362">
      <w:r>
        <w:lastRenderedPageBreak/>
        <w:t xml:space="preserve"> no </w:t>
      </w:r>
      <w:proofErr w:type="spellStart"/>
      <w:r>
        <w:t>ip</w:t>
      </w:r>
      <w:proofErr w:type="spellEnd"/>
      <w:r>
        <w:t xml:space="preserve"> address</w:t>
      </w:r>
    </w:p>
    <w:p w14:paraId="27BCBC5D" w14:textId="77777777" w:rsidR="00F51362" w:rsidRDefault="00F51362" w:rsidP="00F51362">
      <w:r>
        <w:t xml:space="preserve"> negotiation auto</w:t>
      </w:r>
    </w:p>
    <w:p w14:paraId="0E92FB07" w14:textId="77777777" w:rsidR="00F51362" w:rsidRDefault="00F51362" w:rsidP="00F51362">
      <w:r>
        <w:t>interface Vlan1</w:t>
      </w:r>
    </w:p>
    <w:p w14:paraId="37B4FAB5" w14:textId="77777777" w:rsidR="00F51362" w:rsidRDefault="00F51362" w:rsidP="00F51362">
      <w:r>
        <w:t xml:space="preserve"> no </w:t>
      </w:r>
      <w:proofErr w:type="spellStart"/>
      <w:r>
        <w:t>ip</w:t>
      </w:r>
      <w:proofErr w:type="spellEnd"/>
      <w:r>
        <w:t xml:space="preserve"> address</w:t>
      </w:r>
    </w:p>
    <w:p w14:paraId="3502D050" w14:textId="77777777" w:rsidR="00F51362" w:rsidRDefault="00F51362" w:rsidP="00F51362">
      <w:r>
        <w:t xml:space="preserve">router </w:t>
      </w:r>
      <w:proofErr w:type="spellStart"/>
      <w:r>
        <w:t>eigrp</w:t>
      </w:r>
      <w:proofErr w:type="spellEnd"/>
      <w:r>
        <w:t xml:space="preserve"> 20</w:t>
      </w:r>
    </w:p>
    <w:p w14:paraId="47FE6FBE" w14:textId="77777777" w:rsidR="00F51362" w:rsidRDefault="00F51362" w:rsidP="00F51362">
      <w:r>
        <w:t xml:space="preserve"> address-family ipv4 </w:t>
      </w:r>
      <w:proofErr w:type="spellStart"/>
      <w:r>
        <w:t>vrf</w:t>
      </w:r>
      <w:proofErr w:type="spellEnd"/>
      <w:r>
        <w:t xml:space="preserve"> EIGRP</w:t>
      </w:r>
    </w:p>
    <w:p w14:paraId="0711AE55" w14:textId="77777777" w:rsidR="00F51362" w:rsidRDefault="00F51362" w:rsidP="00F51362">
      <w:r>
        <w:t xml:space="preserve">  network 10.0.0.0</w:t>
      </w:r>
    </w:p>
    <w:p w14:paraId="4C59B258" w14:textId="77777777" w:rsidR="00F51362" w:rsidRDefault="00F51362" w:rsidP="00F51362">
      <w:r>
        <w:t xml:space="preserve">  network 192.168.0.0</w:t>
      </w:r>
    </w:p>
    <w:p w14:paraId="281BAE0A" w14:textId="77777777" w:rsidR="00F51362" w:rsidRDefault="00F51362" w:rsidP="00F51362">
      <w:r>
        <w:t xml:space="preserve">  neighbor 192.168.0.2 GigabitEthernet0/0/0.20</w:t>
      </w:r>
    </w:p>
    <w:p w14:paraId="48F087D4" w14:textId="77777777" w:rsidR="00F51362" w:rsidRDefault="00F51362" w:rsidP="00F51362">
      <w:r>
        <w:t xml:space="preserve">  autonomous-system 20</w:t>
      </w:r>
    </w:p>
    <w:p w14:paraId="4E97B3D2" w14:textId="77777777" w:rsidR="00F51362" w:rsidRDefault="00F51362" w:rsidP="00F51362">
      <w:r>
        <w:t xml:space="preserve">  </w:t>
      </w:r>
      <w:proofErr w:type="spellStart"/>
      <w:r>
        <w:t>eigrp</w:t>
      </w:r>
      <w:proofErr w:type="spellEnd"/>
      <w:r>
        <w:t xml:space="preserve"> router-id 1.1.1.1</w:t>
      </w:r>
    </w:p>
    <w:p w14:paraId="2CDA5708" w14:textId="77777777" w:rsidR="00F51362" w:rsidRDefault="00F51362" w:rsidP="00F51362">
      <w:r>
        <w:t xml:space="preserve"> exit-address-family</w:t>
      </w:r>
    </w:p>
    <w:p w14:paraId="4F499C48" w14:textId="77777777" w:rsidR="00F51362" w:rsidRDefault="00F51362" w:rsidP="00F51362">
      <w:r>
        <w:t xml:space="preserve">router </w:t>
      </w:r>
      <w:proofErr w:type="spellStart"/>
      <w:r>
        <w:t>bgp</w:t>
      </w:r>
      <w:proofErr w:type="spellEnd"/>
      <w:r>
        <w:t xml:space="preserve"> 10</w:t>
      </w:r>
    </w:p>
    <w:p w14:paraId="55FD4FD8" w14:textId="77777777" w:rsidR="00F51362" w:rsidRDefault="00F51362" w:rsidP="00F51362">
      <w:r>
        <w:t xml:space="preserve"> </w:t>
      </w:r>
      <w:proofErr w:type="spellStart"/>
      <w:r>
        <w:t>bgp</w:t>
      </w:r>
      <w:proofErr w:type="spellEnd"/>
      <w:r>
        <w:t xml:space="preserve"> router-id 1.1.1.1</w:t>
      </w:r>
    </w:p>
    <w:p w14:paraId="71ECFB91" w14:textId="77777777" w:rsidR="00F51362" w:rsidRDefault="00F51362" w:rsidP="00F51362">
      <w:r>
        <w:t xml:space="preserve"> </w:t>
      </w:r>
      <w:proofErr w:type="spellStart"/>
      <w:r>
        <w:t>bgp</w:t>
      </w:r>
      <w:proofErr w:type="spellEnd"/>
      <w:r>
        <w:t xml:space="preserve"> log-neighbor-changes</w:t>
      </w:r>
    </w:p>
    <w:p w14:paraId="2B7BCB4F" w14:textId="77777777" w:rsidR="00F51362" w:rsidRDefault="00F51362" w:rsidP="00F51362">
      <w:r>
        <w:t xml:space="preserve"> address-family ipv4 </w:t>
      </w:r>
      <w:proofErr w:type="spellStart"/>
      <w:r>
        <w:t>vrf</w:t>
      </w:r>
      <w:proofErr w:type="spellEnd"/>
      <w:r>
        <w:t xml:space="preserve"> BGP</w:t>
      </w:r>
    </w:p>
    <w:p w14:paraId="47336340" w14:textId="77777777" w:rsidR="00F51362" w:rsidRDefault="00F51362" w:rsidP="00F51362">
      <w:r>
        <w:t xml:space="preserve">  network 10.0.0.0 mask 255.255.255.128</w:t>
      </w:r>
    </w:p>
    <w:p w14:paraId="19736804" w14:textId="77777777" w:rsidR="00F51362" w:rsidRDefault="00F51362" w:rsidP="00F51362">
      <w:r>
        <w:t xml:space="preserve">  neighbor 192.168.0.2 remote-as 20</w:t>
      </w:r>
    </w:p>
    <w:p w14:paraId="7B6A2C27" w14:textId="77777777" w:rsidR="00F51362" w:rsidRDefault="00F51362" w:rsidP="00F51362">
      <w:r>
        <w:t xml:space="preserve">  neighbor 192.168.0.2 activate</w:t>
      </w:r>
    </w:p>
    <w:p w14:paraId="332CD80B" w14:textId="77777777" w:rsidR="00F51362" w:rsidRDefault="00F51362" w:rsidP="00F51362">
      <w:r>
        <w:t xml:space="preserve"> exit-address-family</w:t>
      </w:r>
    </w:p>
    <w:p w14:paraId="5A68EBD8" w14:textId="77777777" w:rsidR="00F51362" w:rsidRDefault="00F51362" w:rsidP="00F51362">
      <w:proofErr w:type="spellStart"/>
      <w:r>
        <w:t>ip</w:t>
      </w:r>
      <w:proofErr w:type="spellEnd"/>
      <w:r>
        <w:t xml:space="preserve"> forward-protocol </w:t>
      </w:r>
      <w:proofErr w:type="spellStart"/>
      <w:r>
        <w:t>nd</w:t>
      </w:r>
      <w:proofErr w:type="spellEnd"/>
    </w:p>
    <w:p w14:paraId="062CB31C" w14:textId="77777777" w:rsidR="00F51362" w:rsidRDefault="00F51362" w:rsidP="00F51362">
      <w:r>
        <w:t xml:space="preserve">no </w:t>
      </w:r>
      <w:proofErr w:type="spellStart"/>
      <w:r>
        <w:t>ip</w:t>
      </w:r>
      <w:proofErr w:type="spellEnd"/>
      <w:r>
        <w:t xml:space="preserve"> http server</w:t>
      </w:r>
    </w:p>
    <w:p w14:paraId="7BDFF363" w14:textId="77777777" w:rsidR="00F51362" w:rsidRDefault="00F51362" w:rsidP="00F51362">
      <w:r>
        <w:t xml:space="preserve">no </w:t>
      </w:r>
      <w:proofErr w:type="spellStart"/>
      <w:r>
        <w:t>ip</w:t>
      </w:r>
      <w:proofErr w:type="spellEnd"/>
      <w:r>
        <w:t xml:space="preserve"> http </w:t>
      </w:r>
      <w:proofErr w:type="gramStart"/>
      <w:r>
        <w:t>secure-server</w:t>
      </w:r>
      <w:proofErr w:type="gramEnd"/>
    </w:p>
    <w:p w14:paraId="59892256" w14:textId="77777777" w:rsidR="00F51362" w:rsidRDefault="00F51362" w:rsidP="00F51362">
      <w:proofErr w:type="spellStart"/>
      <w:r>
        <w:t>ip</w:t>
      </w:r>
      <w:proofErr w:type="spellEnd"/>
      <w:r>
        <w:t xml:space="preserve"> </w:t>
      </w:r>
      <w:proofErr w:type="spellStart"/>
      <w:r>
        <w:t>tftp</w:t>
      </w:r>
      <w:proofErr w:type="spellEnd"/>
      <w:r>
        <w:t xml:space="preserve"> source-interface GigabitEthernet0</w:t>
      </w:r>
    </w:p>
    <w:p w14:paraId="7CF7235E" w14:textId="77777777" w:rsidR="00F51362" w:rsidRDefault="00F51362" w:rsidP="00F51362">
      <w:r>
        <w:t>control-plane</w:t>
      </w:r>
    </w:p>
    <w:p w14:paraId="3014BD18" w14:textId="77777777" w:rsidR="00F51362" w:rsidRDefault="00F51362" w:rsidP="00F51362">
      <w:r>
        <w:t>line con 0</w:t>
      </w:r>
    </w:p>
    <w:p w14:paraId="26A70395" w14:textId="77777777" w:rsidR="00F51362" w:rsidRDefault="00F51362" w:rsidP="00F51362">
      <w:r>
        <w:t xml:space="preserve"> </w:t>
      </w:r>
      <w:proofErr w:type="spellStart"/>
      <w:r>
        <w:t>stopbits</w:t>
      </w:r>
      <w:proofErr w:type="spellEnd"/>
      <w:r>
        <w:t xml:space="preserve"> 1</w:t>
      </w:r>
    </w:p>
    <w:p w14:paraId="70413801" w14:textId="77777777" w:rsidR="00F51362" w:rsidRDefault="00F51362" w:rsidP="00F51362">
      <w:r>
        <w:t>line aux 0</w:t>
      </w:r>
    </w:p>
    <w:p w14:paraId="110E6624" w14:textId="77777777" w:rsidR="00F51362" w:rsidRDefault="00F51362" w:rsidP="00F51362">
      <w:r>
        <w:t xml:space="preserve"> </w:t>
      </w:r>
      <w:proofErr w:type="spellStart"/>
      <w:r>
        <w:t>stopbits</w:t>
      </w:r>
      <w:proofErr w:type="spellEnd"/>
      <w:r>
        <w:t xml:space="preserve"> 1</w:t>
      </w:r>
    </w:p>
    <w:p w14:paraId="70713C95" w14:textId="77777777" w:rsidR="00F51362" w:rsidRDefault="00F51362" w:rsidP="00F51362">
      <w:r>
        <w:t xml:space="preserve">line </w:t>
      </w:r>
      <w:proofErr w:type="spellStart"/>
      <w:r>
        <w:t>vty</w:t>
      </w:r>
      <w:proofErr w:type="spellEnd"/>
      <w:r>
        <w:t xml:space="preserve"> 0 4</w:t>
      </w:r>
    </w:p>
    <w:p w14:paraId="432E013C" w14:textId="77777777" w:rsidR="00F51362" w:rsidRDefault="00F51362" w:rsidP="00F51362">
      <w:r>
        <w:t xml:space="preserve"> login</w:t>
      </w:r>
    </w:p>
    <w:p w14:paraId="72158E14" w14:textId="3FF89385" w:rsidR="00353E30" w:rsidRDefault="00F51362" w:rsidP="00F51362">
      <w:r>
        <w:t>end</w:t>
      </w:r>
    </w:p>
    <w:p w14:paraId="273007FD" w14:textId="6FAB02D0" w:rsidR="00F51362" w:rsidRDefault="00F51362" w:rsidP="00F51362"/>
    <w:p w14:paraId="4F72F247" w14:textId="77777777" w:rsidR="00BC2175" w:rsidRPr="00A52ECD" w:rsidRDefault="00BC2175" w:rsidP="00BC2175">
      <w:pPr>
        <w:rPr>
          <w:b/>
          <w:bCs/>
        </w:rPr>
      </w:pPr>
      <w:r w:rsidRPr="00A52ECD">
        <w:rPr>
          <w:b/>
          <w:bCs/>
        </w:rPr>
        <w:t>R2#sh run</w:t>
      </w:r>
    </w:p>
    <w:p w14:paraId="6ADBB8E1" w14:textId="4F35FF6E" w:rsidR="00BC2175" w:rsidRDefault="00BC2175" w:rsidP="00BC2175">
      <w:r>
        <w:t>hostname R2</w:t>
      </w:r>
    </w:p>
    <w:p w14:paraId="0A507A5D" w14:textId="77777777" w:rsidR="00BC2175" w:rsidRDefault="00BC2175" w:rsidP="00BC2175">
      <w:r>
        <w:t>boot-start-marker</w:t>
      </w:r>
    </w:p>
    <w:p w14:paraId="224382CE" w14:textId="7D10310A" w:rsidR="00BC2175" w:rsidRDefault="00BC2175" w:rsidP="00BC2175">
      <w:r>
        <w:t>boot-end-marker</w:t>
      </w:r>
    </w:p>
    <w:p w14:paraId="2E0CA54E" w14:textId="1902517F" w:rsidR="00BC2175" w:rsidRDefault="00BC2175" w:rsidP="00BC2175">
      <w:proofErr w:type="spellStart"/>
      <w:r>
        <w:t>vrf</w:t>
      </w:r>
      <w:proofErr w:type="spellEnd"/>
      <w:r>
        <w:t xml:space="preserve"> definition </w:t>
      </w:r>
      <w:proofErr w:type="spellStart"/>
      <w:r>
        <w:t>Mgmt-intf</w:t>
      </w:r>
      <w:proofErr w:type="spellEnd"/>
    </w:p>
    <w:p w14:paraId="362E6718" w14:textId="77777777" w:rsidR="00BC2175" w:rsidRDefault="00BC2175" w:rsidP="00BC2175">
      <w:r>
        <w:t xml:space="preserve"> address-family ipv4</w:t>
      </w:r>
    </w:p>
    <w:p w14:paraId="071FA183" w14:textId="40E8613B" w:rsidR="00BC2175" w:rsidRDefault="00BC2175" w:rsidP="00BC2175">
      <w:r>
        <w:t xml:space="preserve"> exit-address-family</w:t>
      </w:r>
    </w:p>
    <w:p w14:paraId="6383D523" w14:textId="77777777" w:rsidR="00BC2175" w:rsidRDefault="00BC2175" w:rsidP="00BC2175">
      <w:r>
        <w:t xml:space="preserve"> address-family ipv6</w:t>
      </w:r>
    </w:p>
    <w:p w14:paraId="3B19763F" w14:textId="5BEFA471" w:rsidR="00BC2175" w:rsidRDefault="00BC2175" w:rsidP="00BC2175">
      <w:r>
        <w:t xml:space="preserve"> exit-address-family</w:t>
      </w:r>
    </w:p>
    <w:p w14:paraId="7D98A1E7" w14:textId="6BAF1353" w:rsidR="00BC2175" w:rsidRDefault="00BC2175" w:rsidP="00BC2175">
      <w:r>
        <w:lastRenderedPageBreak/>
        <w:t xml:space="preserve">no </w:t>
      </w:r>
      <w:proofErr w:type="spellStart"/>
      <w:r>
        <w:t>aaa</w:t>
      </w:r>
      <w:proofErr w:type="spellEnd"/>
      <w:r>
        <w:t xml:space="preserve"> </w:t>
      </w:r>
      <w:proofErr w:type="gramStart"/>
      <w:r>
        <w:t>new-model</w:t>
      </w:r>
      <w:proofErr w:type="gramEnd"/>
    </w:p>
    <w:p w14:paraId="6388223D" w14:textId="77777777" w:rsidR="00BC2175" w:rsidRDefault="00BC2175" w:rsidP="00BC2175">
      <w:proofErr w:type="spellStart"/>
      <w:r>
        <w:t>ip</w:t>
      </w:r>
      <w:proofErr w:type="spellEnd"/>
      <w:r>
        <w:t xml:space="preserve"> </w:t>
      </w:r>
      <w:proofErr w:type="spellStart"/>
      <w:r>
        <w:t>vrf</w:t>
      </w:r>
      <w:proofErr w:type="spellEnd"/>
      <w:r>
        <w:t xml:space="preserve"> BGP</w:t>
      </w:r>
    </w:p>
    <w:p w14:paraId="3AFFC692" w14:textId="58684109" w:rsidR="00BC2175" w:rsidRDefault="00BC2175" w:rsidP="00BC2175">
      <w:r>
        <w:t xml:space="preserve"> </w:t>
      </w:r>
      <w:proofErr w:type="spellStart"/>
      <w:r>
        <w:t>rd</w:t>
      </w:r>
      <w:proofErr w:type="spellEnd"/>
      <w:r>
        <w:t xml:space="preserve"> 10:1</w:t>
      </w:r>
    </w:p>
    <w:p w14:paraId="01719267" w14:textId="77777777" w:rsidR="00BC2175" w:rsidRDefault="00BC2175" w:rsidP="00BC2175">
      <w:proofErr w:type="spellStart"/>
      <w:r>
        <w:t>ip</w:t>
      </w:r>
      <w:proofErr w:type="spellEnd"/>
      <w:r>
        <w:t xml:space="preserve"> </w:t>
      </w:r>
      <w:proofErr w:type="spellStart"/>
      <w:r>
        <w:t>vrf</w:t>
      </w:r>
      <w:proofErr w:type="spellEnd"/>
      <w:r>
        <w:t xml:space="preserve"> EIGRP</w:t>
      </w:r>
    </w:p>
    <w:p w14:paraId="7C037531" w14:textId="77777777" w:rsidR="00BC2175" w:rsidRDefault="00BC2175" w:rsidP="00BC2175">
      <w:r>
        <w:t>subscriber templating</w:t>
      </w:r>
    </w:p>
    <w:p w14:paraId="2BB3D688" w14:textId="77777777" w:rsidR="00BC2175" w:rsidRDefault="00BC2175" w:rsidP="00BC2175">
      <w:r>
        <w:t>multilink bundle-name authenticated</w:t>
      </w:r>
    </w:p>
    <w:p w14:paraId="4D58CA0F" w14:textId="5E9C7FD3" w:rsidR="00BC2175" w:rsidRDefault="00BC2175" w:rsidP="00BC2175">
      <w:r>
        <w:t xml:space="preserve">license </w:t>
      </w:r>
      <w:proofErr w:type="spellStart"/>
      <w:r>
        <w:t>udi</w:t>
      </w:r>
      <w:proofErr w:type="spellEnd"/>
      <w:r>
        <w:t xml:space="preserve"> </w:t>
      </w:r>
      <w:proofErr w:type="spellStart"/>
      <w:r>
        <w:t>pid</w:t>
      </w:r>
      <w:proofErr w:type="spellEnd"/>
      <w:r>
        <w:t xml:space="preserve"> ISR4321/K9 </w:t>
      </w:r>
      <w:proofErr w:type="spellStart"/>
      <w:r>
        <w:t>sn</w:t>
      </w:r>
      <w:proofErr w:type="spellEnd"/>
      <w:r>
        <w:t xml:space="preserve"> FDO211216BL</w:t>
      </w:r>
    </w:p>
    <w:p w14:paraId="624C7F55" w14:textId="77777777" w:rsidR="00BC2175" w:rsidRDefault="00BC2175" w:rsidP="00BC2175">
      <w:r>
        <w:t>spanning-tree extend system-id</w:t>
      </w:r>
    </w:p>
    <w:p w14:paraId="4A145EFF" w14:textId="77777777" w:rsidR="00BC2175" w:rsidRDefault="00BC2175" w:rsidP="00BC2175">
      <w:r>
        <w:t>redundancy</w:t>
      </w:r>
    </w:p>
    <w:p w14:paraId="6549BAD0" w14:textId="526DBFD5" w:rsidR="00BC2175" w:rsidRDefault="00BC2175" w:rsidP="00BC2175">
      <w:r>
        <w:t xml:space="preserve"> mode none</w:t>
      </w:r>
    </w:p>
    <w:p w14:paraId="58909A53" w14:textId="77777777" w:rsidR="00BC2175" w:rsidRDefault="00BC2175" w:rsidP="00BC2175">
      <w:proofErr w:type="spellStart"/>
      <w:r>
        <w:t>vlan</w:t>
      </w:r>
      <w:proofErr w:type="spellEnd"/>
      <w:r>
        <w:t xml:space="preserve"> internal allocation policy ascending</w:t>
      </w:r>
    </w:p>
    <w:p w14:paraId="5E68B9DB" w14:textId="77777777" w:rsidR="00BC2175" w:rsidRDefault="00BC2175" w:rsidP="00BC2175">
      <w:r>
        <w:t>interface GigabitEthernet0/0/0</w:t>
      </w:r>
    </w:p>
    <w:p w14:paraId="72AEE650" w14:textId="77777777" w:rsidR="00BC2175" w:rsidRDefault="00BC2175" w:rsidP="00BC2175">
      <w:r>
        <w:t xml:space="preserve"> no </w:t>
      </w:r>
      <w:proofErr w:type="spellStart"/>
      <w:r>
        <w:t>ip</w:t>
      </w:r>
      <w:proofErr w:type="spellEnd"/>
      <w:r>
        <w:t xml:space="preserve"> address</w:t>
      </w:r>
    </w:p>
    <w:p w14:paraId="6EA2B865" w14:textId="12E70520" w:rsidR="00BC2175" w:rsidRDefault="00BC2175" w:rsidP="00BC2175">
      <w:r>
        <w:t xml:space="preserve"> negotiation auto</w:t>
      </w:r>
    </w:p>
    <w:p w14:paraId="7388ED7B" w14:textId="77777777" w:rsidR="00BC2175" w:rsidRDefault="00BC2175" w:rsidP="00BC2175">
      <w:r>
        <w:t>interface GigabitEthernet0/0/0.10</w:t>
      </w:r>
    </w:p>
    <w:p w14:paraId="670B6C03" w14:textId="77777777" w:rsidR="00BC2175" w:rsidRDefault="00BC2175" w:rsidP="00BC2175">
      <w:r>
        <w:t xml:space="preserve"> encapsulation dot1Q 10</w:t>
      </w:r>
    </w:p>
    <w:p w14:paraId="3C3B9152" w14:textId="77777777" w:rsidR="00BC2175" w:rsidRDefault="00BC2175" w:rsidP="00BC2175">
      <w:r>
        <w:t xml:space="preserve"> </w:t>
      </w:r>
      <w:proofErr w:type="spellStart"/>
      <w:r>
        <w:t>ip</w:t>
      </w:r>
      <w:proofErr w:type="spellEnd"/>
      <w:r>
        <w:t xml:space="preserve"> </w:t>
      </w:r>
      <w:proofErr w:type="spellStart"/>
      <w:r>
        <w:t>vrf</w:t>
      </w:r>
      <w:proofErr w:type="spellEnd"/>
      <w:r>
        <w:t xml:space="preserve"> forwarding BGP</w:t>
      </w:r>
    </w:p>
    <w:p w14:paraId="230B197F" w14:textId="2A2420A1" w:rsidR="00BC2175" w:rsidRDefault="00BC2175" w:rsidP="00BC2175">
      <w:r>
        <w:t xml:space="preserve"> </w:t>
      </w:r>
      <w:proofErr w:type="spellStart"/>
      <w:r>
        <w:t>ip</w:t>
      </w:r>
      <w:proofErr w:type="spellEnd"/>
      <w:r>
        <w:t xml:space="preserve"> address 192.168.0.5 255.255.255.252</w:t>
      </w:r>
    </w:p>
    <w:p w14:paraId="7BDDEEF5" w14:textId="77777777" w:rsidR="00BC2175" w:rsidRDefault="00BC2175" w:rsidP="00BC2175">
      <w:r>
        <w:t>interface GigabitEthernet0/0/0.20</w:t>
      </w:r>
    </w:p>
    <w:p w14:paraId="0C251455" w14:textId="77777777" w:rsidR="00BC2175" w:rsidRDefault="00BC2175" w:rsidP="00BC2175">
      <w:r>
        <w:t xml:space="preserve"> encapsulation dot1Q 20</w:t>
      </w:r>
    </w:p>
    <w:p w14:paraId="0589C6F1" w14:textId="77777777" w:rsidR="00BC2175" w:rsidRDefault="00BC2175" w:rsidP="00BC2175">
      <w:r>
        <w:t xml:space="preserve"> </w:t>
      </w:r>
      <w:proofErr w:type="spellStart"/>
      <w:r>
        <w:t>ip</w:t>
      </w:r>
      <w:proofErr w:type="spellEnd"/>
      <w:r>
        <w:t xml:space="preserve"> </w:t>
      </w:r>
      <w:proofErr w:type="spellStart"/>
      <w:r>
        <w:t>vrf</w:t>
      </w:r>
      <w:proofErr w:type="spellEnd"/>
      <w:r>
        <w:t xml:space="preserve"> forwarding EIGRP</w:t>
      </w:r>
    </w:p>
    <w:p w14:paraId="0435EC36" w14:textId="49346603" w:rsidR="00BC2175" w:rsidRDefault="00BC2175" w:rsidP="00BC2175">
      <w:r>
        <w:t xml:space="preserve"> </w:t>
      </w:r>
      <w:proofErr w:type="spellStart"/>
      <w:r>
        <w:t>ip</w:t>
      </w:r>
      <w:proofErr w:type="spellEnd"/>
      <w:r>
        <w:t xml:space="preserve"> address 192.168.0.5 255.255.255.252</w:t>
      </w:r>
    </w:p>
    <w:p w14:paraId="23B38BAA" w14:textId="77777777" w:rsidR="00BC2175" w:rsidRDefault="00BC2175" w:rsidP="00BC2175">
      <w:r>
        <w:t>interface GigabitEthernet0/0/1</w:t>
      </w:r>
    </w:p>
    <w:p w14:paraId="3A01CD81" w14:textId="77777777" w:rsidR="00BC2175" w:rsidRDefault="00BC2175" w:rsidP="00BC2175">
      <w:r>
        <w:t xml:space="preserve"> no </w:t>
      </w:r>
      <w:proofErr w:type="spellStart"/>
      <w:r>
        <w:t>ip</w:t>
      </w:r>
      <w:proofErr w:type="spellEnd"/>
      <w:r>
        <w:t xml:space="preserve"> address</w:t>
      </w:r>
    </w:p>
    <w:p w14:paraId="0C30BB71" w14:textId="4BB28716" w:rsidR="00BC2175" w:rsidRDefault="00BC2175" w:rsidP="00BC2175">
      <w:r>
        <w:t xml:space="preserve"> negotiation auto</w:t>
      </w:r>
    </w:p>
    <w:p w14:paraId="449392E0" w14:textId="77777777" w:rsidR="00BC2175" w:rsidRDefault="00BC2175" w:rsidP="00BC2175">
      <w:r>
        <w:t>interface GigabitEthernet0/0/1.10</w:t>
      </w:r>
    </w:p>
    <w:p w14:paraId="6C767762" w14:textId="77777777" w:rsidR="00BC2175" w:rsidRDefault="00BC2175" w:rsidP="00BC2175">
      <w:r>
        <w:t xml:space="preserve"> encapsulation dot1Q 10</w:t>
      </w:r>
    </w:p>
    <w:p w14:paraId="17CEECE8" w14:textId="77777777" w:rsidR="00BC2175" w:rsidRDefault="00BC2175" w:rsidP="00BC2175">
      <w:r>
        <w:t xml:space="preserve"> </w:t>
      </w:r>
      <w:proofErr w:type="spellStart"/>
      <w:r>
        <w:t>ip</w:t>
      </w:r>
      <w:proofErr w:type="spellEnd"/>
      <w:r>
        <w:t xml:space="preserve"> </w:t>
      </w:r>
      <w:proofErr w:type="spellStart"/>
      <w:r>
        <w:t>vrf</w:t>
      </w:r>
      <w:proofErr w:type="spellEnd"/>
      <w:r>
        <w:t xml:space="preserve"> forwarding BGP</w:t>
      </w:r>
    </w:p>
    <w:p w14:paraId="100D736E" w14:textId="7A201B09" w:rsidR="00BC2175" w:rsidRDefault="00BC2175" w:rsidP="00BC2175">
      <w:r>
        <w:t xml:space="preserve"> </w:t>
      </w:r>
      <w:proofErr w:type="spellStart"/>
      <w:r>
        <w:t>ip</w:t>
      </w:r>
      <w:proofErr w:type="spellEnd"/>
      <w:r>
        <w:t xml:space="preserve"> address 192.168.0.2 255.255.255.252</w:t>
      </w:r>
    </w:p>
    <w:p w14:paraId="6F11F157" w14:textId="77777777" w:rsidR="00BC2175" w:rsidRDefault="00BC2175" w:rsidP="00BC2175">
      <w:r>
        <w:t>interface GigabitEthernet0/0/1.20</w:t>
      </w:r>
    </w:p>
    <w:p w14:paraId="1E648128" w14:textId="77777777" w:rsidR="00BC2175" w:rsidRDefault="00BC2175" w:rsidP="00BC2175">
      <w:r>
        <w:t xml:space="preserve"> encapsulation dot1Q 20</w:t>
      </w:r>
    </w:p>
    <w:p w14:paraId="10BB9A66" w14:textId="77777777" w:rsidR="00BC2175" w:rsidRDefault="00BC2175" w:rsidP="00BC2175">
      <w:r>
        <w:t xml:space="preserve"> </w:t>
      </w:r>
      <w:proofErr w:type="spellStart"/>
      <w:r>
        <w:t>ip</w:t>
      </w:r>
      <w:proofErr w:type="spellEnd"/>
      <w:r>
        <w:t xml:space="preserve"> </w:t>
      </w:r>
      <w:proofErr w:type="spellStart"/>
      <w:r>
        <w:t>vrf</w:t>
      </w:r>
      <w:proofErr w:type="spellEnd"/>
      <w:r>
        <w:t xml:space="preserve"> forwarding EIGRP</w:t>
      </w:r>
    </w:p>
    <w:p w14:paraId="27F92ED4" w14:textId="4716EFCC" w:rsidR="00BC2175" w:rsidRDefault="00BC2175" w:rsidP="00BC2175">
      <w:r>
        <w:t xml:space="preserve"> </w:t>
      </w:r>
      <w:proofErr w:type="spellStart"/>
      <w:r>
        <w:t>ip</w:t>
      </w:r>
      <w:proofErr w:type="spellEnd"/>
      <w:r>
        <w:t xml:space="preserve"> address 192.168.0.2 255.255.255.252</w:t>
      </w:r>
    </w:p>
    <w:p w14:paraId="1D863576" w14:textId="77777777" w:rsidR="00BC2175" w:rsidRDefault="00BC2175" w:rsidP="00BC2175">
      <w:r>
        <w:t>interface Serial0/1/0</w:t>
      </w:r>
    </w:p>
    <w:p w14:paraId="4A188BA3" w14:textId="045FC48A" w:rsidR="00BC2175" w:rsidRDefault="00BC2175" w:rsidP="00BC2175">
      <w:r>
        <w:t xml:space="preserve"> no </w:t>
      </w:r>
      <w:proofErr w:type="spellStart"/>
      <w:r>
        <w:t>ip</w:t>
      </w:r>
      <w:proofErr w:type="spellEnd"/>
      <w:r>
        <w:t xml:space="preserve"> address</w:t>
      </w:r>
    </w:p>
    <w:p w14:paraId="2AB1B6EC" w14:textId="77777777" w:rsidR="00BC2175" w:rsidRDefault="00BC2175" w:rsidP="00BC2175">
      <w:r>
        <w:t>interface Serial0/1/1</w:t>
      </w:r>
    </w:p>
    <w:p w14:paraId="2183D5F4" w14:textId="2C002FDC" w:rsidR="00BC2175" w:rsidRDefault="00BC2175" w:rsidP="00BC2175">
      <w:r>
        <w:t xml:space="preserve"> no </w:t>
      </w:r>
      <w:proofErr w:type="spellStart"/>
      <w:r>
        <w:t>ip</w:t>
      </w:r>
      <w:proofErr w:type="spellEnd"/>
      <w:r>
        <w:t xml:space="preserve"> address</w:t>
      </w:r>
    </w:p>
    <w:p w14:paraId="59B3C0FD" w14:textId="77777777" w:rsidR="00BC2175" w:rsidRDefault="00BC2175" w:rsidP="00BC2175">
      <w:r>
        <w:t>interface GigabitEthernet0</w:t>
      </w:r>
    </w:p>
    <w:p w14:paraId="5FFF9176" w14:textId="77777777" w:rsidR="00BC2175" w:rsidRDefault="00BC2175" w:rsidP="00BC2175">
      <w:r>
        <w:t xml:space="preserve"> </w:t>
      </w:r>
      <w:proofErr w:type="spellStart"/>
      <w:r>
        <w:t>vrf</w:t>
      </w:r>
      <w:proofErr w:type="spellEnd"/>
      <w:r>
        <w:t xml:space="preserve"> forwarding </w:t>
      </w:r>
      <w:proofErr w:type="spellStart"/>
      <w:r>
        <w:t>Mgmt-intf</w:t>
      </w:r>
      <w:proofErr w:type="spellEnd"/>
    </w:p>
    <w:p w14:paraId="6A7C36C1" w14:textId="77777777" w:rsidR="00BC2175" w:rsidRDefault="00BC2175" w:rsidP="00BC2175">
      <w:r>
        <w:t xml:space="preserve"> no </w:t>
      </w:r>
      <w:proofErr w:type="spellStart"/>
      <w:r>
        <w:t>ip</w:t>
      </w:r>
      <w:proofErr w:type="spellEnd"/>
      <w:r>
        <w:t xml:space="preserve"> address</w:t>
      </w:r>
    </w:p>
    <w:p w14:paraId="47E62375" w14:textId="1006FC74" w:rsidR="00BC2175" w:rsidRDefault="00BC2175" w:rsidP="00BC2175">
      <w:r>
        <w:t xml:space="preserve"> negotiation auto</w:t>
      </w:r>
    </w:p>
    <w:p w14:paraId="62EB12F9" w14:textId="77777777" w:rsidR="00BC2175" w:rsidRDefault="00BC2175" w:rsidP="00BC2175">
      <w:r>
        <w:t>interface Vlan1</w:t>
      </w:r>
    </w:p>
    <w:p w14:paraId="5BC2D915" w14:textId="4B675B67" w:rsidR="00BC2175" w:rsidRDefault="00BC2175" w:rsidP="00BC2175">
      <w:r>
        <w:lastRenderedPageBreak/>
        <w:t xml:space="preserve"> no </w:t>
      </w:r>
      <w:proofErr w:type="spellStart"/>
      <w:r>
        <w:t>ip</w:t>
      </w:r>
      <w:proofErr w:type="spellEnd"/>
      <w:r>
        <w:t xml:space="preserve"> address</w:t>
      </w:r>
    </w:p>
    <w:p w14:paraId="1F7AD46E" w14:textId="676771E1" w:rsidR="00BC2175" w:rsidRDefault="00BC2175" w:rsidP="00BC2175">
      <w:r>
        <w:t xml:space="preserve">router </w:t>
      </w:r>
      <w:proofErr w:type="spellStart"/>
      <w:r>
        <w:t>eigrp</w:t>
      </w:r>
      <w:proofErr w:type="spellEnd"/>
      <w:r>
        <w:t xml:space="preserve"> 20</w:t>
      </w:r>
    </w:p>
    <w:p w14:paraId="463434B6" w14:textId="77777777" w:rsidR="00BC2175" w:rsidRDefault="00BC2175" w:rsidP="00BC2175">
      <w:r>
        <w:t xml:space="preserve"> address-family ipv4 </w:t>
      </w:r>
      <w:proofErr w:type="spellStart"/>
      <w:r>
        <w:t>vrf</w:t>
      </w:r>
      <w:proofErr w:type="spellEnd"/>
      <w:r>
        <w:t xml:space="preserve"> EIGRP</w:t>
      </w:r>
    </w:p>
    <w:p w14:paraId="5BD6FF29" w14:textId="77777777" w:rsidR="00BC2175" w:rsidRDefault="00BC2175" w:rsidP="00BC2175">
      <w:r>
        <w:t xml:space="preserve">  network 192.168.0.0 0.0.0.3</w:t>
      </w:r>
    </w:p>
    <w:p w14:paraId="6207A7F3" w14:textId="77777777" w:rsidR="00BC2175" w:rsidRDefault="00BC2175" w:rsidP="00BC2175">
      <w:r>
        <w:t xml:space="preserve">  network 192.168.0.4 0.0.0.3</w:t>
      </w:r>
    </w:p>
    <w:p w14:paraId="5AC3103C" w14:textId="77777777" w:rsidR="00BC2175" w:rsidRDefault="00BC2175" w:rsidP="00BC2175">
      <w:r>
        <w:t xml:space="preserve">  neighbor 192.168.0.6 GigabitEthernet0/0/0.20</w:t>
      </w:r>
    </w:p>
    <w:p w14:paraId="0852AA69" w14:textId="77777777" w:rsidR="00BC2175" w:rsidRDefault="00BC2175" w:rsidP="00BC2175">
      <w:r>
        <w:t xml:space="preserve">  neighbor 192.168.0.1 GigabitEthernet0/0/1.20</w:t>
      </w:r>
    </w:p>
    <w:p w14:paraId="66604519" w14:textId="77777777" w:rsidR="00BC2175" w:rsidRDefault="00BC2175" w:rsidP="00BC2175">
      <w:r>
        <w:t xml:space="preserve">  autonomous-system 20</w:t>
      </w:r>
    </w:p>
    <w:p w14:paraId="1647D0D0" w14:textId="77777777" w:rsidR="00BC2175" w:rsidRDefault="00BC2175" w:rsidP="00BC2175">
      <w:r>
        <w:t xml:space="preserve">  </w:t>
      </w:r>
      <w:proofErr w:type="spellStart"/>
      <w:r>
        <w:t>eigrp</w:t>
      </w:r>
      <w:proofErr w:type="spellEnd"/>
      <w:r>
        <w:t xml:space="preserve"> router-id 2.2.2.2</w:t>
      </w:r>
    </w:p>
    <w:p w14:paraId="3060E06D" w14:textId="4796D340" w:rsidR="00BC2175" w:rsidRDefault="00BC2175" w:rsidP="00BC2175">
      <w:r>
        <w:t xml:space="preserve"> exit-address-family</w:t>
      </w:r>
    </w:p>
    <w:p w14:paraId="0F8E8673" w14:textId="77777777" w:rsidR="00BC2175" w:rsidRDefault="00BC2175" w:rsidP="00BC2175">
      <w:r>
        <w:t xml:space="preserve">router </w:t>
      </w:r>
      <w:proofErr w:type="spellStart"/>
      <w:r>
        <w:t>bgp</w:t>
      </w:r>
      <w:proofErr w:type="spellEnd"/>
      <w:r>
        <w:t xml:space="preserve"> 20</w:t>
      </w:r>
    </w:p>
    <w:p w14:paraId="69C89CE0" w14:textId="77777777" w:rsidR="00BC2175" w:rsidRDefault="00BC2175" w:rsidP="00BC2175">
      <w:r>
        <w:t xml:space="preserve"> </w:t>
      </w:r>
      <w:proofErr w:type="spellStart"/>
      <w:r>
        <w:t>bgp</w:t>
      </w:r>
      <w:proofErr w:type="spellEnd"/>
      <w:r>
        <w:t xml:space="preserve"> router-id 2.2.2.2</w:t>
      </w:r>
    </w:p>
    <w:p w14:paraId="718FF074" w14:textId="5D47FB92" w:rsidR="00BC2175" w:rsidRDefault="00BC2175" w:rsidP="00BC2175">
      <w:r>
        <w:t xml:space="preserve"> </w:t>
      </w:r>
      <w:proofErr w:type="spellStart"/>
      <w:r>
        <w:t>bgp</w:t>
      </w:r>
      <w:proofErr w:type="spellEnd"/>
      <w:r>
        <w:t xml:space="preserve"> log-neighbor-changes</w:t>
      </w:r>
    </w:p>
    <w:p w14:paraId="3A0884DB" w14:textId="77777777" w:rsidR="00BC2175" w:rsidRDefault="00BC2175" w:rsidP="00BC2175">
      <w:r>
        <w:t xml:space="preserve"> address-family ipv4 </w:t>
      </w:r>
      <w:proofErr w:type="spellStart"/>
      <w:r>
        <w:t>vrf</w:t>
      </w:r>
      <w:proofErr w:type="spellEnd"/>
      <w:r>
        <w:t xml:space="preserve"> BGP</w:t>
      </w:r>
    </w:p>
    <w:p w14:paraId="73DDA2FE" w14:textId="77777777" w:rsidR="00BC2175" w:rsidRDefault="00BC2175" w:rsidP="00BC2175">
      <w:r>
        <w:t xml:space="preserve">  neighbor 192.168.0.1 remote-as 10</w:t>
      </w:r>
    </w:p>
    <w:p w14:paraId="18C2D786" w14:textId="77777777" w:rsidR="00BC2175" w:rsidRDefault="00BC2175" w:rsidP="00BC2175">
      <w:r>
        <w:t xml:space="preserve">  neighbor 192.168.0.1 activate</w:t>
      </w:r>
    </w:p>
    <w:p w14:paraId="05D2DCDE" w14:textId="77777777" w:rsidR="00BC2175" w:rsidRDefault="00BC2175" w:rsidP="00BC2175">
      <w:r>
        <w:t xml:space="preserve">  neighbor 192.168.0.6 remote-as 30</w:t>
      </w:r>
    </w:p>
    <w:p w14:paraId="056FD212" w14:textId="77777777" w:rsidR="00BC2175" w:rsidRDefault="00BC2175" w:rsidP="00BC2175">
      <w:r>
        <w:t xml:space="preserve">  neighbor 192.168.0.6 activate</w:t>
      </w:r>
    </w:p>
    <w:p w14:paraId="39B09A5A" w14:textId="5194B993" w:rsidR="00BC2175" w:rsidRDefault="00BC2175" w:rsidP="00BC2175">
      <w:r>
        <w:t xml:space="preserve"> exit-address-family</w:t>
      </w:r>
    </w:p>
    <w:p w14:paraId="471E2F5C" w14:textId="77777777" w:rsidR="00BC2175" w:rsidRDefault="00BC2175" w:rsidP="00BC2175">
      <w:proofErr w:type="spellStart"/>
      <w:r>
        <w:t>ip</w:t>
      </w:r>
      <w:proofErr w:type="spellEnd"/>
      <w:r>
        <w:t xml:space="preserve"> forward-protocol </w:t>
      </w:r>
      <w:proofErr w:type="spellStart"/>
      <w:r>
        <w:t>nd</w:t>
      </w:r>
      <w:proofErr w:type="spellEnd"/>
    </w:p>
    <w:p w14:paraId="6C0BACE4" w14:textId="77777777" w:rsidR="00BC2175" w:rsidRDefault="00BC2175" w:rsidP="00BC2175">
      <w:r>
        <w:t xml:space="preserve">no </w:t>
      </w:r>
      <w:proofErr w:type="spellStart"/>
      <w:r>
        <w:t>ip</w:t>
      </w:r>
      <w:proofErr w:type="spellEnd"/>
      <w:r>
        <w:t xml:space="preserve"> http server</w:t>
      </w:r>
    </w:p>
    <w:p w14:paraId="16F4AA2E" w14:textId="77777777" w:rsidR="00BC2175" w:rsidRDefault="00BC2175" w:rsidP="00BC2175">
      <w:r>
        <w:t xml:space="preserve">no </w:t>
      </w:r>
      <w:proofErr w:type="spellStart"/>
      <w:r>
        <w:t>ip</w:t>
      </w:r>
      <w:proofErr w:type="spellEnd"/>
      <w:r>
        <w:t xml:space="preserve"> http </w:t>
      </w:r>
      <w:proofErr w:type="gramStart"/>
      <w:r>
        <w:t>secure-server</w:t>
      </w:r>
      <w:proofErr w:type="gramEnd"/>
    </w:p>
    <w:p w14:paraId="43316A39" w14:textId="77777777" w:rsidR="00BC2175" w:rsidRDefault="00BC2175" w:rsidP="00BC2175">
      <w:proofErr w:type="spellStart"/>
      <w:r>
        <w:t>ip</w:t>
      </w:r>
      <w:proofErr w:type="spellEnd"/>
      <w:r>
        <w:t xml:space="preserve"> </w:t>
      </w:r>
      <w:proofErr w:type="spellStart"/>
      <w:r>
        <w:t>tftp</w:t>
      </w:r>
      <w:proofErr w:type="spellEnd"/>
      <w:r>
        <w:t xml:space="preserve"> source-interface GigabitEthernet0</w:t>
      </w:r>
    </w:p>
    <w:p w14:paraId="69C6C415" w14:textId="4B59DFE7" w:rsidR="00BC2175" w:rsidRDefault="00BC2175" w:rsidP="00BC2175">
      <w:r>
        <w:t>control-plane</w:t>
      </w:r>
    </w:p>
    <w:p w14:paraId="095D51AB" w14:textId="77777777" w:rsidR="00BC2175" w:rsidRDefault="00BC2175" w:rsidP="00BC2175">
      <w:r>
        <w:t>line con 0</w:t>
      </w:r>
    </w:p>
    <w:p w14:paraId="5C12C025" w14:textId="77777777" w:rsidR="00BC2175" w:rsidRDefault="00BC2175" w:rsidP="00BC2175">
      <w:r>
        <w:t xml:space="preserve"> </w:t>
      </w:r>
      <w:proofErr w:type="spellStart"/>
      <w:r>
        <w:t>stopbits</w:t>
      </w:r>
      <w:proofErr w:type="spellEnd"/>
      <w:r>
        <w:t xml:space="preserve"> 1</w:t>
      </w:r>
    </w:p>
    <w:p w14:paraId="56624007" w14:textId="77777777" w:rsidR="00BC2175" w:rsidRDefault="00BC2175" w:rsidP="00BC2175">
      <w:r>
        <w:t>line aux 0</w:t>
      </w:r>
    </w:p>
    <w:p w14:paraId="123F3EA9" w14:textId="77777777" w:rsidR="00BC2175" w:rsidRDefault="00BC2175" w:rsidP="00BC2175">
      <w:r>
        <w:t xml:space="preserve"> </w:t>
      </w:r>
      <w:proofErr w:type="spellStart"/>
      <w:r>
        <w:t>stopbits</w:t>
      </w:r>
      <w:proofErr w:type="spellEnd"/>
      <w:r>
        <w:t xml:space="preserve"> 1</w:t>
      </w:r>
    </w:p>
    <w:p w14:paraId="1F53A560" w14:textId="77777777" w:rsidR="00BC2175" w:rsidRDefault="00BC2175" w:rsidP="00BC2175">
      <w:r>
        <w:t xml:space="preserve">line </w:t>
      </w:r>
      <w:proofErr w:type="spellStart"/>
      <w:r>
        <w:t>vty</w:t>
      </w:r>
      <w:proofErr w:type="spellEnd"/>
      <w:r>
        <w:t xml:space="preserve"> 0 4</w:t>
      </w:r>
    </w:p>
    <w:p w14:paraId="7F24A642" w14:textId="43903422" w:rsidR="00BC2175" w:rsidRDefault="00BC2175" w:rsidP="00BC2175">
      <w:r>
        <w:t xml:space="preserve"> login</w:t>
      </w:r>
    </w:p>
    <w:p w14:paraId="0E97CFD0" w14:textId="2DE6EEE0" w:rsidR="00BC2175" w:rsidRDefault="00BC2175" w:rsidP="00BC2175">
      <w:r>
        <w:t>end</w:t>
      </w:r>
    </w:p>
    <w:p w14:paraId="0F66C412" w14:textId="747C9EF5" w:rsidR="00A52ECD" w:rsidRDefault="00A52ECD" w:rsidP="00BC2175"/>
    <w:p w14:paraId="2765A52E" w14:textId="77777777" w:rsidR="00A52ECD" w:rsidRPr="00A52ECD" w:rsidRDefault="00A52ECD" w:rsidP="00A52ECD">
      <w:pPr>
        <w:rPr>
          <w:b/>
          <w:bCs/>
        </w:rPr>
      </w:pPr>
      <w:r w:rsidRPr="00A52ECD">
        <w:rPr>
          <w:b/>
          <w:bCs/>
        </w:rPr>
        <w:t>R3#sh run</w:t>
      </w:r>
    </w:p>
    <w:p w14:paraId="582705EC" w14:textId="203572E6" w:rsidR="00A52ECD" w:rsidRDefault="00A52ECD" w:rsidP="00A52ECD">
      <w:r>
        <w:t>hostname R3</w:t>
      </w:r>
    </w:p>
    <w:p w14:paraId="6C1B0FEA" w14:textId="77777777" w:rsidR="00A52ECD" w:rsidRDefault="00A52ECD" w:rsidP="00A52ECD">
      <w:r>
        <w:t>boot-start-marker</w:t>
      </w:r>
    </w:p>
    <w:p w14:paraId="653E7466" w14:textId="77777777" w:rsidR="00A52ECD" w:rsidRDefault="00A52ECD" w:rsidP="00A52ECD">
      <w:r>
        <w:t>boot-end-marker</w:t>
      </w:r>
    </w:p>
    <w:p w14:paraId="2ABE75ED" w14:textId="4299152E" w:rsidR="00A52ECD" w:rsidRDefault="00A52ECD" w:rsidP="00A52ECD">
      <w:proofErr w:type="spellStart"/>
      <w:r>
        <w:t>vrf</w:t>
      </w:r>
      <w:proofErr w:type="spellEnd"/>
      <w:r>
        <w:t xml:space="preserve"> definition </w:t>
      </w:r>
      <w:proofErr w:type="spellStart"/>
      <w:r>
        <w:t>Mgmt-intf</w:t>
      </w:r>
      <w:proofErr w:type="spellEnd"/>
    </w:p>
    <w:p w14:paraId="67BEDDBC" w14:textId="77777777" w:rsidR="00A52ECD" w:rsidRDefault="00A52ECD" w:rsidP="00A52ECD">
      <w:r>
        <w:t xml:space="preserve"> address-family ipv4</w:t>
      </w:r>
    </w:p>
    <w:p w14:paraId="55F2290F" w14:textId="30C40F9E" w:rsidR="00A52ECD" w:rsidRDefault="00A52ECD" w:rsidP="00A52ECD">
      <w:r>
        <w:t xml:space="preserve"> exit-address-family</w:t>
      </w:r>
    </w:p>
    <w:p w14:paraId="461E130B" w14:textId="77777777" w:rsidR="00A52ECD" w:rsidRDefault="00A52ECD" w:rsidP="00A52ECD">
      <w:r>
        <w:t xml:space="preserve"> address-family ipv6</w:t>
      </w:r>
    </w:p>
    <w:p w14:paraId="0ACD6ABC" w14:textId="77777777" w:rsidR="00A52ECD" w:rsidRDefault="00A52ECD" w:rsidP="00A52ECD">
      <w:r>
        <w:t xml:space="preserve"> exit-address-family</w:t>
      </w:r>
    </w:p>
    <w:p w14:paraId="44D11C99" w14:textId="1E1CDFB0" w:rsidR="00A52ECD" w:rsidRDefault="00A52ECD" w:rsidP="00A52ECD">
      <w:r>
        <w:t xml:space="preserve">no </w:t>
      </w:r>
      <w:proofErr w:type="spellStart"/>
      <w:r>
        <w:t>aaa</w:t>
      </w:r>
      <w:proofErr w:type="spellEnd"/>
      <w:r>
        <w:t xml:space="preserve"> </w:t>
      </w:r>
      <w:proofErr w:type="gramStart"/>
      <w:r>
        <w:t>new-model</w:t>
      </w:r>
      <w:proofErr w:type="gramEnd"/>
    </w:p>
    <w:p w14:paraId="2542E855" w14:textId="77777777" w:rsidR="00A52ECD" w:rsidRDefault="00A52ECD" w:rsidP="00A52ECD">
      <w:proofErr w:type="spellStart"/>
      <w:r>
        <w:lastRenderedPageBreak/>
        <w:t>ip</w:t>
      </w:r>
      <w:proofErr w:type="spellEnd"/>
      <w:r>
        <w:t xml:space="preserve"> </w:t>
      </w:r>
      <w:proofErr w:type="spellStart"/>
      <w:r>
        <w:t>vrf</w:t>
      </w:r>
      <w:proofErr w:type="spellEnd"/>
      <w:r>
        <w:t xml:space="preserve"> BGP</w:t>
      </w:r>
    </w:p>
    <w:p w14:paraId="7DFB30D9" w14:textId="1CB66370" w:rsidR="00A52ECD" w:rsidRDefault="00A52ECD" w:rsidP="00A52ECD">
      <w:r>
        <w:t xml:space="preserve"> </w:t>
      </w:r>
      <w:proofErr w:type="spellStart"/>
      <w:r>
        <w:t>rd</w:t>
      </w:r>
      <w:proofErr w:type="spellEnd"/>
      <w:r>
        <w:t xml:space="preserve"> 10:1</w:t>
      </w:r>
    </w:p>
    <w:p w14:paraId="288DFEB4" w14:textId="77777777" w:rsidR="00A52ECD" w:rsidRDefault="00A52ECD" w:rsidP="00A52ECD">
      <w:proofErr w:type="spellStart"/>
      <w:r>
        <w:t>ip</w:t>
      </w:r>
      <w:proofErr w:type="spellEnd"/>
      <w:r>
        <w:t xml:space="preserve"> </w:t>
      </w:r>
      <w:proofErr w:type="spellStart"/>
      <w:r>
        <w:t>vrf</w:t>
      </w:r>
      <w:proofErr w:type="spellEnd"/>
      <w:r>
        <w:t xml:space="preserve"> EIGRP</w:t>
      </w:r>
    </w:p>
    <w:p w14:paraId="6A70FB42" w14:textId="77777777" w:rsidR="00A52ECD" w:rsidRDefault="00A52ECD" w:rsidP="00A52ECD">
      <w:r>
        <w:t xml:space="preserve"> </w:t>
      </w:r>
      <w:proofErr w:type="spellStart"/>
      <w:r>
        <w:t>rd</w:t>
      </w:r>
      <w:proofErr w:type="spellEnd"/>
      <w:r>
        <w:t xml:space="preserve"> 20:1</w:t>
      </w:r>
    </w:p>
    <w:p w14:paraId="0B63F1D7" w14:textId="77777777" w:rsidR="00A52ECD" w:rsidRDefault="00A52ECD" w:rsidP="00A52ECD">
      <w:r>
        <w:t xml:space="preserve"> route-target export 20:1</w:t>
      </w:r>
    </w:p>
    <w:p w14:paraId="144176F0" w14:textId="77777777" w:rsidR="00A52ECD" w:rsidRDefault="00A52ECD" w:rsidP="00A52ECD">
      <w:r>
        <w:t xml:space="preserve"> route-target import 20:1</w:t>
      </w:r>
    </w:p>
    <w:p w14:paraId="19E54AA1" w14:textId="77777777" w:rsidR="00A52ECD" w:rsidRDefault="00A52ECD" w:rsidP="00A52ECD">
      <w:r>
        <w:t>subscriber templating</w:t>
      </w:r>
    </w:p>
    <w:p w14:paraId="0C6CCFD1" w14:textId="77777777" w:rsidR="00A52ECD" w:rsidRDefault="00A52ECD" w:rsidP="00A52ECD">
      <w:proofErr w:type="spellStart"/>
      <w:r>
        <w:t>vtp</w:t>
      </w:r>
      <w:proofErr w:type="spellEnd"/>
      <w:r>
        <w:t xml:space="preserve"> domain cisco</w:t>
      </w:r>
    </w:p>
    <w:p w14:paraId="456D49C9" w14:textId="77777777" w:rsidR="00A52ECD" w:rsidRDefault="00A52ECD" w:rsidP="00A52ECD">
      <w:proofErr w:type="spellStart"/>
      <w:r>
        <w:t>vtp</w:t>
      </w:r>
      <w:proofErr w:type="spellEnd"/>
      <w:r>
        <w:t xml:space="preserve"> mode transparent</w:t>
      </w:r>
    </w:p>
    <w:p w14:paraId="0CB47B17" w14:textId="77777777" w:rsidR="00A52ECD" w:rsidRDefault="00A52ECD" w:rsidP="00A52ECD">
      <w:r>
        <w:t>multilink bundle-name authenticated</w:t>
      </w:r>
    </w:p>
    <w:p w14:paraId="37734973" w14:textId="68C032C9" w:rsidR="00A52ECD" w:rsidRDefault="00A52ECD" w:rsidP="00A52ECD">
      <w:r>
        <w:t xml:space="preserve">license </w:t>
      </w:r>
      <w:proofErr w:type="spellStart"/>
      <w:r>
        <w:t>udi</w:t>
      </w:r>
      <w:proofErr w:type="spellEnd"/>
      <w:r>
        <w:t xml:space="preserve"> </w:t>
      </w:r>
      <w:proofErr w:type="spellStart"/>
      <w:r>
        <w:t>pid</w:t>
      </w:r>
      <w:proofErr w:type="spellEnd"/>
      <w:r>
        <w:t xml:space="preserve"> ISR4321/K9 </w:t>
      </w:r>
      <w:proofErr w:type="spellStart"/>
      <w:r>
        <w:t>sn</w:t>
      </w:r>
      <w:proofErr w:type="spellEnd"/>
      <w:r>
        <w:t xml:space="preserve"> FDO214420G7</w:t>
      </w:r>
    </w:p>
    <w:p w14:paraId="5CD5948C" w14:textId="77777777" w:rsidR="00A52ECD" w:rsidRDefault="00A52ECD" w:rsidP="00A52ECD">
      <w:r>
        <w:t>spanning-tree extend system-id</w:t>
      </w:r>
    </w:p>
    <w:p w14:paraId="54395043" w14:textId="77777777" w:rsidR="00A52ECD" w:rsidRDefault="00A52ECD" w:rsidP="00A52ECD">
      <w:r>
        <w:t>redundancy</w:t>
      </w:r>
    </w:p>
    <w:p w14:paraId="35C8F6E1" w14:textId="77777777" w:rsidR="00A52ECD" w:rsidRDefault="00A52ECD" w:rsidP="00A52ECD">
      <w:r>
        <w:t xml:space="preserve"> mode none</w:t>
      </w:r>
    </w:p>
    <w:p w14:paraId="428337E0" w14:textId="77777777" w:rsidR="00A52ECD" w:rsidRDefault="00A52ECD" w:rsidP="00A52ECD">
      <w:proofErr w:type="spellStart"/>
      <w:r>
        <w:t>vlan</w:t>
      </w:r>
      <w:proofErr w:type="spellEnd"/>
      <w:r>
        <w:t xml:space="preserve"> internal allocation policy ascending</w:t>
      </w:r>
    </w:p>
    <w:p w14:paraId="2D5DD968" w14:textId="77777777" w:rsidR="00A52ECD" w:rsidRDefault="00A52ECD" w:rsidP="00A52ECD">
      <w:r>
        <w:t>interface GigabitEthernet0/0/0</w:t>
      </w:r>
    </w:p>
    <w:p w14:paraId="046A23E1" w14:textId="77777777" w:rsidR="00A52ECD" w:rsidRDefault="00A52ECD" w:rsidP="00A52ECD">
      <w:r>
        <w:t xml:space="preserve"> no </w:t>
      </w:r>
      <w:proofErr w:type="spellStart"/>
      <w:r>
        <w:t>ip</w:t>
      </w:r>
      <w:proofErr w:type="spellEnd"/>
      <w:r>
        <w:t xml:space="preserve"> address</w:t>
      </w:r>
    </w:p>
    <w:p w14:paraId="515C0E7E" w14:textId="4D625879" w:rsidR="00A52ECD" w:rsidRDefault="00A52ECD" w:rsidP="00A52ECD">
      <w:r>
        <w:t xml:space="preserve"> negotiation auto</w:t>
      </w:r>
    </w:p>
    <w:p w14:paraId="53A4E219" w14:textId="77777777" w:rsidR="00A52ECD" w:rsidRDefault="00A52ECD" w:rsidP="00A52ECD">
      <w:r>
        <w:t>interface GigabitEthernet0/0/0.10</w:t>
      </w:r>
    </w:p>
    <w:p w14:paraId="7782A941" w14:textId="77777777" w:rsidR="00A52ECD" w:rsidRDefault="00A52ECD" w:rsidP="00A52ECD">
      <w:r>
        <w:t xml:space="preserve"> encapsulation dot1Q 10</w:t>
      </w:r>
    </w:p>
    <w:p w14:paraId="6AA40A16" w14:textId="77777777" w:rsidR="00A52ECD" w:rsidRDefault="00A52ECD" w:rsidP="00A52ECD">
      <w:r>
        <w:t xml:space="preserve"> </w:t>
      </w:r>
      <w:proofErr w:type="spellStart"/>
      <w:r>
        <w:t>ip</w:t>
      </w:r>
      <w:proofErr w:type="spellEnd"/>
      <w:r>
        <w:t xml:space="preserve"> </w:t>
      </w:r>
      <w:proofErr w:type="spellStart"/>
      <w:r>
        <w:t>vrf</w:t>
      </w:r>
      <w:proofErr w:type="spellEnd"/>
      <w:r>
        <w:t xml:space="preserve"> forwarding BGP</w:t>
      </w:r>
    </w:p>
    <w:p w14:paraId="26958FED" w14:textId="126DBB57" w:rsidR="00A52ECD" w:rsidRDefault="00A52ECD" w:rsidP="00A52ECD">
      <w:r>
        <w:t xml:space="preserve"> </w:t>
      </w:r>
      <w:proofErr w:type="spellStart"/>
      <w:r>
        <w:t>ip</w:t>
      </w:r>
      <w:proofErr w:type="spellEnd"/>
      <w:r>
        <w:t xml:space="preserve"> address 192.168.0.9 255.255.255.252</w:t>
      </w:r>
    </w:p>
    <w:p w14:paraId="52BF38A9" w14:textId="77777777" w:rsidR="00A52ECD" w:rsidRDefault="00A52ECD" w:rsidP="00A52ECD">
      <w:r>
        <w:t>interface GigabitEthernet0/0/0.20</w:t>
      </w:r>
    </w:p>
    <w:p w14:paraId="0CED82C4" w14:textId="77777777" w:rsidR="00A52ECD" w:rsidRDefault="00A52ECD" w:rsidP="00A52ECD">
      <w:r>
        <w:t xml:space="preserve"> encapsulation dot1Q 20</w:t>
      </w:r>
    </w:p>
    <w:p w14:paraId="0EBE44BD" w14:textId="77777777" w:rsidR="00A52ECD" w:rsidRDefault="00A52ECD" w:rsidP="00A52ECD">
      <w:r>
        <w:t xml:space="preserve"> </w:t>
      </w:r>
      <w:proofErr w:type="spellStart"/>
      <w:r>
        <w:t>ip</w:t>
      </w:r>
      <w:proofErr w:type="spellEnd"/>
      <w:r>
        <w:t xml:space="preserve"> </w:t>
      </w:r>
      <w:proofErr w:type="spellStart"/>
      <w:r>
        <w:t>vrf</w:t>
      </w:r>
      <w:proofErr w:type="spellEnd"/>
      <w:r>
        <w:t xml:space="preserve"> forwarding EIGRP</w:t>
      </w:r>
    </w:p>
    <w:p w14:paraId="5A855F14" w14:textId="442D44A1" w:rsidR="00A52ECD" w:rsidRDefault="00A52ECD" w:rsidP="00A52ECD">
      <w:r>
        <w:t xml:space="preserve"> </w:t>
      </w:r>
      <w:proofErr w:type="spellStart"/>
      <w:r>
        <w:t>ip</w:t>
      </w:r>
      <w:proofErr w:type="spellEnd"/>
      <w:r>
        <w:t xml:space="preserve"> address 192.168.0.9 255.255.255.252</w:t>
      </w:r>
    </w:p>
    <w:p w14:paraId="499D7581" w14:textId="77777777" w:rsidR="00A52ECD" w:rsidRDefault="00A52ECD" w:rsidP="00A52ECD">
      <w:r>
        <w:t>interface GigabitEthernet0/0/1</w:t>
      </w:r>
    </w:p>
    <w:p w14:paraId="38B1BDA4" w14:textId="77777777" w:rsidR="00A52ECD" w:rsidRDefault="00A52ECD" w:rsidP="00A52ECD">
      <w:r>
        <w:t xml:space="preserve"> no </w:t>
      </w:r>
      <w:proofErr w:type="spellStart"/>
      <w:r>
        <w:t>ip</w:t>
      </w:r>
      <w:proofErr w:type="spellEnd"/>
      <w:r>
        <w:t xml:space="preserve"> address</w:t>
      </w:r>
    </w:p>
    <w:p w14:paraId="428454DE" w14:textId="259604D7" w:rsidR="00A52ECD" w:rsidRDefault="00A52ECD" w:rsidP="00A52ECD">
      <w:r>
        <w:t xml:space="preserve"> negotiation auto</w:t>
      </w:r>
    </w:p>
    <w:p w14:paraId="69B88FD4" w14:textId="77777777" w:rsidR="00A52ECD" w:rsidRDefault="00A52ECD" w:rsidP="00A52ECD">
      <w:r>
        <w:t>interface GigabitEthernet0/0/1.10</w:t>
      </w:r>
    </w:p>
    <w:p w14:paraId="6872A748" w14:textId="77777777" w:rsidR="00A52ECD" w:rsidRDefault="00A52ECD" w:rsidP="00A52ECD">
      <w:r>
        <w:t xml:space="preserve"> encapsulation dot1Q 10</w:t>
      </w:r>
    </w:p>
    <w:p w14:paraId="11886B3F" w14:textId="77777777" w:rsidR="00A52ECD" w:rsidRDefault="00A52ECD" w:rsidP="00A52ECD">
      <w:r>
        <w:t xml:space="preserve"> </w:t>
      </w:r>
      <w:proofErr w:type="spellStart"/>
      <w:r>
        <w:t>ip</w:t>
      </w:r>
      <w:proofErr w:type="spellEnd"/>
      <w:r>
        <w:t xml:space="preserve"> </w:t>
      </w:r>
      <w:proofErr w:type="spellStart"/>
      <w:r>
        <w:t>vrf</w:t>
      </w:r>
      <w:proofErr w:type="spellEnd"/>
      <w:r>
        <w:t xml:space="preserve"> forwarding BGP</w:t>
      </w:r>
    </w:p>
    <w:p w14:paraId="0D1FC6DF" w14:textId="6A71AAFB" w:rsidR="00A52ECD" w:rsidRDefault="00A52ECD" w:rsidP="00A52ECD">
      <w:r>
        <w:t xml:space="preserve"> </w:t>
      </w:r>
      <w:proofErr w:type="spellStart"/>
      <w:r>
        <w:t>ip</w:t>
      </w:r>
      <w:proofErr w:type="spellEnd"/>
      <w:r>
        <w:t xml:space="preserve"> address 192.168.0.6 255.255.255.252</w:t>
      </w:r>
    </w:p>
    <w:p w14:paraId="171D1B07" w14:textId="77777777" w:rsidR="00A52ECD" w:rsidRDefault="00A52ECD" w:rsidP="00A52ECD">
      <w:r>
        <w:t>interface GigabitEthernet0/0/1.20</w:t>
      </w:r>
    </w:p>
    <w:p w14:paraId="52A28FFE" w14:textId="77777777" w:rsidR="00A52ECD" w:rsidRDefault="00A52ECD" w:rsidP="00A52ECD">
      <w:r>
        <w:t xml:space="preserve"> encapsulation dot1Q 20</w:t>
      </w:r>
    </w:p>
    <w:p w14:paraId="417AE2CF" w14:textId="77777777" w:rsidR="00A52ECD" w:rsidRDefault="00A52ECD" w:rsidP="00A52ECD">
      <w:r>
        <w:t xml:space="preserve"> </w:t>
      </w:r>
      <w:proofErr w:type="spellStart"/>
      <w:r>
        <w:t>ip</w:t>
      </w:r>
      <w:proofErr w:type="spellEnd"/>
      <w:r>
        <w:t xml:space="preserve"> </w:t>
      </w:r>
      <w:proofErr w:type="spellStart"/>
      <w:r>
        <w:t>vrf</w:t>
      </w:r>
      <w:proofErr w:type="spellEnd"/>
      <w:r>
        <w:t xml:space="preserve"> forwarding EIGRP</w:t>
      </w:r>
    </w:p>
    <w:p w14:paraId="3B150156" w14:textId="517C426F" w:rsidR="00A52ECD" w:rsidRDefault="00A52ECD" w:rsidP="00A52ECD">
      <w:r>
        <w:t xml:space="preserve"> </w:t>
      </w:r>
      <w:proofErr w:type="spellStart"/>
      <w:r>
        <w:t>ip</w:t>
      </w:r>
      <w:proofErr w:type="spellEnd"/>
      <w:r>
        <w:t xml:space="preserve"> address 192.168.0.6 255.255.255.252</w:t>
      </w:r>
    </w:p>
    <w:p w14:paraId="2FE10494" w14:textId="77777777" w:rsidR="00A52ECD" w:rsidRDefault="00A52ECD" w:rsidP="00A52ECD">
      <w:r>
        <w:t>interface Serial0/1/0</w:t>
      </w:r>
    </w:p>
    <w:p w14:paraId="66796E6A" w14:textId="77777777" w:rsidR="00A52ECD" w:rsidRDefault="00A52ECD" w:rsidP="00A52ECD">
      <w:r>
        <w:t xml:space="preserve"> no </w:t>
      </w:r>
      <w:proofErr w:type="spellStart"/>
      <w:r>
        <w:t>ip</w:t>
      </w:r>
      <w:proofErr w:type="spellEnd"/>
      <w:r>
        <w:t xml:space="preserve"> address</w:t>
      </w:r>
    </w:p>
    <w:p w14:paraId="6AB43BD0" w14:textId="4910CB39" w:rsidR="00A52ECD" w:rsidRDefault="00A52ECD" w:rsidP="00A52ECD">
      <w:r>
        <w:t xml:space="preserve"> shutdown</w:t>
      </w:r>
    </w:p>
    <w:p w14:paraId="1F6799F1" w14:textId="77777777" w:rsidR="00A52ECD" w:rsidRDefault="00A52ECD" w:rsidP="00A52ECD">
      <w:r>
        <w:t>interface Serial0/1/1</w:t>
      </w:r>
    </w:p>
    <w:p w14:paraId="6489844C" w14:textId="77777777" w:rsidR="00A52ECD" w:rsidRDefault="00A52ECD" w:rsidP="00A52ECD">
      <w:r>
        <w:t xml:space="preserve"> no </w:t>
      </w:r>
      <w:proofErr w:type="spellStart"/>
      <w:r>
        <w:t>ip</w:t>
      </w:r>
      <w:proofErr w:type="spellEnd"/>
      <w:r>
        <w:t xml:space="preserve"> address</w:t>
      </w:r>
    </w:p>
    <w:p w14:paraId="7F60EF32" w14:textId="5ACFE0DF" w:rsidR="00A52ECD" w:rsidRDefault="00A52ECD" w:rsidP="00A52ECD">
      <w:r>
        <w:lastRenderedPageBreak/>
        <w:t xml:space="preserve"> shutdown</w:t>
      </w:r>
    </w:p>
    <w:p w14:paraId="44C543A8" w14:textId="77777777" w:rsidR="00A52ECD" w:rsidRDefault="00A52ECD" w:rsidP="00A52ECD">
      <w:r>
        <w:t>interface GigabitEthernet0</w:t>
      </w:r>
    </w:p>
    <w:p w14:paraId="5EC14C7C" w14:textId="77777777" w:rsidR="00A52ECD" w:rsidRDefault="00A52ECD" w:rsidP="00A52ECD">
      <w:r>
        <w:t xml:space="preserve"> </w:t>
      </w:r>
      <w:proofErr w:type="spellStart"/>
      <w:r>
        <w:t>vrf</w:t>
      </w:r>
      <w:proofErr w:type="spellEnd"/>
      <w:r>
        <w:t xml:space="preserve"> forwarding </w:t>
      </w:r>
      <w:proofErr w:type="spellStart"/>
      <w:r>
        <w:t>Mgmt-intf</w:t>
      </w:r>
      <w:proofErr w:type="spellEnd"/>
    </w:p>
    <w:p w14:paraId="38A023B0" w14:textId="77777777" w:rsidR="00A52ECD" w:rsidRDefault="00A52ECD" w:rsidP="00A52ECD">
      <w:r>
        <w:t xml:space="preserve"> no </w:t>
      </w:r>
      <w:proofErr w:type="spellStart"/>
      <w:r>
        <w:t>ip</w:t>
      </w:r>
      <w:proofErr w:type="spellEnd"/>
      <w:r>
        <w:t xml:space="preserve"> address</w:t>
      </w:r>
    </w:p>
    <w:p w14:paraId="7285ED54" w14:textId="77777777" w:rsidR="00A52ECD" w:rsidRDefault="00A52ECD" w:rsidP="00A52ECD">
      <w:r>
        <w:t xml:space="preserve"> shutdown</w:t>
      </w:r>
    </w:p>
    <w:p w14:paraId="5A937D26" w14:textId="3FD043AD" w:rsidR="00A52ECD" w:rsidRDefault="00A52ECD" w:rsidP="00A52ECD">
      <w:r>
        <w:t xml:space="preserve"> negotiation auto</w:t>
      </w:r>
    </w:p>
    <w:p w14:paraId="6734FE28" w14:textId="77777777" w:rsidR="00A52ECD" w:rsidRDefault="00A52ECD" w:rsidP="00A52ECD">
      <w:r>
        <w:t>interface Vlan1</w:t>
      </w:r>
    </w:p>
    <w:p w14:paraId="77073F30" w14:textId="77777777" w:rsidR="00A52ECD" w:rsidRDefault="00A52ECD" w:rsidP="00A52ECD">
      <w:r>
        <w:t xml:space="preserve"> no </w:t>
      </w:r>
      <w:proofErr w:type="spellStart"/>
      <w:r>
        <w:t>ip</w:t>
      </w:r>
      <w:proofErr w:type="spellEnd"/>
      <w:r>
        <w:t xml:space="preserve"> address</w:t>
      </w:r>
    </w:p>
    <w:p w14:paraId="6C0FFB89" w14:textId="77777777" w:rsidR="00A52ECD" w:rsidRDefault="00A52ECD" w:rsidP="00A52ECD">
      <w:r>
        <w:t xml:space="preserve"> shutdown</w:t>
      </w:r>
    </w:p>
    <w:p w14:paraId="5A0FB9DD" w14:textId="06166A51" w:rsidR="00A52ECD" w:rsidRDefault="00A52ECD" w:rsidP="00A52ECD">
      <w:r>
        <w:t xml:space="preserve">router </w:t>
      </w:r>
      <w:proofErr w:type="spellStart"/>
      <w:r>
        <w:t>eigrp</w:t>
      </w:r>
      <w:proofErr w:type="spellEnd"/>
      <w:r>
        <w:t xml:space="preserve"> 20</w:t>
      </w:r>
    </w:p>
    <w:p w14:paraId="285A4361" w14:textId="77777777" w:rsidR="00A52ECD" w:rsidRDefault="00A52ECD" w:rsidP="00A52ECD">
      <w:r>
        <w:t xml:space="preserve"> address-family ipv4 </w:t>
      </w:r>
      <w:proofErr w:type="spellStart"/>
      <w:r>
        <w:t>vrf</w:t>
      </w:r>
      <w:proofErr w:type="spellEnd"/>
      <w:r>
        <w:t xml:space="preserve"> EIGRP</w:t>
      </w:r>
    </w:p>
    <w:p w14:paraId="29D7AFE4" w14:textId="77777777" w:rsidR="00A52ECD" w:rsidRDefault="00A52ECD" w:rsidP="00A52ECD">
      <w:r>
        <w:t xml:space="preserve">  network 192.168.0.4 0.0.0.3</w:t>
      </w:r>
    </w:p>
    <w:p w14:paraId="52837486" w14:textId="77777777" w:rsidR="00A52ECD" w:rsidRDefault="00A52ECD" w:rsidP="00A52ECD">
      <w:r>
        <w:t xml:space="preserve">  network 192.168.0.8 0.0.0.3</w:t>
      </w:r>
    </w:p>
    <w:p w14:paraId="181A2973" w14:textId="77777777" w:rsidR="00A52ECD" w:rsidRDefault="00A52ECD" w:rsidP="00A52ECD">
      <w:r>
        <w:t xml:space="preserve">  neighbor 192.168.0.10 GigabitEthernet0/0/0.20</w:t>
      </w:r>
    </w:p>
    <w:p w14:paraId="3EB4E26A" w14:textId="77777777" w:rsidR="00A52ECD" w:rsidRDefault="00A52ECD" w:rsidP="00A52ECD">
      <w:r>
        <w:t xml:space="preserve">  neighbor 192.168.0.5 GigabitEthernet0/0/1.20</w:t>
      </w:r>
    </w:p>
    <w:p w14:paraId="3C5EDAD8" w14:textId="77777777" w:rsidR="00A52ECD" w:rsidRDefault="00A52ECD" w:rsidP="00A52ECD">
      <w:r>
        <w:t xml:space="preserve">  autonomous-system 20</w:t>
      </w:r>
    </w:p>
    <w:p w14:paraId="1DFE5E3F" w14:textId="77777777" w:rsidR="00A52ECD" w:rsidRDefault="00A52ECD" w:rsidP="00A52ECD">
      <w:r>
        <w:t xml:space="preserve">  </w:t>
      </w:r>
      <w:proofErr w:type="spellStart"/>
      <w:r>
        <w:t>eigrp</w:t>
      </w:r>
      <w:proofErr w:type="spellEnd"/>
      <w:r>
        <w:t xml:space="preserve"> router-id 3.3.3.3</w:t>
      </w:r>
    </w:p>
    <w:p w14:paraId="38BABF81" w14:textId="0BFCD14B" w:rsidR="00A52ECD" w:rsidRDefault="00A52ECD" w:rsidP="00A52ECD">
      <w:r>
        <w:t xml:space="preserve"> exit-address-family</w:t>
      </w:r>
    </w:p>
    <w:p w14:paraId="6F51967F" w14:textId="77777777" w:rsidR="00A52ECD" w:rsidRDefault="00A52ECD" w:rsidP="00A52ECD">
      <w:r>
        <w:t xml:space="preserve">router </w:t>
      </w:r>
      <w:proofErr w:type="spellStart"/>
      <w:r>
        <w:t>bgp</w:t>
      </w:r>
      <w:proofErr w:type="spellEnd"/>
      <w:r>
        <w:t xml:space="preserve"> 30</w:t>
      </w:r>
    </w:p>
    <w:p w14:paraId="28076FCA" w14:textId="77777777" w:rsidR="00A52ECD" w:rsidRDefault="00A52ECD" w:rsidP="00A52ECD">
      <w:r>
        <w:t xml:space="preserve"> </w:t>
      </w:r>
      <w:proofErr w:type="spellStart"/>
      <w:r>
        <w:t>bgp</w:t>
      </w:r>
      <w:proofErr w:type="spellEnd"/>
      <w:r>
        <w:t xml:space="preserve"> router-id 3.3.3.3</w:t>
      </w:r>
    </w:p>
    <w:p w14:paraId="170F80D6" w14:textId="69EBBBB0" w:rsidR="00A52ECD" w:rsidRDefault="00A52ECD" w:rsidP="00A52ECD">
      <w:r>
        <w:t xml:space="preserve"> </w:t>
      </w:r>
      <w:proofErr w:type="spellStart"/>
      <w:r>
        <w:t>bgp</w:t>
      </w:r>
      <w:proofErr w:type="spellEnd"/>
      <w:r>
        <w:t xml:space="preserve"> log-neighbor-changes</w:t>
      </w:r>
    </w:p>
    <w:p w14:paraId="48CE5A0C" w14:textId="77777777" w:rsidR="00A52ECD" w:rsidRDefault="00A52ECD" w:rsidP="00A52ECD">
      <w:r>
        <w:t xml:space="preserve"> address-family ipv4 </w:t>
      </w:r>
      <w:proofErr w:type="spellStart"/>
      <w:r>
        <w:t>vrf</w:t>
      </w:r>
      <w:proofErr w:type="spellEnd"/>
      <w:r>
        <w:t xml:space="preserve"> BGP</w:t>
      </w:r>
    </w:p>
    <w:p w14:paraId="2F616310" w14:textId="77777777" w:rsidR="00A52ECD" w:rsidRDefault="00A52ECD" w:rsidP="00A52ECD">
      <w:r>
        <w:t xml:space="preserve">  neighbor 192.168.0.5 remote-as 20</w:t>
      </w:r>
    </w:p>
    <w:p w14:paraId="46223B72" w14:textId="77777777" w:rsidR="00A52ECD" w:rsidRDefault="00A52ECD" w:rsidP="00A52ECD">
      <w:r>
        <w:t xml:space="preserve">  neighbor 192.168.0.5 activate</w:t>
      </w:r>
    </w:p>
    <w:p w14:paraId="2A4F6E11" w14:textId="77777777" w:rsidR="00A52ECD" w:rsidRDefault="00A52ECD" w:rsidP="00A52ECD">
      <w:r>
        <w:t xml:space="preserve">  neighbor 192.168.0.10 remote-as 40</w:t>
      </w:r>
    </w:p>
    <w:p w14:paraId="443E39FF" w14:textId="77777777" w:rsidR="00A52ECD" w:rsidRDefault="00A52ECD" w:rsidP="00A52ECD">
      <w:r>
        <w:t xml:space="preserve">  neighbor 192.168.0.10 activate</w:t>
      </w:r>
    </w:p>
    <w:p w14:paraId="1ED5F5A8" w14:textId="03A064FC" w:rsidR="00A52ECD" w:rsidRDefault="00A52ECD" w:rsidP="00A52ECD">
      <w:r>
        <w:t xml:space="preserve"> exit-address-family</w:t>
      </w:r>
    </w:p>
    <w:p w14:paraId="113DEBA0" w14:textId="77777777" w:rsidR="00A52ECD" w:rsidRDefault="00A52ECD" w:rsidP="00A52ECD">
      <w:proofErr w:type="spellStart"/>
      <w:r>
        <w:t>ip</w:t>
      </w:r>
      <w:proofErr w:type="spellEnd"/>
      <w:r>
        <w:t xml:space="preserve"> forward-protocol </w:t>
      </w:r>
      <w:proofErr w:type="spellStart"/>
      <w:r>
        <w:t>nd</w:t>
      </w:r>
      <w:proofErr w:type="spellEnd"/>
    </w:p>
    <w:p w14:paraId="0F851871" w14:textId="77777777" w:rsidR="00A52ECD" w:rsidRDefault="00A52ECD" w:rsidP="00A52ECD">
      <w:r>
        <w:t xml:space="preserve">no </w:t>
      </w:r>
      <w:proofErr w:type="spellStart"/>
      <w:r>
        <w:t>ip</w:t>
      </w:r>
      <w:proofErr w:type="spellEnd"/>
      <w:r>
        <w:t xml:space="preserve"> http server</w:t>
      </w:r>
    </w:p>
    <w:p w14:paraId="00076D30" w14:textId="77777777" w:rsidR="00A52ECD" w:rsidRDefault="00A52ECD" w:rsidP="00A52ECD">
      <w:r>
        <w:t xml:space="preserve">no </w:t>
      </w:r>
      <w:proofErr w:type="spellStart"/>
      <w:r>
        <w:t>ip</w:t>
      </w:r>
      <w:proofErr w:type="spellEnd"/>
      <w:r>
        <w:t xml:space="preserve"> http </w:t>
      </w:r>
      <w:proofErr w:type="gramStart"/>
      <w:r>
        <w:t>secure-server</w:t>
      </w:r>
      <w:proofErr w:type="gramEnd"/>
    </w:p>
    <w:p w14:paraId="37F47E83" w14:textId="77777777" w:rsidR="00A52ECD" w:rsidRDefault="00A52ECD" w:rsidP="00A52ECD">
      <w:proofErr w:type="spellStart"/>
      <w:r>
        <w:t>ip</w:t>
      </w:r>
      <w:proofErr w:type="spellEnd"/>
      <w:r>
        <w:t xml:space="preserve"> </w:t>
      </w:r>
      <w:proofErr w:type="spellStart"/>
      <w:r>
        <w:t>tftp</w:t>
      </w:r>
      <w:proofErr w:type="spellEnd"/>
      <w:r>
        <w:t xml:space="preserve"> source-interface GigabitEthernet0</w:t>
      </w:r>
    </w:p>
    <w:p w14:paraId="3A92927E" w14:textId="77777777" w:rsidR="00A52ECD" w:rsidRDefault="00A52ECD" w:rsidP="00A52ECD">
      <w:r>
        <w:t>control-plane</w:t>
      </w:r>
    </w:p>
    <w:p w14:paraId="19D413BF" w14:textId="77777777" w:rsidR="00A52ECD" w:rsidRDefault="00A52ECD" w:rsidP="00A52ECD">
      <w:r>
        <w:t>line con 0</w:t>
      </w:r>
    </w:p>
    <w:p w14:paraId="78063510" w14:textId="77777777" w:rsidR="00A52ECD" w:rsidRDefault="00A52ECD" w:rsidP="00A52ECD">
      <w:r>
        <w:t xml:space="preserve"> </w:t>
      </w:r>
      <w:proofErr w:type="spellStart"/>
      <w:r>
        <w:t>stopbits</w:t>
      </w:r>
      <w:proofErr w:type="spellEnd"/>
      <w:r>
        <w:t xml:space="preserve"> 1</w:t>
      </w:r>
    </w:p>
    <w:p w14:paraId="212EAD3C" w14:textId="77777777" w:rsidR="00A52ECD" w:rsidRDefault="00A52ECD" w:rsidP="00A52ECD">
      <w:r>
        <w:t>line aux 0</w:t>
      </w:r>
    </w:p>
    <w:p w14:paraId="16B8AB8B" w14:textId="77777777" w:rsidR="00A52ECD" w:rsidRDefault="00A52ECD" w:rsidP="00A52ECD">
      <w:r>
        <w:t xml:space="preserve"> </w:t>
      </w:r>
      <w:proofErr w:type="spellStart"/>
      <w:r>
        <w:t>stopbits</w:t>
      </w:r>
      <w:proofErr w:type="spellEnd"/>
      <w:r>
        <w:t xml:space="preserve"> 1</w:t>
      </w:r>
    </w:p>
    <w:p w14:paraId="4599B7AE" w14:textId="77777777" w:rsidR="00A52ECD" w:rsidRDefault="00A52ECD" w:rsidP="00A52ECD">
      <w:r>
        <w:t xml:space="preserve">line </w:t>
      </w:r>
      <w:proofErr w:type="spellStart"/>
      <w:r>
        <w:t>vty</w:t>
      </w:r>
      <w:proofErr w:type="spellEnd"/>
      <w:r>
        <w:t xml:space="preserve"> 0 4</w:t>
      </w:r>
    </w:p>
    <w:p w14:paraId="3528734A" w14:textId="77777777" w:rsidR="00A52ECD" w:rsidRDefault="00A52ECD" w:rsidP="00A52ECD">
      <w:r>
        <w:t xml:space="preserve"> login</w:t>
      </w:r>
    </w:p>
    <w:p w14:paraId="6BEB1496" w14:textId="3B4ED237" w:rsidR="00A52ECD" w:rsidRDefault="00A52ECD" w:rsidP="00A52ECD">
      <w:r>
        <w:t>end</w:t>
      </w:r>
    </w:p>
    <w:p w14:paraId="59E36A6F" w14:textId="04771818" w:rsidR="00A52ECD" w:rsidRDefault="00A52ECD" w:rsidP="00A52ECD"/>
    <w:p w14:paraId="47CAAB63" w14:textId="77777777" w:rsidR="00A52ECD" w:rsidRPr="00A52ECD" w:rsidRDefault="00A52ECD" w:rsidP="00A52ECD">
      <w:pPr>
        <w:rPr>
          <w:b/>
          <w:bCs/>
        </w:rPr>
      </w:pPr>
      <w:r w:rsidRPr="00A52ECD">
        <w:rPr>
          <w:b/>
          <w:bCs/>
        </w:rPr>
        <w:t>R4#sh run</w:t>
      </w:r>
    </w:p>
    <w:p w14:paraId="55415C2D" w14:textId="7425F4E0" w:rsidR="00A52ECD" w:rsidRDefault="00A52ECD" w:rsidP="00A52ECD">
      <w:r>
        <w:t>hostname R4</w:t>
      </w:r>
    </w:p>
    <w:p w14:paraId="477A1F63" w14:textId="77777777" w:rsidR="00A52ECD" w:rsidRDefault="00A52ECD" w:rsidP="00A52ECD">
      <w:r>
        <w:lastRenderedPageBreak/>
        <w:t>boot-start-marker</w:t>
      </w:r>
    </w:p>
    <w:p w14:paraId="3312E82A" w14:textId="77777777" w:rsidR="00A52ECD" w:rsidRDefault="00A52ECD" w:rsidP="00A52ECD">
      <w:r>
        <w:t>boot-end-marker</w:t>
      </w:r>
    </w:p>
    <w:p w14:paraId="5608D46D" w14:textId="1E671C37" w:rsidR="00A52ECD" w:rsidRDefault="00A52ECD" w:rsidP="00A52ECD">
      <w:proofErr w:type="spellStart"/>
      <w:r>
        <w:t>vrf</w:t>
      </w:r>
      <w:proofErr w:type="spellEnd"/>
      <w:r>
        <w:t xml:space="preserve"> definition </w:t>
      </w:r>
      <w:proofErr w:type="spellStart"/>
      <w:r>
        <w:t>Mgmt-intf</w:t>
      </w:r>
      <w:proofErr w:type="spellEnd"/>
    </w:p>
    <w:p w14:paraId="2BCA32C4" w14:textId="77777777" w:rsidR="00A52ECD" w:rsidRDefault="00A52ECD" w:rsidP="00A52ECD">
      <w:r>
        <w:t xml:space="preserve"> address-family ipv4</w:t>
      </w:r>
    </w:p>
    <w:p w14:paraId="2FA6E6CC" w14:textId="31A38195" w:rsidR="00A52ECD" w:rsidRDefault="00A52ECD" w:rsidP="00A52ECD">
      <w:r>
        <w:t xml:space="preserve"> exit-address-family</w:t>
      </w:r>
    </w:p>
    <w:p w14:paraId="30F0EAF7" w14:textId="77777777" w:rsidR="00A52ECD" w:rsidRDefault="00A52ECD" w:rsidP="00A52ECD">
      <w:r>
        <w:t xml:space="preserve"> address-family ipv6</w:t>
      </w:r>
    </w:p>
    <w:p w14:paraId="2572CAD1" w14:textId="77777777" w:rsidR="00A52ECD" w:rsidRDefault="00A52ECD" w:rsidP="00A52ECD">
      <w:r>
        <w:t xml:space="preserve"> exit-address-family</w:t>
      </w:r>
    </w:p>
    <w:p w14:paraId="2A4789AF" w14:textId="44E3233F" w:rsidR="00A52ECD" w:rsidRDefault="00A52ECD" w:rsidP="00A52ECD">
      <w:r>
        <w:t xml:space="preserve">no </w:t>
      </w:r>
      <w:proofErr w:type="spellStart"/>
      <w:r>
        <w:t>aaa</w:t>
      </w:r>
      <w:proofErr w:type="spellEnd"/>
      <w:r>
        <w:t xml:space="preserve"> </w:t>
      </w:r>
      <w:proofErr w:type="gramStart"/>
      <w:r>
        <w:t>new-model</w:t>
      </w:r>
      <w:proofErr w:type="gramEnd"/>
    </w:p>
    <w:p w14:paraId="1579C216" w14:textId="77777777" w:rsidR="00A52ECD" w:rsidRDefault="00A52ECD" w:rsidP="00A52ECD">
      <w:proofErr w:type="spellStart"/>
      <w:r>
        <w:t>ip</w:t>
      </w:r>
      <w:proofErr w:type="spellEnd"/>
      <w:r>
        <w:t xml:space="preserve"> </w:t>
      </w:r>
      <w:proofErr w:type="spellStart"/>
      <w:r>
        <w:t>vrf</w:t>
      </w:r>
      <w:proofErr w:type="spellEnd"/>
      <w:r>
        <w:t xml:space="preserve"> BGP</w:t>
      </w:r>
    </w:p>
    <w:p w14:paraId="526476AF" w14:textId="419BCCD1" w:rsidR="00A52ECD" w:rsidRDefault="00A52ECD" w:rsidP="00A52ECD">
      <w:r>
        <w:t xml:space="preserve"> </w:t>
      </w:r>
      <w:proofErr w:type="spellStart"/>
      <w:r>
        <w:t>rd</w:t>
      </w:r>
      <w:proofErr w:type="spellEnd"/>
      <w:r>
        <w:t xml:space="preserve"> 10:1</w:t>
      </w:r>
    </w:p>
    <w:p w14:paraId="7329E951" w14:textId="77777777" w:rsidR="00A52ECD" w:rsidRDefault="00A52ECD" w:rsidP="00A52ECD">
      <w:proofErr w:type="spellStart"/>
      <w:r>
        <w:t>ip</w:t>
      </w:r>
      <w:proofErr w:type="spellEnd"/>
      <w:r>
        <w:t xml:space="preserve"> </w:t>
      </w:r>
      <w:proofErr w:type="spellStart"/>
      <w:r>
        <w:t>vrf</w:t>
      </w:r>
      <w:proofErr w:type="spellEnd"/>
      <w:r>
        <w:t xml:space="preserve"> EIGRP</w:t>
      </w:r>
    </w:p>
    <w:p w14:paraId="79BB3A3E" w14:textId="77777777" w:rsidR="00A52ECD" w:rsidRDefault="00A52ECD" w:rsidP="00A52ECD">
      <w:r>
        <w:t>subscriber templating</w:t>
      </w:r>
    </w:p>
    <w:p w14:paraId="1EB653BD" w14:textId="77777777" w:rsidR="00A52ECD" w:rsidRDefault="00A52ECD" w:rsidP="00A52ECD">
      <w:proofErr w:type="spellStart"/>
      <w:r>
        <w:t>vtp</w:t>
      </w:r>
      <w:proofErr w:type="spellEnd"/>
      <w:r>
        <w:t xml:space="preserve"> domain cisco</w:t>
      </w:r>
    </w:p>
    <w:p w14:paraId="53B72CD6" w14:textId="77777777" w:rsidR="00A52ECD" w:rsidRDefault="00A52ECD" w:rsidP="00A52ECD">
      <w:proofErr w:type="spellStart"/>
      <w:r>
        <w:t>vtp</w:t>
      </w:r>
      <w:proofErr w:type="spellEnd"/>
      <w:r>
        <w:t xml:space="preserve"> mode transparent</w:t>
      </w:r>
    </w:p>
    <w:p w14:paraId="353FE9E8" w14:textId="77777777" w:rsidR="00A52ECD" w:rsidRDefault="00A52ECD" w:rsidP="00A52ECD">
      <w:r>
        <w:t>multilink bundle-name authenticated</w:t>
      </w:r>
    </w:p>
    <w:p w14:paraId="3F25FA96" w14:textId="20699D96" w:rsidR="00A52ECD" w:rsidRDefault="00A52ECD" w:rsidP="00A52ECD">
      <w:r>
        <w:t xml:space="preserve">license </w:t>
      </w:r>
      <w:proofErr w:type="spellStart"/>
      <w:r>
        <w:t>udi</w:t>
      </w:r>
      <w:proofErr w:type="spellEnd"/>
      <w:r>
        <w:t xml:space="preserve"> </w:t>
      </w:r>
      <w:proofErr w:type="spellStart"/>
      <w:r>
        <w:t>pid</w:t>
      </w:r>
      <w:proofErr w:type="spellEnd"/>
      <w:r>
        <w:t xml:space="preserve"> ISR4321/K9 </w:t>
      </w:r>
      <w:proofErr w:type="spellStart"/>
      <w:r>
        <w:t>sn</w:t>
      </w:r>
      <w:proofErr w:type="spellEnd"/>
      <w:r>
        <w:t xml:space="preserve"> FDO21442B21</w:t>
      </w:r>
    </w:p>
    <w:p w14:paraId="2F0B183F" w14:textId="77777777" w:rsidR="00A52ECD" w:rsidRDefault="00A52ECD" w:rsidP="00A52ECD">
      <w:r>
        <w:t>spanning-tree extend system-id</w:t>
      </w:r>
    </w:p>
    <w:p w14:paraId="1F5B7D24" w14:textId="77777777" w:rsidR="00A52ECD" w:rsidRDefault="00A52ECD" w:rsidP="00A52ECD">
      <w:r>
        <w:t>redundancy</w:t>
      </w:r>
    </w:p>
    <w:p w14:paraId="13DCA3B9" w14:textId="77777777" w:rsidR="00A52ECD" w:rsidRDefault="00A52ECD" w:rsidP="00A52ECD">
      <w:r>
        <w:t xml:space="preserve"> mode none</w:t>
      </w:r>
    </w:p>
    <w:p w14:paraId="4EAB8FD6" w14:textId="77777777" w:rsidR="00A52ECD" w:rsidRDefault="00A52ECD" w:rsidP="00A52ECD">
      <w:proofErr w:type="spellStart"/>
      <w:r>
        <w:t>vlan</w:t>
      </w:r>
      <w:proofErr w:type="spellEnd"/>
      <w:r>
        <w:t xml:space="preserve"> internal allocation policy ascending</w:t>
      </w:r>
    </w:p>
    <w:p w14:paraId="12D4C2E2" w14:textId="77777777" w:rsidR="00A52ECD" w:rsidRDefault="00A52ECD" w:rsidP="00A52ECD">
      <w:r>
        <w:t>interface GigabitEthernet0/0/0</w:t>
      </w:r>
    </w:p>
    <w:p w14:paraId="07450F8D" w14:textId="77777777" w:rsidR="00A52ECD" w:rsidRDefault="00A52ECD" w:rsidP="00A52ECD">
      <w:r>
        <w:t xml:space="preserve"> no </w:t>
      </w:r>
      <w:proofErr w:type="spellStart"/>
      <w:r>
        <w:t>ip</w:t>
      </w:r>
      <w:proofErr w:type="spellEnd"/>
      <w:r>
        <w:t xml:space="preserve"> address</w:t>
      </w:r>
    </w:p>
    <w:p w14:paraId="6096D448" w14:textId="51A00689" w:rsidR="00A52ECD" w:rsidRDefault="00A52ECD" w:rsidP="00A52ECD">
      <w:r>
        <w:t xml:space="preserve"> negotiation auto</w:t>
      </w:r>
    </w:p>
    <w:p w14:paraId="155AB064" w14:textId="77777777" w:rsidR="00A52ECD" w:rsidRDefault="00A52ECD" w:rsidP="00A52ECD">
      <w:r>
        <w:t>interface GigabitEthernet0/0/0.10</w:t>
      </w:r>
    </w:p>
    <w:p w14:paraId="532DA4D3" w14:textId="77777777" w:rsidR="00A52ECD" w:rsidRDefault="00A52ECD" w:rsidP="00A52ECD">
      <w:r>
        <w:t xml:space="preserve"> encapsulation dot1Q 10</w:t>
      </w:r>
    </w:p>
    <w:p w14:paraId="19190AD8" w14:textId="77777777" w:rsidR="00A52ECD" w:rsidRDefault="00A52ECD" w:rsidP="00A52ECD">
      <w:r>
        <w:t xml:space="preserve"> </w:t>
      </w:r>
      <w:proofErr w:type="spellStart"/>
      <w:r>
        <w:t>ip</w:t>
      </w:r>
      <w:proofErr w:type="spellEnd"/>
      <w:r>
        <w:t xml:space="preserve"> </w:t>
      </w:r>
      <w:proofErr w:type="spellStart"/>
      <w:r>
        <w:t>vrf</w:t>
      </w:r>
      <w:proofErr w:type="spellEnd"/>
      <w:r>
        <w:t xml:space="preserve"> forwarding BGP</w:t>
      </w:r>
    </w:p>
    <w:p w14:paraId="56AD4835" w14:textId="4D1A1B2D" w:rsidR="00A52ECD" w:rsidRDefault="00A52ECD" w:rsidP="00A52ECD">
      <w:r>
        <w:t xml:space="preserve"> </w:t>
      </w:r>
      <w:proofErr w:type="spellStart"/>
      <w:r>
        <w:t>ip</w:t>
      </w:r>
      <w:proofErr w:type="spellEnd"/>
      <w:r>
        <w:t xml:space="preserve"> address 10.0.0.254 255.255.255.128</w:t>
      </w:r>
    </w:p>
    <w:p w14:paraId="50B805AD" w14:textId="77777777" w:rsidR="00A52ECD" w:rsidRDefault="00A52ECD" w:rsidP="00A52ECD">
      <w:r>
        <w:t>interface GigabitEthernet0/0/0.20</w:t>
      </w:r>
    </w:p>
    <w:p w14:paraId="3EBE9151" w14:textId="77777777" w:rsidR="00A52ECD" w:rsidRDefault="00A52ECD" w:rsidP="00A52ECD">
      <w:r>
        <w:t xml:space="preserve"> encapsulation dot1Q 20</w:t>
      </w:r>
    </w:p>
    <w:p w14:paraId="2FD9B79A" w14:textId="77777777" w:rsidR="00A52ECD" w:rsidRDefault="00A52ECD" w:rsidP="00A52ECD">
      <w:r>
        <w:t xml:space="preserve"> </w:t>
      </w:r>
      <w:proofErr w:type="spellStart"/>
      <w:r>
        <w:t>ip</w:t>
      </w:r>
      <w:proofErr w:type="spellEnd"/>
      <w:r>
        <w:t xml:space="preserve"> </w:t>
      </w:r>
      <w:proofErr w:type="spellStart"/>
      <w:r>
        <w:t>vrf</w:t>
      </w:r>
      <w:proofErr w:type="spellEnd"/>
      <w:r>
        <w:t xml:space="preserve"> forwarding EIGRP</w:t>
      </w:r>
    </w:p>
    <w:p w14:paraId="242110CE" w14:textId="3926FC50" w:rsidR="00A52ECD" w:rsidRDefault="00A52ECD" w:rsidP="00A52ECD">
      <w:r>
        <w:t xml:space="preserve"> </w:t>
      </w:r>
      <w:proofErr w:type="spellStart"/>
      <w:r>
        <w:t>ip</w:t>
      </w:r>
      <w:proofErr w:type="spellEnd"/>
      <w:r>
        <w:t xml:space="preserve"> address 10.0.0.254 255.255.255.128</w:t>
      </w:r>
    </w:p>
    <w:p w14:paraId="238E7306" w14:textId="77777777" w:rsidR="00A52ECD" w:rsidRDefault="00A52ECD" w:rsidP="00A52ECD">
      <w:r>
        <w:t>interface GigabitEthernet0/0/1</w:t>
      </w:r>
    </w:p>
    <w:p w14:paraId="2ADF6BE5" w14:textId="77777777" w:rsidR="00A52ECD" w:rsidRDefault="00A52ECD" w:rsidP="00A52ECD">
      <w:r>
        <w:t xml:space="preserve"> no </w:t>
      </w:r>
      <w:proofErr w:type="spellStart"/>
      <w:r>
        <w:t>ip</w:t>
      </w:r>
      <w:proofErr w:type="spellEnd"/>
      <w:r>
        <w:t xml:space="preserve"> address</w:t>
      </w:r>
    </w:p>
    <w:p w14:paraId="6C2D8461" w14:textId="21756BB7" w:rsidR="00A52ECD" w:rsidRDefault="00A52ECD" w:rsidP="00A52ECD">
      <w:r>
        <w:t xml:space="preserve"> negotiation auto</w:t>
      </w:r>
    </w:p>
    <w:p w14:paraId="293C5D4C" w14:textId="77777777" w:rsidR="00A52ECD" w:rsidRDefault="00A52ECD" w:rsidP="00A52ECD">
      <w:r>
        <w:t>interface GigabitEthernet0/0/1.10</w:t>
      </w:r>
    </w:p>
    <w:p w14:paraId="0BD4015B" w14:textId="77777777" w:rsidR="00A52ECD" w:rsidRDefault="00A52ECD" w:rsidP="00A52ECD">
      <w:r>
        <w:t xml:space="preserve"> encapsulation dot1Q 10</w:t>
      </w:r>
    </w:p>
    <w:p w14:paraId="5F44C43E" w14:textId="77777777" w:rsidR="00A52ECD" w:rsidRDefault="00A52ECD" w:rsidP="00A52ECD">
      <w:r>
        <w:t xml:space="preserve"> </w:t>
      </w:r>
      <w:proofErr w:type="spellStart"/>
      <w:r>
        <w:t>ip</w:t>
      </w:r>
      <w:proofErr w:type="spellEnd"/>
      <w:r>
        <w:t xml:space="preserve"> </w:t>
      </w:r>
      <w:proofErr w:type="spellStart"/>
      <w:r>
        <w:t>vrf</w:t>
      </w:r>
      <w:proofErr w:type="spellEnd"/>
      <w:r>
        <w:t xml:space="preserve"> forwarding BGP</w:t>
      </w:r>
    </w:p>
    <w:p w14:paraId="0ADEE610" w14:textId="53B1B952" w:rsidR="00A52ECD" w:rsidRDefault="00A52ECD" w:rsidP="00A52ECD">
      <w:r>
        <w:t xml:space="preserve"> </w:t>
      </w:r>
      <w:proofErr w:type="spellStart"/>
      <w:r>
        <w:t>ip</w:t>
      </w:r>
      <w:proofErr w:type="spellEnd"/>
      <w:r>
        <w:t xml:space="preserve"> address 192.168.0.10 255.255.255.252</w:t>
      </w:r>
    </w:p>
    <w:p w14:paraId="242CA27F" w14:textId="77777777" w:rsidR="00A52ECD" w:rsidRDefault="00A52ECD" w:rsidP="00A52ECD">
      <w:r>
        <w:t>interface GigabitEthernet0/0/1.20</w:t>
      </w:r>
    </w:p>
    <w:p w14:paraId="5F629BD4" w14:textId="77777777" w:rsidR="00A52ECD" w:rsidRDefault="00A52ECD" w:rsidP="00A52ECD">
      <w:r>
        <w:t xml:space="preserve"> encapsulation dot1Q 20</w:t>
      </w:r>
    </w:p>
    <w:p w14:paraId="65010EF9" w14:textId="77777777" w:rsidR="00A52ECD" w:rsidRDefault="00A52ECD" w:rsidP="00A52ECD">
      <w:r>
        <w:t xml:space="preserve"> </w:t>
      </w:r>
      <w:proofErr w:type="spellStart"/>
      <w:r>
        <w:t>ip</w:t>
      </w:r>
      <w:proofErr w:type="spellEnd"/>
      <w:r>
        <w:t xml:space="preserve"> </w:t>
      </w:r>
      <w:proofErr w:type="spellStart"/>
      <w:r>
        <w:t>vrf</w:t>
      </w:r>
      <w:proofErr w:type="spellEnd"/>
      <w:r>
        <w:t xml:space="preserve"> forwarding EIGRP</w:t>
      </w:r>
    </w:p>
    <w:p w14:paraId="7621D07E" w14:textId="23B31EEE" w:rsidR="00A52ECD" w:rsidRDefault="00A52ECD" w:rsidP="00A52ECD">
      <w:r>
        <w:t xml:space="preserve"> </w:t>
      </w:r>
      <w:proofErr w:type="spellStart"/>
      <w:r>
        <w:t>ip</w:t>
      </w:r>
      <w:proofErr w:type="spellEnd"/>
      <w:r>
        <w:t xml:space="preserve"> address 192.168.0.10 255.255.255.252</w:t>
      </w:r>
    </w:p>
    <w:p w14:paraId="0A487294" w14:textId="77777777" w:rsidR="00A52ECD" w:rsidRDefault="00A52ECD" w:rsidP="00A52ECD">
      <w:r>
        <w:lastRenderedPageBreak/>
        <w:t>interface Serial0/1/0</w:t>
      </w:r>
    </w:p>
    <w:p w14:paraId="18605489" w14:textId="77777777" w:rsidR="00A52ECD" w:rsidRDefault="00A52ECD" w:rsidP="00A52ECD">
      <w:r>
        <w:t xml:space="preserve"> no </w:t>
      </w:r>
      <w:proofErr w:type="spellStart"/>
      <w:r>
        <w:t>ip</w:t>
      </w:r>
      <w:proofErr w:type="spellEnd"/>
      <w:r>
        <w:t xml:space="preserve"> address</w:t>
      </w:r>
    </w:p>
    <w:p w14:paraId="5459B0FF" w14:textId="1552565F" w:rsidR="00A52ECD" w:rsidRDefault="00A52ECD" w:rsidP="00A52ECD">
      <w:r>
        <w:t xml:space="preserve"> shutdown</w:t>
      </w:r>
    </w:p>
    <w:p w14:paraId="0FE7FCF5" w14:textId="77777777" w:rsidR="00A52ECD" w:rsidRDefault="00A52ECD" w:rsidP="00A52ECD">
      <w:r>
        <w:t>interface Serial0/1/1</w:t>
      </w:r>
    </w:p>
    <w:p w14:paraId="51E00012" w14:textId="77777777" w:rsidR="00A52ECD" w:rsidRDefault="00A52ECD" w:rsidP="00A52ECD">
      <w:r>
        <w:t xml:space="preserve"> no </w:t>
      </w:r>
      <w:proofErr w:type="spellStart"/>
      <w:r>
        <w:t>ip</w:t>
      </w:r>
      <w:proofErr w:type="spellEnd"/>
      <w:r>
        <w:t xml:space="preserve"> address</w:t>
      </w:r>
    </w:p>
    <w:p w14:paraId="679FD473" w14:textId="5563BB45" w:rsidR="00A52ECD" w:rsidRDefault="00A52ECD" w:rsidP="00A52ECD">
      <w:r>
        <w:t xml:space="preserve"> shutdown</w:t>
      </w:r>
    </w:p>
    <w:p w14:paraId="79A63DF4" w14:textId="77777777" w:rsidR="00A52ECD" w:rsidRDefault="00A52ECD" w:rsidP="00A52ECD">
      <w:r>
        <w:t>interface GigabitEthernet0/2/0</w:t>
      </w:r>
    </w:p>
    <w:p w14:paraId="79A3B558" w14:textId="77777777" w:rsidR="00A52ECD" w:rsidRDefault="00A52ECD" w:rsidP="00A52ECD">
      <w:r>
        <w:t xml:space="preserve"> no </w:t>
      </w:r>
      <w:proofErr w:type="spellStart"/>
      <w:r>
        <w:t>ip</w:t>
      </w:r>
      <w:proofErr w:type="spellEnd"/>
      <w:r>
        <w:t xml:space="preserve"> address</w:t>
      </w:r>
    </w:p>
    <w:p w14:paraId="1870ECFA" w14:textId="77777777" w:rsidR="00A52ECD" w:rsidRDefault="00A52ECD" w:rsidP="00A52ECD">
      <w:r>
        <w:t xml:space="preserve"> shutdown</w:t>
      </w:r>
    </w:p>
    <w:p w14:paraId="14FF1A6B" w14:textId="2EC1BD90" w:rsidR="00A52ECD" w:rsidRDefault="00A52ECD" w:rsidP="00A52ECD">
      <w:r>
        <w:t xml:space="preserve"> negotiation auto</w:t>
      </w:r>
    </w:p>
    <w:p w14:paraId="19A52FFF" w14:textId="77777777" w:rsidR="00A52ECD" w:rsidRDefault="00A52ECD" w:rsidP="00A52ECD">
      <w:r>
        <w:t>interface GigabitEthernet0/2/1</w:t>
      </w:r>
    </w:p>
    <w:p w14:paraId="712F1B28" w14:textId="77777777" w:rsidR="00A52ECD" w:rsidRDefault="00A52ECD" w:rsidP="00A52ECD">
      <w:r>
        <w:t xml:space="preserve"> no </w:t>
      </w:r>
      <w:proofErr w:type="spellStart"/>
      <w:r>
        <w:t>ip</w:t>
      </w:r>
      <w:proofErr w:type="spellEnd"/>
      <w:r>
        <w:t xml:space="preserve"> address</w:t>
      </w:r>
    </w:p>
    <w:p w14:paraId="3731BF59" w14:textId="77777777" w:rsidR="00A52ECD" w:rsidRDefault="00A52ECD" w:rsidP="00A52ECD">
      <w:r>
        <w:t xml:space="preserve"> shutdown</w:t>
      </w:r>
    </w:p>
    <w:p w14:paraId="674A5658" w14:textId="43EBCDF4" w:rsidR="00A52ECD" w:rsidRDefault="00A52ECD" w:rsidP="00A52ECD">
      <w:r>
        <w:t xml:space="preserve"> negotiation auto</w:t>
      </w:r>
    </w:p>
    <w:p w14:paraId="29DF633C" w14:textId="77777777" w:rsidR="00A52ECD" w:rsidRDefault="00A52ECD" w:rsidP="00A52ECD">
      <w:r>
        <w:t>interface GigabitEthernet0</w:t>
      </w:r>
    </w:p>
    <w:p w14:paraId="79EEB289" w14:textId="77777777" w:rsidR="00A52ECD" w:rsidRDefault="00A52ECD" w:rsidP="00A52ECD">
      <w:r>
        <w:t xml:space="preserve"> </w:t>
      </w:r>
      <w:proofErr w:type="spellStart"/>
      <w:r>
        <w:t>vrf</w:t>
      </w:r>
      <w:proofErr w:type="spellEnd"/>
      <w:r>
        <w:t xml:space="preserve"> forwarding </w:t>
      </w:r>
      <w:proofErr w:type="spellStart"/>
      <w:r>
        <w:t>Mgmt-intf</w:t>
      </w:r>
      <w:proofErr w:type="spellEnd"/>
    </w:p>
    <w:p w14:paraId="55442562" w14:textId="77777777" w:rsidR="00A52ECD" w:rsidRDefault="00A52ECD" w:rsidP="00A52ECD">
      <w:r>
        <w:t xml:space="preserve"> no </w:t>
      </w:r>
      <w:proofErr w:type="spellStart"/>
      <w:r>
        <w:t>ip</w:t>
      </w:r>
      <w:proofErr w:type="spellEnd"/>
      <w:r>
        <w:t xml:space="preserve"> address</w:t>
      </w:r>
    </w:p>
    <w:p w14:paraId="325B04EF" w14:textId="77777777" w:rsidR="00A52ECD" w:rsidRDefault="00A52ECD" w:rsidP="00A52ECD">
      <w:r>
        <w:t xml:space="preserve"> shutdown</w:t>
      </w:r>
    </w:p>
    <w:p w14:paraId="67F9854A" w14:textId="52A052DF" w:rsidR="00A52ECD" w:rsidRDefault="00A52ECD" w:rsidP="00A52ECD">
      <w:r>
        <w:t xml:space="preserve"> negotiation auto</w:t>
      </w:r>
    </w:p>
    <w:p w14:paraId="6A7B4431" w14:textId="77777777" w:rsidR="00A52ECD" w:rsidRDefault="00A52ECD" w:rsidP="00A52ECD">
      <w:r>
        <w:t>interface Vlan1</w:t>
      </w:r>
    </w:p>
    <w:p w14:paraId="15F4039D" w14:textId="77777777" w:rsidR="00A52ECD" w:rsidRDefault="00A52ECD" w:rsidP="00A52ECD">
      <w:r>
        <w:t xml:space="preserve"> no </w:t>
      </w:r>
      <w:proofErr w:type="spellStart"/>
      <w:r>
        <w:t>ip</w:t>
      </w:r>
      <w:proofErr w:type="spellEnd"/>
      <w:r>
        <w:t xml:space="preserve"> address</w:t>
      </w:r>
    </w:p>
    <w:p w14:paraId="4D3B6285" w14:textId="77777777" w:rsidR="00A52ECD" w:rsidRDefault="00A52ECD" w:rsidP="00A52ECD">
      <w:r>
        <w:t xml:space="preserve"> shutdown</w:t>
      </w:r>
    </w:p>
    <w:p w14:paraId="260C887C" w14:textId="0ECB4FAB" w:rsidR="00A52ECD" w:rsidRDefault="00A52ECD" w:rsidP="00A52ECD">
      <w:r>
        <w:t xml:space="preserve">router </w:t>
      </w:r>
      <w:proofErr w:type="spellStart"/>
      <w:r>
        <w:t>eigrp</w:t>
      </w:r>
      <w:proofErr w:type="spellEnd"/>
      <w:r>
        <w:t xml:space="preserve"> 20</w:t>
      </w:r>
    </w:p>
    <w:p w14:paraId="49DCD2FD" w14:textId="77777777" w:rsidR="00A52ECD" w:rsidRDefault="00A52ECD" w:rsidP="00A52ECD">
      <w:r>
        <w:t xml:space="preserve"> address-family ipv4 </w:t>
      </w:r>
      <w:proofErr w:type="spellStart"/>
      <w:r>
        <w:t>vrf</w:t>
      </w:r>
      <w:proofErr w:type="spellEnd"/>
      <w:r>
        <w:t xml:space="preserve"> EIGRP</w:t>
      </w:r>
    </w:p>
    <w:p w14:paraId="37971ADD" w14:textId="77777777" w:rsidR="00A52ECD" w:rsidRDefault="00A52ECD" w:rsidP="00A52ECD">
      <w:r>
        <w:t xml:space="preserve">  network 192.168.0.8 0.0.0.3</w:t>
      </w:r>
    </w:p>
    <w:p w14:paraId="3AEE59CA" w14:textId="77777777" w:rsidR="00A52ECD" w:rsidRDefault="00A52ECD" w:rsidP="00A52ECD">
      <w:r>
        <w:t xml:space="preserve">  neighbor 192.168.0.9 GigabitEthernet0/0/1.20</w:t>
      </w:r>
    </w:p>
    <w:p w14:paraId="64F77B7D" w14:textId="77777777" w:rsidR="00A52ECD" w:rsidRDefault="00A52ECD" w:rsidP="00A52ECD">
      <w:r>
        <w:t xml:space="preserve">  autonomous-system 20</w:t>
      </w:r>
    </w:p>
    <w:p w14:paraId="054953D7" w14:textId="77777777" w:rsidR="00A52ECD" w:rsidRDefault="00A52ECD" w:rsidP="00A52ECD">
      <w:r>
        <w:t xml:space="preserve">  </w:t>
      </w:r>
      <w:proofErr w:type="spellStart"/>
      <w:r>
        <w:t>eigrp</w:t>
      </w:r>
      <w:proofErr w:type="spellEnd"/>
      <w:r>
        <w:t xml:space="preserve"> router-id 4.4.4.4</w:t>
      </w:r>
    </w:p>
    <w:p w14:paraId="58B46C61" w14:textId="0AA4AB7E" w:rsidR="00A52ECD" w:rsidRDefault="00A52ECD" w:rsidP="00A52ECD">
      <w:r>
        <w:t xml:space="preserve"> exit-address-family</w:t>
      </w:r>
    </w:p>
    <w:p w14:paraId="1CAEBB07" w14:textId="77777777" w:rsidR="00A52ECD" w:rsidRDefault="00A52ECD" w:rsidP="00A52ECD">
      <w:r>
        <w:t xml:space="preserve">router </w:t>
      </w:r>
      <w:proofErr w:type="spellStart"/>
      <w:r>
        <w:t>bgp</w:t>
      </w:r>
      <w:proofErr w:type="spellEnd"/>
      <w:r>
        <w:t xml:space="preserve"> 40</w:t>
      </w:r>
    </w:p>
    <w:p w14:paraId="7649C3B2" w14:textId="77777777" w:rsidR="00A52ECD" w:rsidRDefault="00A52ECD" w:rsidP="00A52ECD">
      <w:r>
        <w:t xml:space="preserve"> </w:t>
      </w:r>
      <w:proofErr w:type="spellStart"/>
      <w:r>
        <w:t>bgp</w:t>
      </w:r>
      <w:proofErr w:type="spellEnd"/>
      <w:r>
        <w:t xml:space="preserve"> router-id 4.4.4.4</w:t>
      </w:r>
    </w:p>
    <w:p w14:paraId="2D8AD2C6" w14:textId="6EED6B6E" w:rsidR="00A52ECD" w:rsidRDefault="00A52ECD" w:rsidP="00A52ECD">
      <w:r>
        <w:t xml:space="preserve"> </w:t>
      </w:r>
      <w:proofErr w:type="spellStart"/>
      <w:r>
        <w:t>bgp</w:t>
      </w:r>
      <w:proofErr w:type="spellEnd"/>
      <w:r>
        <w:t xml:space="preserve"> log-neighbor-changes</w:t>
      </w:r>
    </w:p>
    <w:p w14:paraId="41C4C667" w14:textId="77777777" w:rsidR="00A52ECD" w:rsidRDefault="00A52ECD" w:rsidP="00A52ECD">
      <w:r>
        <w:t xml:space="preserve"> address-family ipv4 </w:t>
      </w:r>
      <w:proofErr w:type="spellStart"/>
      <w:r>
        <w:t>vrf</w:t>
      </w:r>
      <w:proofErr w:type="spellEnd"/>
      <w:r>
        <w:t xml:space="preserve"> BGP</w:t>
      </w:r>
    </w:p>
    <w:p w14:paraId="34FC3A68" w14:textId="77777777" w:rsidR="00A52ECD" w:rsidRDefault="00A52ECD" w:rsidP="00A52ECD">
      <w:r>
        <w:t xml:space="preserve">  network 10.0.0.128 mask 255.255.255.128</w:t>
      </w:r>
    </w:p>
    <w:p w14:paraId="4B596B37" w14:textId="77777777" w:rsidR="00A52ECD" w:rsidRDefault="00A52ECD" w:rsidP="00A52ECD">
      <w:r>
        <w:t xml:space="preserve">  neighbor 192.168.0.9 remote-as 30</w:t>
      </w:r>
    </w:p>
    <w:p w14:paraId="4073091A" w14:textId="77777777" w:rsidR="00A52ECD" w:rsidRDefault="00A52ECD" w:rsidP="00A52ECD">
      <w:r>
        <w:t xml:space="preserve">  neighbor 192.168.0.9 activate</w:t>
      </w:r>
    </w:p>
    <w:p w14:paraId="2C1C4F14" w14:textId="77091A6E" w:rsidR="00A52ECD" w:rsidRDefault="00A52ECD" w:rsidP="00A52ECD">
      <w:r>
        <w:t xml:space="preserve"> exit-address-family</w:t>
      </w:r>
    </w:p>
    <w:p w14:paraId="55128F2D" w14:textId="77777777" w:rsidR="00A52ECD" w:rsidRDefault="00A52ECD" w:rsidP="00A52ECD">
      <w:proofErr w:type="spellStart"/>
      <w:r>
        <w:t>ip</w:t>
      </w:r>
      <w:proofErr w:type="spellEnd"/>
      <w:r>
        <w:t xml:space="preserve"> forward-protocol </w:t>
      </w:r>
      <w:proofErr w:type="spellStart"/>
      <w:r>
        <w:t>nd</w:t>
      </w:r>
      <w:proofErr w:type="spellEnd"/>
    </w:p>
    <w:p w14:paraId="440B942E" w14:textId="77777777" w:rsidR="00A52ECD" w:rsidRDefault="00A52ECD" w:rsidP="00A52ECD">
      <w:r>
        <w:t xml:space="preserve">no </w:t>
      </w:r>
      <w:proofErr w:type="spellStart"/>
      <w:r>
        <w:t>ip</w:t>
      </w:r>
      <w:proofErr w:type="spellEnd"/>
      <w:r>
        <w:t xml:space="preserve"> http server</w:t>
      </w:r>
    </w:p>
    <w:p w14:paraId="0B407298" w14:textId="77777777" w:rsidR="00A52ECD" w:rsidRDefault="00A52ECD" w:rsidP="00A52ECD">
      <w:r>
        <w:t xml:space="preserve">no </w:t>
      </w:r>
      <w:proofErr w:type="spellStart"/>
      <w:r>
        <w:t>ip</w:t>
      </w:r>
      <w:proofErr w:type="spellEnd"/>
      <w:r>
        <w:t xml:space="preserve"> http </w:t>
      </w:r>
      <w:proofErr w:type="gramStart"/>
      <w:r>
        <w:t>secure-server</w:t>
      </w:r>
      <w:proofErr w:type="gramEnd"/>
    </w:p>
    <w:p w14:paraId="4278E871" w14:textId="77777777" w:rsidR="00A52ECD" w:rsidRDefault="00A52ECD" w:rsidP="00A52ECD">
      <w:proofErr w:type="spellStart"/>
      <w:r>
        <w:t>ip</w:t>
      </w:r>
      <w:proofErr w:type="spellEnd"/>
      <w:r>
        <w:t xml:space="preserve"> </w:t>
      </w:r>
      <w:proofErr w:type="spellStart"/>
      <w:r>
        <w:t>tftp</w:t>
      </w:r>
      <w:proofErr w:type="spellEnd"/>
      <w:r>
        <w:t xml:space="preserve"> source-interface GigabitEthernet0</w:t>
      </w:r>
    </w:p>
    <w:p w14:paraId="72865948" w14:textId="77777777" w:rsidR="00A52ECD" w:rsidRDefault="00A52ECD" w:rsidP="00A52ECD">
      <w:r>
        <w:t>control-plane</w:t>
      </w:r>
    </w:p>
    <w:p w14:paraId="6CB20F56" w14:textId="77777777" w:rsidR="00A52ECD" w:rsidRDefault="00A52ECD" w:rsidP="00A52ECD">
      <w:r>
        <w:lastRenderedPageBreak/>
        <w:t>line con 0</w:t>
      </w:r>
    </w:p>
    <w:p w14:paraId="06035972" w14:textId="77777777" w:rsidR="00A52ECD" w:rsidRDefault="00A52ECD" w:rsidP="00A52ECD">
      <w:r>
        <w:t xml:space="preserve"> </w:t>
      </w:r>
      <w:proofErr w:type="spellStart"/>
      <w:r>
        <w:t>stopbits</w:t>
      </w:r>
      <w:proofErr w:type="spellEnd"/>
      <w:r>
        <w:t xml:space="preserve"> 1</w:t>
      </w:r>
    </w:p>
    <w:p w14:paraId="498B1FFD" w14:textId="77777777" w:rsidR="00A52ECD" w:rsidRDefault="00A52ECD" w:rsidP="00A52ECD">
      <w:r>
        <w:t>line aux 0</w:t>
      </w:r>
    </w:p>
    <w:p w14:paraId="795701E0" w14:textId="77777777" w:rsidR="00A52ECD" w:rsidRDefault="00A52ECD" w:rsidP="00A52ECD">
      <w:r>
        <w:t xml:space="preserve"> </w:t>
      </w:r>
      <w:proofErr w:type="spellStart"/>
      <w:r>
        <w:t>stopbits</w:t>
      </w:r>
      <w:proofErr w:type="spellEnd"/>
      <w:r>
        <w:t xml:space="preserve"> 1</w:t>
      </w:r>
    </w:p>
    <w:p w14:paraId="19EFEDD5" w14:textId="77777777" w:rsidR="00A52ECD" w:rsidRDefault="00A52ECD" w:rsidP="00A52ECD">
      <w:r>
        <w:t xml:space="preserve">line </w:t>
      </w:r>
      <w:proofErr w:type="spellStart"/>
      <w:r>
        <w:t>vty</w:t>
      </w:r>
      <w:proofErr w:type="spellEnd"/>
      <w:r>
        <w:t xml:space="preserve"> 0 4</w:t>
      </w:r>
    </w:p>
    <w:p w14:paraId="2B87CC5B" w14:textId="6AC050E4" w:rsidR="00A52ECD" w:rsidRDefault="00A52ECD" w:rsidP="00A52ECD">
      <w:r>
        <w:t xml:space="preserve"> login</w:t>
      </w:r>
    </w:p>
    <w:p w14:paraId="5051DD7E" w14:textId="60805551" w:rsidR="00BC2175" w:rsidRPr="00AC3CF7" w:rsidRDefault="00A52ECD" w:rsidP="00F51362">
      <w:r>
        <w:t>end</w:t>
      </w:r>
    </w:p>
    <w:p w14:paraId="24757CD5" w14:textId="4A42C17C" w:rsidR="00B608D9" w:rsidRDefault="00B608D9" w:rsidP="00F51362"/>
    <w:p w14:paraId="253174F5" w14:textId="77777777" w:rsidR="00B608D9" w:rsidRPr="00B608D9" w:rsidRDefault="00B608D9" w:rsidP="00B608D9">
      <w:pPr>
        <w:rPr>
          <w:b/>
          <w:bCs/>
        </w:rPr>
      </w:pPr>
      <w:r w:rsidRPr="00B608D9">
        <w:rPr>
          <w:b/>
          <w:bCs/>
        </w:rPr>
        <w:t xml:space="preserve">R1#sh </w:t>
      </w:r>
      <w:proofErr w:type="spellStart"/>
      <w:r w:rsidRPr="00B608D9">
        <w:rPr>
          <w:b/>
          <w:bCs/>
        </w:rPr>
        <w:t>ip</w:t>
      </w:r>
      <w:proofErr w:type="spellEnd"/>
      <w:r w:rsidRPr="00B608D9">
        <w:rPr>
          <w:b/>
          <w:bCs/>
        </w:rPr>
        <w:t xml:space="preserve"> route </w:t>
      </w:r>
      <w:proofErr w:type="spellStart"/>
      <w:r w:rsidRPr="00B608D9">
        <w:rPr>
          <w:b/>
          <w:bCs/>
        </w:rPr>
        <w:t>vrf</w:t>
      </w:r>
      <w:proofErr w:type="spellEnd"/>
      <w:r w:rsidRPr="00B608D9">
        <w:rPr>
          <w:b/>
          <w:bCs/>
        </w:rPr>
        <w:t xml:space="preserve"> BGP</w:t>
      </w:r>
    </w:p>
    <w:p w14:paraId="75609166" w14:textId="77777777" w:rsidR="00B608D9" w:rsidRPr="00B608D9" w:rsidRDefault="00B608D9" w:rsidP="00B608D9">
      <w:r w:rsidRPr="00B608D9">
        <w:t>Routing Table: BGP</w:t>
      </w:r>
    </w:p>
    <w:p w14:paraId="14B6F151" w14:textId="77777777" w:rsidR="00B608D9" w:rsidRPr="00B608D9" w:rsidRDefault="00B608D9" w:rsidP="00B608D9">
      <w:r w:rsidRPr="00B608D9">
        <w:t>Codes: L - local, C - connected, S - static, R - RIP, M - mobile, B - BGP</w:t>
      </w:r>
    </w:p>
    <w:p w14:paraId="49545C42" w14:textId="77777777" w:rsidR="00B608D9" w:rsidRPr="00B608D9" w:rsidRDefault="00B608D9" w:rsidP="00B608D9">
      <w:r w:rsidRPr="00B608D9">
        <w:t xml:space="preserve">       D - EIGRP, EX - EIGRP external, O - OSPF, IA - OSPF inter area</w:t>
      </w:r>
    </w:p>
    <w:p w14:paraId="446433C8" w14:textId="77777777" w:rsidR="00B608D9" w:rsidRPr="00B608D9" w:rsidRDefault="00B608D9" w:rsidP="00B608D9">
      <w:r w:rsidRPr="00B608D9">
        <w:t xml:space="preserve">       N1 - OSPF NSSA external type 1, N2 - OSPF NSSA external type 2</w:t>
      </w:r>
    </w:p>
    <w:p w14:paraId="53235765" w14:textId="77777777" w:rsidR="00B608D9" w:rsidRPr="00B608D9" w:rsidRDefault="00B608D9" w:rsidP="00B608D9">
      <w:r w:rsidRPr="00B608D9">
        <w:t xml:space="preserve">       E1 - OSPF external type 1, E2 - OSPF external type 2</w:t>
      </w:r>
    </w:p>
    <w:p w14:paraId="0DDCB26F" w14:textId="77777777" w:rsidR="00B608D9" w:rsidRPr="00B608D9" w:rsidRDefault="00B608D9" w:rsidP="00B608D9">
      <w:r w:rsidRPr="00B608D9">
        <w:t xml:space="preserve">       </w:t>
      </w:r>
      <w:proofErr w:type="spellStart"/>
      <w:r w:rsidRPr="00B608D9">
        <w:t>i</w:t>
      </w:r>
      <w:proofErr w:type="spellEnd"/>
      <w:r w:rsidRPr="00B608D9">
        <w:t xml:space="preserve"> - IS-IS, </w:t>
      </w:r>
      <w:proofErr w:type="spellStart"/>
      <w:r w:rsidRPr="00B608D9">
        <w:t>su</w:t>
      </w:r>
      <w:proofErr w:type="spellEnd"/>
      <w:r w:rsidRPr="00B608D9">
        <w:t xml:space="preserve"> - IS-IS summary, L1 - IS-IS level-1, L2 - IS-IS level-2</w:t>
      </w:r>
    </w:p>
    <w:p w14:paraId="66B5FFA6" w14:textId="77777777" w:rsidR="00B608D9" w:rsidRPr="00B608D9" w:rsidRDefault="00B608D9" w:rsidP="00B608D9">
      <w:r w:rsidRPr="00B608D9">
        <w:t xml:space="preserve">       </w:t>
      </w:r>
      <w:proofErr w:type="spellStart"/>
      <w:r w:rsidRPr="00B608D9">
        <w:t>ia</w:t>
      </w:r>
      <w:proofErr w:type="spellEnd"/>
      <w:r w:rsidRPr="00B608D9">
        <w:t xml:space="preserve"> - IS-IS inter area, * - candidate default, U - per-user static route</w:t>
      </w:r>
    </w:p>
    <w:p w14:paraId="6F1D6D67" w14:textId="77777777" w:rsidR="00B608D9" w:rsidRPr="00B608D9" w:rsidRDefault="00B608D9" w:rsidP="00B608D9">
      <w:r w:rsidRPr="00B608D9">
        <w:t xml:space="preserve">       o - ODR, P - periodic downloaded static route, H - NHRP, l - LISP</w:t>
      </w:r>
    </w:p>
    <w:p w14:paraId="56FAEA0C" w14:textId="77777777" w:rsidR="00B608D9" w:rsidRPr="00B608D9" w:rsidRDefault="00B608D9" w:rsidP="00B608D9">
      <w:r w:rsidRPr="00B608D9">
        <w:t xml:space="preserve">       a - application route</w:t>
      </w:r>
    </w:p>
    <w:p w14:paraId="72F1C245" w14:textId="77777777" w:rsidR="00B608D9" w:rsidRPr="00B608D9" w:rsidRDefault="00B608D9" w:rsidP="00B608D9">
      <w:r w:rsidRPr="00B608D9">
        <w:t xml:space="preserve">       + - replicated route, % - next hop override, p - overrides from </w:t>
      </w:r>
      <w:proofErr w:type="spellStart"/>
      <w:r w:rsidRPr="00B608D9">
        <w:t>PfR</w:t>
      </w:r>
      <w:proofErr w:type="spellEnd"/>
    </w:p>
    <w:p w14:paraId="3FB6D132" w14:textId="77777777" w:rsidR="00B608D9" w:rsidRPr="00B608D9" w:rsidRDefault="00B608D9" w:rsidP="00B608D9">
      <w:r w:rsidRPr="00B608D9">
        <w:t>Gateway of last resort is not set</w:t>
      </w:r>
    </w:p>
    <w:p w14:paraId="63843604" w14:textId="77777777" w:rsidR="00B608D9" w:rsidRPr="00B608D9" w:rsidRDefault="00B608D9" w:rsidP="00B608D9">
      <w:r w:rsidRPr="00B608D9">
        <w:t xml:space="preserve">      10.0.0.0/8 is variably </w:t>
      </w:r>
      <w:proofErr w:type="spellStart"/>
      <w:r w:rsidRPr="00B608D9">
        <w:t>subnetted</w:t>
      </w:r>
      <w:proofErr w:type="spellEnd"/>
      <w:r w:rsidRPr="00B608D9">
        <w:t>, 3 subnets, 2 masks</w:t>
      </w:r>
    </w:p>
    <w:p w14:paraId="621922E6" w14:textId="77777777" w:rsidR="00B608D9" w:rsidRPr="00B608D9" w:rsidRDefault="00B608D9" w:rsidP="00B608D9">
      <w:r w:rsidRPr="00B608D9">
        <w:t>C        10.0.0.0/25 is directly connected, GigabitEthernet0/0/1.10</w:t>
      </w:r>
    </w:p>
    <w:p w14:paraId="795CBD86" w14:textId="77777777" w:rsidR="00B608D9" w:rsidRPr="00B608D9" w:rsidRDefault="00B608D9" w:rsidP="00B608D9">
      <w:r w:rsidRPr="00B608D9">
        <w:t>L        10.0.0.126/32 is directly connected, GigabitEthernet0/0/1.10</w:t>
      </w:r>
    </w:p>
    <w:p w14:paraId="75DFB410" w14:textId="77777777" w:rsidR="00B608D9" w:rsidRPr="00B608D9" w:rsidRDefault="00B608D9" w:rsidP="00B608D9">
      <w:r w:rsidRPr="00B608D9">
        <w:t>B        10.0.0.128/25 [20/0] via 192.168.0.2, 00:04:20</w:t>
      </w:r>
    </w:p>
    <w:p w14:paraId="220BC9B8" w14:textId="77777777" w:rsidR="00B608D9" w:rsidRPr="00B608D9" w:rsidRDefault="00B608D9" w:rsidP="00B608D9">
      <w:r w:rsidRPr="00B608D9">
        <w:t xml:space="preserve">      192.168.0.0/24 is variably </w:t>
      </w:r>
      <w:proofErr w:type="spellStart"/>
      <w:r w:rsidRPr="00B608D9">
        <w:t>subnetted</w:t>
      </w:r>
      <w:proofErr w:type="spellEnd"/>
      <w:r w:rsidRPr="00B608D9">
        <w:t>, 2 subnets, 2 masks</w:t>
      </w:r>
    </w:p>
    <w:p w14:paraId="39464DB8" w14:textId="77777777" w:rsidR="00B608D9" w:rsidRPr="00B608D9" w:rsidRDefault="00B608D9" w:rsidP="00B608D9">
      <w:r w:rsidRPr="00B608D9">
        <w:t>C        192.168.0.0/30 is directly connected, GigabitEthernet0/0/0.10</w:t>
      </w:r>
    </w:p>
    <w:p w14:paraId="50420799" w14:textId="05F71DA2" w:rsidR="00B608D9" w:rsidRDefault="00B608D9" w:rsidP="00B608D9">
      <w:r w:rsidRPr="00B608D9">
        <w:t>L        192.168.0.1/32 is directly connected, GigabitEthernet0/0/0.10</w:t>
      </w:r>
    </w:p>
    <w:p w14:paraId="7A4880AE" w14:textId="77777777" w:rsidR="00B608D9" w:rsidRPr="00B608D9" w:rsidRDefault="00B608D9" w:rsidP="00B608D9"/>
    <w:p w14:paraId="3584CAB1" w14:textId="77777777" w:rsidR="00B608D9" w:rsidRPr="00B608D9" w:rsidRDefault="00B608D9" w:rsidP="00B608D9">
      <w:pPr>
        <w:rPr>
          <w:b/>
          <w:bCs/>
        </w:rPr>
      </w:pPr>
      <w:r w:rsidRPr="00B608D9">
        <w:rPr>
          <w:b/>
          <w:bCs/>
        </w:rPr>
        <w:t xml:space="preserve">R1#sh </w:t>
      </w:r>
      <w:proofErr w:type="spellStart"/>
      <w:r w:rsidRPr="00B608D9">
        <w:rPr>
          <w:b/>
          <w:bCs/>
        </w:rPr>
        <w:t>ip</w:t>
      </w:r>
      <w:proofErr w:type="spellEnd"/>
      <w:r w:rsidRPr="00B608D9">
        <w:rPr>
          <w:b/>
          <w:bCs/>
        </w:rPr>
        <w:t xml:space="preserve"> route </w:t>
      </w:r>
      <w:proofErr w:type="spellStart"/>
      <w:r w:rsidRPr="00B608D9">
        <w:rPr>
          <w:b/>
          <w:bCs/>
        </w:rPr>
        <w:t>vrf</w:t>
      </w:r>
      <w:proofErr w:type="spellEnd"/>
      <w:r w:rsidRPr="00B608D9">
        <w:rPr>
          <w:b/>
          <w:bCs/>
        </w:rPr>
        <w:t xml:space="preserve"> EIGRP</w:t>
      </w:r>
    </w:p>
    <w:p w14:paraId="4260B673" w14:textId="77777777" w:rsidR="00B608D9" w:rsidRPr="00B608D9" w:rsidRDefault="00B608D9" w:rsidP="00B608D9">
      <w:r w:rsidRPr="00B608D9">
        <w:t>Routing Table: EIGRP</w:t>
      </w:r>
    </w:p>
    <w:p w14:paraId="134444EE" w14:textId="77777777" w:rsidR="00B608D9" w:rsidRPr="00B608D9" w:rsidRDefault="00B608D9" w:rsidP="00B608D9">
      <w:r w:rsidRPr="00B608D9">
        <w:t>Codes: L - local, C - connected, S - static, R - RIP, M - mobile, B - BGP</w:t>
      </w:r>
    </w:p>
    <w:p w14:paraId="3D150832" w14:textId="77777777" w:rsidR="00B608D9" w:rsidRPr="00B608D9" w:rsidRDefault="00B608D9" w:rsidP="00B608D9">
      <w:r w:rsidRPr="00B608D9">
        <w:t xml:space="preserve">       D - EIGRP, EX - EIGRP external, O - OSPF, IA - OSPF inter area</w:t>
      </w:r>
    </w:p>
    <w:p w14:paraId="6AE846AB" w14:textId="77777777" w:rsidR="00B608D9" w:rsidRPr="00B608D9" w:rsidRDefault="00B608D9" w:rsidP="00B608D9">
      <w:r w:rsidRPr="00B608D9">
        <w:t xml:space="preserve">       N1 - OSPF NSSA external type 1, N2 - OSPF NSSA external type 2</w:t>
      </w:r>
    </w:p>
    <w:p w14:paraId="6BEC0C86" w14:textId="77777777" w:rsidR="00B608D9" w:rsidRPr="00B608D9" w:rsidRDefault="00B608D9" w:rsidP="00B608D9">
      <w:r w:rsidRPr="00B608D9">
        <w:t xml:space="preserve">       E1 - OSPF external type 1, E2 - OSPF external type 2</w:t>
      </w:r>
    </w:p>
    <w:p w14:paraId="59A95B00" w14:textId="77777777" w:rsidR="00B608D9" w:rsidRPr="00B608D9" w:rsidRDefault="00B608D9" w:rsidP="00B608D9">
      <w:r w:rsidRPr="00B608D9">
        <w:t xml:space="preserve">       </w:t>
      </w:r>
      <w:proofErr w:type="spellStart"/>
      <w:r w:rsidRPr="00B608D9">
        <w:t>i</w:t>
      </w:r>
      <w:proofErr w:type="spellEnd"/>
      <w:r w:rsidRPr="00B608D9">
        <w:t xml:space="preserve"> - IS-IS, </w:t>
      </w:r>
      <w:proofErr w:type="spellStart"/>
      <w:r w:rsidRPr="00B608D9">
        <w:t>su</w:t>
      </w:r>
      <w:proofErr w:type="spellEnd"/>
      <w:r w:rsidRPr="00B608D9">
        <w:t xml:space="preserve"> - IS-IS summary, L1 - IS-IS level-1, L2 - IS-IS level-2</w:t>
      </w:r>
    </w:p>
    <w:p w14:paraId="5115059C" w14:textId="77777777" w:rsidR="00B608D9" w:rsidRPr="00B608D9" w:rsidRDefault="00B608D9" w:rsidP="00B608D9">
      <w:r w:rsidRPr="00B608D9">
        <w:t xml:space="preserve">       </w:t>
      </w:r>
      <w:proofErr w:type="spellStart"/>
      <w:r w:rsidRPr="00B608D9">
        <w:t>ia</w:t>
      </w:r>
      <w:proofErr w:type="spellEnd"/>
      <w:r w:rsidRPr="00B608D9">
        <w:t xml:space="preserve"> - IS-IS inter area, * - candidate default, U - per-user static route</w:t>
      </w:r>
    </w:p>
    <w:p w14:paraId="2E85201E" w14:textId="77777777" w:rsidR="00B608D9" w:rsidRPr="00B608D9" w:rsidRDefault="00B608D9" w:rsidP="00B608D9">
      <w:r w:rsidRPr="00B608D9">
        <w:t xml:space="preserve">       o - ODR, P - periodic downloaded static route, H - NHRP, l - LISP</w:t>
      </w:r>
    </w:p>
    <w:p w14:paraId="442DEEB2" w14:textId="77777777" w:rsidR="00B608D9" w:rsidRPr="00B608D9" w:rsidRDefault="00B608D9" w:rsidP="00B608D9">
      <w:r w:rsidRPr="00B608D9">
        <w:t xml:space="preserve">       a - application route</w:t>
      </w:r>
    </w:p>
    <w:p w14:paraId="312B0DAA" w14:textId="77777777" w:rsidR="00B608D9" w:rsidRPr="00B608D9" w:rsidRDefault="00B608D9" w:rsidP="00B608D9">
      <w:r w:rsidRPr="00B608D9">
        <w:t xml:space="preserve">       + - replicated route, % - next hop override, p - overrides from </w:t>
      </w:r>
      <w:proofErr w:type="spellStart"/>
      <w:r w:rsidRPr="00B608D9">
        <w:t>PfR</w:t>
      </w:r>
      <w:proofErr w:type="spellEnd"/>
    </w:p>
    <w:p w14:paraId="5BB7F4EB" w14:textId="77777777" w:rsidR="00B608D9" w:rsidRPr="00B608D9" w:rsidRDefault="00B608D9" w:rsidP="00B608D9">
      <w:r w:rsidRPr="00B608D9">
        <w:t>Gateway of last resort is not set</w:t>
      </w:r>
    </w:p>
    <w:p w14:paraId="3B3BC41F" w14:textId="77777777" w:rsidR="00B608D9" w:rsidRPr="00B608D9" w:rsidRDefault="00B608D9" w:rsidP="00B608D9">
      <w:r w:rsidRPr="00B608D9">
        <w:t xml:space="preserve">      10.0.0.0/8 is variably </w:t>
      </w:r>
      <w:proofErr w:type="spellStart"/>
      <w:r w:rsidRPr="00B608D9">
        <w:t>subnetted</w:t>
      </w:r>
      <w:proofErr w:type="spellEnd"/>
      <w:r w:rsidRPr="00B608D9">
        <w:t>, 3 subnets, 2 masks</w:t>
      </w:r>
    </w:p>
    <w:p w14:paraId="7EDFB08D" w14:textId="77777777" w:rsidR="00B608D9" w:rsidRPr="00B608D9" w:rsidRDefault="00B608D9" w:rsidP="00B608D9">
      <w:r w:rsidRPr="00B608D9">
        <w:t>C        10.0.0.0/25 is directly connected, GigabitEthernet0/0/1.20</w:t>
      </w:r>
    </w:p>
    <w:p w14:paraId="66850283" w14:textId="77777777" w:rsidR="00B608D9" w:rsidRPr="00B608D9" w:rsidRDefault="00B608D9" w:rsidP="00B608D9">
      <w:r w:rsidRPr="00B608D9">
        <w:lastRenderedPageBreak/>
        <w:t>L        10.0.0.126/32 is directly connected, GigabitEthernet0/0/1.20</w:t>
      </w:r>
    </w:p>
    <w:p w14:paraId="17BE4E02" w14:textId="77777777" w:rsidR="00B608D9" w:rsidRPr="00B608D9" w:rsidRDefault="00B608D9" w:rsidP="00B608D9">
      <w:r w:rsidRPr="00B608D9">
        <w:t>D        10.0.0.128/25</w:t>
      </w:r>
    </w:p>
    <w:p w14:paraId="7AC36436" w14:textId="77777777" w:rsidR="00B608D9" w:rsidRPr="00B608D9" w:rsidRDefault="00B608D9" w:rsidP="00B608D9">
      <w:r w:rsidRPr="00B608D9">
        <w:t xml:space="preserve">           [90/28928] via 192.168.0.2, 00:02:15, GigabitEthernet0/0/0.20</w:t>
      </w:r>
    </w:p>
    <w:p w14:paraId="34E86261" w14:textId="77777777" w:rsidR="00B608D9" w:rsidRPr="00B608D9" w:rsidRDefault="00B608D9" w:rsidP="00B608D9">
      <w:r w:rsidRPr="00B608D9">
        <w:t xml:space="preserve">      192.168.0.0/24 is variably </w:t>
      </w:r>
      <w:proofErr w:type="spellStart"/>
      <w:r w:rsidRPr="00B608D9">
        <w:t>subnetted</w:t>
      </w:r>
      <w:proofErr w:type="spellEnd"/>
      <w:r w:rsidRPr="00B608D9">
        <w:t>, 4 subnets, 2 masks</w:t>
      </w:r>
    </w:p>
    <w:p w14:paraId="5212F955" w14:textId="77777777" w:rsidR="00B608D9" w:rsidRPr="00B608D9" w:rsidRDefault="00B608D9" w:rsidP="00B608D9">
      <w:r w:rsidRPr="00B608D9">
        <w:t>C        192.168.0.0/30 is directly connected, GigabitEthernet0/0/0.20</w:t>
      </w:r>
    </w:p>
    <w:p w14:paraId="3CF40067" w14:textId="77777777" w:rsidR="00B608D9" w:rsidRPr="00B608D9" w:rsidRDefault="00B608D9" w:rsidP="00B608D9">
      <w:r w:rsidRPr="00B608D9">
        <w:t>L        192.168.0.1/32 is directly connected, GigabitEthernet0/0/0.20</w:t>
      </w:r>
    </w:p>
    <w:p w14:paraId="77C0570A" w14:textId="77777777" w:rsidR="00B608D9" w:rsidRPr="00B608D9" w:rsidRDefault="00B608D9" w:rsidP="00B608D9">
      <w:r w:rsidRPr="00B608D9">
        <w:t>D        192.168.0.4/30</w:t>
      </w:r>
    </w:p>
    <w:p w14:paraId="28D822DB" w14:textId="77777777" w:rsidR="00B608D9" w:rsidRPr="00B608D9" w:rsidRDefault="00B608D9" w:rsidP="00B608D9">
      <w:r w:rsidRPr="00B608D9">
        <w:t xml:space="preserve">           [90/3072] via 192.168.0.2, 00:16:21, GigabitEthernet0/0/0.20</w:t>
      </w:r>
    </w:p>
    <w:p w14:paraId="06BDE7BB" w14:textId="77777777" w:rsidR="00B608D9" w:rsidRPr="00B608D9" w:rsidRDefault="00B608D9" w:rsidP="00B608D9">
      <w:r w:rsidRPr="00B608D9">
        <w:t>D        192.168.0.8/30</w:t>
      </w:r>
    </w:p>
    <w:p w14:paraId="3E6F9EF1" w14:textId="77777777" w:rsidR="00B608D9" w:rsidRPr="00B608D9" w:rsidRDefault="00B608D9" w:rsidP="00B608D9">
      <w:r w:rsidRPr="00B608D9">
        <w:t xml:space="preserve">           [90/3328] via 192.168.0.2, 00:16:17, GigabitEthernet0/0/0.20</w:t>
      </w:r>
    </w:p>
    <w:p w14:paraId="5B314B41" w14:textId="68E1C76B" w:rsidR="00B608D9" w:rsidRDefault="00B608D9" w:rsidP="00B608D9"/>
    <w:p w14:paraId="78138A51" w14:textId="77777777" w:rsidR="00B608D9" w:rsidRPr="00B608D9" w:rsidRDefault="00B608D9" w:rsidP="00B608D9">
      <w:pPr>
        <w:rPr>
          <w:b/>
          <w:bCs/>
        </w:rPr>
      </w:pPr>
      <w:r w:rsidRPr="00B608D9">
        <w:rPr>
          <w:b/>
          <w:bCs/>
        </w:rPr>
        <w:t xml:space="preserve">R2#sh </w:t>
      </w:r>
      <w:proofErr w:type="spellStart"/>
      <w:r w:rsidRPr="00B608D9">
        <w:rPr>
          <w:b/>
          <w:bCs/>
        </w:rPr>
        <w:t>ip</w:t>
      </w:r>
      <w:proofErr w:type="spellEnd"/>
      <w:r w:rsidRPr="00B608D9">
        <w:rPr>
          <w:b/>
          <w:bCs/>
        </w:rPr>
        <w:t xml:space="preserve"> route </w:t>
      </w:r>
      <w:proofErr w:type="spellStart"/>
      <w:r w:rsidRPr="00B608D9">
        <w:rPr>
          <w:b/>
          <w:bCs/>
        </w:rPr>
        <w:t>vrf</w:t>
      </w:r>
      <w:proofErr w:type="spellEnd"/>
      <w:r w:rsidRPr="00B608D9">
        <w:rPr>
          <w:b/>
          <w:bCs/>
        </w:rPr>
        <w:t xml:space="preserve"> BGP</w:t>
      </w:r>
    </w:p>
    <w:p w14:paraId="20AE458E" w14:textId="77777777" w:rsidR="00B608D9" w:rsidRPr="00B608D9" w:rsidRDefault="00B608D9" w:rsidP="00B608D9">
      <w:r w:rsidRPr="00B608D9">
        <w:t>Routing Table: BGP</w:t>
      </w:r>
    </w:p>
    <w:p w14:paraId="58AF2370" w14:textId="77777777" w:rsidR="00B608D9" w:rsidRPr="00B608D9" w:rsidRDefault="00B608D9" w:rsidP="00B608D9">
      <w:r w:rsidRPr="00B608D9">
        <w:t>Codes: L - local, C - connected, S - static, R - RIP, M - mobile, B - BGP</w:t>
      </w:r>
    </w:p>
    <w:p w14:paraId="51EF6B22" w14:textId="77777777" w:rsidR="00B608D9" w:rsidRPr="00B608D9" w:rsidRDefault="00B608D9" w:rsidP="00B608D9">
      <w:r w:rsidRPr="00B608D9">
        <w:t xml:space="preserve">       D - EIGRP, EX - EIGRP external, O - OSPF, IA - OSPF inter area</w:t>
      </w:r>
    </w:p>
    <w:p w14:paraId="68EDE352" w14:textId="77777777" w:rsidR="00B608D9" w:rsidRPr="00B608D9" w:rsidRDefault="00B608D9" w:rsidP="00B608D9">
      <w:r w:rsidRPr="00B608D9">
        <w:t xml:space="preserve">       N1 - OSPF NSSA external type 1, N2 - OSPF NSSA external type 2</w:t>
      </w:r>
    </w:p>
    <w:p w14:paraId="0936B72E" w14:textId="77777777" w:rsidR="00B608D9" w:rsidRPr="00B608D9" w:rsidRDefault="00B608D9" w:rsidP="00B608D9">
      <w:r w:rsidRPr="00B608D9">
        <w:t xml:space="preserve">       E1 - OSPF external type 1, E2 - OSPF external type 2</w:t>
      </w:r>
    </w:p>
    <w:p w14:paraId="131E12E4" w14:textId="77777777" w:rsidR="00B608D9" w:rsidRPr="00B608D9" w:rsidRDefault="00B608D9" w:rsidP="00B608D9">
      <w:r w:rsidRPr="00B608D9">
        <w:t xml:space="preserve">       </w:t>
      </w:r>
      <w:proofErr w:type="spellStart"/>
      <w:r w:rsidRPr="00B608D9">
        <w:t>i</w:t>
      </w:r>
      <w:proofErr w:type="spellEnd"/>
      <w:r w:rsidRPr="00B608D9">
        <w:t xml:space="preserve"> - IS-IS, </w:t>
      </w:r>
      <w:proofErr w:type="spellStart"/>
      <w:r w:rsidRPr="00B608D9">
        <w:t>su</w:t>
      </w:r>
      <w:proofErr w:type="spellEnd"/>
      <w:r w:rsidRPr="00B608D9">
        <w:t xml:space="preserve"> - IS-IS summary, L1 - IS-IS level-1, L2 - IS-IS level-2</w:t>
      </w:r>
    </w:p>
    <w:p w14:paraId="03C76AA1" w14:textId="77777777" w:rsidR="00B608D9" w:rsidRPr="00B608D9" w:rsidRDefault="00B608D9" w:rsidP="00B608D9">
      <w:r w:rsidRPr="00B608D9">
        <w:t xml:space="preserve">       </w:t>
      </w:r>
      <w:proofErr w:type="spellStart"/>
      <w:r w:rsidRPr="00B608D9">
        <w:t>ia</w:t>
      </w:r>
      <w:proofErr w:type="spellEnd"/>
      <w:r w:rsidRPr="00B608D9">
        <w:t xml:space="preserve"> - IS-IS inter area, * - candidate default, U - per-user static route</w:t>
      </w:r>
    </w:p>
    <w:p w14:paraId="14526600" w14:textId="77777777" w:rsidR="00B608D9" w:rsidRPr="00B608D9" w:rsidRDefault="00B608D9" w:rsidP="00B608D9">
      <w:r w:rsidRPr="00B608D9">
        <w:t xml:space="preserve">       o - ODR, P - periodic downloaded static route, H - NHRP, l - LISP</w:t>
      </w:r>
    </w:p>
    <w:p w14:paraId="381FDABA" w14:textId="77777777" w:rsidR="00B608D9" w:rsidRPr="00B608D9" w:rsidRDefault="00B608D9" w:rsidP="00B608D9">
      <w:r w:rsidRPr="00B608D9">
        <w:t xml:space="preserve">       a - application route</w:t>
      </w:r>
    </w:p>
    <w:p w14:paraId="3916EB69" w14:textId="77777777" w:rsidR="00B608D9" w:rsidRPr="00B608D9" w:rsidRDefault="00B608D9" w:rsidP="00B608D9">
      <w:r w:rsidRPr="00B608D9">
        <w:t xml:space="preserve">       + - replicated route, % - next hop override, p - overrides from </w:t>
      </w:r>
      <w:proofErr w:type="spellStart"/>
      <w:r w:rsidRPr="00B608D9">
        <w:t>PfR</w:t>
      </w:r>
      <w:proofErr w:type="spellEnd"/>
    </w:p>
    <w:p w14:paraId="3F51ECD1" w14:textId="77777777" w:rsidR="00B608D9" w:rsidRPr="00B608D9" w:rsidRDefault="00B608D9" w:rsidP="00B608D9">
      <w:r w:rsidRPr="00B608D9">
        <w:t>Gateway of last resort is not set</w:t>
      </w:r>
    </w:p>
    <w:p w14:paraId="44F6E751" w14:textId="77777777" w:rsidR="00B608D9" w:rsidRPr="00B608D9" w:rsidRDefault="00B608D9" w:rsidP="00B608D9">
      <w:r w:rsidRPr="00B608D9">
        <w:t xml:space="preserve">      10.0.0.0/25 is </w:t>
      </w:r>
      <w:proofErr w:type="spellStart"/>
      <w:r w:rsidRPr="00B608D9">
        <w:t>subnetted</w:t>
      </w:r>
      <w:proofErr w:type="spellEnd"/>
      <w:r w:rsidRPr="00B608D9">
        <w:t>, 2 subnets</w:t>
      </w:r>
    </w:p>
    <w:p w14:paraId="4F14DCA6" w14:textId="77777777" w:rsidR="00B608D9" w:rsidRPr="00B608D9" w:rsidRDefault="00B608D9" w:rsidP="00B608D9">
      <w:r w:rsidRPr="00B608D9">
        <w:t>B        10.0.0.0 [20/0] via 192.168.0.1, 00:08:48</w:t>
      </w:r>
    </w:p>
    <w:p w14:paraId="6E61BE6B" w14:textId="77777777" w:rsidR="00B608D9" w:rsidRPr="00B608D9" w:rsidRDefault="00B608D9" w:rsidP="00B608D9">
      <w:r w:rsidRPr="00B608D9">
        <w:t>B        10.0.0.128 [20/0] via 192.168.0.6, 00:08:05</w:t>
      </w:r>
    </w:p>
    <w:p w14:paraId="36D30136" w14:textId="77777777" w:rsidR="00B608D9" w:rsidRPr="00B608D9" w:rsidRDefault="00B608D9" w:rsidP="00B608D9">
      <w:r w:rsidRPr="00B608D9">
        <w:t xml:space="preserve">      192.168.0.0/24 is variably </w:t>
      </w:r>
      <w:proofErr w:type="spellStart"/>
      <w:r w:rsidRPr="00B608D9">
        <w:t>subnetted</w:t>
      </w:r>
      <w:proofErr w:type="spellEnd"/>
      <w:r w:rsidRPr="00B608D9">
        <w:t>, 4 subnets, 2 masks</w:t>
      </w:r>
    </w:p>
    <w:p w14:paraId="57E255A6" w14:textId="77777777" w:rsidR="00B608D9" w:rsidRPr="00B608D9" w:rsidRDefault="00B608D9" w:rsidP="00B608D9">
      <w:r w:rsidRPr="00B608D9">
        <w:t>C        192.168.0.0/30 is directly connected, GigabitEthernet0/0/1.10</w:t>
      </w:r>
    </w:p>
    <w:p w14:paraId="20FCA3C3" w14:textId="77777777" w:rsidR="00B608D9" w:rsidRPr="00B608D9" w:rsidRDefault="00B608D9" w:rsidP="00B608D9">
      <w:r w:rsidRPr="00B608D9">
        <w:t>L        192.168.0.2/32 is directly connected, GigabitEthernet0/0/1.10</w:t>
      </w:r>
    </w:p>
    <w:p w14:paraId="17233D3E" w14:textId="77777777" w:rsidR="00B608D9" w:rsidRPr="00B608D9" w:rsidRDefault="00B608D9" w:rsidP="00B608D9">
      <w:r w:rsidRPr="00B608D9">
        <w:t>C        192.168.0.4/30 is directly connected, GigabitEthernet0/0/0.10</w:t>
      </w:r>
    </w:p>
    <w:p w14:paraId="3DF13F5A" w14:textId="77777777" w:rsidR="00B608D9" w:rsidRPr="00B608D9" w:rsidRDefault="00B608D9" w:rsidP="00B608D9">
      <w:r w:rsidRPr="00B608D9">
        <w:t>L        192.168.0.5/32 is directly connected, GigabitEthernet0/0/0.10</w:t>
      </w:r>
    </w:p>
    <w:p w14:paraId="6B1832A3" w14:textId="77777777" w:rsidR="00B608D9" w:rsidRPr="00B608D9" w:rsidRDefault="00B608D9" w:rsidP="00B608D9"/>
    <w:p w14:paraId="1A5B9A58" w14:textId="77777777" w:rsidR="00B608D9" w:rsidRPr="00B608D9" w:rsidRDefault="00B608D9" w:rsidP="00B608D9">
      <w:pPr>
        <w:rPr>
          <w:b/>
          <w:bCs/>
        </w:rPr>
      </w:pPr>
      <w:r w:rsidRPr="00B608D9">
        <w:rPr>
          <w:b/>
          <w:bCs/>
        </w:rPr>
        <w:t xml:space="preserve">R2#sh </w:t>
      </w:r>
      <w:proofErr w:type="spellStart"/>
      <w:r w:rsidRPr="00B608D9">
        <w:rPr>
          <w:b/>
          <w:bCs/>
        </w:rPr>
        <w:t>ip</w:t>
      </w:r>
      <w:proofErr w:type="spellEnd"/>
      <w:r w:rsidRPr="00B608D9">
        <w:rPr>
          <w:b/>
          <w:bCs/>
        </w:rPr>
        <w:t xml:space="preserve"> route </w:t>
      </w:r>
      <w:proofErr w:type="spellStart"/>
      <w:r w:rsidRPr="00B608D9">
        <w:rPr>
          <w:b/>
          <w:bCs/>
        </w:rPr>
        <w:t>vrf</w:t>
      </w:r>
      <w:proofErr w:type="spellEnd"/>
      <w:r w:rsidRPr="00B608D9">
        <w:rPr>
          <w:b/>
          <w:bCs/>
        </w:rPr>
        <w:t xml:space="preserve"> EIGRP</w:t>
      </w:r>
    </w:p>
    <w:p w14:paraId="473CD0A6" w14:textId="77777777" w:rsidR="00B608D9" w:rsidRPr="00B608D9" w:rsidRDefault="00B608D9" w:rsidP="00B608D9">
      <w:r w:rsidRPr="00B608D9">
        <w:t>Routing Table: EIGRP</w:t>
      </w:r>
    </w:p>
    <w:p w14:paraId="031D505E" w14:textId="77777777" w:rsidR="00B608D9" w:rsidRPr="00B608D9" w:rsidRDefault="00B608D9" w:rsidP="00B608D9">
      <w:r w:rsidRPr="00B608D9">
        <w:t>Codes: L - local, C - connected, S - static, R - RIP, M - mobile, B - BGP</w:t>
      </w:r>
    </w:p>
    <w:p w14:paraId="16A0D462" w14:textId="77777777" w:rsidR="00B608D9" w:rsidRPr="00B608D9" w:rsidRDefault="00B608D9" w:rsidP="00B608D9">
      <w:r w:rsidRPr="00B608D9">
        <w:t xml:space="preserve">       D - EIGRP, EX - EIGRP external, O - OSPF, IA - OSPF inter area</w:t>
      </w:r>
    </w:p>
    <w:p w14:paraId="330069DA" w14:textId="77777777" w:rsidR="00B608D9" w:rsidRPr="00B608D9" w:rsidRDefault="00B608D9" w:rsidP="00B608D9">
      <w:r w:rsidRPr="00B608D9">
        <w:t xml:space="preserve">       N1 - OSPF NSSA external type 1, N2 - OSPF NSSA external type 2</w:t>
      </w:r>
    </w:p>
    <w:p w14:paraId="31E9AE28" w14:textId="77777777" w:rsidR="00B608D9" w:rsidRPr="00B608D9" w:rsidRDefault="00B608D9" w:rsidP="00B608D9">
      <w:r w:rsidRPr="00B608D9">
        <w:t xml:space="preserve">       E1 - OSPF external type 1, E2 - OSPF external type 2</w:t>
      </w:r>
    </w:p>
    <w:p w14:paraId="6CCB05D3" w14:textId="77777777" w:rsidR="00B608D9" w:rsidRPr="00B608D9" w:rsidRDefault="00B608D9" w:rsidP="00B608D9">
      <w:r w:rsidRPr="00B608D9">
        <w:t xml:space="preserve">       </w:t>
      </w:r>
      <w:proofErr w:type="spellStart"/>
      <w:r w:rsidRPr="00B608D9">
        <w:t>i</w:t>
      </w:r>
      <w:proofErr w:type="spellEnd"/>
      <w:r w:rsidRPr="00B608D9">
        <w:t xml:space="preserve"> - IS-IS, </w:t>
      </w:r>
      <w:proofErr w:type="spellStart"/>
      <w:r w:rsidRPr="00B608D9">
        <w:t>su</w:t>
      </w:r>
      <w:proofErr w:type="spellEnd"/>
      <w:r w:rsidRPr="00B608D9">
        <w:t xml:space="preserve"> - IS-IS summary, L1 - IS-IS level-1, L2 - IS-IS level-2</w:t>
      </w:r>
    </w:p>
    <w:p w14:paraId="43AB72ED" w14:textId="77777777" w:rsidR="00B608D9" w:rsidRPr="00B608D9" w:rsidRDefault="00B608D9" w:rsidP="00B608D9">
      <w:r w:rsidRPr="00B608D9">
        <w:t xml:space="preserve">       </w:t>
      </w:r>
      <w:proofErr w:type="spellStart"/>
      <w:r w:rsidRPr="00B608D9">
        <w:t>ia</w:t>
      </w:r>
      <w:proofErr w:type="spellEnd"/>
      <w:r w:rsidRPr="00B608D9">
        <w:t xml:space="preserve"> - IS-IS inter area, * - candidate default, U - per-user static route</w:t>
      </w:r>
    </w:p>
    <w:p w14:paraId="2364D0EE" w14:textId="77777777" w:rsidR="00B608D9" w:rsidRPr="00B608D9" w:rsidRDefault="00B608D9" w:rsidP="00B608D9">
      <w:r w:rsidRPr="00B608D9">
        <w:t xml:space="preserve">       o - ODR, P - periodic downloaded static route, H - NHRP, l - LISP</w:t>
      </w:r>
    </w:p>
    <w:p w14:paraId="6DB00456" w14:textId="77777777" w:rsidR="00B608D9" w:rsidRPr="00B608D9" w:rsidRDefault="00B608D9" w:rsidP="00B608D9">
      <w:r w:rsidRPr="00B608D9">
        <w:t xml:space="preserve">       a - application route</w:t>
      </w:r>
    </w:p>
    <w:p w14:paraId="14A35B32" w14:textId="77777777" w:rsidR="00B608D9" w:rsidRPr="00B608D9" w:rsidRDefault="00B608D9" w:rsidP="00B608D9">
      <w:r w:rsidRPr="00B608D9">
        <w:lastRenderedPageBreak/>
        <w:t xml:space="preserve">       + - replicated route, % - next hop override, p - overrides from </w:t>
      </w:r>
      <w:proofErr w:type="spellStart"/>
      <w:r w:rsidRPr="00B608D9">
        <w:t>PfR</w:t>
      </w:r>
      <w:proofErr w:type="spellEnd"/>
    </w:p>
    <w:p w14:paraId="59EE3BB1" w14:textId="77777777" w:rsidR="00B608D9" w:rsidRPr="00B608D9" w:rsidRDefault="00B608D9" w:rsidP="00B608D9">
      <w:r w:rsidRPr="00B608D9">
        <w:t>Gateway of last resort is not set</w:t>
      </w:r>
    </w:p>
    <w:p w14:paraId="2374EDCA" w14:textId="77777777" w:rsidR="00B608D9" w:rsidRPr="00B608D9" w:rsidRDefault="00B608D9" w:rsidP="00B608D9">
      <w:r w:rsidRPr="00B608D9">
        <w:t xml:space="preserve">      10.0.0.0/25 is </w:t>
      </w:r>
      <w:proofErr w:type="spellStart"/>
      <w:r w:rsidRPr="00B608D9">
        <w:t>subnetted</w:t>
      </w:r>
      <w:proofErr w:type="spellEnd"/>
      <w:r w:rsidRPr="00B608D9">
        <w:t>, 2 subnets</w:t>
      </w:r>
    </w:p>
    <w:p w14:paraId="57D314DB" w14:textId="77777777" w:rsidR="00B608D9" w:rsidRPr="00B608D9" w:rsidRDefault="00B608D9" w:rsidP="00B608D9">
      <w:r w:rsidRPr="00B608D9">
        <w:t>D        10.0.0.0</w:t>
      </w:r>
    </w:p>
    <w:p w14:paraId="57D3F16B" w14:textId="77777777" w:rsidR="00B608D9" w:rsidRPr="00B608D9" w:rsidRDefault="00B608D9" w:rsidP="00B608D9">
      <w:r w:rsidRPr="00B608D9">
        <w:t xml:space="preserve">           [90/28416] via 192.168.0.1, 00:15:51, GigabitEthernet0/0/1.20</w:t>
      </w:r>
    </w:p>
    <w:p w14:paraId="78E18A3B" w14:textId="77777777" w:rsidR="00B608D9" w:rsidRPr="00B608D9" w:rsidRDefault="00B608D9" w:rsidP="00B608D9">
      <w:r w:rsidRPr="00B608D9">
        <w:t>D        10.0.0.128</w:t>
      </w:r>
    </w:p>
    <w:p w14:paraId="7F80FD01" w14:textId="77777777" w:rsidR="00B608D9" w:rsidRPr="00B608D9" w:rsidRDefault="00B608D9" w:rsidP="00B608D9">
      <w:r w:rsidRPr="00B608D9">
        <w:t xml:space="preserve">           [90/28672] via 192.168.0.6, 00:00:42, GigabitEthernet0/0/0.20</w:t>
      </w:r>
    </w:p>
    <w:p w14:paraId="12770E12" w14:textId="77777777" w:rsidR="00B608D9" w:rsidRPr="00B608D9" w:rsidRDefault="00B608D9" w:rsidP="00B608D9">
      <w:r w:rsidRPr="00B608D9">
        <w:t xml:space="preserve">      192.168.0.0/24 is variably </w:t>
      </w:r>
      <w:proofErr w:type="spellStart"/>
      <w:r w:rsidRPr="00B608D9">
        <w:t>subnetted</w:t>
      </w:r>
      <w:proofErr w:type="spellEnd"/>
      <w:r w:rsidRPr="00B608D9">
        <w:t>, 5 subnets, 2 masks</w:t>
      </w:r>
    </w:p>
    <w:p w14:paraId="7C638201" w14:textId="77777777" w:rsidR="00B608D9" w:rsidRPr="00B608D9" w:rsidRDefault="00B608D9" w:rsidP="00B608D9">
      <w:r w:rsidRPr="00B608D9">
        <w:t>C        192.168.0.0/30 is directly connected, GigabitEthernet0/0/1.20</w:t>
      </w:r>
    </w:p>
    <w:p w14:paraId="107F6CC8" w14:textId="77777777" w:rsidR="00B608D9" w:rsidRPr="00B608D9" w:rsidRDefault="00B608D9" w:rsidP="00B608D9">
      <w:r w:rsidRPr="00B608D9">
        <w:t>L        192.168.0.2/32 is directly connected, GigabitEthernet0/0/1.20</w:t>
      </w:r>
    </w:p>
    <w:p w14:paraId="037CF76C" w14:textId="77777777" w:rsidR="00B608D9" w:rsidRPr="00B608D9" w:rsidRDefault="00B608D9" w:rsidP="00B608D9">
      <w:r w:rsidRPr="00B608D9">
        <w:t>C        192.168.0.4/30 is directly connected, GigabitEthernet0/0/0.20</w:t>
      </w:r>
    </w:p>
    <w:p w14:paraId="6C2C97A3" w14:textId="77777777" w:rsidR="00B608D9" w:rsidRPr="00B608D9" w:rsidRDefault="00B608D9" w:rsidP="00B608D9">
      <w:r w:rsidRPr="00B608D9">
        <w:t>L        192.168.0.5/32 is directly connected, GigabitEthernet0/0/0.20</w:t>
      </w:r>
    </w:p>
    <w:p w14:paraId="05C24B45" w14:textId="77777777" w:rsidR="00B608D9" w:rsidRPr="00B608D9" w:rsidRDefault="00B608D9" w:rsidP="00B608D9">
      <w:r w:rsidRPr="00B608D9">
        <w:t>D        192.168.0.8/30</w:t>
      </w:r>
    </w:p>
    <w:p w14:paraId="38AC50B4" w14:textId="07E3C19A" w:rsidR="00B608D9" w:rsidRDefault="00B608D9" w:rsidP="00B608D9">
      <w:r w:rsidRPr="00B608D9">
        <w:t xml:space="preserve">           [90/3072] via 192.168.0.6, 00:14:43, GigabitEthernet0/0/0.20</w:t>
      </w:r>
    </w:p>
    <w:p w14:paraId="4786D5F6" w14:textId="1ACB0DDE" w:rsidR="00B608D9" w:rsidRDefault="00B608D9" w:rsidP="00B608D9"/>
    <w:p w14:paraId="71303526" w14:textId="77777777" w:rsidR="00353E30" w:rsidRPr="00353E30" w:rsidRDefault="00353E30" w:rsidP="00353E30">
      <w:pPr>
        <w:rPr>
          <w:b/>
          <w:bCs/>
        </w:rPr>
      </w:pPr>
      <w:r w:rsidRPr="00353E30">
        <w:rPr>
          <w:b/>
          <w:bCs/>
        </w:rPr>
        <w:t xml:space="preserve">R3#sh </w:t>
      </w:r>
      <w:proofErr w:type="spellStart"/>
      <w:r w:rsidRPr="00353E30">
        <w:rPr>
          <w:b/>
          <w:bCs/>
        </w:rPr>
        <w:t>ip</w:t>
      </w:r>
      <w:proofErr w:type="spellEnd"/>
      <w:r w:rsidRPr="00353E30">
        <w:rPr>
          <w:b/>
          <w:bCs/>
        </w:rPr>
        <w:t xml:space="preserve"> route </w:t>
      </w:r>
      <w:proofErr w:type="spellStart"/>
      <w:r w:rsidRPr="00353E30">
        <w:rPr>
          <w:b/>
          <w:bCs/>
        </w:rPr>
        <w:t>vrf</w:t>
      </w:r>
      <w:proofErr w:type="spellEnd"/>
      <w:r w:rsidRPr="00353E30">
        <w:rPr>
          <w:b/>
          <w:bCs/>
        </w:rPr>
        <w:t xml:space="preserve"> BGP</w:t>
      </w:r>
    </w:p>
    <w:p w14:paraId="6173DE40" w14:textId="77777777" w:rsidR="00353E30" w:rsidRDefault="00353E30" w:rsidP="00353E30">
      <w:r>
        <w:t>Routing Table: BGP</w:t>
      </w:r>
    </w:p>
    <w:p w14:paraId="3522295F" w14:textId="77777777" w:rsidR="00353E30" w:rsidRDefault="00353E30" w:rsidP="00353E30">
      <w:r>
        <w:t>Codes: L - local, C - connected, S - static, R - RIP, M - mobile, B - BGP</w:t>
      </w:r>
    </w:p>
    <w:p w14:paraId="7A99FF78" w14:textId="77777777" w:rsidR="00353E30" w:rsidRDefault="00353E30" w:rsidP="00353E30">
      <w:r>
        <w:t xml:space="preserve">       D - EIGRP, EX - EIGRP external, O - OSPF, IA - OSPF inter area</w:t>
      </w:r>
    </w:p>
    <w:p w14:paraId="00EA9642" w14:textId="77777777" w:rsidR="00353E30" w:rsidRDefault="00353E30" w:rsidP="00353E30">
      <w:r>
        <w:t xml:space="preserve">       N1 - OSPF NSSA external type 1, N2 - OSPF NSSA external type 2</w:t>
      </w:r>
    </w:p>
    <w:p w14:paraId="42931899" w14:textId="77777777" w:rsidR="00353E30" w:rsidRDefault="00353E30" w:rsidP="00353E30">
      <w:r>
        <w:t xml:space="preserve">       E1 - OSPF external type 1, E2 - OSPF external type 2</w:t>
      </w:r>
    </w:p>
    <w:p w14:paraId="20238F62" w14:textId="77777777" w:rsidR="00353E30" w:rsidRDefault="00353E30" w:rsidP="00353E30">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F4073D4" w14:textId="77777777" w:rsidR="00353E30" w:rsidRDefault="00353E30" w:rsidP="00353E30">
      <w:r>
        <w:t xml:space="preserve">       </w:t>
      </w:r>
      <w:proofErr w:type="spellStart"/>
      <w:r>
        <w:t>ia</w:t>
      </w:r>
      <w:proofErr w:type="spellEnd"/>
      <w:r>
        <w:t xml:space="preserve"> - IS-IS inter area, * - candidate default, U - per-user static route</w:t>
      </w:r>
    </w:p>
    <w:p w14:paraId="36A83B99" w14:textId="77777777" w:rsidR="00353E30" w:rsidRDefault="00353E30" w:rsidP="00353E30">
      <w:r>
        <w:t xml:space="preserve">       o - ODR, P - periodic downloaded static route, H - NHRP, l - LISP</w:t>
      </w:r>
    </w:p>
    <w:p w14:paraId="6F031D2B" w14:textId="77777777" w:rsidR="00353E30" w:rsidRDefault="00353E30" w:rsidP="00353E30">
      <w:r>
        <w:t xml:space="preserve">       a - application route</w:t>
      </w:r>
    </w:p>
    <w:p w14:paraId="6582EA7D" w14:textId="77777777" w:rsidR="00353E30" w:rsidRDefault="00353E30" w:rsidP="00353E30">
      <w:r>
        <w:t xml:space="preserve">       + - replicated route, % - next hop override, p - overrides from </w:t>
      </w:r>
      <w:proofErr w:type="spellStart"/>
      <w:r>
        <w:t>PfR</w:t>
      </w:r>
      <w:proofErr w:type="spellEnd"/>
    </w:p>
    <w:p w14:paraId="6A6A9E97" w14:textId="77777777" w:rsidR="00353E30" w:rsidRDefault="00353E30" w:rsidP="00353E30">
      <w:r>
        <w:t>Gateway of last resort is not set</w:t>
      </w:r>
    </w:p>
    <w:p w14:paraId="1752F740" w14:textId="77777777" w:rsidR="00353E30" w:rsidRDefault="00353E30" w:rsidP="00353E30">
      <w:r>
        <w:t xml:space="preserve">      10.0.0.0/25 is </w:t>
      </w:r>
      <w:proofErr w:type="spellStart"/>
      <w:r>
        <w:t>subnetted</w:t>
      </w:r>
      <w:proofErr w:type="spellEnd"/>
      <w:r>
        <w:t>, 2 subnets</w:t>
      </w:r>
    </w:p>
    <w:p w14:paraId="64E41768" w14:textId="77777777" w:rsidR="00353E30" w:rsidRDefault="00353E30" w:rsidP="00353E30">
      <w:r>
        <w:t>B        10.0.0.0 [20/0] via 192.168.0.5, 00:09:32</w:t>
      </w:r>
    </w:p>
    <w:p w14:paraId="1D62E3B9" w14:textId="77777777" w:rsidR="00353E30" w:rsidRDefault="00353E30" w:rsidP="00353E30">
      <w:r>
        <w:t>B        10.0.0.128 [20/0] via 192.168.0.10, 00:09:32</w:t>
      </w:r>
    </w:p>
    <w:p w14:paraId="75C6FC1B" w14:textId="77777777" w:rsidR="00353E30" w:rsidRDefault="00353E30" w:rsidP="00353E30">
      <w:r>
        <w:t xml:space="preserve">      192.168.0.0/24 is variably </w:t>
      </w:r>
      <w:proofErr w:type="spellStart"/>
      <w:r>
        <w:t>subnetted</w:t>
      </w:r>
      <w:proofErr w:type="spellEnd"/>
      <w:r>
        <w:t>, 4 subnets, 2 masks</w:t>
      </w:r>
    </w:p>
    <w:p w14:paraId="6DC29815" w14:textId="77777777" w:rsidR="00353E30" w:rsidRDefault="00353E30" w:rsidP="00353E30">
      <w:r>
        <w:t>C        192.168.0.4/30 is directly connected, GigabitEthernet0/0/1.10</w:t>
      </w:r>
    </w:p>
    <w:p w14:paraId="5D515CA2" w14:textId="77777777" w:rsidR="00353E30" w:rsidRDefault="00353E30" w:rsidP="00353E30">
      <w:r>
        <w:t>L        192.168.0.6/32 is directly connected, GigabitEthernet0/0/1.10</w:t>
      </w:r>
    </w:p>
    <w:p w14:paraId="155B8833" w14:textId="77777777" w:rsidR="00353E30" w:rsidRDefault="00353E30" w:rsidP="00353E30">
      <w:r>
        <w:t>C        192.168.0.8/30 is directly connected, GigabitEthernet0/0/0.10</w:t>
      </w:r>
    </w:p>
    <w:p w14:paraId="7384BBBB" w14:textId="77777777" w:rsidR="00353E30" w:rsidRDefault="00353E30" w:rsidP="00353E30">
      <w:r>
        <w:t>L        192.168.0.9/32 is directly connected, GigabitEthernet0/0/0.10</w:t>
      </w:r>
    </w:p>
    <w:p w14:paraId="4622DF68" w14:textId="77777777" w:rsidR="00353E30" w:rsidRDefault="00353E30" w:rsidP="00353E30"/>
    <w:p w14:paraId="42E176F7" w14:textId="77777777" w:rsidR="00353E30" w:rsidRPr="00353E30" w:rsidRDefault="00353E30" w:rsidP="00353E30">
      <w:pPr>
        <w:rPr>
          <w:b/>
          <w:bCs/>
        </w:rPr>
      </w:pPr>
      <w:r w:rsidRPr="00353E30">
        <w:rPr>
          <w:b/>
          <w:bCs/>
        </w:rPr>
        <w:t xml:space="preserve">R3#sh </w:t>
      </w:r>
      <w:proofErr w:type="spellStart"/>
      <w:r w:rsidRPr="00353E30">
        <w:rPr>
          <w:b/>
          <w:bCs/>
        </w:rPr>
        <w:t>ip</w:t>
      </w:r>
      <w:proofErr w:type="spellEnd"/>
      <w:r w:rsidRPr="00353E30">
        <w:rPr>
          <w:b/>
          <w:bCs/>
        </w:rPr>
        <w:t xml:space="preserve"> route </w:t>
      </w:r>
      <w:proofErr w:type="spellStart"/>
      <w:r w:rsidRPr="00353E30">
        <w:rPr>
          <w:b/>
          <w:bCs/>
        </w:rPr>
        <w:t>vrf</w:t>
      </w:r>
      <w:proofErr w:type="spellEnd"/>
      <w:r w:rsidRPr="00353E30">
        <w:rPr>
          <w:b/>
          <w:bCs/>
        </w:rPr>
        <w:t xml:space="preserve"> EIGRP</w:t>
      </w:r>
    </w:p>
    <w:p w14:paraId="5E9DC7EE" w14:textId="77777777" w:rsidR="00353E30" w:rsidRDefault="00353E30" w:rsidP="00353E30">
      <w:r>
        <w:t>Routing Table: EIGRP</w:t>
      </w:r>
    </w:p>
    <w:p w14:paraId="660BEC5F" w14:textId="77777777" w:rsidR="00353E30" w:rsidRDefault="00353E30" w:rsidP="00353E30">
      <w:r>
        <w:t>Codes: L - local, C - connected, S - static, R - RIP, M - mobile, B - BGP</w:t>
      </w:r>
    </w:p>
    <w:p w14:paraId="7277DC77" w14:textId="77777777" w:rsidR="00353E30" w:rsidRDefault="00353E30" w:rsidP="00353E30">
      <w:r>
        <w:t xml:space="preserve">       D - EIGRP, EX - EIGRP external, O - OSPF, IA - OSPF inter area</w:t>
      </w:r>
    </w:p>
    <w:p w14:paraId="7B51A6E8" w14:textId="77777777" w:rsidR="00353E30" w:rsidRDefault="00353E30" w:rsidP="00353E30">
      <w:r>
        <w:t xml:space="preserve">       N1 - OSPF NSSA external type 1, N2 - OSPF NSSA external type 2</w:t>
      </w:r>
    </w:p>
    <w:p w14:paraId="067CFEDB" w14:textId="77777777" w:rsidR="00353E30" w:rsidRDefault="00353E30" w:rsidP="00353E30">
      <w:r>
        <w:t xml:space="preserve">       E1 - OSPF external type 1, E2 - OSPF external type 2</w:t>
      </w:r>
    </w:p>
    <w:p w14:paraId="0449D2AE" w14:textId="77777777" w:rsidR="00353E30" w:rsidRDefault="00353E30" w:rsidP="00353E30">
      <w:r>
        <w:lastRenderedPageBreak/>
        <w:t xml:space="preserve">       </w:t>
      </w:r>
      <w:proofErr w:type="spellStart"/>
      <w:r>
        <w:t>i</w:t>
      </w:r>
      <w:proofErr w:type="spellEnd"/>
      <w:r>
        <w:t xml:space="preserve"> - IS-IS, </w:t>
      </w:r>
      <w:proofErr w:type="spellStart"/>
      <w:r>
        <w:t>su</w:t>
      </w:r>
      <w:proofErr w:type="spellEnd"/>
      <w:r>
        <w:t xml:space="preserve"> - IS-IS summary, L1 - IS-IS level-1, L2 - IS-IS level-2</w:t>
      </w:r>
    </w:p>
    <w:p w14:paraId="1F241CC1" w14:textId="77777777" w:rsidR="00353E30" w:rsidRDefault="00353E30" w:rsidP="00353E30">
      <w:r>
        <w:t xml:space="preserve">       </w:t>
      </w:r>
      <w:proofErr w:type="spellStart"/>
      <w:r>
        <w:t>ia</w:t>
      </w:r>
      <w:proofErr w:type="spellEnd"/>
      <w:r>
        <w:t xml:space="preserve"> - IS-IS inter area, * - candidate default, U - per-user static route</w:t>
      </w:r>
    </w:p>
    <w:p w14:paraId="476FCCCA" w14:textId="77777777" w:rsidR="00353E30" w:rsidRDefault="00353E30" w:rsidP="00353E30">
      <w:r>
        <w:t xml:space="preserve">       o - ODR, P - periodic downloaded static route, H - NHRP, l - LISP</w:t>
      </w:r>
    </w:p>
    <w:p w14:paraId="27102F76" w14:textId="77777777" w:rsidR="00353E30" w:rsidRDefault="00353E30" w:rsidP="00353E30">
      <w:r>
        <w:t xml:space="preserve">       a - application route</w:t>
      </w:r>
    </w:p>
    <w:p w14:paraId="32F97FAF" w14:textId="77777777" w:rsidR="00353E30" w:rsidRDefault="00353E30" w:rsidP="00353E30">
      <w:r>
        <w:t xml:space="preserve">       + - replicated route, % - next hop override, p - overrides from </w:t>
      </w:r>
      <w:proofErr w:type="spellStart"/>
      <w:r>
        <w:t>PfR</w:t>
      </w:r>
      <w:proofErr w:type="spellEnd"/>
    </w:p>
    <w:p w14:paraId="28A430CC" w14:textId="77777777" w:rsidR="00353E30" w:rsidRDefault="00353E30" w:rsidP="00353E30">
      <w:r>
        <w:t>Gateway of last resort is not set</w:t>
      </w:r>
    </w:p>
    <w:p w14:paraId="3DF0BBE1" w14:textId="77777777" w:rsidR="00353E30" w:rsidRDefault="00353E30" w:rsidP="00353E30">
      <w:r>
        <w:t xml:space="preserve">      10.0.0.0/25 is </w:t>
      </w:r>
      <w:proofErr w:type="spellStart"/>
      <w:r>
        <w:t>subnetted</w:t>
      </w:r>
      <w:proofErr w:type="spellEnd"/>
      <w:r>
        <w:t>, 2 subnets</w:t>
      </w:r>
    </w:p>
    <w:p w14:paraId="5764824D" w14:textId="77777777" w:rsidR="00353E30" w:rsidRDefault="00353E30" w:rsidP="00353E30">
      <w:r>
        <w:t>D        10.0.0.0</w:t>
      </w:r>
    </w:p>
    <w:p w14:paraId="45E79C77" w14:textId="77777777" w:rsidR="00353E30" w:rsidRDefault="00353E30" w:rsidP="00353E30">
      <w:r>
        <w:t xml:space="preserve">           [90/28672] via 192.168.0.5, 00:17:31, GigabitEthernet0/0/1.20</w:t>
      </w:r>
    </w:p>
    <w:p w14:paraId="616A488F" w14:textId="77777777" w:rsidR="00353E30" w:rsidRDefault="00353E30" w:rsidP="00353E30">
      <w:r>
        <w:t>D        10.0.0.128</w:t>
      </w:r>
    </w:p>
    <w:p w14:paraId="456E9328" w14:textId="77777777" w:rsidR="00353E30" w:rsidRDefault="00353E30" w:rsidP="00353E30">
      <w:r>
        <w:t xml:space="preserve">           [90/28416] via 192.168.0.10, 00:03:29, GigabitEthernet0/0/0.20</w:t>
      </w:r>
    </w:p>
    <w:p w14:paraId="3E102D03" w14:textId="77777777" w:rsidR="00353E30" w:rsidRDefault="00353E30" w:rsidP="00353E30">
      <w:r>
        <w:t xml:space="preserve">      192.168.0.0/24 is variably </w:t>
      </w:r>
      <w:proofErr w:type="spellStart"/>
      <w:r>
        <w:t>subnetted</w:t>
      </w:r>
      <w:proofErr w:type="spellEnd"/>
      <w:r>
        <w:t>, 5 subnets, 2 masks</w:t>
      </w:r>
    </w:p>
    <w:p w14:paraId="0D9BB0DF" w14:textId="77777777" w:rsidR="00353E30" w:rsidRDefault="00353E30" w:rsidP="00353E30">
      <w:r>
        <w:t>D        192.168.0.0/30</w:t>
      </w:r>
    </w:p>
    <w:p w14:paraId="28DD1A41" w14:textId="77777777" w:rsidR="00353E30" w:rsidRDefault="00353E30" w:rsidP="00353E30">
      <w:r>
        <w:t xml:space="preserve">           [90/3072] via 192.168.0.5, 00:17:31, GigabitEthernet0/0/1.20</w:t>
      </w:r>
    </w:p>
    <w:p w14:paraId="4544EEC7" w14:textId="77777777" w:rsidR="00353E30" w:rsidRDefault="00353E30" w:rsidP="00353E30">
      <w:r>
        <w:t>C        192.168.0.4/30 is directly connected, GigabitEthernet0/0/1.20</w:t>
      </w:r>
    </w:p>
    <w:p w14:paraId="008926DB" w14:textId="77777777" w:rsidR="00353E30" w:rsidRDefault="00353E30" w:rsidP="00353E30">
      <w:r>
        <w:t>L        192.168.0.6/32 is directly connected, GigabitEthernet0/0/1.20</w:t>
      </w:r>
    </w:p>
    <w:p w14:paraId="28A45BE1" w14:textId="77777777" w:rsidR="00353E30" w:rsidRDefault="00353E30" w:rsidP="00353E30">
      <w:r>
        <w:t>C        192.168.0.8/30 is directly connected, GigabitEthernet0/0/0.20</w:t>
      </w:r>
    </w:p>
    <w:p w14:paraId="7ADFCCC5" w14:textId="446582AF" w:rsidR="00B608D9" w:rsidRDefault="00353E30" w:rsidP="00353E30">
      <w:r>
        <w:t>L        192.168.0.9/32 is directly connected, GigabitEthernet0/0/0.20</w:t>
      </w:r>
    </w:p>
    <w:p w14:paraId="37523C58" w14:textId="77777777" w:rsidR="00B608D9" w:rsidRPr="00B608D9" w:rsidRDefault="00B608D9" w:rsidP="00B608D9"/>
    <w:p w14:paraId="657825C4" w14:textId="77777777" w:rsidR="00353E30" w:rsidRPr="00353E30" w:rsidRDefault="00353E30" w:rsidP="00353E30">
      <w:pPr>
        <w:rPr>
          <w:b/>
          <w:bCs/>
        </w:rPr>
      </w:pPr>
      <w:r w:rsidRPr="00353E30">
        <w:rPr>
          <w:b/>
          <w:bCs/>
        </w:rPr>
        <w:t xml:space="preserve">R4#sh </w:t>
      </w:r>
      <w:proofErr w:type="spellStart"/>
      <w:r w:rsidRPr="00353E30">
        <w:rPr>
          <w:b/>
          <w:bCs/>
        </w:rPr>
        <w:t>ip</w:t>
      </w:r>
      <w:proofErr w:type="spellEnd"/>
      <w:r w:rsidRPr="00353E30">
        <w:rPr>
          <w:b/>
          <w:bCs/>
        </w:rPr>
        <w:t xml:space="preserve"> route </w:t>
      </w:r>
      <w:proofErr w:type="spellStart"/>
      <w:r w:rsidRPr="00353E30">
        <w:rPr>
          <w:b/>
          <w:bCs/>
        </w:rPr>
        <w:t>vrf</w:t>
      </w:r>
      <w:proofErr w:type="spellEnd"/>
      <w:r w:rsidRPr="00353E30">
        <w:rPr>
          <w:b/>
          <w:bCs/>
        </w:rPr>
        <w:t xml:space="preserve"> BGP</w:t>
      </w:r>
    </w:p>
    <w:p w14:paraId="4D4DCFCE" w14:textId="77777777" w:rsidR="00353E30" w:rsidRDefault="00353E30" w:rsidP="00353E30">
      <w:r>
        <w:t>Routing Table: BGP</w:t>
      </w:r>
    </w:p>
    <w:p w14:paraId="3D29F87D" w14:textId="77777777" w:rsidR="00353E30" w:rsidRDefault="00353E30" w:rsidP="00353E30">
      <w:r>
        <w:t>Codes: L - local, C - connected, S - static, R - RIP, M - mobile, B - BGP</w:t>
      </w:r>
    </w:p>
    <w:p w14:paraId="0E2EA768" w14:textId="77777777" w:rsidR="00353E30" w:rsidRDefault="00353E30" w:rsidP="00353E30">
      <w:r>
        <w:t xml:space="preserve">       D - EIGRP, EX - EIGRP external, O - OSPF, IA - OSPF inter area</w:t>
      </w:r>
    </w:p>
    <w:p w14:paraId="2ED90C03" w14:textId="77777777" w:rsidR="00353E30" w:rsidRDefault="00353E30" w:rsidP="00353E30">
      <w:r>
        <w:t xml:space="preserve">       N1 - OSPF NSSA external type 1, N2 - OSPF NSSA external type 2</w:t>
      </w:r>
    </w:p>
    <w:p w14:paraId="57AE90A7" w14:textId="77777777" w:rsidR="00353E30" w:rsidRDefault="00353E30" w:rsidP="00353E30">
      <w:r>
        <w:t xml:space="preserve">       E1 - OSPF external type 1, E2 - OSPF external type 2</w:t>
      </w:r>
    </w:p>
    <w:p w14:paraId="5EF02E08" w14:textId="77777777" w:rsidR="00353E30" w:rsidRDefault="00353E30" w:rsidP="00353E30">
      <w:r>
        <w:t xml:space="preserve">       </w:t>
      </w:r>
      <w:proofErr w:type="spellStart"/>
      <w:r>
        <w:t>i</w:t>
      </w:r>
      <w:proofErr w:type="spellEnd"/>
      <w:r>
        <w:t xml:space="preserve"> - IS-IS, </w:t>
      </w:r>
      <w:proofErr w:type="spellStart"/>
      <w:r>
        <w:t>su</w:t>
      </w:r>
      <w:proofErr w:type="spellEnd"/>
      <w:r>
        <w:t xml:space="preserve"> - IS-IS summary, L1 - IS-IS level-1, L2 - IS-IS level-2</w:t>
      </w:r>
    </w:p>
    <w:p w14:paraId="3F22E12B" w14:textId="77777777" w:rsidR="00353E30" w:rsidRDefault="00353E30" w:rsidP="00353E30">
      <w:r>
        <w:t xml:space="preserve">       </w:t>
      </w:r>
      <w:proofErr w:type="spellStart"/>
      <w:r>
        <w:t>ia</w:t>
      </w:r>
      <w:proofErr w:type="spellEnd"/>
      <w:r>
        <w:t xml:space="preserve"> - IS-IS inter area, * - candidate default, U - per-user static route</w:t>
      </w:r>
    </w:p>
    <w:p w14:paraId="3824F68E" w14:textId="77777777" w:rsidR="00353E30" w:rsidRDefault="00353E30" w:rsidP="00353E30">
      <w:r>
        <w:t xml:space="preserve">       o - ODR, P - periodic downloaded static route, H - NHRP, l - LISP</w:t>
      </w:r>
    </w:p>
    <w:p w14:paraId="7D136772" w14:textId="77777777" w:rsidR="00353E30" w:rsidRDefault="00353E30" w:rsidP="00353E30">
      <w:r>
        <w:t xml:space="preserve">       a - application route</w:t>
      </w:r>
    </w:p>
    <w:p w14:paraId="6C7473A7" w14:textId="77777777" w:rsidR="00353E30" w:rsidRDefault="00353E30" w:rsidP="00353E30">
      <w:r>
        <w:t xml:space="preserve">       + - replicated route, % - next hop override, p - overrides from </w:t>
      </w:r>
      <w:proofErr w:type="spellStart"/>
      <w:r>
        <w:t>PfR</w:t>
      </w:r>
      <w:proofErr w:type="spellEnd"/>
    </w:p>
    <w:p w14:paraId="4A85B598" w14:textId="77777777" w:rsidR="00353E30" w:rsidRDefault="00353E30" w:rsidP="00353E30">
      <w:r>
        <w:t>Gateway of last resort is not set</w:t>
      </w:r>
    </w:p>
    <w:p w14:paraId="06945FAA" w14:textId="77777777" w:rsidR="00353E30" w:rsidRDefault="00353E30" w:rsidP="00353E30">
      <w:r>
        <w:t xml:space="preserve">      10.0.0.0/8 is variably </w:t>
      </w:r>
      <w:proofErr w:type="spellStart"/>
      <w:r>
        <w:t>subnetted</w:t>
      </w:r>
      <w:proofErr w:type="spellEnd"/>
      <w:r>
        <w:t>, 3 subnets, 2 masks</w:t>
      </w:r>
    </w:p>
    <w:p w14:paraId="0526AF43" w14:textId="77777777" w:rsidR="00353E30" w:rsidRDefault="00353E30" w:rsidP="00353E30">
      <w:r>
        <w:t>B        10.0.0.0/25 [20/0] via 192.168.0.9, 00:17:24</w:t>
      </w:r>
    </w:p>
    <w:p w14:paraId="381E6127" w14:textId="77777777" w:rsidR="00353E30" w:rsidRDefault="00353E30" w:rsidP="00353E30">
      <w:r>
        <w:t>C        10.0.0.128/25 is directly connected, GigabitEthernet0/0/0.10</w:t>
      </w:r>
    </w:p>
    <w:p w14:paraId="0081D769" w14:textId="77777777" w:rsidR="00353E30" w:rsidRDefault="00353E30" w:rsidP="00353E30">
      <w:r>
        <w:t>L        10.0.0.254/32 is directly connected, GigabitEthernet0/0/0.10</w:t>
      </w:r>
    </w:p>
    <w:p w14:paraId="10317A24" w14:textId="77777777" w:rsidR="00353E30" w:rsidRDefault="00353E30" w:rsidP="00353E30">
      <w:r>
        <w:t xml:space="preserve">      192.168.0.0/24 is variably </w:t>
      </w:r>
      <w:proofErr w:type="spellStart"/>
      <w:r>
        <w:t>subnetted</w:t>
      </w:r>
      <w:proofErr w:type="spellEnd"/>
      <w:r>
        <w:t>, 2 subnets, 2 masks</w:t>
      </w:r>
    </w:p>
    <w:p w14:paraId="552763E3" w14:textId="77777777" w:rsidR="00353E30" w:rsidRDefault="00353E30" w:rsidP="00353E30">
      <w:r>
        <w:t>C        192.168.0.8/30 is directly connected, GigabitEthernet0/0/1.10</w:t>
      </w:r>
    </w:p>
    <w:p w14:paraId="632FD244" w14:textId="77777777" w:rsidR="00353E30" w:rsidRDefault="00353E30" w:rsidP="00353E30">
      <w:r>
        <w:t>L        192.168.0.10/32 is directly connected, GigabitEthernet0/0/1.10</w:t>
      </w:r>
    </w:p>
    <w:p w14:paraId="3CA27849" w14:textId="77777777" w:rsidR="00353E30" w:rsidRDefault="00353E30" w:rsidP="00353E30"/>
    <w:p w14:paraId="3FED4C7B" w14:textId="77777777" w:rsidR="00353E30" w:rsidRPr="00353E30" w:rsidRDefault="00353E30" w:rsidP="00353E30">
      <w:pPr>
        <w:rPr>
          <w:b/>
          <w:bCs/>
        </w:rPr>
      </w:pPr>
      <w:r w:rsidRPr="00353E30">
        <w:rPr>
          <w:b/>
          <w:bCs/>
        </w:rPr>
        <w:t xml:space="preserve">R4#sh </w:t>
      </w:r>
      <w:proofErr w:type="spellStart"/>
      <w:r w:rsidRPr="00353E30">
        <w:rPr>
          <w:b/>
          <w:bCs/>
        </w:rPr>
        <w:t>ip</w:t>
      </w:r>
      <w:proofErr w:type="spellEnd"/>
      <w:r w:rsidRPr="00353E30">
        <w:rPr>
          <w:b/>
          <w:bCs/>
        </w:rPr>
        <w:t xml:space="preserve"> route </w:t>
      </w:r>
      <w:proofErr w:type="spellStart"/>
      <w:r w:rsidRPr="00353E30">
        <w:rPr>
          <w:b/>
          <w:bCs/>
        </w:rPr>
        <w:t>vrf</w:t>
      </w:r>
      <w:proofErr w:type="spellEnd"/>
      <w:r w:rsidRPr="00353E30">
        <w:rPr>
          <w:b/>
          <w:bCs/>
        </w:rPr>
        <w:t xml:space="preserve"> EIGRP</w:t>
      </w:r>
    </w:p>
    <w:p w14:paraId="0D9BDADC" w14:textId="77777777" w:rsidR="00353E30" w:rsidRDefault="00353E30" w:rsidP="00353E30">
      <w:r>
        <w:t>Routing Table: EIGRP</w:t>
      </w:r>
    </w:p>
    <w:p w14:paraId="2F27EB09" w14:textId="77777777" w:rsidR="00353E30" w:rsidRDefault="00353E30" w:rsidP="00353E30">
      <w:r>
        <w:t>Codes: L - local, C - connected, S - static, R - RIP, M - mobile, B - BGP</w:t>
      </w:r>
    </w:p>
    <w:p w14:paraId="29708C31" w14:textId="77777777" w:rsidR="00353E30" w:rsidRDefault="00353E30" w:rsidP="00353E30">
      <w:r>
        <w:lastRenderedPageBreak/>
        <w:t xml:space="preserve">       D - EIGRP, EX - EIGRP external, O - OSPF, IA - OSPF inter area</w:t>
      </w:r>
    </w:p>
    <w:p w14:paraId="5DBEF80F" w14:textId="77777777" w:rsidR="00353E30" w:rsidRDefault="00353E30" w:rsidP="00353E30">
      <w:r>
        <w:t xml:space="preserve">       N1 - OSPF NSSA external type 1, N2 - OSPF NSSA external type 2</w:t>
      </w:r>
    </w:p>
    <w:p w14:paraId="023F4380" w14:textId="77777777" w:rsidR="00353E30" w:rsidRDefault="00353E30" w:rsidP="00353E30">
      <w:r>
        <w:t xml:space="preserve">       E1 - OSPF external type 1, E2 - OSPF external type 2</w:t>
      </w:r>
    </w:p>
    <w:p w14:paraId="500D3621" w14:textId="77777777" w:rsidR="00353E30" w:rsidRDefault="00353E30" w:rsidP="00353E30">
      <w:r>
        <w:t xml:space="preserve">       </w:t>
      </w:r>
      <w:proofErr w:type="spellStart"/>
      <w:r>
        <w:t>i</w:t>
      </w:r>
      <w:proofErr w:type="spellEnd"/>
      <w:r>
        <w:t xml:space="preserve"> - IS-IS, </w:t>
      </w:r>
      <w:proofErr w:type="spellStart"/>
      <w:r>
        <w:t>su</w:t>
      </w:r>
      <w:proofErr w:type="spellEnd"/>
      <w:r>
        <w:t xml:space="preserve"> - IS-IS summary, L1 - IS-IS level-1, L2 - IS-IS level-2</w:t>
      </w:r>
    </w:p>
    <w:p w14:paraId="25E26569" w14:textId="77777777" w:rsidR="00353E30" w:rsidRDefault="00353E30" w:rsidP="00353E30">
      <w:r>
        <w:t xml:space="preserve">       </w:t>
      </w:r>
      <w:proofErr w:type="spellStart"/>
      <w:r>
        <w:t>ia</w:t>
      </w:r>
      <w:proofErr w:type="spellEnd"/>
      <w:r>
        <w:t xml:space="preserve"> - IS-IS inter area, * - candidate default, U - per-user static route</w:t>
      </w:r>
    </w:p>
    <w:p w14:paraId="79593A51" w14:textId="77777777" w:rsidR="00353E30" w:rsidRDefault="00353E30" w:rsidP="00353E30">
      <w:r>
        <w:t xml:space="preserve">       o - ODR, P - periodic downloaded static route, H - NHRP, l - LISP</w:t>
      </w:r>
    </w:p>
    <w:p w14:paraId="6F1F3912" w14:textId="77777777" w:rsidR="00353E30" w:rsidRDefault="00353E30" w:rsidP="00353E30">
      <w:r>
        <w:t xml:space="preserve">       a - application route</w:t>
      </w:r>
    </w:p>
    <w:p w14:paraId="1BDD6D4A" w14:textId="77777777" w:rsidR="00353E30" w:rsidRDefault="00353E30" w:rsidP="00353E30">
      <w:r>
        <w:t xml:space="preserve">       + - replicated route, % - next hop override, p - overrides from </w:t>
      </w:r>
      <w:proofErr w:type="spellStart"/>
      <w:r>
        <w:t>PfR</w:t>
      </w:r>
      <w:proofErr w:type="spellEnd"/>
    </w:p>
    <w:p w14:paraId="18B66C34" w14:textId="77777777" w:rsidR="00353E30" w:rsidRDefault="00353E30" w:rsidP="00353E30">
      <w:r>
        <w:t>Gateway of last resort is not set</w:t>
      </w:r>
    </w:p>
    <w:p w14:paraId="2961C2D6" w14:textId="77777777" w:rsidR="00353E30" w:rsidRDefault="00353E30" w:rsidP="00353E30">
      <w:r>
        <w:t xml:space="preserve">      10.0.0.0/8 is variably </w:t>
      </w:r>
      <w:proofErr w:type="spellStart"/>
      <w:r>
        <w:t>subnetted</w:t>
      </w:r>
      <w:proofErr w:type="spellEnd"/>
      <w:r>
        <w:t>, 3 subnets, 2 masks</w:t>
      </w:r>
    </w:p>
    <w:p w14:paraId="267C4B35" w14:textId="77777777" w:rsidR="00353E30" w:rsidRDefault="00353E30" w:rsidP="00353E30">
      <w:r>
        <w:t>D        10.0.0.0/25</w:t>
      </w:r>
    </w:p>
    <w:p w14:paraId="095E0454" w14:textId="77777777" w:rsidR="00353E30" w:rsidRDefault="00353E30" w:rsidP="00353E30">
      <w:r>
        <w:t xml:space="preserve">           [90/28928] via 192.168.0.9, 00:18:22, GigabitEthernet0/0/1.20</w:t>
      </w:r>
    </w:p>
    <w:p w14:paraId="76D8B658" w14:textId="77777777" w:rsidR="00353E30" w:rsidRDefault="00353E30" w:rsidP="00353E30">
      <w:r>
        <w:t>C        10.0.0.128/25 is directly connected, GigabitEthernet0/0/0.20</w:t>
      </w:r>
    </w:p>
    <w:p w14:paraId="72D85822" w14:textId="77777777" w:rsidR="00353E30" w:rsidRDefault="00353E30" w:rsidP="00353E30">
      <w:r>
        <w:t>L        10.0.0.254/32 is directly connected, GigabitEthernet0/0/0.20</w:t>
      </w:r>
    </w:p>
    <w:p w14:paraId="70BA0E74" w14:textId="77777777" w:rsidR="00353E30" w:rsidRDefault="00353E30" w:rsidP="00353E30">
      <w:r>
        <w:t xml:space="preserve">      192.168.0.0/24 is variably </w:t>
      </w:r>
      <w:proofErr w:type="spellStart"/>
      <w:r>
        <w:t>subnetted</w:t>
      </w:r>
      <w:proofErr w:type="spellEnd"/>
      <w:r>
        <w:t>, 4 subnets, 2 masks</w:t>
      </w:r>
    </w:p>
    <w:p w14:paraId="2CC96CF5" w14:textId="77777777" w:rsidR="00353E30" w:rsidRDefault="00353E30" w:rsidP="00353E30">
      <w:r>
        <w:t>D        192.168.0.0/30</w:t>
      </w:r>
    </w:p>
    <w:p w14:paraId="4665AD5F" w14:textId="77777777" w:rsidR="00353E30" w:rsidRDefault="00353E30" w:rsidP="00353E30">
      <w:r>
        <w:t xml:space="preserve">           [90/3328] via 192.168.0.9, 00:18:22, GigabitEthernet0/0/1.20</w:t>
      </w:r>
    </w:p>
    <w:p w14:paraId="45B90275" w14:textId="77777777" w:rsidR="00353E30" w:rsidRDefault="00353E30" w:rsidP="00353E30">
      <w:r>
        <w:t>D        192.168.0.4/30</w:t>
      </w:r>
    </w:p>
    <w:p w14:paraId="65A02063" w14:textId="77777777" w:rsidR="00353E30" w:rsidRDefault="00353E30" w:rsidP="00353E30">
      <w:r>
        <w:t xml:space="preserve">           [90/3072] via 192.168.0.9, 00:18:26, GigabitEthernet0/0/1.20</w:t>
      </w:r>
    </w:p>
    <w:p w14:paraId="4B0766A8" w14:textId="77777777" w:rsidR="00353E30" w:rsidRDefault="00353E30" w:rsidP="00353E30">
      <w:r>
        <w:t>C        192.168.0.8/30 is directly connected, GigabitEthernet0/0/1.20</w:t>
      </w:r>
    </w:p>
    <w:p w14:paraId="659316E3" w14:textId="17137445" w:rsidR="00353E30" w:rsidRDefault="00353E30" w:rsidP="00353E30">
      <w:r>
        <w:t>L        192.168.0.10/32 is directly connected, GigabitEthernet0/0/1.20</w:t>
      </w:r>
    </w:p>
    <w:p w14:paraId="6060489E" w14:textId="77777777" w:rsidR="00353E30" w:rsidRPr="00353E30" w:rsidRDefault="00353E30" w:rsidP="00353E30"/>
    <w:p w14:paraId="0D20F64D" w14:textId="05533E8B" w:rsidR="00B608D9" w:rsidRPr="00B608D9" w:rsidRDefault="00B608D9" w:rsidP="00B608D9">
      <w:pPr>
        <w:rPr>
          <w:b/>
          <w:bCs/>
        </w:rPr>
      </w:pPr>
      <w:r w:rsidRPr="00B608D9">
        <w:rPr>
          <w:b/>
          <w:bCs/>
        </w:rPr>
        <w:t xml:space="preserve">R1#sh </w:t>
      </w:r>
      <w:proofErr w:type="spellStart"/>
      <w:r w:rsidRPr="00B608D9">
        <w:rPr>
          <w:b/>
          <w:bCs/>
        </w:rPr>
        <w:t>vrf</w:t>
      </w:r>
      <w:proofErr w:type="spellEnd"/>
      <w:r w:rsidRPr="00B608D9">
        <w:rPr>
          <w:b/>
          <w:bCs/>
        </w:rPr>
        <w:t xml:space="preserve"> detail</w:t>
      </w:r>
    </w:p>
    <w:p w14:paraId="44959AD9" w14:textId="77777777" w:rsidR="00B608D9" w:rsidRPr="00B608D9" w:rsidRDefault="00B608D9" w:rsidP="00B608D9">
      <w:r w:rsidRPr="00B608D9">
        <w:t>VRF BGP (VRF Id = 2); default RD 10:1; default VPNID &lt;not set&gt;</w:t>
      </w:r>
    </w:p>
    <w:p w14:paraId="3A625D7C" w14:textId="77777777" w:rsidR="00B608D9" w:rsidRPr="00B608D9" w:rsidRDefault="00B608D9" w:rsidP="00B608D9">
      <w:r w:rsidRPr="00B608D9">
        <w:t xml:space="preserve">  Old CLI format, supports IPv4 only</w:t>
      </w:r>
    </w:p>
    <w:p w14:paraId="6AA9320A" w14:textId="77777777" w:rsidR="00B608D9" w:rsidRPr="00B608D9" w:rsidRDefault="00B608D9" w:rsidP="00B608D9">
      <w:r w:rsidRPr="00B608D9">
        <w:t xml:space="preserve">  Flags: 0xC</w:t>
      </w:r>
    </w:p>
    <w:p w14:paraId="77F19B39" w14:textId="77777777" w:rsidR="00B608D9" w:rsidRPr="00B608D9" w:rsidRDefault="00B608D9" w:rsidP="00B608D9">
      <w:r w:rsidRPr="00B608D9">
        <w:t xml:space="preserve">  Interfaces:</w:t>
      </w:r>
    </w:p>
    <w:p w14:paraId="0ADCC1A3" w14:textId="77777777" w:rsidR="00B608D9" w:rsidRPr="00B608D9" w:rsidRDefault="00B608D9" w:rsidP="00B608D9">
      <w:r w:rsidRPr="00B608D9">
        <w:t xml:space="preserve">    Gi0/0/0.10               Gi0/0/1.10</w:t>
      </w:r>
    </w:p>
    <w:p w14:paraId="51FD3B4B" w14:textId="77777777" w:rsidR="00B608D9" w:rsidRPr="00B608D9" w:rsidRDefault="00B608D9" w:rsidP="00B608D9">
      <w:r w:rsidRPr="00B608D9">
        <w:t>Address family ipv4 unicast (Table ID = 0x2):</w:t>
      </w:r>
    </w:p>
    <w:p w14:paraId="7AD8851C" w14:textId="77777777" w:rsidR="00B608D9" w:rsidRPr="00B608D9" w:rsidRDefault="00B608D9" w:rsidP="00B608D9">
      <w:r w:rsidRPr="00B608D9">
        <w:t xml:space="preserve">  Flags: 0x0</w:t>
      </w:r>
    </w:p>
    <w:p w14:paraId="5F776D58" w14:textId="77777777" w:rsidR="00B608D9" w:rsidRPr="00B608D9" w:rsidRDefault="00B608D9" w:rsidP="00B608D9">
      <w:r w:rsidRPr="00B608D9">
        <w:t xml:space="preserve">  No Export VPN route-target communities</w:t>
      </w:r>
    </w:p>
    <w:p w14:paraId="03AAB1A6" w14:textId="77777777" w:rsidR="00B608D9" w:rsidRPr="00B608D9" w:rsidRDefault="00B608D9" w:rsidP="00B608D9">
      <w:r w:rsidRPr="00B608D9">
        <w:t xml:space="preserve">  No Import VPN route-target communities</w:t>
      </w:r>
    </w:p>
    <w:p w14:paraId="466DD744" w14:textId="77777777" w:rsidR="00B608D9" w:rsidRPr="00B608D9" w:rsidRDefault="00B608D9" w:rsidP="00B608D9">
      <w:r w:rsidRPr="00B608D9">
        <w:t xml:space="preserve">  No import route-map</w:t>
      </w:r>
    </w:p>
    <w:p w14:paraId="7EE81AC0" w14:textId="77777777" w:rsidR="00B608D9" w:rsidRPr="00B608D9" w:rsidRDefault="00B608D9" w:rsidP="00B608D9">
      <w:r w:rsidRPr="00B608D9">
        <w:t xml:space="preserve">  No global export route-map</w:t>
      </w:r>
    </w:p>
    <w:p w14:paraId="295729CB" w14:textId="77777777" w:rsidR="00B608D9" w:rsidRPr="00B608D9" w:rsidRDefault="00B608D9" w:rsidP="00B608D9">
      <w:r w:rsidRPr="00B608D9">
        <w:t xml:space="preserve">  No export route-map</w:t>
      </w:r>
    </w:p>
    <w:p w14:paraId="0FEB15E8" w14:textId="77777777" w:rsidR="00B608D9" w:rsidRPr="00B608D9" w:rsidRDefault="00B608D9" w:rsidP="00B608D9">
      <w:r w:rsidRPr="00B608D9">
        <w:t xml:space="preserve">  VRF label distribution protocol: not configured</w:t>
      </w:r>
    </w:p>
    <w:p w14:paraId="48B431DC" w14:textId="77777777" w:rsidR="00B608D9" w:rsidRPr="00B608D9" w:rsidRDefault="00B608D9" w:rsidP="00B608D9">
      <w:r w:rsidRPr="00B608D9">
        <w:t xml:space="preserve">  VRF label allocation mode: per-prefix</w:t>
      </w:r>
    </w:p>
    <w:p w14:paraId="43E990D3" w14:textId="77777777" w:rsidR="00B608D9" w:rsidRPr="00B608D9" w:rsidRDefault="00B608D9" w:rsidP="00B608D9">
      <w:r w:rsidRPr="00B608D9">
        <w:t>Address family ipv6 unicast not active</w:t>
      </w:r>
    </w:p>
    <w:p w14:paraId="7265C890" w14:textId="77777777" w:rsidR="00B608D9" w:rsidRPr="00B608D9" w:rsidRDefault="00B608D9" w:rsidP="00B608D9">
      <w:r w:rsidRPr="00B608D9">
        <w:t>Address family ipv4 multicast not active</w:t>
      </w:r>
    </w:p>
    <w:p w14:paraId="45CC3B51" w14:textId="77777777" w:rsidR="00B608D9" w:rsidRPr="00B608D9" w:rsidRDefault="00B608D9" w:rsidP="00B608D9">
      <w:r w:rsidRPr="00B608D9">
        <w:t>VRF EIGRP (VRF Id = 3); default RD &lt;not set&gt;; default VPNID &lt;not set&gt;</w:t>
      </w:r>
    </w:p>
    <w:p w14:paraId="470C67C5" w14:textId="77777777" w:rsidR="00B608D9" w:rsidRPr="00B608D9" w:rsidRDefault="00B608D9" w:rsidP="00B608D9">
      <w:r w:rsidRPr="00B608D9">
        <w:t xml:space="preserve">  Old CLI format, supports IPv4 only</w:t>
      </w:r>
    </w:p>
    <w:p w14:paraId="41F5C622" w14:textId="77777777" w:rsidR="00B608D9" w:rsidRPr="00B608D9" w:rsidRDefault="00B608D9" w:rsidP="00B608D9">
      <w:r w:rsidRPr="00B608D9">
        <w:t xml:space="preserve">  Flags: 0x8</w:t>
      </w:r>
    </w:p>
    <w:p w14:paraId="0CBEF0D4" w14:textId="77777777" w:rsidR="00B608D9" w:rsidRPr="00B608D9" w:rsidRDefault="00B608D9" w:rsidP="00B608D9">
      <w:r w:rsidRPr="00B608D9">
        <w:lastRenderedPageBreak/>
        <w:t xml:space="preserve">  Interfaces:</w:t>
      </w:r>
    </w:p>
    <w:p w14:paraId="1429ACC4" w14:textId="77777777" w:rsidR="00B608D9" w:rsidRPr="00B608D9" w:rsidRDefault="00B608D9" w:rsidP="00B608D9">
      <w:r w:rsidRPr="00B608D9">
        <w:t xml:space="preserve">    Gi0/0/0.20               Gi0/0/1.20</w:t>
      </w:r>
    </w:p>
    <w:p w14:paraId="1DD59413" w14:textId="77777777" w:rsidR="00B608D9" w:rsidRPr="00B608D9" w:rsidRDefault="00B608D9" w:rsidP="00B608D9">
      <w:r w:rsidRPr="00B608D9">
        <w:t>Address family ipv4 unicast (Table ID = 0x3):</w:t>
      </w:r>
    </w:p>
    <w:p w14:paraId="259E7193" w14:textId="77777777" w:rsidR="00B608D9" w:rsidRPr="00B608D9" w:rsidRDefault="00B608D9" w:rsidP="00B608D9">
      <w:r w:rsidRPr="00B608D9">
        <w:t xml:space="preserve">  Flags: 0x0</w:t>
      </w:r>
    </w:p>
    <w:p w14:paraId="4A77D19E" w14:textId="77777777" w:rsidR="00B608D9" w:rsidRPr="00B608D9" w:rsidRDefault="00B608D9" w:rsidP="00B608D9">
      <w:r w:rsidRPr="00B608D9">
        <w:t xml:space="preserve">  No Export VPN route-target communities</w:t>
      </w:r>
    </w:p>
    <w:p w14:paraId="71B18398" w14:textId="77777777" w:rsidR="00B608D9" w:rsidRPr="00B608D9" w:rsidRDefault="00B608D9" w:rsidP="00B608D9">
      <w:r w:rsidRPr="00B608D9">
        <w:t xml:space="preserve">  No Import VPN route-target communities</w:t>
      </w:r>
    </w:p>
    <w:p w14:paraId="42125F52" w14:textId="77777777" w:rsidR="00B608D9" w:rsidRPr="00B608D9" w:rsidRDefault="00B608D9" w:rsidP="00B608D9">
      <w:r w:rsidRPr="00B608D9">
        <w:t xml:space="preserve">  No import route-map</w:t>
      </w:r>
    </w:p>
    <w:p w14:paraId="55DFA56E" w14:textId="77777777" w:rsidR="00B608D9" w:rsidRPr="00B608D9" w:rsidRDefault="00B608D9" w:rsidP="00B608D9">
      <w:r w:rsidRPr="00B608D9">
        <w:t xml:space="preserve">  No global export route-map</w:t>
      </w:r>
    </w:p>
    <w:p w14:paraId="7FDA423A" w14:textId="77777777" w:rsidR="00B608D9" w:rsidRPr="00B608D9" w:rsidRDefault="00B608D9" w:rsidP="00B608D9">
      <w:r w:rsidRPr="00B608D9">
        <w:t xml:space="preserve">  No export route-map</w:t>
      </w:r>
    </w:p>
    <w:p w14:paraId="732BA008" w14:textId="77777777" w:rsidR="00B608D9" w:rsidRPr="00B608D9" w:rsidRDefault="00B608D9" w:rsidP="00B608D9">
      <w:r w:rsidRPr="00B608D9">
        <w:t xml:space="preserve">  VRF label distribution protocol: not configured</w:t>
      </w:r>
    </w:p>
    <w:p w14:paraId="6BA74193" w14:textId="77777777" w:rsidR="00B608D9" w:rsidRPr="00B608D9" w:rsidRDefault="00B608D9" w:rsidP="00B608D9">
      <w:r w:rsidRPr="00B608D9">
        <w:t xml:space="preserve">  VRF label allocation mode: per-prefix</w:t>
      </w:r>
    </w:p>
    <w:p w14:paraId="0A8B892F" w14:textId="77777777" w:rsidR="00B608D9" w:rsidRPr="00B608D9" w:rsidRDefault="00B608D9" w:rsidP="00B608D9">
      <w:r w:rsidRPr="00B608D9">
        <w:t>Address family ipv6 unicast not active</w:t>
      </w:r>
    </w:p>
    <w:p w14:paraId="261A8F64" w14:textId="77777777" w:rsidR="00B608D9" w:rsidRPr="00B608D9" w:rsidRDefault="00B608D9" w:rsidP="00B608D9">
      <w:r w:rsidRPr="00B608D9">
        <w:t>Address family ipv4 multicast not active</w:t>
      </w:r>
    </w:p>
    <w:p w14:paraId="63FBB576" w14:textId="77777777" w:rsidR="00B608D9" w:rsidRPr="00B608D9" w:rsidRDefault="00B608D9" w:rsidP="00B608D9">
      <w:r w:rsidRPr="00B608D9">
        <w:t xml:space="preserve">VRF </w:t>
      </w:r>
      <w:proofErr w:type="spellStart"/>
      <w:r w:rsidRPr="00B608D9">
        <w:t>Mgmt-intf</w:t>
      </w:r>
      <w:proofErr w:type="spellEnd"/>
      <w:r w:rsidRPr="00B608D9">
        <w:t xml:space="preserve"> (VRF Id = 1); default RD &lt;not set&gt;; default VPNID &lt;not set&gt;</w:t>
      </w:r>
    </w:p>
    <w:p w14:paraId="4A6D4A4E" w14:textId="77777777" w:rsidR="00B608D9" w:rsidRPr="00B608D9" w:rsidRDefault="00B608D9" w:rsidP="00B608D9">
      <w:r w:rsidRPr="00B608D9">
        <w:t xml:space="preserve">  New CLI format, supports multiple address-families</w:t>
      </w:r>
    </w:p>
    <w:p w14:paraId="5DC87564" w14:textId="77777777" w:rsidR="00B608D9" w:rsidRPr="00B608D9" w:rsidRDefault="00B608D9" w:rsidP="00B608D9">
      <w:r w:rsidRPr="00B608D9">
        <w:t xml:space="preserve">  Flags: 0x1808</w:t>
      </w:r>
    </w:p>
    <w:p w14:paraId="6E4C5C1C" w14:textId="77777777" w:rsidR="00B608D9" w:rsidRPr="00B608D9" w:rsidRDefault="00B608D9" w:rsidP="00B608D9">
      <w:r w:rsidRPr="00B608D9">
        <w:t xml:space="preserve">  Interfaces:</w:t>
      </w:r>
    </w:p>
    <w:p w14:paraId="027695C3" w14:textId="77777777" w:rsidR="00B608D9" w:rsidRPr="00B608D9" w:rsidRDefault="00B608D9" w:rsidP="00B608D9">
      <w:r w:rsidRPr="00B608D9">
        <w:t xml:space="preserve">    Gi0</w:t>
      </w:r>
    </w:p>
    <w:p w14:paraId="1A5C096C" w14:textId="77777777" w:rsidR="00B608D9" w:rsidRPr="00B608D9" w:rsidRDefault="00B608D9" w:rsidP="00B608D9">
      <w:r w:rsidRPr="00B608D9">
        <w:t>Address family ipv4 unicast (Table ID = 0x1):</w:t>
      </w:r>
    </w:p>
    <w:p w14:paraId="57E234D3" w14:textId="77777777" w:rsidR="00B608D9" w:rsidRPr="00B608D9" w:rsidRDefault="00B608D9" w:rsidP="00B608D9">
      <w:r w:rsidRPr="00B608D9">
        <w:t xml:space="preserve">  Flags: 0x0</w:t>
      </w:r>
    </w:p>
    <w:p w14:paraId="1C11632A" w14:textId="77777777" w:rsidR="00B608D9" w:rsidRPr="00B608D9" w:rsidRDefault="00B608D9" w:rsidP="00B608D9">
      <w:r w:rsidRPr="00B608D9">
        <w:t xml:space="preserve">  No Export VPN route-target communities</w:t>
      </w:r>
    </w:p>
    <w:p w14:paraId="6215F3EF" w14:textId="77777777" w:rsidR="00B608D9" w:rsidRPr="00B608D9" w:rsidRDefault="00B608D9" w:rsidP="00B608D9">
      <w:r w:rsidRPr="00B608D9">
        <w:t xml:space="preserve">  No Import VPN route-target communities</w:t>
      </w:r>
    </w:p>
    <w:p w14:paraId="7F3C0212" w14:textId="77777777" w:rsidR="00B608D9" w:rsidRPr="00B608D9" w:rsidRDefault="00B608D9" w:rsidP="00B608D9">
      <w:r w:rsidRPr="00B608D9">
        <w:t xml:space="preserve">  No import route-map</w:t>
      </w:r>
    </w:p>
    <w:p w14:paraId="3C285C1C" w14:textId="77777777" w:rsidR="00B608D9" w:rsidRPr="00B608D9" w:rsidRDefault="00B608D9" w:rsidP="00B608D9">
      <w:r w:rsidRPr="00B608D9">
        <w:t xml:space="preserve">  No global export route-map</w:t>
      </w:r>
    </w:p>
    <w:p w14:paraId="7362637A" w14:textId="77777777" w:rsidR="00B608D9" w:rsidRPr="00B608D9" w:rsidRDefault="00B608D9" w:rsidP="00B608D9">
      <w:r w:rsidRPr="00B608D9">
        <w:t xml:space="preserve">  No export route-map</w:t>
      </w:r>
    </w:p>
    <w:p w14:paraId="208F4033" w14:textId="77777777" w:rsidR="00B608D9" w:rsidRPr="00B608D9" w:rsidRDefault="00B608D9" w:rsidP="00B608D9">
      <w:r w:rsidRPr="00B608D9">
        <w:t xml:space="preserve">  VRF label distribution protocol: not configured</w:t>
      </w:r>
    </w:p>
    <w:p w14:paraId="329EA830" w14:textId="77777777" w:rsidR="00B608D9" w:rsidRPr="00B608D9" w:rsidRDefault="00B608D9" w:rsidP="00B608D9">
      <w:r w:rsidRPr="00B608D9">
        <w:t xml:space="preserve">  VRF label allocation mode: per-prefix</w:t>
      </w:r>
    </w:p>
    <w:p w14:paraId="0BA7141B" w14:textId="77777777" w:rsidR="00B608D9" w:rsidRPr="00B608D9" w:rsidRDefault="00B608D9" w:rsidP="00B608D9">
      <w:r w:rsidRPr="00B608D9">
        <w:t>Address family ipv6 unicast (Table ID = 0x1E000001):</w:t>
      </w:r>
    </w:p>
    <w:p w14:paraId="23BAFB0B" w14:textId="77777777" w:rsidR="00B608D9" w:rsidRPr="00B608D9" w:rsidRDefault="00B608D9" w:rsidP="00B608D9">
      <w:r w:rsidRPr="00B608D9">
        <w:t xml:space="preserve">  Flags: 0x0</w:t>
      </w:r>
    </w:p>
    <w:p w14:paraId="573DA76B" w14:textId="77777777" w:rsidR="00B608D9" w:rsidRPr="00B608D9" w:rsidRDefault="00B608D9" w:rsidP="00B608D9">
      <w:r w:rsidRPr="00B608D9">
        <w:t xml:space="preserve">  No Export VPN route-target communities</w:t>
      </w:r>
    </w:p>
    <w:p w14:paraId="734C8637" w14:textId="77777777" w:rsidR="00B608D9" w:rsidRPr="00B608D9" w:rsidRDefault="00B608D9" w:rsidP="00B608D9">
      <w:r w:rsidRPr="00B608D9">
        <w:t xml:space="preserve">  No Import VPN route-target communities</w:t>
      </w:r>
    </w:p>
    <w:p w14:paraId="59C5DDB8" w14:textId="77777777" w:rsidR="00B608D9" w:rsidRPr="00B608D9" w:rsidRDefault="00B608D9" w:rsidP="00B608D9">
      <w:r w:rsidRPr="00B608D9">
        <w:t xml:space="preserve">  No import route-map</w:t>
      </w:r>
    </w:p>
    <w:p w14:paraId="16D7D1DC" w14:textId="77777777" w:rsidR="00B608D9" w:rsidRPr="00B608D9" w:rsidRDefault="00B608D9" w:rsidP="00B608D9">
      <w:r w:rsidRPr="00B608D9">
        <w:t xml:space="preserve">  No global export route-map</w:t>
      </w:r>
    </w:p>
    <w:p w14:paraId="709A9B9E" w14:textId="77777777" w:rsidR="00B608D9" w:rsidRPr="00B608D9" w:rsidRDefault="00B608D9" w:rsidP="00B608D9">
      <w:r w:rsidRPr="00B608D9">
        <w:t xml:space="preserve">  No export route-map</w:t>
      </w:r>
    </w:p>
    <w:p w14:paraId="7650ED2A" w14:textId="77777777" w:rsidR="00B608D9" w:rsidRPr="00B608D9" w:rsidRDefault="00B608D9" w:rsidP="00B608D9">
      <w:r w:rsidRPr="00B608D9">
        <w:t xml:space="preserve">  VRF label distribution protocol: not configured</w:t>
      </w:r>
    </w:p>
    <w:p w14:paraId="19A74C56" w14:textId="77777777" w:rsidR="00B608D9" w:rsidRPr="00B608D9" w:rsidRDefault="00B608D9" w:rsidP="00B608D9">
      <w:r w:rsidRPr="00B608D9">
        <w:t xml:space="preserve">  VRF label allocation mode: per-prefix</w:t>
      </w:r>
    </w:p>
    <w:p w14:paraId="42283E42" w14:textId="77777777" w:rsidR="00B608D9" w:rsidRPr="00B608D9" w:rsidRDefault="00B608D9" w:rsidP="00B608D9">
      <w:r w:rsidRPr="00B608D9">
        <w:t>Address family ipv4 multicast not active</w:t>
      </w:r>
    </w:p>
    <w:p w14:paraId="7E057E2C" w14:textId="68CEAF29" w:rsidR="00B608D9" w:rsidRDefault="00B608D9" w:rsidP="00F51362"/>
    <w:p w14:paraId="36D453C6" w14:textId="77777777" w:rsidR="00353E30" w:rsidRPr="00353E30" w:rsidRDefault="00353E30" w:rsidP="00353E30">
      <w:pPr>
        <w:rPr>
          <w:b/>
          <w:bCs/>
        </w:rPr>
      </w:pPr>
      <w:r w:rsidRPr="00353E30">
        <w:rPr>
          <w:b/>
          <w:bCs/>
        </w:rPr>
        <w:t xml:space="preserve">R2#sh </w:t>
      </w:r>
      <w:proofErr w:type="spellStart"/>
      <w:r w:rsidRPr="00353E30">
        <w:rPr>
          <w:b/>
          <w:bCs/>
        </w:rPr>
        <w:t>vrf</w:t>
      </w:r>
      <w:proofErr w:type="spellEnd"/>
      <w:r w:rsidRPr="00353E30">
        <w:rPr>
          <w:b/>
          <w:bCs/>
        </w:rPr>
        <w:t xml:space="preserve"> detail</w:t>
      </w:r>
    </w:p>
    <w:p w14:paraId="0A9EA08F" w14:textId="77777777" w:rsidR="00353E30" w:rsidRDefault="00353E30" w:rsidP="00353E30">
      <w:r>
        <w:t>VRF BGP (VRF Id = 2); default RD 10:1; default VPNID &lt;not set&gt;</w:t>
      </w:r>
    </w:p>
    <w:p w14:paraId="02824853" w14:textId="77777777" w:rsidR="00353E30" w:rsidRDefault="00353E30" w:rsidP="00353E30">
      <w:r>
        <w:t xml:space="preserve">  Old CLI format, supports IPv4 only</w:t>
      </w:r>
    </w:p>
    <w:p w14:paraId="5B1D385F" w14:textId="77777777" w:rsidR="00353E30" w:rsidRDefault="00353E30" w:rsidP="00353E30">
      <w:r>
        <w:t xml:space="preserve">  Flags: 0xC</w:t>
      </w:r>
    </w:p>
    <w:p w14:paraId="0B087267" w14:textId="77777777" w:rsidR="00353E30" w:rsidRDefault="00353E30" w:rsidP="00353E30">
      <w:r>
        <w:lastRenderedPageBreak/>
        <w:t xml:space="preserve">  Interfaces:</w:t>
      </w:r>
    </w:p>
    <w:p w14:paraId="5E199463" w14:textId="77777777" w:rsidR="00353E30" w:rsidRDefault="00353E30" w:rsidP="00353E30">
      <w:r>
        <w:t xml:space="preserve">    Gi0/0/0.10               Gi0/0/1.10</w:t>
      </w:r>
    </w:p>
    <w:p w14:paraId="165E71EF" w14:textId="77777777" w:rsidR="00353E30" w:rsidRDefault="00353E30" w:rsidP="00353E30">
      <w:r>
        <w:t>Address family ipv4 unicast (Table ID = 0x2):</w:t>
      </w:r>
    </w:p>
    <w:p w14:paraId="40459ABE" w14:textId="77777777" w:rsidR="00353E30" w:rsidRDefault="00353E30" w:rsidP="00353E30">
      <w:r>
        <w:t xml:space="preserve">  Flags: 0x0</w:t>
      </w:r>
    </w:p>
    <w:p w14:paraId="494E3859" w14:textId="77777777" w:rsidR="00353E30" w:rsidRDefault="00353E30" w:rsidP="00353E30">
      <w:r>
        <w:t xml:space="preserve">  No Export VPN route-target communities</w:t>
      </w:r>
    </w:p>
    <w:p w14:paraId="58D4998E" w14:textId="77777777" w:rsidR="00353E30" w:rsidRDefault="00353E30" w:rsidP="00353E30">
      <w:r>
        <w:t xml:space="preserve">  No Import VPN route-target communities</w:t>
      </w:r>
    </w:p>
    <w:p w14:paraId="6F13B3A6" w14:textId="77777777" w:rsidR="00353E30" w:rsidRDefault="00353E30" w:rsidP="00353E30">
      <w:r>
        <w:t xml:space="preserve">  No import route-map</w:t>
      </w:r>
    </w:p>
    <w:p w14:paraId="61DFEA0E" w14:textId="77777777" w:rsidR="00353E30" w:rsidRDefault="00353E30" w:rsidP="00353E30">
      <w:r>
        <w:t xml:space="preserve">  No global export route-map</w:t>
      </w:r>
    </w:p>
    <w:p w14:paraId="6622F393" w14:textId="77777777" w:rsidR="00353E30" w:rsidRDefault="00353E30" w:rsidP="00353E30">
      <w:r>
        <w:t xml:space="preserve">  No export route-map</w:t>
      </w:r>
    </w:p>
    <w:p w14:paraId="65E73C18" w14:textId="77777777" w:rsidR="00353E30" w:rsidRDefault="00353E30" w:rsidP="00353E30">
      <w:r>
        <w:t xml:space="preserve">  VRF label distribution protocol: not configured</w:t>
      </w:r>
    </w:p>
    <w:p w14:paraId="72F961EC" w14:textId="77777777" w:rsidR="00353E30" w:rsidRDefault="00353E30" w:rsidP="00353E30">
      <w:r>
        <w:t xml:space="preserve">  VRF label allocation mode: per-prefix</w:t>
      </w:r>
    </w:p>
    <w:p w14:paraId="642E8894" w14:textId="77777777" w:rsidR="00353E30" w:rsidRDefault="00353E30" w:rsidP="00353E30">
      <w:r>
        <w:t>Address family ipv6 unicast not active</w:t>
      </w:r>
    </w:p>
    <w:p w14:paraId="683A7AB1" w14:textId="77777777" w:rsidR="00353E30" w:rsidRDefault="00353E30" w:rsidP="00353E30">
      <w:r>
        <w:t>Address family ipv4 multicast not active</w:t>
      </w:r>
    </w:p>
    <w:p w14:paraId="2681CBD8" w14:textId="77777777" w:rsidR="00353E30" w:rsidRDefault="00353E30" w:rsidP="00353E30">
      <w:r>
        <w:t>VRF EIGRP (VRF Id = 3); default RD &lt;not set&gt;; default VPNID &lt;not set&gt;</w:t>
      </w:r>
    </w:p>
    <w:p w14:paraId="5C75D464" w14:textId="77777777" w:rsidR="00353E30" w:rsidRDefault="00353E30" w:rsidP="00353E30">
      <w:r>
        <w:t xml:space="preserve">  Old CLI format, supports IPv4 only</w:t>
      </w:r>
    </w:p>
    <w:p w14:paraId="2F61DFA3" w14:textId="77777777" w:rsidR="00353E30" w:rsidRDefault="00353E30" w:rsidP="00353E30">
      <w:r>
        <w:t xml:space="preserve">  Flags: 0x8</w:t>
      </w:r>
    </w:p>
    <w:p w14:paraId="58CD4BDA" w14:textId="77777777" w:rsidR="00353E30" w:rsidRDefault="00353E30" w:rsidP="00353E30">
      <w:r>
        <w:t xml:space="preserve">  Interfaces:</w:t>
      </w:r>
    </w:p>
    <w:p w14:paraId="56E3C9A7" w14:textId="77777777" w:rsidR="00353E30" w:rsidRDefault="00353E30" w:rsidP="00353E30">
      <w:r>
        <w:t xml:space="preserve">    Gi0/0/0.20               Gi0/0/1.20</w:t>
      </w:r>
    </w:p>
    <w:p w14:paraId="7BBBF53D" w14:textId="77777777" w:rsidR="00353E30" w:rsidRDefault="00353E30" w:rsidP="00353E30">
      <w:r>
        <w:t>Address family ipv4 unicast (Table ID = 0x3):</w:t>
      </w:r>
    </w:p>
    <w:p w14:paraId="74BC22BD" w14:textId="77777777" w:rsidR="00353E30" w:rsidRDefault="00353E30" w:rsidP="00353E30">
      <w:r>
        <w:t xml:space="preserve">  Flags: 0x0</w:t>
      </w:r>
    </w:p>
    <w:p w14:paraId="708D96FB" w14:textId="77777777" w:rsidR="00353E30" w:rsidRDefault="00353E30" w:rsidP="00353E30">
      <w:r>
        <w:t xml:space="preserve">  No Export VPN route-target communities</w:t>
      </w:r>
    </w:p>
    <w:p w14:paraId="02E611CD" w14:textId="77777777" w:rsidR="00353E30" w:rsidRDefault="00353E30" w:rsidP="00353E30">
      <w:r>
        <w:t xml:space="preserve">  No Import VPN route-target communities</w:t>
      </w:r>
    </w:p>
    <w:p w14:paraId="4F458744" w14:textId="77777777" w:rsidR="00353E30" w:rsidRDefault="00353E30" w:rsidP="00353E30">
      <w:r>
        <w:t xml:space="preserve">  No import route-map</w:t>
      </w:r>
    </w:p>
    <w:p w14:paraId="39631279" w14:textId="77777777" w:rsidR="00353E30" w:rsidRDefault="00353E30" w:rsidP="00353E30">
      <w:r>
        <w:t xml:space="preserve">  No global export route-map</w:t>
      </w:r>
    </w:p>
    <w:p w14:paraId="28C8837A" w14:textId="77777777" w:rsidR="00353E30" w:rsidRDefault="00353E30" w:rsidP="00353E30">
      <w:r>
        <w:t xml:space="preserve">  No export route-map</w:t>
      </w:r>
    </w:p>
    <w:p w14:paraId="2F6898CB" w14:textId="77777777" w:rsidR="00353E30" w:rsidRDefault="00353E30" w:rsidP="00353E30">
      <w:r>
        <w:t xml:space="preserve">  VRF label distribution protocol: not configured</w:t>
      </w:r>
    </w:p>
    <w:p w14:paraId="5ABA636F" w14:textId="77777777" w:rsidR="00353E30" w:rsidRDefault="00353E30" w:rsidP="00353E30">
      <w:r>
        <w:t xml:space="preserve">  VRF label allocation mode: per-prefix</w:t>
      </w:r>
    </w:p>
    <w:p w14:paraId="3B85824D" w14:textId="77777777" w:rsidR="00353E30" w:rsidRDefault="00353E30" w:rsidP="00353E30">
      <w:r>
        <w:t>Address family ipv6 unicast not active</w:t>
      </w:r>
    </w:p>
    <w:p w14:paraId="0BE489CF" w14:textId="77777777" w:rsidR="00353E30" w:rsidRDefault="00353E30" w:rsidP="00353E30">
      <w:r>
        <w:t>Address family ipv4 multicast not active</w:t>
      </w:r>
    </w:p>
    <w:p w14:paraId="598788C3" w14:textId="77777777" w:rsidR="00353E30" w:rsidRDefault="00353E30" w:rsidP="00353E30">
      <w:r>
        <w:t xml:space="preserve">VRF </w:t>
      </w:r>
      <w:proofErr w:type="spellStart"/>
      <w:r>
        <w:t>Mgmt-intf</w:t>
      </w:r>
      <w:proofErr w:type="spellEnd"/>
      <w:r>
        <w:t xml:space="preserve"> (VRF Id = 1); default RD &lt;not set&gt;; default VPNID &lt;not set&gt;</w:t>
      </w:r>
    </w:p>
    <w:p w14:paraId="3F969461" w14:textId="77777777" w:rsidR="00353E30" w:rsidRDefault="00353E30" w:rsidP="00353E30">
      <w:r>
        <w:t xml:space="preserve">  New CLI format, supports multiple address-families</w:t>
      </w:r>
    </w:p>
    <w:p w14:paraId="0EC72A87" w14:textId="77777777" w:rsidR="00353E30" w:rsidRDefault="00353E30" w:rsidP="00353E30">
      <w:r>
        <w:t xml:space="preserve">  Flags: 0x1808</w:t>
      </w:r>
    </w:p>
    <w:p w14:paraId="09B735FE" w14:textId="77777777" w:rsidR="00353E30" w:rsidRDefault="00353E30" w:rsidP="00353E30">
      <w:r>
        <w:t xml:space="preserve">  Interfaces:</w:t>
      </w:r>
    </w:p>
    <w:p w14:paraId="549F068C" w14:textId="77777777" w:rsidR="00353E30" w:rsidRDefault="00353E30" w:rsidP="00353E30">
      <w:r>
        <w:t xml:space="preserve">    Gi0</w:t>
      </w:r>
    </w:p>
    <w:p w14:paraId="73CB0851" w14:textId="77777777" w:rsidR="00353E30" w:rsidRDefault="00353E30" w:rsidP="00353E30">
      <w:r>
        <w:t>Address family ipv4 unicast (Table ID = 0x1):</w:t>
      </w:r>
    </w:p>
    <w:p w14:paraId="4F0AF500" w14:textId="77777777" w:rsidR="00353E30" w:rsidRDefault="00353E30" w:rsidP="00353E30">
      <w:r>
        <w:t xml:space="preserve">  Flags: 0x0</w:t>
      </w:r>
    </w:p>
    <w:p w14:paraId="7265D84A" w14:textId="77777777" w:rsidR="00353E30" w:rsidRDefault="00353E30" w:rsidP="00353E30">
      <w:r>
        <w:t xml:space="preserve">  No Export VPN route-target communities</w:t>
      </w:r>
    </w:p>
    <w:p w14:paraId="4827802D" w14:textId="77777777" w:rsidR="00353E30" w:rsidRDefault="00353E30" w:rsidP="00353E30">
      <w:r>
        <w:t xml:space="preserve">  No Import VPN route-target communities</w:t>
      </w:r>
    </w:p>
    <w:p w14:paraId="2E6D0A67" w14:textId="77777777" w:rsidR="00353E30" w:rsidRDefault="00353E30" w:rsidP="00353E30">
      <w:r>
        <w:t xml:space="preserve">  No import route-map</w:t>
      </w:r>
    </w:p>
    <w:p w14:paraId="2834D2E8" w14:textId="77777777" w:rsidR="00353E30" w:rsidRDefault="00353E30" w:rsidP="00353E30">
      <w:r>
        <w:t xml:space="preserve">  No global export route-map</w:t>
      </w:r>
    </w:p>
    <w:p w14:paraId="0D8BDEAF" w14:textId="77777777" w:rsidR="00353E30" w:rsidRDefault="00353E30" w:rsidP="00353E30">
      <w:r>
        <w:t xml:space="preserve">  No export route-map</w:t>
      </w:r>
    </w:p>
    <w:p w14:paraId="49EA8F3A" w14:textId="77777777" w:rsidR="00353E30" w:rsidRDefault="00353E30" w:rsidP="00353E30">
      <w:r>
        <w:t xml:space="preserve">  VRF label distribution protocol: not configured</w:t>
      </w:r>
    </w:p>
    <w:p w14:paraId="468591FD" w14:textId="77777777" w:rsidR="00353E30" w:rsidRDefault="00353E30" w:rsidP="00353E30">
      <w:r>
        <w:lastRenderedPageBreak/>
        <w:t xml:space="preserve">  VRF label allocation mode: per-prefix</w:t>
      </w:r>
    </w:p>
    <w:p w14:paraId="0D3E82A9" w14:textId="77777777" w:rsidR="00353E30" w:rsidRDefault="00353E30" w:rsidP="00353E30">
      <w:r>
        <w:t>Address family ipv6 unicast (Table ID = 0x1E000001):</w:t>
      </w:r>
    </w:p>
    <w:p w14:paraId="32274884" w14:textId="77777777" w:rsidR="00353E30" w:rsidRDefault="00353E30" w:rsidP="00353E30">
      <w:r>
        <w:t xml:space="preserve">  Flags: 0x0</w:t>
      </w:r>
    </w:p>
    <w:p w14:paraId="2815AF7E" w14:textId="77777777" w:rsidR="00353E30" w:rsidRDefault="00353E30" w:rsidP="00353E30">
      <w:r>
        <w:t xml:space="preserve">  No Export VPN route-target communities</w:t>
      </w:r>
    </w:p>
    <w:p w14:paraId="62FA4FCF" w14:textId="77777777" w:rsidR="00353E30" w:rsidRDefault="00353E30" w:rsidP="00353E30">
      <w:r>
        <w:t xml:space="preserve">  No Import VPN route-target communities</w:t>
      </w:r>
    </w:p>
    <w:p w14:paraId="37D4ACA3" w14:textId="77777777" w:rsidR="00353E30" w:rsidRDefault="00353E30" w:rsidP="00353E30">
      <w:r>
        <w:t xml:space="preserve">  No import route-map</w:t>
      </w:r>
    </w:p>
    <w:p w14:paraId="74EFCD64" w14:textId="77777777" w:rsidR="00353E30" w:rsidRDefault="00353E30" w:rsidP="00353E30">
      <w:r>
        <w:t xml:space="preserve">  No global export route-map</w:t>
      </w:r>
    </w:p>
    <w:p w14:paraId="2EA76FEA" w14:textId="77777777" w:rsidR="00353E30" w:rsidRDefault="00353E30" w:rsidP="00353E30">
      <w:r>
        <w:t xml:space="preserve">  No export route-map</w:t>
      </w:r>
    </w:p>
    <w:p w14:paraId="687D1DC6" w14:textId="77777777" w:rsidR="00353E30" w:rsidRDefault="00353E30" w:rsidP="00353E30">
      <w:r>
        <w:t xml:space="preserve">  VRF label distribution protocol: not configured</w:t>
      </w:r>
    </w:p>
    <w:p w14:paraId="22EC36DC" w14:textId="77777777" w:rsidR="00353E30" w:rsidRDefault="00353E30" w:rsidP="00353E30">
      <w:r>
        <w:t xml:space="preserve">  VRF label allocation mode: per-prefix</w:t>
      </w:r>
    </w:p>
    <w:p w14:paraId="27BE20ED" w14:textId="4401E210" w:rsidR="00916BA7" w:rsidRDefault="00353E30" w:rsidP="00353E30">
      <w:r>
        <w:t>Address family ipv4 multicast not active</w:t>
      </w:r>
    </w:p>
    <w:p w14:paraId="1D4829BF" w14:textId="77777777" w:rsidR="00AC3CF7" w:rsidRDefault="00AC3CF7" w:rsidP="00353E30"/>
    <w:p w14:paraId="28843D59" w14:textId="2006F4FC" w:rsidR="00AC3CF7" w:rsidRPr="00140C17" w:rsidRDefault="009F284E" w:rsidP="00AC3CF7">
      <w:pPr>
        <w:jc w:val="center"/>
      </w:pPr>
      <w:r>
        <w:t>Shared VRF:</w:t>
      </w:r>
    </w:p>
    <w:p w14:paraId="14E9A73D" w14:textId="3353492F" w:rsidR="00B34595" w:rsidRPr="00B34595" w:rsidRDefault="00B34595" w:rsidP="00B34595">
      <w:pPr>
        <w:jc w:val="center"/>
        <w:rPr>
          <w:i/>
          <w:iCs/>
        </w:rPr>
      </w:pPr>
      <w:r w:rsidRPr="00B34595">
        <w:rPr>
          <w:i/>
          <w:iCs/>
        </w:rPr>
        <w:t>Show runs only due to GNS3 error</w:t>
      </w:r>
    </w:p>
    <w:p w14:paraId="22CDA73D" w14:textId="77777777" w:rsidR="00B34595" w:rsidRDefault="00B34595" w:rsidP="00B34595"/>
    <w:p w14:paraId="338831F7" w14:textId="1D2B57A2" w:rsidR="00B34595" w:rsidRDefault="00B34595" w:rsidP="00B34595">
      <w:r>
        <w:t>hostname S1</w:t>
      </w:r>
      <w:r>
        <w:cr/>
      </w:r>
      <w:proofErr w:type="spellStart"/>
      <w:r>
        <w:t>ip</w:t>
      </w:r>
      <w:proofErr w:type="spellEnd"/>
      <w:r>
        <w:t xml:space="preserve"> routing</w:t>
      </w:r>
      <w:r>
        <w:cr/>
        <w:t xml:space="preserve">no </w:t>
      </w:r>
      <w:proofErr w:type="spellStart"/>
      <w:r>
        <w:t>ip</w:t>
      </w:r>
      <w:proofErr w:type="spellEnd"/>
      <w:r>
        <w:t xml:space="preserve"> domain-lookup</w:t>
      </w:r>
      <w:r>
        <w:cr/>
      </w:r>
      <w:proofErr w:type="spellStart"/>
      <w:r>
        <w:t>ip</w:t>
      </w:r>
      <w:proofErr w:type="spellEnd"/>
      <w:r>
        <w:t xml:space="preserve"> </w:t>
      </w:r>
      <w:proofErr w:type="spellStart"/>
      <w:r>
        <w:t>vrf</w:t>
      </w:r>
      <w:proofErr w:type="spellEnd"/>
      <w:r>
        <w:t xml:space="preserve"> Blue</w:t>
      </w:r>
      <w:r>
        <w:cr/>
        <w:t xml:space="preserve"> </w:t>
      </w:r>
      <w:proofErr w:type="spellStart"/>
      <w:r>
        <w:t>rd</w:t>
      </w:r>
      <w:proofErr w:type="spellEnd"/>
      <w:r>
        <w:t xml:space="preserve"> 65000:3</w:t>
      </w:r>
      <w:r>
        <w:cr/>
      </w:r>
      <w:proofErr w:type="spellStart"/>
      <w:r>
        <w:t>ip</w:t>
      </w:r>
      <w:proofErr w:type="spellEnd"/>
      <w:r>
        <w:t xml:space="preserve"> </w:t>
      </w:r>
      <w:proofErr w:type="spellStart"/>
      <w:r>
        <w:t>vrf</w:t>
      </w:r>
      <w:proofErr w:type="spellEnd"/>
      <w:r>
        <w:t xml:space="preserve"> Green</w:t>
      </w:r>
      <w:r>
        <w:cr/>
        <w:t xml:space="preserve"> </w:t>
      </w:r>
      <w:proofErr w:type="spellStart"/>
      <w:r>
        <w:t>rd</w:t>
      </w:r>
      <w:proofErr w:type="spellEnd"/>
      <w:r>
        <w:t xml:space="preserve"> 65000:2</w:t>
      </w:r>
      <w:r>
        <w:cr/>
        <w:t xml:space="preserve"> route-target export 65000:2</w:t>
      </w:r>
      <w:r>
        <w:cr/>
        <w:t xml:space="preserve"> route-target import 65000:99</w:t>
      </w:r>
      <w:r>
        <w:cr/>
      </w:r>
      <w:proofErr w:type="spellStart"/>
      <w:r>
        <w:t>ip</w:t>
      </w:r>
      <w:proofErr w:type="spellEnd"/>
      <w:r>
        <w:t xml:space="preserve"> </w:t>
      </w:r>
      <w:proofErr w:type="spellStart"/>
      <w:r>
        <w:t>vrf</w:t>
      </w:r>
      <w:proofErr w:type="spellEnd"/>
      <w:r>
        <w:t xml:space="preserve"> Red</w:t>
      </w:r>
      <w:r>
        <w:cr/>
        <w:t xml:space="preserve"> </w:t>
      </w:r>
      <w:proofErr w:type="spellStart"/>
      <w:r>
        <w:t>rd</w:t>
      </w:r>
      <w:proofErr w:type="spellEnd"/>
      <w:r>
        <w:t xml:space="preserve"> 65000:1</w:t>
      </w:r>
      <w:r>
        <w:cr/>
        <w:t xml:space="preserve"> route-target export 65000:1</w:t>
      </w:r>
      <w:r>
        <w:cr/>
        <w:t xml:space="preserve"> route-target import 65000:99</w:t>
      </w:r>
      <w:r>
        <w:cr/>
      </w:r>
      <w:proofErr w:type="spellStart"/>
      <w:r>
        <w:t>ip</w:t>
      </w:r>
      <w:proofErr w:type="spellEnd"/>
      <w:r>
        <w:t xml:space="preserve"> </w:t>
      </w:r>
      <w:proofErr w:type="spellStart"/>
      <w:r>
        <w:t>vrf</w:t>
      </w:r>
      <w:proofErr w:type="spellEnd"/>
      <w:r>
        <w:t xml:space="preserve"> Shared</w:t>
      </w:r>
      <w:r>
        <w:cr/>
        <w:t xml:space="preserve"> </w:t>
      </w:r>
      <w:proofErr w:type="spellStart"/>
      <w:r>
        <w:t>rd</w:t>
      </w:r>
      <w:proofErr w:type="spellEnd"/>
      <w:r>
        <w:t xml:space="preserve"> 65000:99</w:t>
      </w:r>
      <w:r>
        <w:cr/>
        <w:t xml:space="preserve"> route-target export 65000:99</w:t>
      </w:r>
      <w:r>
        <w:cr/>
        <w:t xml:space="preserve"> route-target import 65000:1</w:t>
      </w:r>
      <w:r>
        <w:cr/>
        <w:t xml:space="preserve"> route-target import 65000:2</w:t>
      </w:r>
      <w:r>
        <w:cr/>
        <w:t xml:space="preserve">spanning-tree mode </w:t>
      </w:r>
      <w:proofErr w:type="spellStart"/>
      <w:r>
        <w:t>pvst</w:t>
      </w:r>
      <w:proofErr w:type="spellEnd"/>
      <w:r>
        <w:cr/>
        <w:t>spanning-tree extend system-id</w:t>
      </w:r>
      <w:r>
        <w:cr/>
      </w:r>
      <w:proofErr w:type="spellStart"/>
      <w:r>
        <w:t>vlan</w:t>
      </w:r>
      <w:proofErr w:type="spellEnd"/>
      <w:r>
        <w:t xml:space="preserve"> internal allocation policy ascending</w:t>
      </w:r>
      <w:r>
        <w:cr/>
        <w:t>interface Loopback0</w:t>
      </w:r>
      <w:r>
        <w:cr/>
        <w:t xml:space="preserve"> </w:t>
      </w:r>
      <w:proofErr w:type="spellStart"/>
      <w:r>
        <w:t>ip</w:t>
      </w:r>
      <w:proofErr w:type="spellEnd"/>
      <w:r>
        <w:t xml:space="preserve"> address 192.0.2.1 255.255.255.255</w:t>
      </w:r>
      <w:r>
        <w:cr/>
        <w:t>interface Loopback99</w:t>
      </w:r>
    </w:p>
    <w:p w14:paraId="0AF18CE7" w14:textId="77777777" w:rsidR="00B34595" w:rsidRDefault="00B34595" w:rsidP="00B34595">
      <w:r>
        <w:t xml:space="preserve"> description VOIP Services</w:t>
      </w:r>
    </w:p>
    <w:p w14:paraId="3BFEB1CF" w14:textId="77777777" w:rsidR="00B34595" w:rsidRDefault="00B34595" w:rsidP="00B34595">
      <w:r>
        <w:t xml:space="preserve"> </w:t>
      </w:r>
      <w:proofErr w:type="spellStart"/>
      <w:r>
        <w:t>ip</w:t>
      </w:r>
      <w:proofErr w:type="spellEnd"/>
      <w:r>
        <w:t xml:space="preserve"> </w:t>
      </w:r>
      <w:proofErr w:type="spellStart"/>
      <w:r>
        <w:t>vrf</w:t>
      </w:r>
      <w:proofErr w:type="spellEnd"/>
      <w:r>
        <w:t xml:space="preserve"> forwarding Shared</w:t>
      </w:r>
    </w:p>
    <w:p w14:paraId="34F825F8" w14:textId="77777777" w:rsidR="00B34595" w:rsidRDefault="00B34595" w:rsidP="00B34595">
      <w:r>
        <w:t xml:space="preserve"> </w:t>
      </w:r>
      <w:proofErr w:type="spellStart"/>
      <w:r>
        <w:t>ip</w:t>
      </w:r>
      <w:proofErr w:type="spellEnd"/>
      <w:r>
        <w:t xml:space="preserve"> address 192.168.99.1 255.255.255.0</w:t>
      </w:r>
    </w:p>
    <w:p w14:paraId="2ED577C8" w14:textId="77777777" w:rsidR="00B34595" w:rsidRDefault="00B34595" w:rsidP="00B34595">
      <w:r>
        <w:lastRenderedPageBreak/>
        <w:t>interface g0/0</w:t>
      </w:r>
    </w:p>
    <w:p w14:paraId="6FB727EC" w14:textId="77777777" w:rsidR="00B34595" w:rsidRDefault="00B34595" w:rsidP="00B34595">
      <w:r>
        <w:t xml:space="preserve"> switchport mode dynamic desirable</w:t>
      </w:r>
    </w:p>
    <w:p w14:paraId="4E610195" w14:textId="77777777" w:rsidR="00B34595" w:rsidRDefault="00B34595" w:rsidP="00B34595">
      <w:r>
        <w:t>interface g0/1</w:t>
      </w:r>
    </w:p>
    <w:p w14:paraId="608376CD" w14:textId="77777777" w:rsidR="00B34595" w:rsidRDefault="00B34595" w:rsidP="00B34595">
      <w:r>
        <w:t xml:space="preserve"> switchport mode dynamic desirable</w:t>
      </w:r>
    </w:p>
    <w:p w14:paraId="7A86875E" w14:textId="77777777" w:rsidR="00B34595" w:rsidRDefault="00B34595" w:rsidP="00B34595">
      <w:r>
        <w:t>interface g0/2</w:t>
      </w:r>
      <w:r>
        <w:cr/>
        <w:t xml:space="preserve"> no switchport</w:t>
      </w:r>
      <w:r>
        <w:cr/>
        <w:t xml:space="preserve"> </w:t>
      </w:r>
      <w:proofErr w:type="spellStart"/>
      <w:r>
        <w:t>ip</w:t>
      </w:r>
      <w:proofErr w:type="spellEnd"/>
      <w:r>
        <w:t xml:space="preserve"> </w:t>
      </w:r>
      <w:proofErr w:type="spellStart"/>
      <w:r>
        <w:t>vrf</w:t>
      </w:r>
      <w:proofErr w:type="spellEnd"/>
      <w:r>
        <w:t xml:space="preserve"> forwarding Red</w:t>
      </w:r>
      <w:r>
        <w:cr/>
        <w:t xml:space="preserve"> </w:t>
      </w:r>
      <w:proofErr w:type="spellStart"/>
      <w:r>
        <w:t>ip</w:t>
      </w:r>
      <w:proofErr w:type="spellEnd"/>
      <w:r>
        <w:t xml:space="preserve"> address 172.16.1.2 255.255.255.252</w:t>
      </w:r>
      <w:r>
        <w:cr/>
        <w:t>interface g0/3</w:t>
      </w:r>
      <w:r>
        <w:cr/>
        <w:t xml:space="preserve"> no switchport</w:t>
      </w:r>
      <w:r>
        <w:cr/>
        <w:t xml:space="preserve"> </w:t>
      </w:r>
      <w:proofErr w:type="spellStart"/>
      <w:r>
        <w:t>ip</w:t>
      </w:r>
      <w:proofErr w:type="spellEnd"/>
      <w:r>
        <w:t xml:space="preserve"> </w:t>
      </w:r>
      <w:proofErr w:type="spellStart"/>
      <w:r>
        <w:t>vrf</w:t>
      </w:r>
      <w:proofErr w:type="spellEnd"/>
      <w:r>
        <w:t xml:space="preserve"> forwarding Green</w:t>
      </w:r>
      <w:r>
        <w:cr/>
        <w:t xml:space="preserve"> </w:t>
      </w:r>
      <w:proofErr w:type="spellStart"/>
      <w:r>
        <w:t>ip</w:t>
      </w:r>
      <w:proofErr w:type="spellEnd"/>
      <w:r>
        <w:t xml:space="preserve"> address 172.17.1.2 255.255.255.252</w:t>
      </w:r>
      <w:r>
        <w:cr/>
        <w:t>interface g1/0</w:t>
      </w:r>
      <w:r>
        <w:cr/>
        <w:t xml:space="preserve"> no switchport</w:t>
      </w:r>
      <w:r>
        <w:cr/>
        <w:t xml:space="preserve"> </w:t>
      </w:r>
      <w:proofErr w:type="spellStart"/>
      <w:r>
        <w:t>ip</w:t>
      </w:r>
      <w:proofErr w:type="spellEnd"/>
      <w:r>
        <w:t xml:space="preserve"> </w:t>
      </w:r>
      <w:proofErr w:type="spellStart"/>
      <w:r>
        <w:t>vrf</w:t>
      </w:r>
      <w:proofErr w:type="spellEnd"/>
      <w:r>
        <w:t xml:space="preserve"> forwarding Blue</w:t>
      </w:r>
      <w:r>
        <w:cr/>
        <w:t xml:space="preserve"> </w:t>
      </w:r>
      <w:proofErr w:type="spellStart"/>
      <w:r>
        <w:t>ip</w:t>
      </w:r>
      <w:proofErr w:type="spellEnd"/>
      <w:r>
        <w:t xml:space="preserve"> address 172.18.1.2 255.255.255.252</w:t>
      </w:r>
    </w:p>
    <w:p w14:paraId="2E71903C" w14:textId="77777777" w:rsidR="00B34595" w:rsidRDefault="00B34595" w:rsidP="00B34595">
      <w:r>
        <w:t>interface g1/1</w:t>
      </w:r>
    </w:p>
    <w:p w14:paraId="55B707A4" w14:textId="77777777" w:rsidR="00B34595" w:rsidRDefault="00B34595" w:rsidP="00B34595">
      <w:r>
        <w:t xml:space="preserve"> switchport trunk encapsulation dot1q</w:t>
      </w:r>
    </w:p>
    <w:p w14:paraId="69AD011B" w14:textId="77777777" w:rsidR="00B34595" w:rsidRDefault="00B34595" w:rsidP="00B34595">
      <w:r>
        <w:t xml:space="preserve"> switchport mode trunk</w:t>
      </w:r>
    </w:p>
    <w:p w14:paraId="2D10638B" w14:textId="77777777" w:rsidR="00B34595" w:rsidRDefault="00B34595" w:rsidP="00B34595">
      <w:r>
        <w:t>interface g1/2</w:t>
      </w:r>
    </w:p>
    <w:p w14:paraId="68C79333" w14:textId="77777777" w:rsidR="00B34595" w:rsidRDefault="00B34595" w:rsidP="00B34595">
      <w:r>
        <w:t xml:space="preserve"> switchport trunk encapsulation dot1q</w:t>
      </w:r>
    </w:p>
    <w:p w14:paraId="4B670536" w14:textId="77777777" w:rsidR="00B34595" w:rsidRDefault="00B34595" w:rsidP="00B34595">
      <w:r>
        <w:t xml:space="preserve"> switchport mode trunk</w:t>
      </w:r>
    </w:p>
    <w:p w14:paraId="4A3FC1DB" w14:textId="77777777" w:rsidR="00B34595" w:rsidRDefault="00B34595" w:rsidP="00B34595">
      <w:r>
        <w:t>interface Vlan2</w:t>
      </w:r>
      <w:r>
        <w:cr/>
        <w:t xml:space="preserve"> </w:t>
      </w:r>
      <w:proofErr w:type="spellStart"/>
      <w:r>
        <w:t>ip</w:t>
      </w:r>
      <w:proofErr w:type="spellEnd"/>
      <w:r>
        <w:t xml:space="preserve"> </w:t>
      </w:r>
      <w:proofErr w:type="spellStart"/>
      <w:r>
        <w:t>vrf</w:t>
      </w:r>
      <w:proofErr w:type="spellEnd"/>
      <w:r>
        <w:t xml:space="preserve"> forwarding Red</w:t>
      </w:r>
      <w:r>
        <w:cr/>
        <w:t xml:space="preserve"> </w:t>
      </w:r>
      <w:proofErr w:type="spellStart"/>
      <w:r>
        <w:t>ip</w:t>
      </w:r>
      <w:proofErr w:type="spellEnd"/>
      <w:r>
        <w:t xml:space="preserve"> address 172.16.0.1 255.255.255.0</w:t>
      </w:r>
      <w:r>
        <w:cr/>
        <w:t>interface Vlan3</w:t>
      </w:r>
      <w:r>
        <w:cr/>
        <w:t xml:space="preserve"> </w:t>
      </w:r>
      <w:proofErr w:type="spellStart"/>
      <w:r>
        <w:t>ip</w:t>
      </w:r>
      <w:proofErr w:type="spellEnd"/>
      <w:r>
        <w:t xml:space="preserve"> </w:t>
      </w:r>
      <w:proofErr w:type="spellStart"/>
      <w:r>
        <w:t>vrf</w:t>
      </w:r>
      <w:proofErr w:type="spellEnd"/>
      <w:r>
        <w:t xml:space="preserve"> forwarding Green</w:t>
      </w:r>
      <w:r>
        <w:cr/>
        <w:t xml:space="preserve"> </w:t>
      </w:r>
      <w:proofErr w:type="spellStart"/>
      <w:r>
        <w:t>ip</w:t>
      </w:r>
      <w:proofErr w:type="spellEnd"/>
      <w:r>
        <w:t xml:space="preserve"> address 172.17.0.1 255.255.255.0</w:t>
      </w:r>
      <w:r>
        <w:cr/>
        <w:t>interface Vlan4</w:t>
      </w:r>
      <w:r>
        <w:cr/>
        <w:t xml:space="preserve"> </w:t>
      </w:r>
      <w:proofErr w:type="spellStart"/>
      <w:r>
        <w:t>ip</w:t>
      </w:r>
      <w:proofErr w:type="spellEnd"/>
      <w:r>
        <w:t xml:space="preserve"> </w:t>
      </w:r>
      <w:proofErr w:type="spellStart"/>
      <w:r>
        <w:t>vrf</w:t>
      </w:r>
      <w:proofErr w:type="spellEnd"/>
      <w:r>
        <w:t xml:space="preserve"> forwarding Blue</w:t>
      </w:r>
      <w:r>
        <w:cr/>
        <w:t xml:space="preserve"> </w:t>
      </w:r>
      <w:proofErr w:type="spellStart"/>
      <w:r>
        <w:t>ip</w:t>
      </w:r>
      <w:proofErr w:type="spellEnd"/>
      <w:r>
        <w:t xml:space="preserve"> address 172.18.0.1 255.255.255.0</w:t>
      </w:r>
      <w:r>
        <w:cr/>
        <w:t xml:space="preserve">router </w:t>
      </w:r>
      <w:proofErr w:type="spellStart"/>
      <w:r>
        <w:t>ospf</w:t>
      </w:r>
      <w:proofErr w:type="spellEnd"/>
      <w:r>
        <w:t xml:space="preserve"> 1 </w:t>
      </w:r>
      <w:proofErr w:type="spellStart"/>
      <w:r>
        <w:t>vrf</w:t>
      </w:r>
      <w:proofErr w:type="spellEnd"/>
      <w:r>
        <w:t xml:space="preserve"> Red</w:t>
      </w:r>
      <w:r>
        <w:cr/>
        <w:t xml:space="preserve"> log-adjacency-changes</w:t>
      </w:r>
      <w:r>
        <w:cr/>
        <w:t xml:space="preserve"> redistribute </w:t>
      </w:r>
      <w:proofErr w:type="spellStart"/>
      <w:r>
        <w:t>bgp</w:t>
      </w:r>
      <w:proofErr w:type="spellEnd"/>
      <w:r>
        <w:t xml:space="preserve"> 65000 subnets</w:t>
      </w:r>
      <w:r>
        <w:cr/>
        <w:t xml:space="preserve"> network 0.0.0.0 255.255.255.255 area 0</w:t>
      </w:r>
      <w:r>
        <w:cr/>
        <w:t xml:space="preserve">router </w:t>
      </w:r>
      <w:proofErr w:type="spellStart"/>
      <w:r>
        <w:t>ospf</w:t>
      </w:r>
      <w:proofErr w:type="spellEnd"/>
      <w:r>
        <w:t xml:space="preserve"> 2 </w:t>
      </w:r>
      <w:proofErr w:type="spellStart"/>
      <w:r>
        <w:t>vrf</w:t>
      </w:r>
      <w:proofErr w:type="spellEnd"/>
      <w:r>
        <w:t xml:space="preserve"> Green</w:t>
      </w:r>
      <w:r>
        <w:cr/>
        <w:t xml:space="preserve"> log-adjacency-changes</w:t>
      </w:r>
      <w:r>
        <w:cr/>
        <w:t xml:space="preserve"> redistribute </w:t>
      </w:r>
      <w:proofErr w:type="spellStart"/>
      <w:r>
        <w:t>bgp</w:t>
      </w:r>
      <w:proofErr w:type="spellEnd"/>
      <w:r>
        <w:t xml:space="preserve"> 65000 subnets</w:t>
      </w:r>
      <w:r>
        <w:cr/>
        <w:t xml:space="preserve"> network 0.0.0.0 255.255.255.255 area 0</w:t>
      </w:r>
      <w:r>
        <w:cr/>
        <w:t xml:space="preserve">router </w:t>
      </w:r>
      <w:proofErr w:type="spellStart"/>
      <w:r>
        <w:t>ospf</w:t>
      </w:r>
      <w:proofErr w:type="spellEnd"/>
      <w:r>
        <w:t xml:space="preserve"> 3 </w:t>
      </w:r>
      <w:proofErr w:type="spellStart"/>
      <w:r>
        <w:t>vrf</w:t>
      </w:r>
      <w:proofErr w:type="spellEnd"/>
      <w:r>
        <w:t xml:space="preserve"> Blue</w:t>
      </w:r>
      <w:r>
        <w:cr/>
        <w:t xml:space="preserve"> log-adjacency-changes</w:t>
      </w:r>
      <w:r>
        <w:cr/>
        <w:t xml:space="preserve"> network 0.0.0.0 255.255.255.255 area 0</w:t>
      </w:r>
      <w:r>
        <w:cr/>
      </w:r>
      <w:r>
        <w:lastRenderedPageBreak/>
        <w:t xml:space="preserve">router </w:t>
      </w:r>
      <w:proofErr w:type="spellStart"/>
      <w:r>
        <w:t>bgp</w:t>
      </w:r>
      <w:proofErr w:type="spellEnd"/>
      <w:r>
        <w:t xml:space="preserve"> 65000</w:t>
      </w:r>
      <w:r>
        <w:cr/>
        <w:t xml:space="preserve"> no synchronization</w:t>
      </w:r>
      <w:r>
        <w:cr/>
        <w:t xml:space="preserve"> </w:t>
      </w:r>
      <w:proofErr w:type="spellStart"/>
      <w:r>
        <w:t>bgp</w:t>
      </w:r>
      <w:proofErr w:type="spellEnd"/>
      <w:r>
        <w:t xml:space="preserve"> log-neighbor-changes</w:t>
      </w:r>
      <w:r>
        <w:cr/>
        <w:t xml:space="preserve"> no auto-summary</w:t>
      </w:r>
      <w:r>
        <w:cr/>
        <w:t xml:space="preserve"> address-family ipv4 </w:t>
      </w:r>
      <w:proofErr w:type="spellStart"/>
      <w:r>
        <w:t>vrf</w:t>
      </w:r>
      <w:proofErr w:type="spellEnd"/>
      <w:r>
        <w:t xml:space="preserve"> Shared</w:t>
      </w:r>
      <w:r>
        <w:cr/>
        <w:t xml:space="preserve">  redistribute connected</w:t>
      </w:r>
      <w:r>
        <w:cr/>
        <w:t xml:space="preserve">  no synchronization</w:t>
      </w:r>
      <w:r>
        <w:cr/>
        <w:t xml:space="preserve"> exit-address-family</w:t>
      </w:r>
      <w:r>
        <w:cr/>
        <w:t xml:space="preserve"> address-family ipv4 </w:t>
      </w:r>
      <w:proofErr w:type="spellStart"/>
      <w:r>
        <w:t>vrf</w:t>
      </w:r>
      <w:proofErr w:type="spellEnd"/>
      <w:r>
        <w:t xml:space="preserve"> Red</w:t>
      </w:r>
      <w:r>
        <w:cr/>
        <w:t xml:space="preserve">  redistribute connected</w:t>
      </w:r>
      <w:r>
        <w:cr/>
        <w:t xml:space="preserve">  redistribute </w:t>
      </w:r>
      <w:proofErr w:type="spellStart"/>
      <w:r>
        <w:t>ospf</w:t>
      </w:r>
      <w:proofErr w:type="spellEnd"/>
      <w:r>
        <w:t xml:space="preserve"> 1 </w:t>
      </w:r>
      <w:proofErr w:type="spellStart"/>
      <w:r>
        <w:t>vrf</w:t>
      </w:r>
      <w:proofErr w:type="spellEnd"/>
      <w:r>
        <w:t xml:space="preserve"> Red</w:t>
      </w:r>
      <w:r>
        <w:cr/>
        <w:t xml:space="preserve">  no synchronization</w:t>
      </w:r>
      <w:r>
        <w:cr/>
        <w:t xml:space="preserve"> exit-address-family</w:t>
      </w:r>
      <w:r>
        <w:cr/>
        <w:t xml:space="preserve"> address-family ipv4 </w:t>
      </w:r>
      <w:proofErr w:type="spellStart"/>
      <w:r>
        <w:t>vrf</w:t>
      </w:r>
      <w:proofErr w:type="spellEnd"/>
      <w:r>
        <w:t xml:space="preserve"> Green</w:t>
      </w:r>
      <w:r>
        <w:cr/>
        <w:t xml:space="preserve">  redistribute connected</w:t>
      </w:r>
      <w:r>
        <w:cr/>
        <w:t xml:space="preserve">  redistribute </w:t>
      </w:r>
      <w:proofErr w:type="spellStart"/>
      <w:r>
        <w:t>ospf</w:t>
      </w:r>
      <w:proofErr w:type="spellEnd"/>
      <w:r>
        <w:t xml:space="preserve"> 2 </w:t>
      </w:r>
      <w:proofErr w:type="spellStart"/>
      <w:r>
        <w:t>vrf</w:t>
      </w:r>
      <w:proofErr w:type="spellEnd"/>
      <w:r>
        <w:t xml:space="preserve"> Green</w:t>
      </w:r>
      <w:r>
        <w:cr/>
        <w:t xml:space="preserve">  no synchronization</w:t>
      </w:r>
      <w:r>
        <w:cr/>
        <w:t xml:space="preserve"> exit-address-family</w:t>
      </w:r>
      <w:r>
        <w:cr/>
        <w:t xml:space="preserve"> address-family ipv4 </w:t>
      </w:r>
      <w:proofErr w:type="spellStart"/>
      <w:r>
        <w:t>vrf</w:t>
      </w:r>
      <w:proofErr w:type="spellEnd"/>
      <w:r>
        <w:t xml:space="preserve"> Blue</w:t>
      </w:r>
      <w:r>
        <w:cr/>
        <w:t xml:space="preserve">  redistribute connected</w:t>
      </w:r>
    </w:p>
    <w:p w14:paraId="538C53DA" w14:textId="0AFCD537" w:rsidR="00B34595" w:rsidRDefault="00B34595" w:rsidP="00B34595">
      <w:r>
        <w:t xml:space="preserve">  redistribute </w:t>
      </w:r>
      <w:proofErr w:type="spellStart"/>
      <w:r>
        <w:t>ospf</w:t>
      </w:r>
      <w:proofErr w:type="spellEnd"/>
      <w:r>
        <w:t xml:space="preserve"> 3 </w:t>
      </w:r>
      <w:proofErr w:type="spellStart"/>
      <w:r>
        <w:t>vrf</w:t>
      </w:r>
      <w:proofErr w:type="spellEnd"/>
      <w:r>
        <w:t xml:space="preserve"> Blue</w:t>
      </w:r>
    </w:p>
    <w:p w14:paraId="160423FA" w14:textId="77777777" w:rsidR="00B34595" w:rsidRDefault="00B34595" w:rsidP="00B34595">
      <w:r>
        <w:t xml:space="preserve">  no synchronization</w:t>
      </w:r>
    </w:p>
    <w:p w14:paraId="37E4E6FE" w14:textId="77777777" w:rsidR="00B34595" w:rsidRDefault="00B34595" w:rsidP="00B34595">
      <w:r>
        <w:t xml:space="preserve"> exit-address-family</w:t>
      </w:r>
    </w:p>
    <w:p w14:paraId="1A967FCA" w14:textId="46958A47" w:rsidR="00B34595" w:rsidRDefault="00B34595" w:rsidP="00353E30"/>
    <w:p w14:paraId="28DBB6CC" w14:textId="77777777" w:rsidR="00B34595" w:rsidRDefault="00B34595" w:rsidP="00B34595">
      <w:r>
        <w:t>hostname S2</w:t>
      </w:r>
      <w:r>
        <w:cr/>
      </w:r>
      <w:proofErr w:type="spellStart"/>
      <w:r>
        <w:t>ip</w:t>
      </w:r>
      <w:proofErr w:type="spellEnd"/>
      <w:r>
        <w:t xml:space="preserve"> routing</w:t>
      </w:r>
      <w:r>
        <w:cr/>
        <w:t xml:space="preserve">no </w:t>
      </w:r>
      <w:proofErr w:type="spellStart"/>
      <w:r>
        <w:t>ip</w:t>
      </w:r>
      <w:proofErr w:type="spellEnd"/>
      <w:r>
        <w:t xml:space="preserve"> domain-lookup</w:t>
      </w:r>
      <w:r>
        <w:cr/>
      </w:r>
      <w:proofErr w:type="spellStart"/>
      <w:r>
        <w:t>ip</w:t>
      </w:r>
      <w:proofErr w:type="spellEnd"/>
      <w:r>
        <w:t xml:space="preserve"> </w:t>
      </w:r>
      <w:proofErr w:type="spellStart"/>
      <w:r>
        <w:t>vrf</w:t>
      </w:r>
      <w:proofErr w:type="spellEnd"/>
      <w:r>
        <w:t xml:space="preserve"> Green</w:t>
      </w:r>
      <w:r>
        <w:cr/>
        <w:t xml:space="preserve"> </w:t>
      </w:r>
      <w:proofErr w:type="spellStart"/>
      <w:r>
        <w:t>rd</w:t>
      </w:r>
      <w:proofErr w:type="spellEnd"/>
      <w:r>
        <w:t xml:space="preserve"> 65000:2</w:t>
      </w:r>
      <w:r>
        <w:cr/>
      </w:r>
      <w:proofErr w:type="spellStart"/>
      <w:r>
        <w:t>ip</w:t>
      </w:r>
      <w:proofErr w:type="spellEnd"/>
      <w:r>
        <w:t xml:space="preserve"> </w:t>
      </w:r>
      <w:proofErr w:type="spellStart"/>
      <w:r>
        <w:t>vrf</w:t>
      </w:r>
      <w:proofErr w:type="spellEnd"/>
      <w:r>
        <w:t xml:space="preserve"> Red</w:t>
      </w:r>
      <w:r>
        <w:cr/>
        <w:t xml:space="preserve"> </w:t>
      </w:r>
      <w:proofErr w:type="spellStart"/>
      <w:r>
        <w:t>rd</w:t>
      </w:r>
      <w:proofErr w:type="spellEnd"/>
      <w:r>
        <w:t xml:space="preserve"> 65000:1</w:t>
      </w:r>
      <w:r>
        <w:cr/>
        <w:t xml:space="preserve">spanning-tree mode </w:t>
      </w:r>
      <w:proofErr w:type="spellStart"/>
      <w:r>
        <w:t>pvst</w:t>
      </w:r>
      <w:proofErr w:type="spellEnd"/>
      <w:r>
        <w:cr/>
        <w:t>spanning-tree extend system-id</w:t>
      </w:r>
      <w:r>
        <w:cr/>
      </w:r>
      <w:proofErr w:type="spellStart"/>
      <w:r>
        <w:t>vlan</w:t>
      </w:r>
      <w:proofErr w:type="spellEnd"/>
      <w:r>
        <w:t xml:space="preserve"> internal allocation policy ascending</w:t>
      </w:r>
      <w:r>
        <w:cr/>
        <w:t>interface g0/0</w:t>
      </w:r>
      <w:r>
        <w:cr/>
        <w:t xml:space="preserve"> switchport mode dynamic desirable</w:t>
      </w:r>
      <w:r>
        <w:cr/>
        <w:t>interface g0/1</w:t>
      </w:r>
      <w:r>
        <w:cr/>
        <w:t xml:space="preserve"> switchport mode dynamic desirable</w:t>
      </w:r>
    </w:p>
    <w:p w14:paraId="10006995" w14:textId="77777777" w:rsidR="00B34595" w:rsidRDefault="00B34595" w:rsidP="00B34595">
      <w:r>
        <w:t>interface g0/2</w:t>
      </w:r>
    </w:p>
    <w:p w14:paraId="7ADF38D1" w14:textId="77777777" w:rsidR="00B34595" w:rsidRDefault="00B34595" w:rsidP="00B34595">
      <w:r>
        <w:t xml:space="preserve"> switchport trunk encapsulation dot1q</w:t>
      </w:r>
    </w:p>
    <w:p w14:paraId="609392E6" w14:textId="77777777" w:rsidR="00B34595" w:rsidRDefault="00B34595" w:rsidP="00B34595">
      <w:r>
        <w:t xml:space="preserve"> switchport mode trunk</w:t>
      </w:r>
    </w:p>
    <w:p w14:paraId="71E6ABB1" w14:textId="38BD238D" w:rsidR="00B34595" w:rsidRDefault="00B34595" w:rsidP="00B34595">
      <w:r>
        <w:lastRenderedPageBreak/>
        <w:t>interface Vlan2</w:t>
      </w:r>
      <w:r>
        <w:cr/>
        <w:t xml:space="preserve"> </w:t>
      </w:r>
      <w:proofErr w:type="spellStart"/>
      <w:r>
        <w:t>ip</w:t>
      </w:r>
      <w:proofErr w:type="spellEnd"/>
      <w:r>
        <w:t xml:space="preserve"> </w:t>
      </w:r>
      <w:proofErr w:type="spellStart"/>
      <w:r>
        <w:t>vrf</w:t>
      </w:r>
      <w:proofErr w:type="spellEnd"/>
      <w:r>
        <w:t xml:space="preserve"> forwarding Red</w:t>
      </w:r>
      <w:r>
        <w:cr/>
        <w:t xml:space="preserve"> </w:t>
      </w:r>
      <w:proofErr w:type="spellStart"/>
      <w:r>
        <w:t>ip</w:t>
      </w:r>
      <w:proofErr w:type="spellEnd"/>
      <w:r>
        <w:t xml:space="preserve"> address 172.16.0.2 255.255.255.0</w:t>
      </w:r>
      <w:r>
        <w:cr/>
        <w:t>interface Vlan3</w:t>
      </w:r>
      <w:r>
        <w:cr/>
        <w:t xml:space="preserve"> </w:t>
      </w:r>
      <w:proofErr w:type="spellStart"/>
      <w:r>
        <w:t>ip</w:t>
      </w:r>
      <w:proofErr w:type="spellEnd"/>
      <w:r>
        <w:t xml:space="preserve"> </w:t>
      </w:r>
      <w:proofErr w:type="spellStart"/>
      <w:r>
        <w:t>vrf</w:t>
      </w:r>
      <w:proofErr w:type="spellEnd"/>
      <w:r>
        <w:t xml:space="preserve"> forwarding Green</w:t>
      </w:r>
      <w:r>
        <w:cr/>
        <w:t xml:space="preserve"> </w:t>
      </w:r>
      <w:proofErr w:type="spellStart"/>
      <w:r>
        <w:t>ip</w:t>
      </w:r>
      <w:proofErr w:type="spellEnd"/>
      <w:r>
        <w:t xml:space="preserve"> address 172.17.0.2 255.255.255.0</w:t>
      </w:r>
      <w:r>
        <w:cr/>
        <w:t>interface Vlan11</w:t>
      </w:r>
      <w:r>
        <w:cr/>
        <w:t xml:space="preserve"> </w:t>
      </w:r>
      <w:proofErr w:type="spellStart"/>
      <w:r>
        <w:t>ip</w:t>
      </w:r>
      <w:proofErr w:type="spellEnd"/>
      <w:r>
        <w:t xml:space="preserve"> </w:t>
      </w:r>
      <w:proofErr w:type="spellStart"/>
      <w:r>
        <w:t>vrf</w:t>
      </w:r>
      <w:proofErr w:type="spellEnd"/>
      <w:r>
        <w:t xml:space="preserve"> forwarding Red</w:t>
      </w:r>
      <w:r>
        <w:cr/>
        <w:t xml:space="preserve"> </w:t>
      </w:r>
      <w:proofErr w:type="spellStart"/>
      <w:r>
        <w:t>ip</w:t>
      </w:r>
      <w:proofErr w:type="spellEnd"/>
      <w:r>
        <w:t xml:space="preserve"> address 172.16.2.1 255.255.255.0</w:t>
      </w:r>
      <w:r>
        <w:cr/>
        <w:t>interface Vlan12</w:t>
      </w:r>
      <w:r>
        <w:cr/>
        <w:t xml:space="preserve"> </w:t>
      </w:r>
      <w:proofErr w:type="spellStart"/>
      <w:r>
        <w:t>ip</w:t>
      </w:r>
      <w:proofErr w:type="spellEnd"/>
      <w:r>
        <w:t xml:space="preserve"> </w:t>
      </w:r>
      <w:proofErr w:type="spellStart"/>
      <w:r>
        <w:t>vrf</w:t>
      </w:r>
      <w:proofErr w:type="spellEnd"/>
      <w:r>
        <w:t xml:space="preserve"> forwarding Green</w:t>
      </w:r>
      <w:r>
        <w:cr/>
        <w:t xml:space="preserve"> </w:t>
      </w:r>
      <w:proofErr w:type="spellStart"/>
      <w:r>
        <w:t>ip</w:t>
      </w:r>
      <w:proofErr w:type="spellEnd"/>
      <w:r>
        <w:t xml:space="preserve"> address 172.17.2.1 255.255.255.0</w:t>
      </w:r>
      <w:r>
        <w:cr/>
        <w:t xml:space="preserve">router </w:t>
      </w:r>
      <w:proofErr w:type="spellStart"/>
      <w:r>
        <w:t>ospf</w:t>
      </w:r>
      <w:proofErr w:type="spellEnd"/>
      <w:r>
        <w:t xml:space="preserve"> 1 </w:t>
      </w:r>
      <w:proofErr w:type="spellStart"/>
      <w:r>
        <w:t>vrf</w:t>
      </w:r>
      <w:proofErr w:type="spellEnd"/>
      <w:r>
        <w:t xml:space="preserve"> Red</w:t>
      </w:r>
      <w:r>
        <w:cr/>
        <w:t xml:space="preserve"> log-adjacency-changes</w:t>
      </w:r>
      <w:r>
        <w:cr/>
        <w:t xml:space="preserve"> passive-interface Vlan11</w:t>
      </w:r>
      <w:r>
        <w:cr/>
        <w:t xml:space="preserve"> network 0.0.0.0 255.255.255.255 area 0</w:t>
      </w:r>
      <w:r>
        <w:cr/>
        <w:t xml:space="preserve">router </w:t>
      </w:r>
      <w:proofErr w:type="spellStart"/>
      <w:r>
        <w:t>ospf</w:t>
      </w:r>
      <w:proofErr w:type="spellEnd"/>
      <w:r>
        <w:t xml:space="preserve"> 2 </w:t>
      </w:r>
      <w:proofErr w:type="spellStart"/>
      <w:r>
        <w:t>vrf</w:t>
      </w:r>
      <w:proofErr w:type="spellEnd"/>
      <w:r>
        <w:t xml:space="preserve"> Green</w:t>
      </w:r>
      <w:r>
        <w:cr/>
        <w:t xml:space="preserve"> log-adjacency-changes</w:t>
      </w:r>
      <w:r>
        <w:cr/>
        <w:t xml:space="preserve"> passive-interface Vlan12</w:t>
      </w:r>
      <w:r>
        <w:cr/>
        <w:t xml:space="preserve"> network 0.0.0.0 255.255.255.255 area 0</w:t>
      </w:r>
    </w:p>
    <w:p w14:paraId="4B09A147" w14:textId="4B7CFE74" w:rsidR="00B34595" w:rsidRDefault="00B34595" w:rsidP="00B34595"/>
    <w:p w14:paraId="5398CF80" w14:textId="77777777" w:rsidR="00B34595" w:rsidRDefault="00B34595" w:rsidP="00B34595">
      <w:r>
        <w:t>hostname S3</w:t>
      </w:r>
    </w:p>
    <w:p w14:paraId="285D374B" w14:textId="77777777" w:rsidR="00B34595" w:rsidRDefault="00B34595" w:rsidP="00B34595">
      <w:proofErr w:type="spellStart"/>
      <w:r>
        <w:t>ip</w:t>
      </w:r>
      <w:proofErr w:type="spellEnd"/>
      <w:r>
        <w:t xml:space="preserve"> routing</w:t>
      </w:r>
    </w:p>
    <w:p w14:paraId="1B1F1143" w14:textId="77777777" w:rsidR="00B34595" w:rsidRDefault="00B34595" w:rsidP="00B34595">
      <w:r>
        <w:t xml:space="preserve">no </w:t>
      </w:r>
      <w:proofErr w:type="spellStart"/>
      <w:r>
        <w:t>ip</w:t>
      </w:r>
      <w:proofErr w:type="spellEnd"/>
      <w:r>
        <w:t xml:space="preserve"> domain-lookup</w:t>
      </w:r>
    </w:p>
    <w:p w14:paraId="11E60917" w14:textId="77777777" w:rsidR="00B34595" w:rsidRDefault="00B34595" w:rsidP="00B34595">
      <w:proofErr w:type="spellStart"/>
      <w:r>
        <w:t>ip</w:t>
      </w:r>
      <w:proofErr w:type="spellEnd"/>
      <w:r>
        <w:t xml:space="preserve"> </w:t>
      </w:r>
      <w:proofErr w:type="spellStart"/>
      <w:r>
        <w:t>vrf</w:t>
      </w:r>
      <w:proofErr w:type="spellEnd"/>
      <w:r>
        <w:t xml:space="preserve"> Blue</w:t>
      </w:r>
    </w:p>
    <w:p w14:paraId="40F7715A" w14:textId="77777777" w:rsidR="00B34595" w:rsidRDefault="00B34595" w:rsidP="00B34595">
      <w:r>
        <w:t xml:space="preserve"> </w:t>
      </w:r>
      <w:proofErr w:type="spellStart"/>
      <w:r>
        <w:t>rd</w:t>
      </w:r>
      <w:proofErr w:type="spellEnd"/>
      <w:r>
        <w:t xml:space="preserve"> 65000:3</w:t>
      </w:r>
    </w:p>
    <w:p w14:paraId="6FC453CC" w14:textId="77777777" w:rsidR="00B34595" w:rsidRDefault="00B34595" w:rsidP="00B34595">
      <w:proofErr w:type="spellStart"/>
      <w:r>
        <w:t>ip</w:t>
      </w:r>
      <w:proofErr w:type="spellEnd"/>
      <w:r>
        <w:t xml:space="preserve"> </w:t>
      </w:r>
      <w:proofErr w:type="spellStart"/>
      <w:r>
        <w:t>vrf</w:t>
      </w:r>
      <w:proofErr w:type="spellEnd"/>
      <w:r>
        <w:t xml:space="preserve"> Red</w:t>
      </w:r>
    </w:p>
    <w:p w14:paraId="59CFAB99" w14:textId="77777777" w:rsidR="00B34595" w:rsidRDefault="00B34595" w:rsidP="00B34595">
      <w:r>
        <w:t xml:space="preserve"> </w:t>
      </w:r>
      <w:proofErr w:type="spellStart"/>
      <w:r>
        <w:t>rd</w:t>
      </w:r>
      <w:proofErr w:type="spellEnd"/>
      <w:r>
        <w:t xml:space="preserve"> 65000:1</w:t>
      </w:r>
    </w:p>
    <w:p w14:paraId="0EF6FB67" w14:textId="77777777" w:rsidR="00B34595" w:rsidRDefault="00B34595" w:rsidP="00B34595">
      <w:r>
        <w:t xml:space="preserve">spanning-tree mode </w:t>
      </w:r>
      <w:proofErr w:type="spellStart"/>
      <w:r>
        <w:t>pvst</w:t>
      </w:r>
      <w:proofErr w:type="spellEnd"/>
    </w:p>
    <w:p w14:paraId="34176AB2" w14:textId="77777777" w:rsidR="00B34595" w:rsidRDefault="00B34595" w:rsidP="00B34595">
      <w:r>
        <w:t>spanning-tree extend system-id</w:t>
      </w:r>
    </w:p>
    <w:p w14:paraId="0165050F" w14:textId="77777777" w:rsidR="00B34595" w:rsidRDefault="00B34595" w:rsidP="00B34595">
      <w:proofErr w:type="spellStart"/>
      <w:r>
        <w:t>vlan</w:t>
      </w:r>
      <w:proofErr w:type="spellEnd"/>
      <w:r>
        <w:t xml:space="preserve"> internal allocation policy ascending</w:t>
      </w:r>
    </w:p>
    <w:p w14:paraId="1B7FD47D" w14:textId="77777777" w:rsidR="00B34595" w:rsidRDefault="00B34595" w:rsidP="00B34595">
      <w:r>
        <w:t>interface g0/0</w:t>
      </w:r>
    </w:p>
    <w:p w14:paraId="12077031" w14:textId="77777777" w:rsidR="00B34595" w:rsidRDefault="00B34595" w:rsidP="00B34595">
      <w:r>
        <w:t xml:space="preserve"> switchport mode dynamic desirable</w:t>
      </w:r>
    </w:p>
    <w:p w14:paraId="4267D04B" w14:textId="77777777" w:rsidR="00B34595" w:rsidRDefault="00B34595" w:rsidP="00B34595">
      <w:r>
        <w:t>interface g0/0</w:t>
      </w:r>
    </w:p>
    <w:p w14:paraId="23AEB031" w14:textId="77777777" w:rsidR="00B34595" w:rsidRDefault="00B34595" w:rsidP="00B34595">
      <w:r>
        <w:t xml:space="preserve"> switchport mode dynamic desirable</w:t>
      </w:r>
    </w:p>
    <w:p w14:paraId="7FAA08FC" w14:textId="77777777" w:rsidR="00B34595" w:rsidRDefault="00B34595" w:rsidP="00B34595">
      <w:r>
        <w:t>interface g0/2</w:t>
      </w:r>
    </w:p>
    <w:p w14:paraId="3927ACCD" w14:textId="77777777" w:rsidR="00B34595" w:rsidRDefault="00B34595" w:rsidP="00B34595">
      <w:r>
        <w:t xml:space="preserve"> switchport trunk encapsulation dot1q</w:t>
      </w:r>
    </w:p>
    <w:p w14:paraId="421CF4B0" w14:textId="77777777" w:rsidR="00B34595" w:rsidRDefault="00B34595" w:rsidP="00B34595">
      <w:r>
        <w:t xml:space="preserve"> switchport mode trunk</w:t>
      </w:r>
    </w:p>
    <w:p w14:paraId="6BE3D0F6" w14:textId="77777777" w:rsidR="00B34595" w:rsidRDefault="00B34595" w:rsidP="00B34595">
      <w:r>
        <w:t>interface Vlan2</w:t>
      </w:r>
    </w:p>
    <w:p w14:paraId="1DD46315" w14:textId="77777777" w:rsidR="00B34595" w:rsidRDefault="00B34595" w:rsidP="00B34595">
      <w:r>
        <w:t xml:space="preserve"> </w:t>
      </w:r>
      <w:proofErr w:type="spellStart"/>
      <w:r>
        <w:t>ip</w:t>
      </w:r>
      <w:proofErr w:type="spellEnd"/>
      <w:r>
        <w:t xml:space="preserve"> </w:t>
      </w:r>
      <w:proofErr w:type="spellStart"/>
      <w:r>
        <w:t>vrf</w:t>
      </w:r>
      <w:proofErr w:type="spellEnd"/>
      <w:r>
        <w:t xml:space="preserve"> forwarding Red</w:t>
      </w:r>
    </w:p>
    <w:p w14:paraId="77E9DDE3" w14:textId="77777777" w:rsidR="00B34595" w:rsidRDefault="00B34595" w:rsidP="00B34595">
      <w:r>
        <w:t xml:space="preserve"> </w:t>
      </w:r>
      <w:proofErr w:type="spellStart"/>
      <w:r>
        <w:t>ip</w:t>
      </w:r>
      <w:proofErr w:type="spellEnd"/>
      <w:r>
        <w:t xml:space="preserve"> address 172.16.0.3 255.255.255.0</w:t>
      </w:r>
    </w:p>
    <w:p w14:paraId="61F255AF" w14:textId="77777777" w:rsidR="00B34595" w:rsidRDefault="00B34595" w:rsidP="00B34595">
      <w:r>
        <w:t>interface Vlan4</w:t>
      </w:r>
    </w:p>
    <w:p w14:paraId="28CDFD1B" w14:textId="77777777" w:rsidR="00B34595" w:rsidRDefault="00B34595" w:rsidP="00B34595">
      <w:r>
        <w:lastRenderedPageBreak/>
        <w:t xml:space="preserve"> </w:t>
      </w:r>
      <w:proofErr w:type="spellStart"/>
      <w:r>
        <w:t>ip</w:t>
      </w:r>
      <w:proofErr w:type="spellEnd"/>
      <w:r>
        <w:t xml:space="preserve"> </w:t>
      </w:r>
      <w:proofErr w:type="spellStart"/>
      <w:r>
        <w:t>vrf</w:t>
      </w:r>
      <w:proofErr w:type="spellEnd"/>
      <w:r>
        <w:t xml:space="preserve"> forwarding Blue</w:t>
      </w:r>
    </w:p>
    <w:p w14:paraId="0173C92F" w14:textId="77777777" w:rsidR="00B34595" w:rsidRDefault="00B34595" w:rsidP="00B34595">
      <w:r>
        <w:t xml:space="preserve"> </w:t>
      </w:r>
      <w:proofErr w:type="spellStart"/>
      <w:r>
        <w:t>ip</w:t>
      </w:r>
      <w:proofErr w:type="spellEnd"/>
      <w:r>
        <w:t xml:space="preserve"> address 172.18.0.3 255.255.255.0</w:t>
      </w:r>
    </w:p>
    <w:p w14:paraId="51F9B16B" w14:textId="77777777" w:rsidR="00B34595" w:rsidRDefault="00B34595" w:rsidP="00B34595">
      <w:r>
        <w:t>interface Vlan21</w:t>
      </w:r>
    </w:p>
    <w:p w14:paraId="73182931" w14:textId="77777777" w:rsidR="00B34595" w:rsidRDefault="00B34595" w:rsidP="00B34595">
      <w:r>
        <w:t xml:space="preserve"> </w:t>
      </w:r>
      <w:proofErr w:type="spellStart"/>
      <w:r>
        <w:t>ip</w:t>
      </w:r>
      <w:proofErr w:type="spellEnd"/>
      <w:r>
        <w:t xml:space="preserve"> </w:t>
      </w:r>
      <w:proofErr w:type="spellStart"/>
      <w:r>
        <w:t>vrf</w:t>
      </w:r>
      <w:proofErr w:type="spellEnd"/>
      <w:r>
        <w:t xml:space="preserve"> forwarding Red</w:t>
      </w:r>
    </w:p>
    <w:p w14:paraId="00F12182" w14:textId="77777777" w:rsidR="00B34595" w:rsidRDefault="00B34595" w:rsidP="00B34595">
      <w:r>
        <w:t xml:space="preserve"> </w:t>
      </w:r>
      <w:proofErr w:type="spellStart"/>
      <w:r>
        <w:t>ip</w:t>
      </w:r>
      <w:proofErr w:type="spellEnd"/>
      <w:r>
        <w:t xml:space="preserve"> address 172.16.3.1 255.255.255.0</w:t>
      </w:r>
    </w:p>
    <w:p w14:paraId="3D9F3080" w14:textId="77777777" w:rsidR="00B34595" w:rsidRDefault="00B34595" w:rsidP="00B34595">
      <w:r>
        <w:t>interface Vlan22</w:t>
      </w:r>
    </w:p>
    <w:p w14:paraId="1F1461CA" w14:textId="77777777" w:rsidR="00B34595" w:rsidRDefault="00B34595" w:rsidP="00B34595">
      <w:r>
        <w:t xml:space="preserve"> </w:t>
      </w:r>
      <w:proofErr w:type="spellStart"/>
      <w:r>
        <w:t>ip</w:t>
      </w:r>
      <w:proofErr w:type="spellEnd"/>
      <w:r>
        <w:t xml:space="preserve"> </w:t>
      </w:r>
      <w:proofErr w:type="spellStart"/>
      <w:r>
        <w:t>vrf</w:t>
      </w:r>
      <w:proofErr w:type="spellEnd"/>
      <w:r>
        <w:t xml:space="preserve"> forwarding Blue</w:t>
      </w:r>
    </w:p>
    <w:p w14:paraId="6BF845AB" w14:textId="77777777" w:rsidR="00B34595" w:rsidRDefault="00B34595" w:rsidP="00B34595">
      <w:r>
        <w:t xml:space="preserve"> </w:t>
      </w:r>
      <w:proofErr w:type="spellStart"/>
      <w:r>
        <w:t>ip</w:t>
      </w:r>
      <w:proofErr w:type="spellEnd"/>
      <w:r>
        <w:t xml:space="preserve"> address 172.18.3.1 255.255.255.0</w:t>
      </w:r>
    </w:p>
    <w:p w14:paraId="2E958F4F" w14:textId="77777777" w:rsidR="00B34595" w:rsidRDefault="00B34595" w:rsidP="00B34595">
      <w:r>
        <w:t xml:space="preserve">router </w:t>
      </w:r>
      <w:proofErr w:type="spellStart"/>
      <w:r>
        <w:t>ospf</w:t>
      </w:r>
      <w:proofErr w:type="spellEnd"/>
      <w:r>
        <w:t xml:space="preserve"> 1 </w:t>
      </w:r>
      <w:proofErr w:type="spellStart"/>
      <w:r>
        <w:t>vrf</w:t>
      </w:r>
      <w:proofErr w:type="spellEnd"/>
      <w:r>
        <w:t xml:space="preserve"> Red</w:t>
      </w:r>
    </w:p>
    <w:p w14:paraId="3AA7899D" w14:textId="77777777" w:rsidR="00B34595" w:rsidRDefault="00B34595" w:rsidP="00B34595">
      <w:r>
        <w:t xml:space="preserve"> log-adjacency-changes</w:t>
      </w:r>
    </w:p>
    <w:p w14:paraId="4857238D" w14:textId="77777777" w:rsidR="00B34595" w:rsidRDefault="00B34595" w:rsidP="00B34595">
      <w:r>
        <w:t xml:space="preserve"> passive-interface Vlan21</w:t>
      </w:r>
    </w:p>
    <w:p w14:paraId="51FBB80E" w14:textId="77777777" w:rsidR="00B34595" w:rsidRDefault="00B34595" w:rsidP="00B34595">
      <w:r>
        <w:t xml:space="preserve"> network 0.0.0.0 255.255.255.255 area 0</w:t>
      </w:r>
    </w:p>
    <w:p w14:paraId="40D0D723" w14:textId="77777777" w:rsidR="00B34595" w:rsidRDefault="00B34595" w:rsidP="00B34595">
      <w:r>
        <w:t xml:space="preserve">router </w:t>
      </w:r>
      <w:proofErr w:type="spellStart"/>
      <w:r>
        <w:t>ospf</w:t>
      </w:r>
      <w:proofErr w:type="spellEnd"/>
      <w:r>
        <w:t xml:space="preserve"> 3 </w:t>
      </w:r>
      <w:proofErr w:type="spellStart"/>
      <w:r>
        <w:t>vrf</w:t>
      </w:r>
      <w:proofErr w:type="spellEnd"/>
      <w:r>
        <w:t xml:space="preserve"> Blue</w:t>
      </w:r>
    </w:p>
    <w:p w14:paraId="26DA42B1" w14:textId="77777777" w:rsidR="00B34595" w:rsidRDefault="00B34595" w:rsidP="00B34595">
      <w:r>
        <w:t xml:space="preserve"> log-adjacency-changes</w:t>
      </w:r>
    </w:p>
    <w:p w14:paraId="1E3D4623" w14:textId="77777777" w:rsidR="00B34595" w:rsidRDefault="00B34595" w:rsidP="00B34595">
      <w:r>
        <w:t xml:space="preserve"> passive-interface Vlan22</w:t>
      </w:r>
    </w:p>
    <w:p w14:paraId="153A83EE" w14:textId="2FB86B48" w:rsidR="00B34595" w:rsidRDefault="00B34595" w:rsidP="00B34595">
      <w:r>
        <w:t xml:space="preserve"> network 0.0.0.0 255.255.255.255 area 0</w:t>
      </w:r>
    </w:p>
    <w:p w14:paraId="32A6AA5E" w14:textId="77777777" w:rsidR="00B34595" w:rsidRDefault="00B34595" w:rsidP="00353E30"/>
    <w:p w14:paraId="1AC8108A" w14:textId="2D23F86B" w:rsidR="00941492" w:rsidRPr="00140C17" w:rsidRDefault="00941492" w:rsidP="00941492">
      <w:pPr>
        <w:jc w:val="center"/>
      </w:pPr>
      <w:r>
        <w:t>GRE tunnel</w:t>
      </w:r>
      <w:r w:rsidR="00EB33F3">
        <w:t>s w/ VRFs</w:t>
      </w:r>
      <w:r>
        <w:t>:</w:t>
      </w:r>
    </w:p>
    <w:p w14:paraId="7852ACA3" w14:textId="5C684A28" w:rsidR="00F51362" w:rsidRDefault="006B631C" w:rsidP="00F51362">
      <w:pPr>
        <w:rPr>
          <w:i/>
          <w:iCs/>
        </w:rPr>
      </w:pPr>
      <w:r w:rsidRPr="006B631C">
        <w:rPr>
          <w:i/>
          <w:iCs/>
        </w:rPr>
        <w:t>R</w:t>
      </w:r>
      <w:r>
        <w:rPr>
          <w:i/>
          <w:iCs/>
        </w:rPr>
        <w:t>2, R5, and R6 were omitted from this list b/c they had only IPs. Access lists permitting GRE can optionally be configured on R2.</w:t>
      </w:r>
    </w:p>
    <w:p w14:paraId="27F1B7AD" w14:textId="3B644AE9" w:rsidR="006B631C" w:rsidRDefault="006B631C" w:rsidP="00F51362"/>
    <w:p w14:paraId="119AB313" w14:textId="0EC49A60" w:rsidR="00406CE6" w:rsidRDefault="00406CE6" w:rsidP="00F51362">
      <w:r>
        <w:t>R1#sh run</w:t>
      </w:r>
    </w:p>
    <w:p w14:paraId="3DC03CB8" w14:textId="77777777" w:rsidR="00406CE6" w:rsidRDefault="00406CE6" w:rsidP="00406CE6">
      <w:r>
        <w:t xml:space="preserve">no </w:t>
      </w:r>
      <w:proofErr w:type="spellStart"/>
      <w:r>
        <w:t>ip</w:t>
      </w:r>
      <w:proofErr w:type="spellEnd"/>
      <w:r>
        <w:t xml:space="preserve"> domain lookup</w:t>
      </w:r>
    </w:p>
    <w:p w14:paraId="12E62ECC" w14:textId="77777777" w:rsidR="00406CE6" w:rsidRDefault="00406CE6" w:rsidP="00406CE6">
      <w:proofErr w:type="spellStart"/>
      <w:r>
        <w:t>ip</w:t>
      </w:r>
      <w:proofErr w:type="spellEnd"/>
      <w:r>
        <w:t xml:space="preserve"> </w:t>
      </w:r>
      <w:proofErr w:type="spellStart"/>
      <w:r>
        <w:t>cef</w:t>
      </w:r>
      <w:proofErr w:type="spellEnd"/>
      <w:r>
        <w:t xml:space="preserve">      </w:t>
      </w:r>
    </w:p>
    <w:p w14:paraId="239DF452" w14:textId="77777777" w:rsidR="00406CE6" w:rsidRDefault="00406CE6" w:rsidP="00406CE6">
      <w:r>
        <w:t>interface Tunnel0</w:t>
      </w:r>
    </w:p>
    <w:p w14:paraId="7DB2A7B5" w14:textId="77777777" w:rsidR="00406CE6" w:rsidRDefault="00406CE6" w:rsidP="00406CE6">
      <w:r>
        <w:t xml:space="preserve"> </w:t>
      </w:r>
      <w:proofErr w:type="spellStart"/>
      <w:r>
        <w:t>ip</w:t>
      </w:r>
      <w:proofErr w:type="spellEnd"/>
      <w:r>
        <w:t xml:space="preserve"> address 200.200.200.1 255.255.255.0</w:t>
      </w:r>
    </w:p>
    <w:p w14:paraId="49D8B441" w14:textId="77777777" w:rsidR="00406CE6" w:rsidRDefault="00406CE6" w:rsidP="00406CE6">
      <w:r>
        <w:t xml:space="preserve"> tunnel source fa0/0</w:t>
      </w:r>
    </w:p>
    <w:p w14:paraId="1987F1DD" w14:textId="77777777" w:rsidR="00406CE6" w:rsidRDefault="00406CE6" w:rsidP="00406CE6">
      <w:r>
        <w:t xml:space="preserve"> tunnel destination 20.20.20.3</w:t>
      </w:r>
    </w:p>
    <w:p w14:paraId="0F56735F" w14:textId="77777777" w:rsidR="00406CE6" w:rsidRDefault="00406CE6" w:rsidP="00406CE6">
      <w:r>
        <w:t>interface fa0/0</w:t>
      </w:r>
    </w:p>
    <w:p w14:paraId="0294ACF3" w14:textId="77777777" w:rsidR="00406CE6" w:rsidRDefault="00406CE6" w:rsidP="00406CE6">
      <w:r>
        <w:t xml:space="preserve"> description Connection to R2-CE router</w:t>
      </w:r>
    </w:p>
    <w:p w14:paraId="1CBBAAEA" w14:textId="77777777" w:rsidR="00406CE6" w:rsidRDefault="00406CE6" w:rsidP="00406CE6">
      <w:r>
        <w:t xml:space="preserve"> </w:t>
      </w:r>
      <w:proofErr w:type="spellStart"/>
      <w:r>
        <w:t>ip</w:t>
      </w:r>
      <w:proofErr w:type="spellEnd"/>
      <w:r>
        <w:t xml:space="preserve"> address 10.10.10.1 255.255.255.0</w:t>
      </w:r>
    </w:p>
    <w:p w14:paraId="6698952B" w14:textId="77777777" w:rsidR="00406CE6" w:rsidRDefault="00406CE6" w:rsidP="00406CE6">
      <w:r>
        <w:t xml:space="preserve"> </w:t>
      </w:r>
      <w:proofErr w:type="spellStart"/>
      <w:r>
        <w:t>ip</w:t>
      </w:r>
      <w:proofErr w:type="spellEnd"/>
      <w:r>
        <w:t xml:space="preserve"> access-group 100 in</w:t>
      </w:r>
    </w:p>
    <w:p w14:paraId="069F9261" w14:textId="77777777" w:rsidR="00406CE6" w:rsidRDefault="00406CE6" w:rsidP="00406CE6">
      <w:r>
        <w:t xml:space="preserve"> </w:t>
      </w:r>
      <w:proofErr w:type="spellStart"/>
      <w:r>
        <w:t>ip</w:t>
      </w:r>
      <w:proofErr w:type="spellEnd"/>
      <w:r>
        <w:t xml:space="preserve"> access-group 100 out</w:t>
      </w:r>
    </w:p>
    <w:p w14:paraId="32BF3B1A" w14:textId="77777777" w:rsidR="00406CE6" w:rsidRDefault="00406CE6" w:rsidP="00406CE6">
      <w:proofErr w:type="spellStart"/>
      <w:r>
        <w:t>ip</w:t>
      </w:r>
      <w:proofErr w:type="spellEnd"/>
      <w:r>
        <w:t xml:space="preserve"> classless</w:t>
      </w:r>
    </w:p>
    <w:p w14:paraId="6D4B2032" w14:textId="77777777" w:rsidR="00406CE6" w:rsidRDefault="00406CE6" w:rsidP="00406CE6">
      <w:proofErr w:type="spellStart"/>
      <w:r>
        <w:t>ip</w:t>
      </w:r>
      <w:proofErr w:type="spellEnd"/>
      <w:r>
        <w:t xml:space="preserve"> route 0.0.0.0 0.0.0.0 Tunnel0</w:t>
      </w:r>
    </w:p>
    <w:p w14:paraId="761F1080" w14:textId="77777777" w:rsidR="00406CE6" w:rsidRDefault="00406CE6" w:rsidP="00406CE6">
      <w:proofErr w:type="spellStart"/>
      <w:r>
        <w:t>ip</w:t>
      </w:r>
      <w:proofErr w:type="spellEnd"/>
      <w:r>
        <w:t xml:space="preserve"> route 20.20.20.3 255.255.255.255 10.10.10.2</w:t>
      </w:r>
    </w:p>
    <w:p w14:paraId="20C905E6" w14:textId="77777777" w:rsidR="00406CE6" w:rsidRDefault="00406CE6" w:rsidP="00406CE6">
      <w:r>
        <w:t xml:space="preserve">no </w:t>
      </w:r>
      <w:proofErr w:type="spellStart"/>
      <w:r>
        <w:t>ip</w:t>
      </w:r>
      <w:proofErr w:type="spellEnd"/>
      <w:r>
        <w:t xml:space="preserve"> http server</w:t>
      </w:r>
    </w:p>
    <w:p w14:paraId="5AF404B9" w14:textId="77777777" w:rsidR="00406CE6" w:rsidRDefault="00406CE6" w:rsidP="00406CE6">
      <w:r>
        <w:t xml:space="preserve">access-list 100 permit </w:t>
      </w:r>
      <w:proofErr w:type="spellStart"/>
      <w:r>
        <w:t>gre</w:t>
      </w:r>
      <w:proofErr w:type="spellEnd"/>
      <w:r>
        <w:t xml:space="preserve"> host 10.10.10.1 host 20.20.20.3</w:t>
      </w:r>
    </w:p>
    <w:p w14:paraId="5E660193" w14:textId="77777777" w:rsidR="00406CE6" w:rsidRDefault="00406CE6" w:rsidP="00406CE6">
      <w:r>
        <w:t xml:space="preserve">access-list 100 permit </w:t>
      </w:r>
      <w:proofErr w:type="spellStart"/>
      <w:r>
        <w:t>gre</w:t>
      </w:r>
      <w:proofErr w:type="spellEnd"/>
      <w:r>
        <w:t xml:space="preserve"> host 20.20.20.3 host 10.10.10.1</w:t>
      </w:r>
    </w:p>
    <w:p w14:paraId="6D2B90F0" w14:textId="08146396" w:rsidR="00406CE6" w:rsidRDefault="00406CE6" w:rsidP="00406CE6">
      <w:r>
        <w:t>end</w:t>
      </w:r>
    </w:p>
    <w:p w14:paraId="113D37A1" w14:textId="77777777" w:rsidR="00B34595" w:rsidRDefault="00B34595" w:rsidP="00406CE6"/>
    <w:p w14:paraId="6F446B57" w14:textId="77777777" w:rsidR="00B34595" w:rsidRDefault="00B34595" w:rsidP="00B34595">
      <w:r>
        <w:t xml:space="preserve">R1#sh </w:t>
      </w:r>
      <w:proofErr w:type="spellStart"/>
      <w:r>
        <w:t>ip</w:t>
      </w:r>
      <w:proofErr w:type="spellEnd"/>
      <w:r>
        <w:t xml:space="preserve"> rout</w:t>
      </w:r>
    </w:p>
    <w:p w14:paraId="2ED6D028" w14:textId="77777777" w:rsidR="00B34595" w:rsidRDefault="00B34595" w:rsidP="00B34595">
      <w:r>
        <w:lastRenderedPageBreak/>
        <w:t>Codes: C - connected, S - static, R - RIP, M - mobile, B - BGP</w:t>
      </w:r>
    </w:p>
    <w:p w14:paraId="01FC6993" w14:textId="77777777" w:rsidR="00B34595" w:rsidRDefault="00B34595" w:rsidP="00B34595">
      <w:r>
        <w:t xml:space="preserve">       D - EIGRP, EX - EIGRP external, O - OSPF, IA - OSPF inter area</w:t>
      </w:r>
    </w:p>
    <w:p w14:paraId="4B6AD41D" w14:textId="77777777" w:rsidR="00B34595" w:rsidRDefault="00B34595" w:rsidP="00B34595">
      <w:r>
        <w:t xml:space="preserve">       N1 - OSPF NSSA external type 1, N2 - OSPF NSSA external type 2</w:t>
      </w:r>
    </w:p>
    <w:p w14:paraId="5C5840B7" w14:textId="77777777" w:rsidR="00B34595" w:rsidRDefault="00B34595" w:rsidP="00B34595">
      <w:r>
        <w:t xml:space="preserve">       E1 - OSPF external type 1, E2 - OSPF external type 2</w:t>
      </w:r>
    </w:p>
    <w:p w14:paraId="40B797B4" w14:textId="77777777" w:rsidR="00B34595" w:rsidRDefault="00B34595" w:rsidP="00B34595">
      <w:r>
        <w:t xml:space="preserve">       </w:t>
      </w:r>
      <w:proofErr w:type="spellStart"/>
      <w:r>
        <w:t>i</w:t>
      </w:r>
      <w:proofErr w:type="spellEnd"/>
      <w:r>
        <w:t xml:space="preserve"> - IS-IS, </w:t>
      </w:r>
      <w:proofErr w:type="spellStart"/>
      <w:r>
        <w:t>su</w:t>
      </w:r>
      <w:proofErr w:type="spellEnd"/>
      <w:r>
        <w:t xml:space="preserve"> - IS-IS summary, L1 - IS-IS level-1, L2 - IS-IS level-2</w:t>
      </w:r>
    </w:p>
    <w:p w14:paraId="5E43AB75" w14:textId="77777777" w:rsidR="00B34595" w:rsidRDefault="00B34595" w:rsidP="00B34595">
      <w:r>
        <w:t xml:space="preserve">       </w:t>
      </w:r>
      <w:proofErr w:type="spellStart"/>
      <w:r>
        <w:t>ia</w:t>
      </w:r>
      <w:proofErr w:type="spellEnd"/>
      <w:r>
        <w:t xml:space="preserve"> - IS-IS inter area, * - candidate default, U - per-user static route</w:t>
      </w:r>
    </w:p>
    <w:p w14:paraId="651583E3" w14:textId="77777777" w:rsidR="00B34595" w:rsidRDefault="00B34595" w:rsidP="00B34595">
      <w:r>
        <w:t xml:space="preserve">       o - ODR, P - periodic downloaded static route</w:t>
      </w:r>
    </w:p>
    <w:p w14:paraId="05719A3F" w14:textId="77777777" w:rsidR="00B34595" w:rsidRDefault="00B34595" w:rsidP="00B34595">
      <w:r>
        <w:t xml:space="preserve"> </w:t>
      </w:r>
    </w:p>
    <w:p w14:paraId="7237233F" w14:textId="77777777" w:rsidR="00B34595" w:rsidRDefault="00B34595" w:rsidP="00B34595">
      <w:r>
        <w:t>Gateway of last resort is 0.0.0.0 to network 0.0.0.0</w:t>
      </w:r>
    </w:p>
    <w:p w14:paraId="48502936" w14:textId="77777777" w:rsidR="00B34595" w:rsidRDefault="00B34595" w:rsidP="00B34595">
      <w:r>
        <w:t xml:space="preserve"> </w:t>
      </w:r>
    </w:p>
    <w:p w14:paraId="4649EA3D" w14:textId="77777777" w:rsidR="00B34595" w:rsidRDefault="00B34595" w:rsidP="00B34595">
      <w:r>
        <w:t>C    200.200.200.0/24 is directly connected, Tunnel0</w:t>
      </w:r>
    </w:p>
    <w:p w14:paraId="1CABF609" w14:textId="77777777" w:rsidR="00B34595" w:rsidRDefault="00B34595" w:rsidP="00B34595">
      <w:r>
        <w:t xml:space="preserve">     20.0.0.0/32 is </w:t>
      </w:r>
      <w:proofErr w:type="spellStart"/>
      <w:r>
        <w:t>subnetted</w:t>
      </w:r>
      <w:proofErr w:type="spellEnd"/>
      <w:r>
        <w:t xml:space="preserve">, 1 </w:t>
      </w:r>
      <w:proofErr w:type="gramStart"/>
      <w:r>
        <w:t>subnets</w:t>
      </w:r>
      <w:proofErr w:type="gramEnd"/>
    </w:p>
    <w:p w14:paraId="0C0A82E0" w14:textId="77777777" w:rsidR="00B34595" w:rsidRDefault="00B34595" w:rsidP="00B34595">
      <w:r>
        <w:t>S       20.20.20.3 [1/0] via 10.10.10.2</w:t>
      </w:r>
    </w:p>
    <w:p w14:paraId="0A4B896B" w14:textId="77777777" w:rsidR="00B34595" w:rsidRDefault="00B34595" w:rsidP="00B34595">
      <w:r>
        <w:t xml:space="preserve">     10.0.0.0/24 is </w:t>
      </w:r>
      <w:proofErr w:type="spellStart"/>
      <w:r>
        <w:t>subnetted</w:t>
      </w:r>
      <w:proofErr w:type="spellEnd"/>
      <w:r>
        <w:t xml:space="preserve">, 1 </w:t>
      </w:r>
      <w:proofErr w:type="gramStart"/>
      <w:r>
        <w:t>subnets</w:t>
      </w:r>
      <w:proofErr w:type="gramEnd"/>
    </w:p>
    <w:p w14:paraId="0EE390A3" w14:textId="77777777" w:rsidR="00B34595" w:rsidRDefault="00B34595" w:rsidP="00B34595">
      <w:r>
        <w:t>C       10.10.10.0 is directly connected, FastEthernet0/0</w:t>
      </w:r>
    </w:p>
    <w:p w14:paraId="4B306A9F" w14:textId="77777777" w:rsidR="00B34595" w:rsidRDefault="00B34595" w:rsidP="00B34595">
      <w:r>
        <w:t>S*   0.0.0.0/0 is directly connected, Tunnel0</w:t>
      </w:r>
    </w:p>
    <w:p w14:paraId="1B773273" w14:textId="77777777" w:rsidR="00B34595" w:rsidRDefault="00B34595" w:rsidP="00B34595"/>
    <w:p w14:paraId="46D733B4" w14:textId="77777777" w:rsidR="00B34595" w:rsidRDefault="00B34595" w:rsidP="00B34595">
      <w:r>
        <w:t>R1#sho int Tunnel0</w:t>
      </w:r>
    </w:p>
    <w:p w14:paraId="48E756A2" w14:textId="77777777" w:rsidR="00B34595" w:rsidRDefault="00B34595" w:rsidP="00B34595">
      <w:r>
        <w:t>Tunnel0 is up, line protocol is up</w:t>
      </w:r>
    </w:p>
    <w:p w14:paraId="6DF36150" w14:textId="77777777" w:rsidR="00B34595" w:rsidRDefault="00B34595" w:rsidP="00B34595">
      <w:r>
        <w:t xml:space="preserve">  Hardware is Tunnel</w:t>
      </w:r>
    </w:p>
    <w:p w14:paraId="2CE91973" w14:textId="77777777" w:rsidR="00B34595" w:rsidRDefault="00B34595" w:rsidP="00B34595">
      <w:r>
        <w:t xml:space="preserve">  Internet address is 200.200.200.1/24</w:t>
      </w:r>
    </w:p>
    <w:p w14:paraId="05820D19" w14:textId="77777777" w:rsidR="00B34595" w:rsidRDefault="00B34595" w:rsidP="00B34595">
      <w:r>
        <w:t xml:space="preserve">  MTU 1514 bytes, BW 9 Kbit/sec, DLY 500000 </w:t>
      </w:r>
      <w:proofErr w:type="spellStart"/>
      <w:r>
        <w:t>usec</w:t>
      </w:r>
      <w:proofErr w:type="spellEnd"/>
      <w:r>
        <w:t>,</w:t>
      </w:r>
    </w:p>
    <w:p w14:paraId="693D3406" w14:textId="77777777" w:rsidR="00B34595" w:rsidRDefault="00B34595" w:rsidP="00B34595">
      <w:r>
        <w:t xml:space="preserve">     reliability 255/255, </w:t>
      </w:r>
      <w:proofErr w:type="spellStart"/>
      <w:r>
        <w:t>txload</w:t>
      </w:r>
      <w:proofErr w:type="spellEnd"/>
      <w:r>
        <w:t xml:space="preserve"> 1/255, </w:t>
      </w:r>
      <w:proofErr w:type="spellStart"/>
      <w:r>
        <w:t>rxload</w:t>
      </w:r>
      <w:proofErr w:type="spellEnd"/>
      <w:r>
        <w:t xml:space="preserve"> 1/255</w:t>
      </w:r>
    </w:p>
    <w:p w14:paraId="6C01B001" w14:textId="77777777" w:rsidR="00B34595" w:rsidRDefault="00B34595" w:rsidP="00B34595">
      <w:r>
        <w:t xml:space="preserve">  Encapsulation TUNNEL, loopback not set</w:t>
      </w:r>
    </w:p>
    <w:p w14:paraId="17CA10CD" w14:textId="77777777" w:rsidR="00B34595" w:rsidRDefault="00B34595" w:rsidP="00B34595">
      <w:r>
        <w:t xml:space="preserve">  Keepalive not set</w:t>
      </w:r>
    </w:p>
    <w:p w14:paraId="3DF33475" w14:textId="77777777" w:rsidR="00B34595" w:rsidRDefault="00B34595" w:rsidP="00B34595">
      <w:r>
        <w:t xml:space="preserve">  Tunnel source 10.10.10.1 (FastEthernet0/0), destination 20.20.20.3</w:t>
      </w:r>
    </w:p>
    <w:p w14:paraId="363037E2" w14:textId="77777777" w:rsidR="00B34595" w:rsidRDefault="00B34595" w:rsidP="00B34595">
      <w:r>
        <w:t xml:space="preserve">  Tunnel protocol/transport GRE/IP</w:t>
      </w:r>
    </w:p>
    <w:p w14:paraId="72DCA899" w14:textId="77777777" w:rsidR="00B34595" w:rsidRDefault="00B34595" w:rsidP="00B34595">
      <w:r>
        <w:t xml:space="preserve">    Key disabled, sequencing disabled</w:t>
      </w:r>
    </w:p>
    <w:p w14:paraId="163CEB13" w14:textId="77777777" w:rsidR="00B34595" w:rsidRDefault="00B34595" w:rsidP="00B34595">
      <w:r>
        <w:t xml:space="preserve">    </w:t>
      </w:r>
      <w:proofErr w:type="spellStart"/>
      <w:r>
        <w:t>Checksumming</w:t>
      </w:r>
      <w:proofErr w:type="spellEnd"/>
      <w:r>
        <w:t xml:space="preserve"> of packets disabled</w:t>
      </w:r>
    </w:p>
    <w:p w14:paraId="3A12E430" w14:textId="77777777" w:rsidR="00B34595" w:rsidRDefault="00B34595" w:rsidP="00B34595">
      <w:r>
        <w:t xml:space="preserve">  Tunnel TTL 255</w:t>
      </w:r>
    </w:p>
    <w:p w14:paraId="01C8C654" w14:textId="77777777" w:rsidR="00B34595" w:rsidRDefault="00B34595" w:rsidP="00B34595">
      <w:r>
        <w:t xml:space="preserve">  Fast tunneling enabled</w:t>
      </w:r>
    </w:p>
    <w:p w14:paraId="0E6D4389" w14:textId="77777777" w:rsidR="00B34595" w:rsidRDefault="00B34595" w:rsidP="00B34595">
      <w:r>
        <w:t xml:space="preserve">  </w:t>
      </w:r>
      <w:proofErr w:type="gramStart"/>
      <w:r>
        <w:t>Tunnel</w:t>
      </w:r>
      <w:proofErr w:type="gramEnd"/>
      <w:r>
        <w:t xml:space="preserve"> transmit bandwidth 8000 (kbps)</w:t>
      </w:r>
    </w:p>
    <w:p w14:paraId="10C48909" w14:textId="77777777" w:rsidR="00B34595" w:rsidRDefault="00B34595" w:rsidP="00B34595">
      <w:r>
        <w:t xml:space="preserve">  </w:t>
      </w:r>
      <w:proofErr w:type="gramStart"/>
      <w:r>
        <w:t>Tunnel</w:t>
      </w:r>
      <w:proofErr w:type="gramEnd"/>
      <w:r>
        <w:t xml:space="preserve"> receive bandwidth 8000 (kbps)</w:t>
      </w:r>
    </w:p>
    <w:p w14:paraId="5EC9D378" w14:textId="77777777" w:rsidR="00B34595" w:rsidRDefault="00B34595" w:rsidP="00B34595">
      <w:r>
        <w:t xml:space="preserve">  Last input never, output never, output hang never</w:t>
      </w:r>
    </w:p>
    <w:p w14:paraId="7FC27B15" w14:textId="77777777" w:rsidR="00B34595" w:rsidRDefault="00B34595" w:rsidP="00B34595">
      <w:r>
        <w:t xml:space="preserve">  Last clearing of "show interface" counters never</w:t>
      </w:r>
    </w:p>
    <w:p w14:paraId="62F8C252" w14:textId="77777777" w:rsidR="00B34595" w:rsidRDefault="00B34595" w:rsidP="00B34595">
      <w:r>
        <w:t xml:space="preserve">  Input queue: 0/75/0/0 (size/max/drops/flushes); Total output drops: 0</w:t>
      </w:r>
    </w:p>
    <w:p w14:paraId="7C43C0FE" w14:textId="77777777" w:rsidR="00B34595" w:rsidRDefault="00B34595" w:rsidP="00B34595">
      <w:r>
        <w:t xml:space="preserve">  Queueing strategy: </w:t>
      </w:r>
      <w:proofErr w:type="spellStart"/>
      <w:r>
        <w:t>fifo</w:t>
      </w:r>
      <w:proofErr w:type="spellEnd"/>
    </w:p>
    <w:p w14:paraId="4E4FBE1E" w14:textId="77777777" w:rsidR="00B34595" w:rsidRDefault="00B34595" w:rsidP="00B34595">
      <w:r>
        <w:t xml:space="preserve">  Output queue: 0/0 (size/max)</w:t>
      </w:r>
    </w:p>
    <w:p w14:paraId="643D69D3" w14:textId="77777777" w:rsidR="00B34595" w:rsidRDefault="00B34595" w:rsidP="00B34595">
      <w:r>
        <w:t xml:space="preserve">  </w:t>
      </w:r>
      <w:proofErr w:type="gramStart"/>
      <w:r>
        <w:t>5 minute</w:t>
      </w:r>
      <w:proofErr w:type="gramEnd"/>
      <w:r>
        <w:t xml:space="preserve"> input rate 0 bits/sec, 0 packets/sec</w:t>
      </w:r>
    </w:p>
    <w:p w14:paraId="2311B732" w14:textId="77777777" w:rsidR="00B34595" w:rsidRDefault="00B34595" w:rsidP="00B34595">
      <w:r>
        <w:t xml:space="preserve">  </w:t>
      </w:r>
      <w:proofErr w:type="gramStart"/>
      <w:r>
        <w:t>5 minute</w:t>
      </w:r>
      <w:proofErr w:type="gramEnd"/>
      <w:r>
        <w:t xml:space="preserve"> output rate 0 bits/sec, 0 packets/sec</w:t>
      </w:r>
    </w:p>
    <w:p w14:paraId="79ADB015" w14:textId="77777777" w:rsidR="00B34595" w:rsidRDefault="00B34595" w:rsidP="00B34595">
      <w:r>
        <w:t xml:space="preserve">     0 packets input, 0 bytes, 0 no buffer</w:t>
      </w:r>
    </w:p>
    <w:p w14:paraId="17491B4E" w14:textId="77777777" w:rsidR="00B34595" w:rsidRDefault="00B34595" w:rsidP="00B34595">
      <w:r>
        <w:t xml:space="preserve">     Received 0 broadcasts, 0 runts, 0 giants, 0 throttles</w:t>
      </w:r>
    </w:p>
    <w:p w14:paraId="6AA9349C" w14:textId="77777777" w:rsidR="00B34595" w:rsidRDefault="00B34595" w:rsidP="00B34595">
      <w:r>
        <w:lastRenderedPageBreak/>
        <w:t xml:space="preserve">     0 input errors, 0 CRC, 0 frame, 0 overrun, 0 ignored, 0 abort</w:t>
      </w:r>
    </w:p>
    <w:p w14:paraId="78542421" w14:textId="77777777" w:rsidR="00B34595" w:rsidRDefault="00B34595" w:rsidP="00B34595">
      <w:r>
        <w:t xml:space="preserve">     0 packets output, 0 bytes, 0 underruns</w:t>
      </w:r>
    </w:p>
    <w:p w14:paraId="4EFAEF90" w14:textId="77777777" w:rsidR="00B34595" w:rsidRDefault="00B34595" w:rsidP="00B34595">
      <w:r>
        <w:t xml:space="preserve">     0 output errors, 0 collisions, 0 interface resets</w:t>
      </w:r>
    </w:p>
    <w:p w14:paraId="0BC53E9C" w14:textId="77777777" w:rsidR="00B34595" w:rsidRDefault="00B34595" w:rsidP="00B34595">
      <w:r>
        <w:t xml:space="preserve">     0 unknown protocol drops</w:t>
      </w:r>
    </w:p>
    <w:p w14:paraId="1DD11008" w14:textId="28FF8B3D" w:rsidR="00406CE6" w:rsidRDefault="00B34595" w:rsidP="00B34595">
      <w:r>
        <w:t xml:space="preserve">     0 output buffer failures, 0 output buffers swapped out</w:t>
      </w:r>
    </w:p>
    <w:p w14:paraId="207CF94C" w14:textId="7E0C5AA5" w:rsidR="006B631C" w:rsidRDefault="006B631C" w:rsidP="006B631C">
      <w:r>
        <w:t>R3#sh run</w:t>
      </w:r>
    </w:p>
    <w:p w14:paraId="690B5AED" w14:textId="77777777" w:rsidR="00406CE6" w:rsidRDefault="00406CE6" w:rsidP="00406CE6">
      <w:r>
        <w:t xml:space="preserve">no </w:t>
      </w:r>
      <w:proofErr w:type="spellStart"/>
      <w:r>
        <w:t>ip</w:t>
      </w:r>
      <w:proofErr w:type="spellEnd"/>
      <w:r>
        <w:t xml:space="preserve"> domain lookup</w:t>
      </w:r>
    </w:p>
    <w:p w14:paraId="73AC1541" w14:textId="77777777" w:rsidR="00406CE6" w:rsidRDefault="00406CE6" w:rsidP="00406CE6">
      <w:proofErr w:type="spellStart"/>
      <w:r>
        <w:t>ip</w:t>
      </w:r>
      <w:proofErr w:type="spellEnd"/>
      <w:r>
        <w:t xml:space="preserve"> </w:t>
      </w:r>
      <w:proofErr w:type="spellStart"/>
      <w:r>
        <w:t>vrf</w:t>
      </w:r>
      <w:proofErr w:type="spellEnd"/>
      <w:r>
        <w:t xml:space="preserve"> blue</w:t>
      </w:r>
    </w:p>
    <w:p w14:paraId="2BB852AE" w14:textId="77777777" w:rsidR="00406CE6" w:rsidRDefault="00406CE6" w:rsidP="00406CE6">
      <w:r>
        <w:t xml:space="preserve"> </w:t>
      </w:r>
      <w:proofErr w:type="spellStart"/>
      <w:r>
        <w:t>rd</w:t>
      </w:r>
      <w:proofErr w:type="spellEnd"/>
      <w:r>
        <w:t xml:space="preserve"> 1:1</w:t>
      </w:r>
    </w:p>
    <w:p w14:paraId="59489E9F" w14:textId="77777777" w:rsidR="00406CE6" w:rsidRDefault="00406CE6" w:rsidP="00406CE6">
      <w:r>
        <w:t xml:space="preserve"> route-target export 311:311</w:t>
      </w:r>
    </w:p>
    <w:p w14:paraId="51FA298E" w14:textId="77777777" w:rsidR="00406CE6" w:rsidRDefault="00406CE6" w:rsidP="00406CE6">
      <w:r>
        <w:t xml:space="preserve"> route-target import 411:411</w:t>
      </w:r>
    </w:p>
    <w:p w14:paraId="051906BB" w14:textId="77777777" w:rsidR="00406CE6" w:rsidRDefault="00406CE6" w:rsidP="00406CE6">
      <w:proofErr w:type="spellStart"/>
      <w:r>
        <w:t>ip</w:t>
      </w:r>
      <w:proofErr w:type="spellEnd"/>
      <w:r>
        <w:t xml:space="preserve"> </w:t>
      </w:r>
      <w:proofErr w:type="spellStart"/>
      <w:r>
        <w:t>vrf</w:t>
      </w:r>
      <w:proofErr w:type="spellEnd"/>
      <w:r>
        <w:t xml:space="preserve"> green</w:t>
      </w:r>
    </w:p>
    <w:p w14:paraId="2C23D4C1" w14:textId="77777777" w:rsidR="00406CE6" w:rsidRDefault="00406CE6" w:rsidP="00406CE6">
      <w:r>
        <w:t xml:space="preserve"> </w:t>
      </w:r>
      <w:proofErr w:type="spellStart"/>
      <w:r>
        <w:t>rd</w:t>
      </w:r>
      <w:proofErr w:type="spellEnd"/>
      <w:r>
        <w:t xml:space="preserve"> 2:2</w:t>
      </w:r>
    </w:p>
    <w:p w14:paraId="75A5B904" w14:textId="77777777" w:rsidR="00406CE6" w:rsidRDefault="00406CE6" w:rsidP="00406CE6">
      <w:r>
        <w:t xml:space="preserve"> route-target export 322:322</w:t>
      </w:r>
    </w:p>
    <w:p w14:paraId="71B7C48A" w14:textId="77777777" w:rsidR="00406CE6" w:rsidRDefault="00406CE6" w:rsidP="00406CE6">
      <w:r>
        <w:t xml:space="preserve"> route-target import 422:422</w:t>
      </w:r>
    </w:p>
    <w:p w14:paraId="31FBC62A" w14:textId="77777777" w:rsidR="00406CE6" w:rsidRDefault="00406CE6" w:rsidP="00406CE6">
      <w:proofErr w:type="spellStart"/>
      <w:r>
        <w:t>ip</w:t>
      </w:r>
      <w:proofErr w:type="spellEnd"/>
      <w:r>
        <w:t xml:space="preserve"> </w:t>
      </w:r>
      <w:proofErr w:type="spellStart"/>
      <w:r>
        <w:t>cef</w:t>
      </w:r>
      <w:proofErr w:type="spellEnd"/>
    </w:p>
    <w:p w14:paraId="22EDFF9E" w14:textId="77777777" w:rsidR="00406CE6" w:rsidRDefault="00406CE6" w:rsidP="00406CE6">
      <w:r>
        <w:t>interface Tunnel0</w:t>
      </w:r>
    </w:p>
    <w:p w14:paraId="1F741962" w14:textId="77777777" w:rsidR="00406CE6" w:rsidRDefault="00406CE6" w:rsidP="00406CE6">
      <w:r>
        <w:t xml:space="preserve"> </w:t>
      </w:r>
      <w:proofErr w:type="spellStart"/>
      <w:r>
        <w:t>ip</w:t>
      </w:r>
      <w:proofErr w:type="spellEnd"/>
      <w:r>
        <w:t xml:space="preserve"> </w:t>
      </w:r>
      <w:proofErr w:type="spellStart"/>
      <w:r>
        <w:t>vrf</w:t>
      </w:r>
      <w:proofErr w:type="spellEnd"/>
      <w:r>
        <w:t xml:space="preserve"> forwarding green</w:t>
      </w:r>
    </w:p>
    <w:p w14:paraId="43FE74EE" w14:textId="77777777" w:rsidR="00406CE6" w:rsidRDefault="00406CE6" w:rsidP="00406CE6">
      <w:r>
        <w:t xml:space="preserve"> </w:t>
      </w:r>
      <w:proofErr w:type="spellStart"/>
      <w:r>
        <w:t>ip</w:t>
      </w:r>
      <w:proofErr w:type="spellEnd"/>
      <w:r>
        <w:t xml:space="preserve"> address 200.200.200.3 255.255.255.0</w:t>
      </w:r>
    </w:p>
    <w:p w14:paraId="13D8AE5F" w14:textId="77777777" w:rsidR="00406CE6" w:rsidRDefault="00406CE6" w:rsidP="00406CE6">
      <w:r>
        <w:t xml:space="preserve"> tunnel source fa0/0</w:t>
      </w:r>
    </w:p>
    <w:p w14:paraId="7AA6392A" w14:textId="77777777" w:rsidR="00406CE6" w:rsidRDefault="00406CE6" w:rsidP="00406CE6">
      <w:r>
        <w:t xml:space="preserve"> tunnel destination 10.10.10.1</w:t>
      </w:r>
    </w:p>
    <w:p w14:paraId="55EC0B79" w14:textId="77777777" w:rsidR="00406CE6" w:rsidRDefault="00406CE6" w:rsidP="00406CE6">
      <w:r>
        <w:t xml:space="preserve"> tunnel </w:t>
      </w:r>
      <w:proofErr w:type="spellStart"/>
      <w:r>
        <w:t>vrf</w:t>
      </w:r>
      <w:proofErr w:type="spellEnd"/>
      <w:r>
        <w:t xml:space="preserve"> blue</w:t>
      </w:r>
    </w:p>
    <w:p w14:paraId="5B810DAD" w14:textId="77777777" w:rsidR="00406CE6" w:rsidRDefault="00406CE6" w:rsidP="00406CE6">
      <w:r>
        <w:t>interface fa0/0</w:t>
      </w:r>
    </w:p>
    <w:p w14:paraId="00F69532" w14:textId="77777777" w:rsidR="00406CE6" w:rsidRDefault="00406CE6" w:rsidP="00406CE6">
      <w:r>
        <w:t xml:space="preserve"> </w:t>
      </w:r>
      <w:proofErr w:type="spellStart"/>
      <w:r>
        <w:t>ip</w:t>
      </w:r>
      <w:proofErr w:type="spellEnd"/>
      <w:r>
        <w:t xml:space="preserve"> </w:t>
      </w:r>
      <w:proofErr w:type="spellStart"/>
      <w:r>
        <w:t>vrf</w:t>
      </w:r>
      <w:proofErr w:type="spellEnd"/>
      <w:r>
        <w:t xml:space="preserve"> forwarding blue</w:t>
      </w:r>
    </w:p>
    <w:p w14:paraId="0EC64F7F" w14:textId="77777777" w:rsidR="00406CE6" w:rsidRDefault="00406CE6" w:rsidP="00406CE6">
      <w:r>
        <w:t xml:space="preserve"> </w:t>
      </w:r>
      <w:proofErr w:type="spellStart"/>
      <w:r>
        <w:t>ip</w:t>
      </w:r>
      <w:proofErr w:type="spellEnd"/>
      <w:r>
        <w:t xml:space="preserve"> address 20.20.20.3 255.255.255.0</w:t>
      </w:r>
    </w:p>
    <w:p w14:paraId="68E474AE" w14:textId="77777777" w:rsidR="00406CE6" w:rsidRDefault="00406CE6" w:rsidP="00406CE6">
      <w:r>
        <w:t>interface fa0/1</w:t>
      </w:r>
    </w:p>
    <w:p w14:paraId="1F5D2FBC" w14:textId="77777777" w:rsidR="00406CE6" w:rsidRDefault="00406CE6" w:rsidP="00406CE6">
      <w:r>
        <w:t xml:space="preserve"> </w:t>
      </w:r>
      <w:proofErr w:type="spellStart"/>
      <w:r>
        <w:t>ip</w:t>
      </w:r>
      <w:proofErr w:type="spellEnd"/>
      <w:r>
        <w:t xml:space="preserve"> address 30.30.30.3 255.255.255.0</w:t>
      </w:r>
    </w:p>
    <w:p w14:paraId="54FD0C79" w14:textId="77777777" w:rsidR="00406CE6" w:rsidRDefault="00406CE6" w:rsidP="00406CE6">
      <w:r>
        <w:t xml:space="preserve"> tag-switching </w:t>
      </w:r>
      <w:proofErr w:type="spellStart"/>
      <w:r>
        <w:t>ip</w:t>
      </w:r>
      <w:proofErr w:type="spellEnd"/>
    </w:p>
    <w:p w14:paraId="0AD45B3F" w14:textId="77777777" w:rsidR="00406CE6" w:rsidRDefault="00406CE6" w:rsidP="00406CE6">
      <w:r>
        <w:t xml:space="preserve">router </w:t>
      </w:r>
      <w:proofErr w:type="spellStart"/>
      <w:r>
        <w:t>bgp</w:t>
      </w:r>
      <w:proofErr w:type="spellEnd"/>
      <w:r>
        <w:t xml:space="preserve"> 1</w:t>
      </w:r>
    </w:p>
    <w:p w14:paraId="0FBD38D6" w14:textId="77777777" w:rsidR="00406CE6" w:rsidRDefault="00406CE6" w:rsidP="00406CE6">
      <w:r>
        <w:t xml:space="preserve"> no </w:t>
      </w:r>
      <w:proofErr w:type="spellStart"/>
      <w:r>
        <w:t>bgp</w:t>
      </w:r>
      <w:proofErr w:type="spellEnd"/>
      <w:r>
        <w:t xml:space="preserve"> default ipv4-unicast</w:t>
      </w:r>
    </w:p>
    <w:p w14:paraId="693A1F04" w14:textId="77777777" w:rsidR="00406CE6" w:rsidRDefault="00406CE6" w:rsidP="00406CE6">
      <w:r>
        <w:t xml:space="preserve"> </w:t>
      </w:r>
      <w:proofErr w:type="spellStart"/>
      <w:r>
        <w:t>bgp</w:t>
      </w:r>
      <w:proofErr w:type="spellEnd"/>
      <w:r>
        <w:t xml:space="preserve"> log-neighbor-changes</w:t>
      </w:r>
    </w:p>
    <w:p w14:paraId="75C4BBE9" w14:textId="77777777" w:rsidR="00406CE6" w:rsidRDefault="00406CE6" w:rsidP="00406CE6">
      <w:r>
        <w:t xml:space="preserve"> neighbor 30.30.30.4 remote-as 1</w:t>
      </w:r>
    </w:p>
    <w:p w14:paraId="1769C339" w14:textId="77777777" w:rsidR="00406CE6" w:rsidRDefault="00406CE6" w:rsidP="00406CE6">
      <w:r>
        <w:t xml:space="preserve"> address-family vpnv4</w:t>
      </w:r>
    </w:p>
    <w:p w14:paraId="4F7312A2" w14:textId="77777777" w:rsidR="00406CE6" w:rsidRDefault="00406CE6" w:rsidP="00406CE6">
      <w:r>
        <w:t xml:space="preserve"> neighbor 30.30.30.4 activate</w:t>
      </w:r>
    </w:p>
    <w:p w14:paraId="0C9EC226" w14:textId="77777777" w:rsidR="00406CE6" w:rsidRDefault="00406CE6" w:rsidP="00406CE6">
      <w:r>
        <w:t xml:space="preserve"> neighbor 30.30.30.4 send-community extended</w:t>
      </w:r>
    </w:p>
    <w:p w14:paraId="418AD17E" w14:textId="77777777" w:rsidR="00406CE6" w:rsidRDefault="00406CE6" w:rsidP="00406CE6">
      <w:r>
        <w:t xml:space="preserve"> exit-address-family</w:t>
      </w:r>
    </w:p>
    <w:p w14:paraId="0593B6A1" w14:textId="77777777" w:rsidR="00406CE6" w:rsidRDefault="00406CE6" w:rsidP="00406CE6">
      <w:r>
        <w:t xml:space="preserve"> address-family ipv4 </w:t>
      </w:r>
      <w:proofErr w:type="spellStart"/>
      <w:r>
        <w:t>vrf</w:t>
      </w:r>
      <w:proofErr w:type="spellEnd"/>
      <w:r>
        <w:t xml:space="preserve"> green</w:t>
      </w:r>
    </w:p>
    <w:p w14:paraId="0ED1E887" w14:textId="77777777" w:rsidR="00406CE6" w:rsidRDefault="00406CE6" w:rsidP="00406CE6">
      <w:r>
        <w:t xml:space="preserve"> redistribute connected</w:t>
      </w:r>
    </w:p>
    <w:p w14:paraId="25D232B3" w14:textId="77777777" w:rsidR="00406CE6" w:rsidRDefault="00406CE6" w:rsidP="00406CE6">
      <w:r>
        <w:t xml:space="preserve"> no auto-summary</w:t>
      </w:r>
    </w:p>
    <w:p w14:paraId="0BEFC496" w14:textId="77777777" w:rsidR="00406CE6" w:rsidRDefault="00406CE6" w:rsidP="00406CE6">
      <w:r>
        <w:t xml:space="preserve"> no synchronization</w:t>
      </w:r>
    </w:p>
    <w:p w14:paraId="085573E1" w14:textId="77777777" w:rsidR="00406CE6" w:rsidRDefault="00406CE6" w:rsidP="00406CE6">
      <w:r>
        <w:t xml:space="preserve"> exit-address-family</w:t>
      </w:r>
    </w:p>
    <w:p w14:paraId="514B39DB" w14:textId="77777777" w:rsidR="00406CE6" w:rsidRDefault="00406CE6" w:rsidP="00406CE6">
      <w:r>
        <w:t xml:space="preserve"> address-family ipv4 </w:t>
      </w:r>
      <w:proofErr w:type="spellStart"/>
      <w:r>
        <w:t>vrf</w:t>
      </w:r>
      <w:proofErr w:type="spellEnd"/>
      <w:r>
        <w:t xml:space="preserve"> blue</w:t>
      </w:r>
    </w:p>
    <w:p w14:paraId="4DF76C76" w14:textId="77777777" w:rsidR="00406CE6" w:rsidRDefault="00406CE6" w:rsidP="00406CE6">
      <w:r>
        <w:lastRenderedPageBreak/>
        <w:t xml:space="preserve"> redistribute connected</w:t>
      </w:r>
    </w:p>
    <w:p w14:paraId="2808C5E8" w14:textId="77777777" w:rsidR="00406CE6" w:rsidRDefault="00406CE6" w:rsidP="00406CE6">
      <w:r>
        <w:t xml:space="preserve"> no auto-summary</w:t>
      </w:r>
    </w:p>
    <w:p w14:paraId="739D235B" w14:textId="77777777" w:rsidR="00406CE6" w:rsidRDefault="00406CE6" w:rsidP="00406CE6">
      <w:r>
        <w:t xml:space="preserve"> no synchronization</w:t>
      </w:r>
    </w:p>
    <w:p w14:paraId="6E623E3C" w14:textId="77777777" w:rsidR="00406CE6" w:rsidRDefault="00406CE6" w:rsidP="00406CE6">
      <w:r>
        <w:t xml:space="preserve"> exit-address-family</w:t>
      </w:r>
    </w:p>
    <w:p w14:paraId="49FA7E74" w14:textId="77777777" w:rsidR="00406CE6" w:rsidRDefault="00406CE6" w:rsidP="00406CE6">
      <w:proofErr w:type="spellStart"/>
      <w:r>
        <w:t>ip</w:t>
      </w:r>
      <w:proofErr w:type="spellEnd"/>
      <w:r>
        <w:t xml:space="preserve"> classless</w:t>
      </w:r>
    </w:p>
    <w:p w14:paraId="29D20F52" w14:textId="77777777" w:rsidR="00406CE6" w:rsidRDefault="00406CE6" w:rsidP="00406CE6">
      <w:proofErr w:type="spellStart"/>
      <w:r>
        <w:t>ip</w:t>
      </w:r>
      <w:proofErr w:type="spellEnd"/>
      <w:r>
        <w:t xml:space="preserve"> route </w:t>
      </w:r>
      <w:proofErr w:type="spellStart"/>
      <w:r>
        <w:t>vrf</w:t>
      </w:r>
      <w:proofErr w:type="spellEnd"/>
      <w:r>
        <w:t xml:space="preserve"> blue 10.10.10.1 255.255.255.255 20.20.20.2</w:t>
      </w:r>
    </w:p>
    <w:p w14:paraId="7AA274D5" w14:textId="77777777" w:rsidR="00406CE6" w:rsidRDefault="00406CE6" w:rsidP="00406CE6">
      <w:r>
        <w:t xml:space="preserve">no </w:t>
      </w:r>
      <w:proofErr w:type="spellStart"/>
      <w:r>
        <w:t>ip</w:t>
      </w:r>
      <w:proofErr w:type="spellEnd"/>
      <w:r>
        <w:t xml:space="preserve"> http server</w:t>
      </w:r>
    </w:p>
    <w:p w14:paraId="170EAD0D" w14:textId="69C421AB" w:rsidR="006B631C" w:rsidRDefault="00406CE6" w:rsidP="00406CE6">
      <w:r>
        <w:t>end</w:t>
      </w:r>
    </w:p>
    <w:p w14:paraId="244C892B" w14:textId="77777777" w:rsidR="00406CE6" w:rsidRDefault="00406CE6" w:rsidP="00406CE6"/>
    <w:p w14:paraId="7F0D734B" w14:textId="1CCA85D5" w:rsidR="006B631C" w:rsidRDefault="006B631C" w:rsidP="006B631C">
      <w:r>
        <w:t xml:space="preserve">R3#sho </w:t>
      </w:r>
      <w:proofErr w:type="spellStart"/>
      <w:r>
        <w:t>ip</w:t>
      </w:r>
      <w:proofErr w:type="spellEnd"/>
      <w:r>
        <w:t xml:space="preserve"> rout</w:t>
      </w:r>
    </w:p>
    <w:p w14:paraId="420D0F3D" w14:textId="77777777" w:rsidR="006B631C" w:rsidRDefault="006B631C" w:rsidP="006B631C">
      <w:r>
        <w:t>Codes: C - connected, S - static, R - RIP, M - mobile, B - BGP</w:t>
      </w:r>
    </w:p>
    <w:p w14:paraId="0A0E6EE8" w14:textId="77777777" w:rsidR="006B631C" w:rsidRDefault="006B631C" w:rsidP="006B631C">
      <w:r>
        <w:t xml:space="preserve">       D - EIGRP, EX - EIGRP external, O - OSPF, IA - OSPF inter area</w:t>
      </w:r>
    </w:p>
    <w:p w14:paraId="66C1624A" w14:textId="77777777" w:rsidR="006B631C" w:rsidRDefault="006B631C" w:rsidP="006B631C">
      <w:r>
        <w:t xml:space="preserve">       N1 - OSPF NSSA external type 1, N2 - OSPF NSSA external type 2</w:t>
      </w:r>
    </w:p>
    <w:p w14:paraId="23E4B0F0" w14:textId="77777777" w:rsidR="006B631C" w:rsidRDefault="006B631C" w:rsidP="006B631C">
      <w:r>
        <w:t xml:space="preserve">       E1 - OSPF external type 1, E2 - OSPF external type 2</w:t>
      </w:r>
    </w:p>
    <w:p w14:paraId="1764AAED" w14:textId="77777777" w:rsidR="006B631C" w:rsidRDefault="006B631C" w:rsidP="006B631C">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BFE015F" w14:textId="77777777" w:rsidR="006B631C" w:rsidRDefault="006B631C" w:rsidP="006B631C">
      <w:r>
        <w:t xml:space="preserve">       </w:t>
      </w:r>
      <w:proofErr w:type="spellStart"/>
      <w:r>
        <w:t>ia</w:t>
      </w:r>
      <w:proofErr w:type="spellEnd"/>
      <w:r>
        <w:t xml:space="preserve"> - IS-IS inter area, * - candidate default, U - per-user static route</w:t>
      </w:r>
    </w:p>
    <w:p w14:paraId="2A8740A0" w14:textId="77777777" w:rsidR="006B631C" w:rsidRDefault="006B631C" w:rsidP="006B631C">
      <w:r>
        <w:t xml:space="preserve">       o - ODR, P - periodic downloaded static route</w:t>
      </w:r>
    </w:p>
    <w:p w14:paraId="21C70CEC" w14:textId="77777777" w:rsidR="006B631C" w:rsidRDefault="006B631C" w:rsidP="006B631C">
      <w:r>
        <w:t xml:space="preserve"> </w:t>
      </w:r>
    </w:p>
    <w:p w14:paraId="6C47888E" w14:textId="77777777" w:rsidR="006B631C" w:rsidRDefault="006B631C" w:rsidP="006B631C">
      <w:r>
        <w:t>Gateway of last resort is not set</w:t>
      </w:r>
    </w:p>
    <w:p w14:paraId="0F4EB317" w14:textId="77777777" w:rsidR="006B631C" w:rsidRDefault="006B631C" w:rsidP="006B631C">
      <w:r>
        <w:t xml:space="preserve"> </w:t>
      </w:r>
    </w:p>
    <w:p w14:paraId="59392470" w14:textId="77777777" w:rsidR="006B631C" w:rsidRDefault="006B631C" w:rsidP="006B631C">
      <w:r>
        <w:t xml:space="preserve">     30.0.0.0/24 is </w:t>
      </w:r>
      <w:proofErr w:type="spellStart"/>
      <w:r>
        <w:t>subnetted</w:t>
      </w:r>
      <w:proofErr w:type="spellEnd"/>
      <w:r>
        <w:t xml:space="preserve">, 1 </w:t>
      </w:r>
      <w:proofErr w:type="gramStart"/>
      <w:r>
        <w:t>subnets</w:t>
      </w:r>
      <w:proofErr w:type="gramEnd"/>
    </w:p>
    <w:p w14:paraId="0037C78A" w14:textId="77777777" w:rsidR="006B631C" w:rsidRDefault="006B631C" w:rsidP="006B631C">
      <w:r>
        <w:t>C       30.30.30.0 is directly connected, FastEthernet0/1</w:t>
      </w:r>
    </w:p>
    <w:p w14:paraId="76EEAD5B" w14:textId="77777777" w:rsidR="006B631C" w:rsidRDefault="006B631C" w:rsidP="006B631C">
      <w:r>
        <w:t xml:space="preserve">R3#sho </w:t>
      </w:r>
      <w:proofErr w:type="spellStart"/>
      <w:r>
        <w:t>ip</w:t>
      </w:r>
      <w:proofErr w:type="spellEnd"/>
      <w:r>
        <w:t xml:space="preserve"> rout </w:t>
      </w:r>
      <w:proofErr w:type="spellStart"/>
      <w:r>
        <w:t>vrf</w:t>
      </w:r>
      <w:proofErr w:type="spellEnd"/>
      <w:r>
        <w:t xml:space="preserve"> blue</w:t>
      </w:r>
    </w:p>
    <w:p w14:paraId="3D7D6D0D" w14:textId="77777777" w:rsidR="006B631C" w:rsidRDefault="006B631C" w:rsidP="006B631C">
      <w:r>
        <w:t xml:space="preserve"> </w:t>
      </w:r>
    </w:p>
    <w:p w14:paraId="0FCD70A8" w14:textId="77777777" w:rsidR="006B631C" w:rsidRDefault="006B631C" w:rsidP="006B631C">
      <w:r>
        <w:t>Routing Table: blue</w:t>
      </w:r>
    </w:p>
    <w:p w14:paraId="576783D8" w14:textId="77777777" w:rsidR="006B631C" w:rsidRDefault="006B631C" w:rsidP="006B631C">
      <w:r>
        <w:t>Codes: C - connected, S - static, R - RIP, M - mobile, B - BGP</w:t>
      </w:r>
    </w:p>
    <w:p w14:paraId="3939D2C1" w14:textId="77777777" w:rsidR="006B631C" w:rsidRDefault="006B631C" w:rsidP="006B631C">
      <w:r>
        <w:t xml:space="preserve">       D - EIGRP, EX - EIGRP external, O - OSPF, IA - OSPF inter area</w:t>
      </w:r>
    </w:p>
    <w:p w14:paraId="7A57156B" w14:textId="77777777" w:rsidR="006B631C" w:rsidRDefault="006B631C" w:rsidP="006B631C">
      <w:r>
        <w:t xml:space="preserve">       N1 - OSPF NSSA external type 1, N2 - OSPF NSSA external type 2</w:t>
      </w:r>
    </w:p>
    <w:p w14:paraId="79DDABDE" w14:textId="77777777" w:rsidR="006B631C" w:rsidRDefault="006B631C" w:rsidP="006B631C">
      <w:r>
        <w:t xml:space="preserve">       E1 - OSPF external type 1, E2 - OSPF external type 2</w:t>
      </w:r>
    </w:p>
    <w:p w14:paraId="4817698C" w14:textId="77777777" w:rsidR="006B631C" w:rsidRDefault="006B631C" w:rsidP="006B631C">
      <w:r>
        <w:t xml:space="preserve">       </w:t>
      </w:r>
      <w:proofErr w:type="spellStart"/>
      <w:r>
        <w:t>i</w:t>
      </w:r>
      <w:proofErr w:type="spellEnd"/>
      <w:r>
        <w:t xml:space="preserve"> - IS-IS, </w:t>
      </w:r>
      <w:proofErr w:type="spellStart"/>
      <w:r>
        <w:t>su</w:t>
      </w:r>
      <w:proofErr w:type="spellEnd"/>
      <w:r>
        <w:t xml:space="preserve"> - IS-IS summary, L1 - IS-IS level-1, L2 - IS-IS level-2</w:t>
      </w:r>
    </w:p>
    <w:p w14:paraId="4538EA1D" w14:textId="77777777" w:rsidR="006B631C" w:rsidRDefault="006B631C" w:rsidP="006B631C">
      <w:r>
        <w:t xml:space="preserve">       </w:t>
      </w:r>
      <w:proofErr w:type="spellStart"/>
      <w:r>
        <w:t>ia</w:t>
      </w:r>
      <w:proofErr w:type="spellEnd"/>
      <w:r>
        <w:t xml:space="preserve"> - IS-IS inter area, * - candidate default, U - per-user static route</w:t>
      </w:r>
    </w:p>
    <w:p w14:paraId="337A349A" w14:textId="77777777" w:rsidR="006B631C" w:rsidRDefault="006B631C" w:rsidP="006B631C">
      <w:r>
        <w:t xml:space="preserve">       o - ODR, P - periodic downloaded static route</w:t>
      </w:r>
    </w:p>
    <w:p w14:paraId="7240B828" w14:textId="77777777" w:rsidR="006B631C" w:rsidRDefault="006B631C" w:rsidP="006B631C">
      <w:r>
        <w:t xml:space="preserve"> </w:t>
      </w:r>
    </w:p>
    <w:p w14:paraId="37E5C9EC" w14:textId="77777777" w:rsidR="006B631C" w:rsidRDefault="006B631C" w:rsidP="006B631C">
      <w:r>
        <w:t>Gateway of last resort is not set</w:t>
      </w:r>
    </w:p>
    <w:p w14:paraId="05803216" w14:textId="77777777" w:rsidR="006B631C" w:rsidRDefault="006B631C" w:rsidP="006B631C">
      <w:r>
        <w:t xml:space="preserve"> </w:t>
      </w:r>
    </w:p>
    <w:p w14:paraId="220E372F" w14:textId="77777777" w:rsidR="006B631C" w:rsidRDefault="006B631C" w:rsidP="006B631C">
      <w:r>
        <w:t xml:space="preserve">     20.0.0.0/24 is </w:t>
      </w:r>
      <w:proofErr w:type="spellStart"/>
      <w:r>
        <w:t>subnetted</w:t>
      </w:r>
      <w:proofErr w:type="spellEnd"/>
      <w:r>
        <w:t xml:space="preserve">, 1 </w:t>
      </w:r>
      <w:proofErr w:type="gramStart"/>
      <w:r>
        <w:t>subnets</w:t>
      </w:r>
      <w:proofErr w:type="gramEnd"/>
    </w:p>
    <w:p w14:paraId="1667BA9A" w14:textId="77777777" w:rsidR="006B631C" w:rsidRDefault="006B631C" w:rsidP="006B631C">
      <w:r>
        <w:t>C       20.20.20.0 is directly connected, FastEthernet0/0</w:t>
      </w:r>
    </w:p>
    <w:p w14:paraId="246E6616" w14:textId="77777777" w:rsidR="006B631C" w:rsidRDefault="006B631C" w:rsidP="006B631C">
      <w:r>
        <w:t xml:space="preserve">     40.0.0.0/24 is </w:t>
      </w:r>
      <w:proofErr w:type="spellStart"/>
      <w:r>
        <w:t>subnetted</w:t>
      </w:r>
      <w:proofErr w:type="spellEnd"/>
      <w:r>
        <w:t xml:space="preserve">, 1 </w:t>
      </w:r>
      <w:proofErr w:type="gramStart"/>
      <w:r>
        <w:t>subnets</w:t>
      </w:r>
      <w:proofErr w:type="gramEnd"/>
    </w:p>
    <w:p w14:paraId="3A4F200D" w14:textId="77777777" w:rsidR="006B631C" w:rsidRDefault="006B631C" w:rsidP="006B631C">
      <w:r>
        <w:t>B       40.40.40.0 [200/0] via 30.30.30.4, 01:09:59</w:t>
      </w:r>
    </w:p>
    <w:p w14:paraId="088D6632" w14:textId="77777777" w:rsidR="006B631C" w:rsidRDefault="006B631C" w:rsidP="006B631C">
      <w:r>
        <w:t xml:space="preserve">     10.0.0.0/32 is </w:t>
      </w:r>
      <w:proofErr w:type="spellStart"/>
      <w:r>
        <w:t>subnetted</w:t>
      </w:r>
      <w:proofErr w:type="spellEnd"/>
      <w:r>
        <w:t xml:space="preserve">, 1 </w:t>
      </w:r>
      <w:proofErr w:type="gramStart"/>
      <w:r>
        <w:t>subnets</w:t>
      </w:r>
      <w:proofErr w:type="gramEnd"/>
    </w:p>
    <w:p w14:paraId="33964CFA" w14:textId="77777777" w:rsidR="006B631C" w:rsidRDefault="006B631C" w:rsidP="006B631C">
      <w:r>
        <w:t>S       10.10.10.1 [1/0] via 20.20.20.2</w:t>
      </w:r>
    </w:p>
    <w:p w14:paraId="2813F13B" w14:textId="77777777" w:rsidR="006B631C" w:rsidRDefault="006B631C" w:rsidP="006B631C">
      <w:r>
        <w:t xml:space="preserve">R3#sho </w:t>
      </w:r>
      <w:proofErr w:type="spellStart"/>
      <w:r>
        <w:t>ip</w:t>
      </w:r>
      <w:proofErr w:type="spellEnd"/>
      <w:r>
        <w:t xml:space="preserve"> rout </w:t>
      </w:r>
      <w:proofErr w:type="spellStart"/>
      <w:r>
        <w:t>vrf</w:t>
      </w:r>
      <w:proofErr w:type="spellEnd"/>
      <w:r>
        <w:t xml:space="preserve"> green</w:t>
      </w:r>
    </w:p>
    <w:p w14:paraId="201A392E" w14:textId="77777777" w:rsidR="006B631C" w:rsidRDefault="006B631C" w:rsidP="006B631C">
      <w:r>
        <w:lastRenderedPageBreak/>
        <w:t xml:space="preserve"> </w:t>
      </w:r>
    </w:p>
    <w:p w14:paraId="29105DE6" w14:textId="77777777" w:rsidR="006B631C" w:rsidRDefault="006B631C" w:rsidP="006B631C">
      <w:r>
        <w:t>Routing Table: green</w:t>
      </w:r>
    </w:p>
    <w:p w14:paraId="73EEFF44" w14:textId="77777777" w:rsidR="006B631C" w:rsidRDefault="006B631C" w:rsidP="006B631C">
      <w:r>
        <w:t>Codes: C - connected, S - static, R - RIP, M - mobile, B - BGP</w:t>
      </w:r>
    </w:p>
    <w:p w14:paraId="32C3D52E" w14:textId="77777777" w:rsidR="006B631C" w:rsidRDefault="006B631C" w:rsidP="006B631C">
      <w:r>
        <w:t xml:space="preserve">       D - EIGRP, EX - EIGRP external, O - OSPF, IA - OSPF inter area</w:t>
      </w:r>
    </w:p>
    <w:p w14:paraId="1DD61AC2" w14:textId="77777777" w:rsidR="006B631C" w:rsidRDefault="006B631C" w:rsidP="006B631C">
      <w:r>
        <w:t xml:space="preserve">       N1 - OSPF NSSA external type 1, N2 - OSPF NSSA external type 2</w:t>
      </w:r>
    </w:p>
    <w:p w14:paraId="39CD3E2C" w14:textId="77777777" w:rsidR="006B631C" w:rsidRDefault="006B631C" w:rsidP="006B631C">
      <w:r>
        <w:t xml:space="preserve">       E1 - OSPF external type 1, E2 - OSPF external type 2</w:t>
      </w:r>
    </w:p>
    <w:p w14:paraId="11D6F295" w14:textId="77777777" w:rsidR="006B631C" w:rsidRDefault="006B631C" w:rsidP="006B631C">
      <w:r>
        <w:t xml:space="preserve">       </w:t>
      </w:r>
      <w:proofErr w:type="spellStart"/>
      <w:r>
        <w:t>i</w:t>
      </w:r>
      <w:proofErr w:type="spellEnd"/>
      <w:r>
        <w:t xml:space="preserve"> - IS-IS, </w:t>
      </w:r>
      <w:proofErr w:type="spellStart"/>
      <w:r>
        <w:t>su</w:t>
      </w:r>
      <w:proofErr w:type="spellEnd"/>
      <w:r>
        <w:t xml:space="preserve"> - IS-IS summary, L1 - IS-IS level-1, L2 - IS-IS level-2</w:t>
      </w:r>
    </w:p>
    <w:p w14:paraId="7E24F460" w14:textId="77777777" w:rsidR="006B631C" w:rsidRDefault="006B631C" w:rsidP="006B631C">
      <w:r>
        <w:t xml:space="preserve">       </w:t>
      </w:r>
      <w:proofErr w:type="spellStart"/>
      <w:r>
        <w:t>ia</w:t>
      </w:r>
      <w:proofErr w:type="spellEnd"/>
      <w:r>
        <w:t xml:space="preserve"> - IS-IS inter area, * - candidate default, U - per-user static route</w:t>
      </w:r>
    </w:p>
    <w:p w14:paraId="6ABFF431" w14:textId="77777777" w:rsidR="006B631C" w:rsidRDefault="006B631C" w:rsidP="006B631C">
      <w:r>
        <w:t xml:space="preserve">       o - ODR, P - periodic downloaded static route</w:t>
      </w:r>
    </w:p>
    <w:p w14:paraId="6107FC9A" w14:textId="77777777" w:rsidR="006B631C" w:rsidRDefault="006B631C" w:rsidP="006B631C">
      <w:r>
        <w:t xml:space="preserve"> </w:t>
      </w:r>
    </w:p>
    <w:p w14:paraId="0A728301" w14:textId="77777777" w:rsidR="006B631C" w:rsidRDefault="006B631C" w:rsidP="006B631C">
      <w:r>
        <w:t>Gateway of last resort is not set</w:t>
      </w:r>
    </w:p>
    <w:p w14:paraId="661875C8" w14:textId="77777777" w:rsidR="006B631C" w:rsidRDefault="006B631C" w:rsidP="006B631C">
      <w:r>
        <w:t xml:space="preserve"> </w:t>
      </w:r>
    </w:p>
    <w:p w14:paraId="536B713E" w14:textId="77777777" w:rsidR="006B631C" w:rsidRDefault="006B631C" w:rsidP="006B631C">
      <w:r>
        <w:t>C    200.200.200.0/24 is directly connected, Tunnel0</w:t>
      </w:r>
    </w:p>
    <w:p w14:paraId="5BE42D77" w14:textId="77777777" w:rsidR="006B631C" w:rsidRDefault="006B631C" w:rsidP="006B631C">
      <w:r>
        <w:t xml:space="preserve">     100.0.0.0/24 is </w:t>
      </w:r>
      <w:proofErr w:type="spellStart"/>
      <w:r>
        <w:t>subnetted</w:t>
      </w:r>
      <w:proofErr w:type="spellEnd"/>
      <w:r>
        <w:t xml:space="preserve">, 1 </w:t>
      </w:r>
      <w:proofErr w:type="gramStart"/>
      <w:r>
        <w:t>subnets</w:t>
      </w:r>
      <w:proofErr w:type="gramEnd"/>
    </w:p>
    <w:p w14:paraId="5BB1152E" w14:textId="77777777" w:rsidR="006B631C" w:rsidRDefault="006B631C" w:rsidP="006B631C">
      <w:r>
        <w:t>B       100.100.100.0 [200/0] via 30.30.30.4, 01:10:21</w:t>
      </w:r>
    </w:p>
    <w:p w14:paraId="33867594" w14:textId="77777777" w:rsidR="006B631C" w:rsidRDefault="006B631C" w:rsidP="006B631C"/>
    <w:p w14:paraId="48598FDF" w14:textId="77777777" w:rsidR="006B631C" w:rsidRDefault="006B631C" w:rsidP="006B631C">
      <w:r>
        <w:t>R3#sho int Tunnel0</w:t>
      </w:r>
    </w:p>
    <w:p w14:paraId="2EF14770" w14:textId="77777777" w:rsidR="006B631C" w:rsidRDefault="006B631C" w:rsidP="006B631C">
      <w:r>
        <w:t>Tunnel0 is up, line protocol is up</w:t>
      </w:r>
    </w:p>
    <w:p w14:paraId="794E5CF7" w14:textId="77777777" w:rsidR="006B631C" w:rsidRDefault="006B631C" w:rsidP="006B631C">
      <w:r>
        <w:t xml:space="preserve">  Hardware is Tunnel</w:t>
      </w:r>
    </w:p>
    <w:p w14:paraId="4E51624C" w14:textId="77777777" w:rsidR="006B631C" w:rsidRDefault="006B631C" w:rsidP="006B631C">
      <w:r>
        <w:t xml:space="preserve">  Internet address is 200.200.200.3/24</w:t>
      </w:r>
    </w:p>
    <w:p w14:paraId="2334CD1C" w14:textId="77777777" w:rsidR="006B631C" w:rsidRDefault="006B631C" w:rsidP="006B631C">
      <w:r>
        <w:t xml:space="preserve">  MTU 1514 bytes, BW 9 Kbit/sec, DLY 500000 </w:t>
      </w:r>
      <w:proofErr w:type="spellStart"/>
      <w:r>
        <w:t>usec</w:t>
      </w:r>
      <w:proofErr w:type="spellEnd"/>
      <w:r>
        <w:t>,</w:t>
      </w:r>
    </w:p>
    <w:p w14:paraId="3BAD7A4C" w14:textId="77777777" w:rsidR="006B631C" w:rsidRDefault="006B631C" w:rsidP="006B631C">
      <w:r>
        <w:t xml:space="preserve">     reliability 255/255, </w:t>
      </w:r>
      <w:proofErr w:type="spellStart"/>
      <w:r>
        <w:t>txload</w:t>
      </w:r>
      <w:proofErr w:type="spellEnd"/>
      <w:r>
        <w:t xml:space="preserve"> 1/255, </w:t>
      </w:r>
      <w:proofErr w:type="spellStart"/>
      <w:r>
        <w:t>rxload</w:t>
      </w:r>
      <w:proofErr w:type="spellEnd"/>
      <w:r>
        <w:t xml:space="preserve"> 1/255</w:t>
      </w:r>
    </w:p>
    <w:p w14:paraId="09398842" w14:textId="77777777" w:rsidR="006B631C" w:rsidRDefault="006B631C" w:rsidP="006B631C">
      <w:r>
        <w:t xml:space="preserve">  Encapsulation TUNNEL, loopback not set</w:t>
      </w:r>
    </w:p>
    <w:p w14:paraId="7F2D0CDC" w14:textId="77777777" w:rsidR="006B631C" w:rsidRDefault="006B631C" w:rsidP="006B631C">
      <w:r>
        <w:t xml:space="preserve">  Keepalive not set</w:t>
      </w:r>
    </w:p>
    <w:p w14:paraId="7E535FA9" w14:textId="77777777" w:rsidR="006B631C" w:rsidRDefault="006B631C" w:rsidP="006B631C">
      <w:r>
        <w:t xml:space="preserve">  Tunnel source 20.20.20.3 (FastEthernet0/0), destination 10.10.10.1</w:t>
      </w:r>
    </w:p>
    <w:p w14:paraId="5F89CD74" w14:textId="77777777" w:rsidR="006B631C" w:rsidRDefault="006B631C" w:rsidP="006B631C">
      <w:r>
        <w:t xml:space="preserve">  Tunnel protocol/transport GRE/IP</w:t>
      </w:r>
    </w:p>
    <w:p w14:paraId="449BCD1B" w14:textId="77777777" w:rsidR="006B631C" w:rsidRDefault="006B631C" w:rsidP="006B631C">
      <w:r>
        <w:t xml:space="preserve">    Key disabled, sequencing disabled</w:t>
      </w:r>
    </w:p>
    <w:p w14:paraId="28186937" w14:textId="77777777" w:rsidR="006B631C" w:rsidRDefault="006B631C" w:rsidP="006B631C">
      <w:r>
        <w:t xml:space="preserve">    </w:t>
      </w:r>
      <w:proofErr w:type="spellStart"/>
      <w:r>
        <w:t>Checksumming</w:t>
      </w:r>
      <w:proofErr w:type="spellEnd"/>
      <w:r>
        <w:t xml:space="preserve"> of packets disabled</w:t>
      </w:r>
    </w:p>
    <w:p w14:paraId="4B8925BE" w14:textId="77777777" w:rsidR="006B631C" w:rsidRDefault="006B631C" w:rsidP="006B631C">
      <w:r>
        <w:t xml:space="preserve">  Tunnel TTL 255</w:t>
      </w:r>
    </w:p>
    <w:p w14:paraId="6779BDCB" w14:textId="77777777" w:rsidR="006B631C" w:rsidRDefault="006B631C" w:rsidP="006B631C">
      <w:r>
        <w:t xml:space="preserve">  Fast tunneling enabled</w:t>
      </w:r>
    </w:p>
    <w:p w14:paraId="4472F16F" w14:textId="77777777" w:rsidR="006B631C" w:rsidRDefault="006B631C" w:rsidP="006B631C">
      <w:r>
        <w:t xml:space="preserve">  </w:t>
      </w:r>
      <w:proofErr w:type="gramStart"/>
      <w:r>
        <w:t>Tunnel</w:t>
      </w:r>
      <w:proofErr w:type="gramEnd"/>
      <w:r>
        <w:t xml:space="preserve"> transmit bandwidth 8000 (kbps)</w:t>
      </w:r>
    </w:p>
    <w:p w14:paraId="08A4FD41" w14:textId="77777777" w:rsidR="006B631C" w:rsidRDefault="006B631C" w:rsidP="006B631C">
      <w:r>
        <w:t xml:space="preserve">  </w:t>
      </w:r>
      <w:proofErr w:type="gramStart"/>
      <w:r>
        <w:t>Tunnel</w:t>
      </w:r>
      <w:proofErr w:type="gramEnd"/>
      <w:r>
        <w:t xml:space="preserve"> receive bandwidth 8000 (kbps)</w:t>
      </w:r>
    </w:p>
    <w:p w14:paraId="3C94567E" w14:textId="77777777" w:rsidR="006B631C" w:rsidRDefault="006B631C" w:rsidP="006B631C">
      <w:r>
        <w:t xml:space="preserve">  Last input never, output never, output hang never</w:t>
      </w:r>
    </w:p>
    <w:p w14:paraId="21C6FC3D" w14:textId="77777777" w:rsidR="006B631C" w:rsidRDefault="006B631C" w:rsidP="006B631C">
      <w:r>
        <w:t xml:space="preserve">  Last clearing of "show interface" counters never</w:t>
      </w:r>
    </w:p>
    <w:p w14:paraId="69C7692E" w14:textId="77777777" w:rsidR="006B631C" w:rsidRDefault="006B631C" w:rsidP="006B631C">
      <w:r>
        <w:t xml:space="preserve">  Input queue: 0/75/0/0 (size/max/drops/flushes); Total output drops: 1</w:t>
      </w:r>
    </w:p>
    <w:p w14:paraId="221AEC52" w14:textId="77777777" w:rsidR="006B631C" w:rsidRDefault="006B631C" w:rsidP="006B631C">
      <w:r>
        <w:t xml:space="preserve">  Queueing strategy: </w:t>
      </w:r>
      <w:proofErr w:type="spellStart"/>
      <w:r>
        <w:t>fifo</w:t>
      </w:r>
      <w:proofErr w:type="spellEnd"/>
    </w:p>
    <w:p w14:paraId="7DE8BAC3" w14:textId="77777777" w:rsidR="006B631C" w:rsidRDefault="006B631C" w:rsidP="006B631C">
      <w:r>
        <w:t xml:space="preserve">  Output queue: 0/0 (size/max)</w:t>
      </w:r>
    </w:p>
    <w:p w14:paraId="6451B4C9" w14:textId="77777777" w:rsidR="006B631C" w:rsidRDefault="006B631C" w:rsidP="006B631C">
      <w:r>
        <w:t xml:space="preserve">  </w:t>
      </w:r>
      <w:proofErr w:type="gramStart"/>
      <w:r>
        <w:t>5 minute</w:t>
      </w:r>
      <w:proofErr w:type="gramEnd"/>
      <w:r>
        <w:t xml:space="preserve"> input rate 0 bits/sec, 0 packets/sec</w:t>
      </w:r>
    </w:p>
    <w:p w14:paraId="2D917D3B" w14:textId="77777777" w:rsidR="006B631C" w:rsidRDefault="006B631C" w:rsidP="006B631C">
      <w:r>
        <w:t xml:space="preserve">  </w:t>
      </w:r>
      <w:proofErr w:type="gramStart"/>
      <w:r>
        <w:t>5 minute</w:t>
      </w:r>
      <w:proofErr w:type="gramEnd"/>
      <w:r>
        <w:t xml:space="preserve"> output rate 0 bits/sec, 0 packets/sec</w:t>
      </w:r>
    </w:p>
    <w:p w14:paraId="417DFDBA" w14:textId="77777777" w:rsidR="006B631C" w:rsidRDefault="006B631C" w:rsidP="006B631C">
      <w:r>
        <w:t xml:space="preserve">     7 packets input, 1036 bytes, 0 no buffer</w:t>
      </w:r>
    </w:p>
    <w:p w14:paraId="197B9261" w14:textId="77777777" w:rsidR="006B631C" w:rsidRDefault="006B631C" w:rsidP="006B631C">
      <w:r>
        <w:t xml:space="preserve">     Received 0 broadcasts, 0 runts, 0 giants, 0 throttles</w:t>
      </w:r>
    </w:p>
    <w:p w14:paraId="34AB437E" w14:textId="77777777" w:rsidR="006B631C" w:rsidRDefault="006B631C" w:rsidP="006B631C">
      <w:r>
        <w:t xml:space="preserve">     0 input errors, 0 CRC, 0 frame, 0 overrun, 0 ignored, 0 abort</w:t>
      </w:r>
    </w:p>
    <w:p w14:paraId="294911B7" w14:textId="77777777" w:rsidR="006B631C" w:rsidRDefault="006B631C" w:rsidP="006B631C">
      <w:r>
        <w:lastRenderedPageBreak/>
        <w:t xml:space="preserve">     8 packets output, 992 bytes, 0 underruns</w:t>
      </w:r>
    </w:p>
    <w:p w14:paraId="73396442" w14:textId="77777777" w:rsidR="006B631C" w:rsidRDefault="006B631C" w:rsidP="006B631C">
      <w:r>
        <w:t xml:space="preserve">     0 output errors, 0 collisions, 0 interface resets</w:t>
      </w:r>
    </w:p>
    <w:p w14:paraId="7BC81C74" w14:textId="77777777" w:rsidR="006B631C" w:rsidRDefault="006B631C" w:rsidP="006B631C">
      <w:r>
        <w:t xml:space="preserve">     0 unknown protocol drops</w:t>
      </w:r>
    </w:p>
    <w:p w14:paraId="0F322067" w14:textId="46127364" w:rsidR="006B631C" w:rsidRDefault="006B631C" w:rsidP="006B631C">
      <w:r>
        <w:t xml:space="preserve">     0 output buffer failures, 0 output buffers swapped out</w:t>
      </w:r>
    </w:p>
    <w:p w14:paraId="4CE1A33C" w14:textId="074021D2" w:rsidR="006B631C" w:rsidRDefault="006B631C" w:rsidP="006B631C"/>
    <w:p w14:paraId="1D09564D" w14:textId="05D1E21D" w:rsidR="006B631C" w:rsidRDefault="006B631C" w:rsidP="006B631C">
      <w:r>
        <w:t>R4#sh run</w:t>
      </w:r>
    </w:p>
    <w:p w14:paraId="04A26F6A" w14:textId="77777777" w:rsidR="00406CE6" w:rsidRDefault="00406CE6" w:rsidP="00406CE6">
      <w:r>
        <w:t xml:space="preserve">no </w:t>
      </w:r>
      <w:proofErr w:type="spellStart"/>
      <w:r>
        <w:t>ip</w:t>
      </w:r>
      <w:proofErr w:type="spellEnd"/>
      <w:r>
        <w:t xml:space="preserve"> domain lookup</w:t>
      </w:r>
    </w:p>
    <w:p w14:paraId="6698EAB4" w14:textId="77777777" w:rsidR="00406CE6" w:rsidRDefault="00406CE6" w:rsidP="00406CE6">
      <w:proofErr w:type="spellStart"/>
      <w:r>
        <w:t>ip</w:t>
      </w:r>
      <w:proofErr w:type="spellEnd"/>
      <w:r>
        <w:t xml:space="preserve"> </w:t>
      </w:r>
      <w:proofErr w:type="spellStart"/>
      <w:r>
        <w:t>vrf</w:t>
      </w:r>
      <w:proofErr w:type="spellEnd"/>
      <w:r>
        <w:t xml:space="preserve"> blue</w:t>
      </w:r>
    </w:p>
    <w:p w14:paraId="1370FA3F" w14:textId="77777777" w:rsidR="00406CE6" w:rsidRDefault="00406CE6" w:rsidP="00406CE6">
      <w:r>
        <w:t xml:space="preserve"> </w:t>
      </w:r>
      <w:proofErr w:type="spellStart"/>
      <w:r>
        <w:t>rd</w:t>
      </w:r>
      <w:proofErr w:type="spellEnd"/>
      <w:r>
        <w:t xml:space="preserve"> 1:1</w:t>
      </w:r>
    </w:p>
    <w:p w14:paraId="703D0A37" w14:textId="77777777" w:rsidR="00406CE6" w:rsidRDefault="00406CE6" w:rsidP="00406CE6">
      <w:r>
        <w:t xml:space="preserve"> route-target export 411:411</w:t>
      </w:r>
    </w:p>
    <w:p w14:paraId="70BDDD2F" w14:textId="77777777" w:rsidR="00406CE6" w:rsidRDefault="00406CE6" w:rsidP="00406CE6">
      <w:r>
        <w:t xml:space="preserve"> route-target import 311:311</w:t>
      </w:r>
    </w:p>
    <w:p w14:paraId="3EDB41FF" w14:textId="77777777" w:rsidR="00406CE6" w:rsidRDefault="00406CE6" w:rsidP="00406CE6">
      <w:proofErr w:type="spellStart"/>
      <w:r>
        <w:t>ip</w:t>
      </w:r>
      <w:proofErr w:type="spellEnd"/>
      <w:r>
        <w:t xml:space="preserve"> </w:t>
      </w:r>
      <w:proofErr w:type="spellStart"/>
      <w:r>
        <w:t>vrf</w:t>
      </w:r>
      <w:proofErr w:type="spellEnd"/>
      <w:r>
        <w:t xml:space="preserve"> green</w:t>
      </w:r>
    </w:p>
    <w:p w14:paraId="7C7F9918" w14:textId="77777777" w:rsidR="00406CE6" w:rsidRDefault="00406CE6" w:rsidP="00406CE6">
      <w:r>
        <w:t xml:space="preserve"> </w:t>
      </w:r>
      <w:proofErr w:type="spellStart"/>
      <w:r>
        <w:t>rd</w:t>
      </w:r>
      <w:proofErr w:type="spellEnd"/>
      <w:r>
        <w:t xml:space="preserve"> 2:2</w:t>
      </w:r>
    </w:p>
    <w:p w14:paraId="4621162B" w14:textId="77777777" w:rsidR="00406CE6" w:rsidRDefault="00406CE6" w:rsidP="00406CE6">
      <w:r>
        <w:t xml:space="preserve"> route-target export 422:422</w:t>
      </w:r>
    </w:p>
    <w:p w14:paraId="7E5C518D" w14:textId="77777777" w:rsidR="00406CE6" w:rsidRDefault="00406CE6" w:rsidP="00406CE6">
      <w:r>
        <w:t xml:space="preserve"> route-target import 322:322</w:t>
      </w:r>
    </w:p>
    <w:p w14:paraId="36B17793" w14:textId="77777777" w:rsidR="00406CE6" w:rsidRDefault="00406CE6" w:rsidP="00406CE6">
      <w:proofErr w:type="spellStart"/>
      <w:r>
        <w:t>ip</w:t>
      </w:r>
      <w:proofErr w:type="spellEnd"/>
      <w:r>
        <w:t xml:space="preserve"> </w:t>
      </w:r>
      <w:proofErr w:type="spellStart"/>
      <w:r>
        <w:t>cef</w:t>
      </w:r>
      <w:proofErr w:type="spellEnd"/>
    </w:p>
    <w:p w14:paraId="514504DD" w14:textId="77777777" w:rsidR="00406CE6" w:rsidRDefault="00406CE6" w:rsidP="00406CE6">
      <w:r>
        <w:t>interface fa0/0</w:t>
      </w:r>
    </w:p>
    <w:p w14:paraId="5FD8708B" w14:textId="77777777" w:rsidR="00406CE6" w:rsidRDefault="00406CE6" w:rsidP="00406CE6">
      <w:r>
        <w:t xml:space="preserve"> </w:t>
      </w:r>
      <w:proofErr w:type="spellStart"/>
      <w:r>
        <w:t>ip</w:t>
      </w:r>
      <w:proofErr w:type="spellEnd"/>
      <w:r>
        <w:t xml:space="preserve"> address 30.30.30.4 255.255.255.0</w:t>
      </w:r>
    </w:p>
    <w:p w14:paraId="0D6271AC" w14:textId="77777777" w:rsidR="00406CE6" w:rsidRDefault="00406CE6" w:rsidP="00406CE6">
      <w:r>
        <w:t xml:space="preserve"> tag-switching </w:t>
      </w:r>
      <w:proofErr w:type="spellStart"/>
      <w:r>
        <w:t>ip</w:t>
      </w:r>
      <w:proofErr w:type="spellEnd"/>
    </w:p>
    <w:p w14:paraId="14AF798D" w14:textId="77777777" w:rsidR="00406CE6" w:rsidRDefault="00406CE6" w:rsidP="00406CE6">
      <w:r>
        <w:t>interface fa0/1</w:t>
      </w:r>
    </w:p>
    <w:p w14:paraId="2AD6D431" w14:textId="77777777" w:rsidR="00406CE6" w:rsidRDefault="00406CE6" w:rsidP="00406CE6">
      <w:r>
        <w:t xml:space="preserve"> </w:t>
      </w:r>
      <w:proofErr w:type="spellStart"/>
      <w:r>
        <w:t>ip</w:t>
      </w:r>
      <w:proofErr w:type="spellEnd"/>
      <w:r>
        <w:t xml:space="preserve"> </w:t>
      </w:r>
      <w:proofErr w:type="spellStart"/>
      <w:r>
        <w:t>vrf</w:t>
      </w:r>
      <w:proofErr w:type="spellEnd"/>
      <w:r>
        <w:t xml:space="preserve"> forwarding green</w:t>
      </w:r>
    </w:p>
    <w:p w14:paraId="0E971799" w14:textId="77777777" w:rsidR="00406CE6" w:rsidRDefault="00406CE6" w:rsidP="00406CE6">
      <w:r>
        <w:t xml:space="preserve"> </w:t>
      </w:r>
      <w:proofErr w:type="spellStart"/>
      <w:r>
        <w:t>ip</w:t>
      </w:r>
      <w:proofErr w:type="spellEnd"/>
      <w:r>
        <w:t xml:space="preserve"> address 100.100.100.4 255.255.255.0</w:t>
      </w:r>
    </w:p>
    <w:p w14:paraId="5570FA1C" w14:textId="77777777" w:rsidR="00406CE6" w:rsidRDefault="00406CE6" w:rsidP="00406CE6">
      <w:r>
        <w:t>interface fa1/0</w:t>
      </w:r>
    </w:p>
    <w:p w14:paraId="6A37E07B" w14:textId="77777777" w:rsidR="00406CE6" w:rsidRDefault="00406CE6" w:rsidP="00406CE6">
      <w:r>
        <w:t xml:space="preserve"> </w:t>
      </w:r>
      <w:proofErr w:type="spellStart"/>
      <w:r>
        <w:t>ip</w:t>
      </w:r>
      <w:proofErr w:type="spellEnd"/>
      <w:r>
        <w:t xml:space="preserve"> </w:t>
      </w:r>
      <w:proofErr w:type="spellStart"/>
      <w:r>
        <w:t>vrf</w:t>
      </w:r>
      <w:proofErr w:type="spellEnd"/>
      <w:r>
        <w:t xml:space="preserve"> forwarding blue</w:t>
      </w:r>
    </w:p>
    <w:p w14:paraId="7CABC67E" w14:textId="77777777" w:rsidR="00406CE6" w:rsidRDefault="00406CE6" w:rsidP="00406CE6">
      <w:r>
        <w:t xml:space="preserve"> </w:t>
      </w:r>
      <w:proofErr w:type="spellStart"/>
      <w:r>
        <w:t>ip</w:t>
      </w:r>
      <w:proofErr w:type="spellEnd"/>
      <w:r>
        <w:t xml:space="preserve"> address 40.40.40.4 255.255.255.0</w:t>
      </w:r>
    </w:p>
    <w:p w14:paraId="64EABA9F" w14:textId="77777777" w:rsidR="00406CE6" w:rsidRDefault="00406CE6" w:rsidP="00406CE6">
      <w:r>
        <w:t xml:space="preserve">router </w:t>
      </w:r>
      <w:proofErr w:type="spellStart"/>
      <w:r>
        <w:t>bgp</w:t>
      </w:r>
      <w:proofErr w:type="spellEnd"/>
      <w:r>
        <w:t xml:space="preserve"> 1</w:t>
      </w:r>
    </w:p>
    <w:p w14:paraId="1C064081" w14:textId="77777777" w:rsidR="00406CE6" w:rsidRDefault="00406CE6" w:rsidP="00406CE6">
      <w:r>
        <w:t xml:space="preserve"> no </w:t>
      </w:r>
      <w:proofErr w:type="spellStart"/>
      <w:r>
        <w:t>bgp</w:t>
      </w:r>
      <w:proofErr w:type="spellEnd"/>
      <w:r>
        <w:t xml:space="preserve"> default ipv4-unicast</w:t>
      </w:r>
    </w:p>
    <w:p w14:paraId="36E54711" w14:textId="77777777" w:rsidR="00406CE6" w:rsidRDefault="00406CE6" w:rsidP="00406CE6">
      <w:r>
        <w:t xml:space="preserve"> </w:t>
      </w:r>
      <w:proofErr w:type="spellStart"/>
      <w:r>
        <w:t>bgp</w:t>
      </w:r>
      <w:proofErr w:type="spellEnd"/>
      <w:r>
        <w:t xml:space="preserve"> log-neighbor-changes</w:t>
      </w:r>
    </w:p>
    <w:p w14:paraId="14E4257B" w14:textId="77777777" w:rsidR="00406CE6" w:rsidRDefault="00406CE6" w:rsidP="00406CE6">
      <w:r>
        <w:t xml:space="preserve"> neighbor 30.30.30.3 remote-as 1</w:t>
      </w:r>
    </w:p>
    <w:p w14:paraId="0F7E8C0B" w14:textId="77777777" w:rsidR="00406CE6" w:rsidRDefault="00406CE6" w:rsidP="00406CE6">
      <w:r>
        <w:t xml:space="preserve"> address-family vpnv4</w:t>
      </w:r>
    </w:p>
    <w:p w14:paraId="04CF49DB" w14:textId="77777777" w:rsidR="00406CE6" w:rsidRDefault="00406CE6" w:rsidP="00406CE6">
      <w:r>
        <w:t xml:space="preserve"> neighbor 30.30.30.3 activate</w:t>
      </w:r>
    </w:p>
    <w:p w14:paraId="1F511174" w14:textId="77777777" w:rsidR="00406CE6" w:rsidRDefault="00406CE6" w:rsidP="00406CE6">
      <w:r>
        <w:t xml:space="preserve"> neighbor 30.30.30.3 send-community extended</w:t>
      </w:r>
    </w:p>
    <w:p w14:paraId="04176024" w14:textId="77777777" w:rsidR="00406CE6" w:rsidRDefault="00406CE6" w:rsidP="00406CE6">
      <w:r>
        <w:t xml:space="preserve"> exit-address-family</w:t>
      </w:r>
    </w:p>
    <w:p w14:paraId="0FD0061F" w14:textId="77777777" w:rsidR="00406CE6" w:rsidRDefault="00406CE6" w:rsidP="00406CE6">
      <w:r>
        <w:t xml:space="preserve"> address-family ipv4 </w:t>
      </w:r>
      <w:proofErr w:type="spellStart"/>
      <w:r>
        <w:t>vrf</w:t>
      </w:r>
      <w:proofErr w:type="spellEnd"/>
      <w:r>
        <w:t xml:space="preserve"> green</w:t>
      </w:r>
    </w:p>
    <w:p w14:paraId="3A8779DA" w14:textId="77777777" w:rsidR="00406CE6" w:rsidRDefault="00406CE6" w:rsidP="00406CE6">
      <w:r>
        <w:t xml:space="preserve"> redistribute connected</w:t>
      </w:r>
    </w:p>
    <w:p w14:paraId="7A5A6893" w14:textId="77777777" w:rsidR="00406CE6" w:rsidRDefault="00406CE6" w:rsidP="00406CE6">
      <w:r>
        <w:t xml:space="preserve"> no auto-summary</w:t>
      </w:r>
    </w:p>
    <w:p w14:paraId="796ABB12" w14:textId="77777777" w:rsidR="00406CE6" w:rsidRDefault="00406CE6" w:rsidP="00406CE6">
      <w:r>
        <w:t xml:space="preserve"> no synchronization</w:t>
      </w:r>
    </w:p>
    <w:p w14:paraId="0E97A27E" w14:textId="77777777" w:rsidR="00406CE6" w:rsidRDefault="00406CE6" w:rsidP="00406CE6">
      <w:r>
        <w:t xml:space="preserve"> exit-address-family</w:t>
      </w:r>
    </w:p>
    <w:p w14:paraId="6A41867A" w14:textId="77777777" w:rsidR="00406CE6" w:rsidRDefault="00406CE6" w:rsidP="00406CE6">
      <w:r>
        <w:t xml:space="preserve"> address-family ipv4 </w:t>
      </w:r>
      <w:proofErr w:type="spellStart"/>
      <w:r>
        <w:t>vrf</w:t>
      </w:r>
      <w:proofErr w:type="spellEnd"/>
      <w:r>
        <w:t xml:space="preserve"> blue</w:t>
      </w:r>
    </w:p>
    <w:p w14:paraId="6ED0D3D4" w14:textId="77777777" w:rsidR="00406CE6" w:rsidRDefault="00406CE6" w:rsidP="00406CE6">
      <w:r>
        <w:t xml:space="preserve"> redistribute connected</w:t>
      </w:r>
    </w:p>
    <w:p w14:paraId="5C5B603A" w14:textId="77777777" w:rsidR="00406CE6" w:rsidRDefault="00406CE6" w:rsidP="00406CE6">
      <w:r>
        <w:t xml:space="preserve"> no auto-summary</w:t>
      </w:r>
    </w:p>
    <w:p w14:paraId="388786C9" w14:textId="77777777" w:rsidR="00406CE6" w:rsidRDefault="00406CE6" w:rsidP="00406CE6">
      <w:r>
        <w:t xml:space="preserve"> no synchronization</w:t>
      </w:r>
    </w:p>
    <w:p w14:paraId="424A8E35" w14:textId="77777777" w:rsidR="00406CE6" w:rsidRDefault="00406CE6" w:rsidP="00406CE6">
      <w:r>
        <w:lastRenderedPageBreak/>
        <w:t xml:space="preserve"> exit-address-family</w:t>
      </w:r>
    </w:p>
    <w:p w14:paraId="413E6224" w14:textId="77777777" w:rsidR="00406CE6" w:rsidRDefault="00406CE6" w:rsidP="00406CE6">
      <w:proofErr w:type="spellStart"/>
      <w:r>
        <w:t>ip</w:t>
      </w:r>
      <w:proofErr w:type="spellEnd"/>
      <w:r>
        <w:t xml:space="preserve"> classless</w:t>
      </w:r>
    </w:p>
    <w:p w14:paraId="5FDC2D81" w14:textId="1147E595" w:rsidR="006B631C" w:rsidRDefault="00406CE6" w:rsidP="00406CE6">
      <w:r>
        <w:t>end</w:t>
      </w:r>
    </w:p>
    <w:p w14:paraId="6A8CD141" w14:textId="0C80070C" w:rsidR="006B631C" w:rsidRDefault="006B631C" w:rsidP="006B631C"/>
    <w:p w14:paraId="477C54D0" w14:textId="097D0A85" w:rsidR="006B631C" w:rsidRDefault="006B631C" w:rsidP="006B631C">
      <w:r>
        <w:t xml:space="preserve">R4#sho </w:t>
      </w:r>
      <w:proofErr w:type="spellStart"/>
      <w:r>
        <w:t>ip</w:t>
      </w:r>
      <w:proofErr w:type="spellEnd"/>
      <w:r>
        <w:t xml:space="preserve"> rout</w:t>
      </w:r>
    </w:p>
    <w:p w14:paraId="07CE7FAA" w14:textId="77777777" w:rsidR="006B631C" w:rsidRDefault="006B631C" w:rsidP="006B631C">
      <w:r>
        <w:t>Codes: C - connected, S - static, R - RIP, M - mobile, B - BGP</w:t>
      </w:r>
    </w:p>
    <w:p w14:paraId="180456E8" w14:textId="77777777" w:rsidR="006B631C" w:rsidRDefault="006B631C" w:rsidP="006B631C">
      <w:r>
        <w:t xml:space="preserve">       D - EIGRP, EX - EIGRP external, O - OSPF, IA - OSPF inter area</w:t>
      </w:r>
    </w:p>
    <w:p w14:paraId="7986B3F5" w14:textId="77777777" w:rsidR="006B631C" w:rsidRDefault="006B631C" w:rsidP="006B631C">
      <w:r>
        <w:t xml:space="preserve">       N1 - OSPF NSSA external type 1, N2 - OSPF NSSA external type 2</w:t>
      </w:r>
    </w:p>
    <w:p w14:paraId="3FB2A841" w14:textId="77777777" w:rsidR="006B631C" w:rsidRDefault="006B631C" w:rsidP="006B631C">
      <w:r>
        <w:t xml:space="preserve">       E1 - OSPF external type 1, E2 - OSPF external type 2</w:t>
      </w:r>
    </w:p>
    <w:p w14:paraId="43ED8EF8" w14:textId="77777777" w:rsidR="006B631C" w:rsidRDefault="006B631C" w:rsidP="006B631C">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B929345" w14:textId="77777777" w:rsidR="006B631C" w:rsidRDefault="006B631C" w:rsidP="006B631C">
      <w:r>
        <w:t xml:space="preserve">       </w:t>
      </w:r>
      <w:proofErr w:type="spellStart"/>
      <w:r>
        <w:t>ia</w:t>
      </w:r>
      <w:proofErr w:type="spellEnd"/>
      <w:r>
        <w:t xml:space="preserve"> - IS-IS inter area, * - candidate default, U - per-user static route</w:t>
      </w:r>
    </w:p>
    <w:p w14:paraId="11286302" w14:textId="77777777" w:rsidR="006B631C" w:rsidRDefault="006B631C" w:rsidP="006B631C">
      <w:r>
        <w:t xml:space="preserve">       o - ODR, P - periodic downloaded static route</w:t>
      </w:r>
    </w:p>
    <w:p w14:paraId="556B0C42" w14:textId="77777777" w:rsidR="006B631C" w:rsidRDefault="006B631C" w:rsidP="006B631C">
      <w:r>
        <w:t xml:space="preserve"> </w:t>
      </w:r>
    </w:p>
    <w:p w14:paraId="06C2133A" w14:textId="77777777" w:rsidR="006B631C" w:rsidRDefault="006B631C" w:rsidP="006B631C">
      <w:r>
        <w:t>Gateway of last resort is not set</w:t>
      </w:r>
    </w:p>
    <w:p w14:paraId="5E6843FA" w14:textId="77777777" w:rsidR="006B631C" w:rsidRDefault="006B631C" w:rsidP="006B631C">
      <w:r>
        <w:t xml:space="preserve"> </w:t>
      </w:r>
    </w:p>
    <w:p w14:paraId="6104B897" w14:textId="77777777" w:rsidR="006B631C" w:rsidRDefault="006B631C" w:rsidP="006B631C">
      <w:r>
        <w:t xml:space="preserve">     30.0.0.0/24 is </w:t>
      </w:r>
      <w:proofErr w:type="spellStart"/>
      <w:r>
        <w:t>subnetted</w:t>
      </w:r>
      <w:proofErr w:type="spellEnd"/>
      <w:r>
        <w:t xml:space="preserve">, 1 </w:t>
      </w:r>
      <w:proofErr w:type="gramStart"/>
      <w:r>
        <w:t>subnets</w:t>
      </w:r>
      <w:proofErr w:type="gramEnd"/>
    </w:p>
    <w:p w14:paraId="0D2A72D8" w14:textId="77777777" w:rsidR="006B631C" w:rsidRDefault="006B631C" w:rsidP="006B631C">
      <w:r>
        <w:t>C       30.30.30.0 is directly connected, FastEthernet0/0</w:t>
      </w:r>
    </w:p>
    <w:p w14:paraId="308470DB" w14:textId="77777777" w:rsidR="006B631C" w:rsidRDefault="006B631C" w:rsidP="006B631C"/>
    <w:p w14:paraId="63EA57B9" w14:textId="77777777" w:rsidR="006B631C" w:rsidRDefault="006B631C" w:rsidP="006B631C">
      <w:r>
        <w:t xml:space="preserve">R4#sho </w:t>
      </w:r>
      <w:proofErr w:type="spellStart"/>
      <w:r>
        <w:t>ip</w:t>
      </w:r>
      <w:proofErr w:type="spellEnd"/>
      <w:r>
        <w:t xml:space="preserve"> rout </w:t>
      </w:r>
      <w:proofErr w:type="spellStart"/>
      <w:r>
        <w:t>vrf</w:t>
      </w:r>
      <w:proofErr w:type="spellEnd"/>
      <w:r>
        <w:t xml:space="preserve"> blue</w:t>
      </w:r>
    </w:p>
    <w:p w14:paraId="30345011" w14:textId="77777777" w:rsidR="006B631C" w:rsidRDefault="006B631C" w:rsidP="006B631C">
      <w:r>
        <w:t xml:space="preserve"> </w:t>
      </w:r>
    </w:p>
    <w:p w14:paraId="61F05951" w14:textId="77777777" w:rsidR="006B631C" w:rsidRDefault="006B631C" w:rsidP="006B631C">
      <w:r>
        <w:t>Routing Table: blue</w:t>
      </w:r>
    </w:p>
    <w:p w14:paraId="5C9F5AA8" w14:textId="77777777" w:rsidR="006B631C" w:rsidRDefault="006B631C" w:rsidP="006B631C">
      <w:r>
        <w:t>Codes: C - connected, S - static, R - RIP, M - mobile, B - BGP</w:t>
      </w:r>
    </w:p>
    <w:p w14:paraId="6865BDE3" w14:textId="77777777" w:rsidR="006B631C" w:rsidRDefault="006B631C" w:rsidP="006B631C">
      <w:r>
        <w:t xml:space="preserve">       D - EIGRP, EX - EIGRP external, O - OSPF, IA - OSPF inter area</w:t>
      </w:r>
    </w:p>
    <w:p w14:paraId="2232AC05" w14:textId="77777777" w:rsidR="006B631C" w:rsidRDefault="006B631C" w:rsidP="006B631C">
      <w:r>
        <w:t xml:space="preserve">       N1 - OSPF NSSA external type 1, N2 - OSPF NSSA external type 2</w:t>
      </w:r>
    </w:p>
    <w:p w14:paraId="0CFE0DA4" w14:textId="77777777" w:rsidR="006B631C" w:rsidRDefault="006B631C" w:rsidP="006B631C">
      <w:r>
        <w:t xml:space="preserve">       E1 - OSPF external type 1, E2 - OSPF external type 2</w:t>
      </w:r>
    </w:p>
    <w:p w14:paraId="095E0D8B" w14:textId="77777777" w:rsidR="006B631C" w:rsidRDefault="006B631C" w:rsidP="006B631C">
      <w:r>
        <w:t xml:space="preserve">       </w:t>
      </w:r>
      <w:proofErr w:type="spellStart"/>
      <w:r>
        <w:t>i</w:t>
      </w:r>
      <w:proofErr w:type="spellEnd"/>
      <w:r>
        <w:t xml:space="preserve"> - IS-IS, </w:t>
      </w:r>
      <w:proofErr w:type="spellStart"/>
      <w:r>
        <w:t>su</w:t>
      </w:r>
      <w:proofErr w:type="spellEnd"/>
      <w:r>
        <w:t xml:space="preserve"> - IS-IS summary, L1 - IS-IS level-1, L2 - IS-IS level-2</w:t>
      </w:r>
    </w:p>
    <w:p w14:paraId="783A537A" w14:textId="77777777" w:rsidR="006B631C" w:rsidRDefault="006B631C" w:rsidP="006B631C">
      <w:r>
        <w:t xml:space="preserve">       </w:t>
      </w:r>
      <w:proofErr w:type="spellStart"/>
      <w:r>
        <w:t>ia</w:t>
      </w:r>
      <w:proofErr w:type="spellEnd"/>
      <w:r>
        <w:t xml:space="preserve"> - IS-IS inter area, * - candidate default, U - per-user static route</w:t>
      </w:r>
    </w:p>
    <w:p w14:paraId="70A1622F" w14:textId="77777777" w:rsidR="006B631C" w:rsidRDefault="006B631C" w:rsidP="006B631C">
      <w:r>
        <w:t xml:space="preserve">       o - ODR, P - periodic downloaded static route</w:t>
      </w:r>
    </w:p>
    <w:p w14:paraId="7A409071" w14:textId="77777777" w:rsidR="006B631C" w:rsidRDefault="006B631C" w:rsidP="006B631C">
      <w:r>
        <w:t xml:space="preserve"> </w:t>
      </w:r>
    </w:p>
    <w:p w14:paraId="19F24A7F" w14:textId="77777777" w:rsidR="006B631C" w:rsidRDefault="006B631C" w:rsidP="006B631C">
      <w:r>
        <w:t>Gateway of last resort is not set</w:t>
      </w:r>
    </w:p>
    <w:p w14:paraId="7F209EF5" w14:textId="77777777" w:rsidR="006B631C" w:rsidRDefault="006B631C" w:rsidP="006B631C">
      <w:r>
        <w:t xml:space="preserve"> </w:t>
      </w:r>
    </w:p>
    <w:p w14:paraId="217F1F62" w14:textId="77777777" w:rsidR="006B631C" w:rsidRDefault="006B631C" w:rsidP="006B631C">
      <w:r>
        <w:t xml:space="preserve">     20.0.0.0/24 is </w:t>
      </w:r>
      <w:proofErr w:type="spellStart"/>
      <w:r>
        <w:t>subnetted</w:t>
      </w:r>
      <w:proofErr w:type="spellEnd"/>
      <w:r>
        <w:t xml:space="preserve">, 1 </w:t>
      </w:r>
      <w:proofErr w:type="gramStart"/>
      <w:r>
        <w:t>subnets</w:t>
      </w:r>
      <w:proofErr w:type="gramEnd"/>
    </w:p>
    <w:p w14:paraId="24E3A82D" w14:textId="77777777" w:rsidR="006B631C" w:rsidRDefault="006B631C" w:rsidP="006B631C">
      <w:r>
        <w:t>B       20.20.20.0 [200/0] via 30.30.30.3, 01:12:22</w:t>
      </w:r>
    </w:p>
    <w:p w14:paraId="4CB79B51" w14:textId="77777777" w:rsidR="006B631C" w:rsidRDefault="006B631C" w:rsidP="006B631C">
      <w:r>
        <w:t xml:space="preserve">     40.0.0.0/24 is </w:t>
      </w:r>
      <w:proofErr w:type="spellStart"/>
      <w:r>
        <w:t>subnetted</w:t>
      </w:r>
      <w:proofErr w:type="spellEnd"/>
      <w:r>
        <w:t xml:space="preserve">, 1 </w:t>
      </w:r>
      <w:proofErr w:type="gramStart"/>
      <w:r>
        <w:t>subnets</w:t>
      </w:r>
      <w:proofErr w:type="gramEnd"/>
    </w:p>
    <w:p w14:paraId="3ACE4B84" w14:textId="77777777" w:rsidR="006B631C" w:rsidRDefault="006B631C" w:rsidP="006B631C">
      <w:r>
        <w:t>C       40.40.40.0 is directly connected, FastEthernet1/0</w:t>
      </w:r>
    </w:p>
    <w:p w14:paraId="1733DFAC" w14:textId="77777777" w:rsidR="006B631C" w:rsidRDefault="006B631C" w:rsidP="006B631C">
      <w:r>
        <w:t xml:space="preserve">R4#sho </w:t>
      </w:r>
      <w:proofErr w:type="spellStart"/>
      <w:r>
        <w:t>ip</w:t>
      </w:r>
      <w:proofErr w:type="spellEnd"/>
      <w:r>
        <w:t xml:space="preserve"> rout </w:t>
      </w:r>
      <w:proofErr w:type="spellStart"/>
      <w:r>
        <w:t>vrf</w:t>
      </w:r>
      <w:proofErr w:type="spellEnd"/>
      <w:r>
        <w:t xml:space="preserve"> green</w:t>
      </w:r>
    </w:p>
    <w:p w14:paraId="3C187F5C" w14:textId="77777777" w:rsidR="006B631C" w:rsidRDefault="006B631C" w:rsidP="006B631C">
      <w:r>
        <w:t xml:space="preserve"> </w:t>
      </w:r>
    </w:p>
    <w:p w14:paraId="12DAB6E7" w14:textId="77777777" w:rsidR="006B631C" w:rsidRDefault="006B631C" w:rsidP="006B631C">
      <w:r>
        <w:t>Routing Table: green</w:t>
      </w:r>
    </w:p>
    <w:p w14:paraId="6BA78485" w14:textId="77777777" w:rsidR="006B631C" w:rsidRDefault="006B631C" w:rsidP="006B631C">
      <w:r>
        <w:t>Codes: C - connected, S - static, R - RIP, M - mobile, B - BGP</w:t>
      </w:r>
    </w:p>
    <w:p w14:paraId="1493E2E5" w14:textId="77777777" w:rsidR="006B631C" w:rsidRDefault="006B631C" w:rsidP="006B631C">
      <w:r>
        <w:t xml:space="preserve">       D - EIGRP, EX - EIGRP external, O - OSPF, IA - OSPF inter area</w:t>
      </w:r>
    </w:p>
    <w:p w14:paraId="08743958" w14:textId="77777777" w:rsidR="006B631C" w:rsidRDefault="006B631C" w:rsidP="006B631C">
      <w:r>
        <w:t xml:space="preserve">       N1 - OSPF NSSA external type 1, N2 - OSPF NSSA external type 2</w:t>
      </w:r>
    </w:p>
    <w:p w14:paraId="6DC8A9C0" w14:textId="77777777" w:rsidR="006B631C" w:rsidRDefault="006B631C" w:rsidP="006B631C">
      <w:r>
        <w:t xml:space="preserve">       E1 - OSPF external type 1, E2 - OSPF external type 2</w:t>
      </w:r>
    </w:p>
    <w:p w14:paraId="46252136" w14:textId="77777777" w:rsidR="006B631C" w:rsidRDefault="006B631C" w:rsidP="006B631C">
      <w:r>
        <w:lastRenderedPageBreak/>
        <w:t xml:space="preserve">       </w:t>
      </w:r>
      <w:proofErr w:type="spellStart"/>
      <w:r>
        <w:t>i</w:t>
      </w:r>
      <w:proofErr w:type="spellEnd"/>
      <w:r>
        <w:t xml:space="preserve"> - IS-IS, </w:t>
      </w:r>
      <w:proofErr w:type="spellStart"/>
      <w:r>
        <w:t>su</w:t>
      </w:r>
      <w:proofErr w:type="spellEnd"/>
      <w:r>
        <w:t xml:space="preserve"> - IS-IS summary, L1 - IS-IS level-1, L2 - IS-IS level-2</w:t>
      </w:r>
    </w:p>
    <w:p w14:paraId="1977F534" w14:textId="77777777" w:rsidR="006B631C" w:rsidRDefault="006B631C" w:rsidP="006B631C">
      <w:r>
        <w:t xml:space="preserve">       </w:t>
      </w:r>
      <w:proofErr w:type="spellStart"/>
      <w:r>
        <w:t>ia</w:t>
      </w:r>
      <w:proofErr w:type="spellEnd"/>
      <w:r>
        <w:t xml:space="preserve"> - IS-IS inter area, * - candidate default, U - per-user static route</w:t>
      </w:r>
    </w:p>
    <w:p w14:paraId="2A06848A" w14:textId="77777777" w:rsidR="006B631C" w:rsidRDefault="006B631C" w:rsidP="006B631C">
      <w:r>
        <w:t xml:space="preserve">       o - ODR, P - periodic downloaded static route</w:t>
      </w:r>
    </w:p>
    <w:p w14:paraId="571761E5" w14:textId="77777777" w:rsidR="006B631C" w:rsidRDefault="006B631C" w:rsidP="006B631C">
      <w:r>
        <w:t xml:space="preserve"> </w:t>
      </w:r>
    </w:p>
    <w:p w14:paraId="37137E23" w14:textId="77777777" w:rsidR="006B631C" w:rsidRDefault="006B631C" w:rsidP="006B631C">
      <w:r>
        <w:t>Gateway of last resort is not set</w:t>
      </w:r>
    </w:p>
    <w:p w14:paraId="01DAC66E" w14:textId="77777777" w:rsidR="006B631C" w:rsidRDefault="006B631C" w:rsidP="006B631C">
      <w:r>
        <w:t xml:space="preserve"> </w:t>
      </w:r>
    </w:p>
    <w:p w14:paraId="40FB28E7" w14:textId="77777777" w:rsidR="006B631C" w:rsidRDefault="006B631C" w:rsidP="006B631C">
      <w:r>
        <w:t>B    200.200.200.0/24 [200/0] via 30.30.30.3, 01:12:28</w:t>
      </w:r>
    </w:p>
    <w:p w14:paraId="7E5CEF92" w14:textId="77777777" w:rsidR="006B631C" w:rsidRDefault="006B631C" w:rsidP="006B631C">
      <w:r>
        <w:t xml:space="preserve">     100.0.0.0/24 is </w:t>
      </w:r>
      <w:proofErr w:type="spellStart"/>
      <w:r>
        <w:t>subnetted</w:t>
      </w:r>
      <w:proofErr w:type="spellEnd"/>
      <w:r>
        <w:t xml:space="preserve">, 1 </w:t>
      </w:r>
      <w:proofErr w:type="gramStart"/>
      <w:r>
        <w:t>subnets</w:t>
      </w:r>
      <w:proofErr w:type="gramEnd"/>
    </w:p>
    <w:p w14:paraId="425E33C8" w14:textId="4E5FBA16" w:rsidR="006B631C" w:rsidRPr="006B631C" w:rsidRDefault="006B631C" w:rsidP="006B631C">
      <w:r>
        <w:t>C       100.100.100.0 is directly connected, FastEthernet0/1</w:t>
      </w:r>
    </w:p>
    <w:p w14:paraId="17E2EAA2" w14:textId="395F7C76" w:rsidR="00D448FD" w:rsidRPr="00D448FD" w:rsidRDefault="00DC5428" w:rsidP="004E0588">
      <w:pPr>
        <w:pStyle w:val="Heading3"/>
        <w:rPr>
          <w:rFonts w:eastAsia="Times New Roman"/>
        </w:rPr>
      </w:pPr>
      <w:r>
        <w:rPr>
          <w:rFonts w:eastAsia="Times New Roman"/>
        </w:rPr>
        <w:t>Problems</w:t>
      </w:r>
    </w:p>
    <w:p w14:paraId="1BD4F215" w14:textId="7BA9F47E" w:rsidR="00190E0D" w:rsidRDefault="00A52ECD" w:rsidP="00A52ECD">
      <w:r>
        <w:t xml:space="preserve">Initially, the concept of VRF was hard to wrap our heads around. Once we got that mental block out of our heads, </w:t>
      </w:r>
      <w:r w:rsidR="003C0C28">
        <w:t>we finished the lab very quickly</w:t>
      </w:r>
      <w:r w:rsidR="00E41414">
        <w:t xml:space="preserve"> with no issue</w:t>
      </w:r>
      <w:r w:rsidR="003C0C28">
        <w:t>.</w:t>
      </w:r>
    </w:p>
    <w:p w14:paraId="5D1E906D" w14:textId="78978427" w:rsidR="00353E30" w:rsidRDefault="00353E30" w:rsidP="00A52ECD"/>
    <w:p w14:paraId="498AE6F3" w14:textId="1B980495" w:rsidR="00BC674D" w:rsidRDefault="00E41414" w:rsidP="00BC674D">
      <w:r>
        <w:t xml:space="preserve">For when Mr. Mason asked us to redo the lab with 4 routers, I convinced Gabe we should implement BGP rather than OSPF within one of the VRFs. </w:t>
      </w:r>
      <w:r w:rsidR="00353E30">
        <w:t>I had some</w:t>
      </w:r>
      <w:r>
        <w:t xml:space="preserve"> initial</w:t>
      </w:r>
      <w:r w:rsidR="00353E30">
        <w:t xml:space="preserve"> trouble </w:t>
      </w:r>
      <w:r>
        <w:t xml:space="preserve">with the EIGRP network and neighbor statements as we were using an IP addressing scheme unfamiliar to me. </w:t>
      </w:r>
      <w:r w:rsidR="004E0588">
        <w:t xml:space="preserve">Gabe on the other hand had considerably few issues configuring the BGP VRF, or so he reports. </w:t>
      </w:r>
      <w:r w:rsidR="0005357A">
        <w:t>However, when he tried to configure BGP network and neighbor statements, he received the error log message “</w:t>
      </w:r>
      <w:r w:rsidR="0005357A" w:rsidRPr="0005357A">
        <w:t>VRF BGP does not have an RD configured</w:t>
      </w:r>
      <w:r w:rsidR="0005357A">
        <w:t>”. Luckily, I had read about this issu</w:t>
      </w:r>
      <w:r>
        <w:t>e and advised him to use route designators, a concept he picked up rather quickly.</w:t>
      </w:r>
    </w:p>
    <w:p w14:paraId="5EA7AC25" w14:textId="6183DF41" w:rsidR="00E73C7A" w:rsidRDefault="00E73C7A" w:rsidP="00A52ECD"/>
    <w:p w14:paraId="6D63B387" w14:textId="38DE23D6" w:rsidR="00E73C7A" w:rsidRDefault="00E73C7A" w:rsidP="00A52ECD">
      <w:r>
        <w:t>The major issue with the GNS3 endeavor was that my documentation was from 2009, and while the text remained the images had all disappeared, so. I worked my way around this issue</w:t>
      </w:r>
    </w:p>
    <w:p w14:paraId="3289EF10" w14:textId="55E49C9B" w:rsidR="00E73C7A" w:rsidRDefault="00E73C7A" w:rsidP="00A52ECD">
      <w:r>
        <w:t xml:space="preserve">The first configuration issue with the advanced shared VRF topology from GNS3 was that the switches were on link </w:t>
      </w:r>
      <w:proofErr w:type="spellStart"/>
      <w:r>
        <w:t>autonegotiation</w:t>
      </w:r>
      <w:proofErr w:type="spellEnd"/>
      <w:r>
        <w:t xml:space="preserve"> by default (which is normal), but the 7200 routers were on half-duplex. I couldn’t change the 7200’s interfaces to accept </w:t>
      </w:r>
      <w:proofErr w:type="spellStart"/>
      <w:r>
        <w:t>autonegotiation</w:t>
      </w:r>
      <w:proofErr w:type="spellEnd"/>
      <w:r>
        <w:t xml:space="preserve">, so I tried configure the switch interfaces to set a slower interface speed. This also did not work, </w:t>
      </w:r>
      <w:r w:rsidR="00BF5A8F">
        <w:t>so I replaced the 7200s with CSR1000vs, which mimicked routers from our physical Newport Cisco Lab better. In the time I took to acquire the CSR1000v, I</w:t>
      </w:r>
      <w:r w:rsidR="00BD504C">
        <w:t xml:space="preserve"> ported</w:t>
      </w:r>
      <w:r w:rsidR="00BF5A8F">
        <w:t xml:space="preserve"> </w:t>
      </w:r>
      <w:r w:rsidR="00BD504C">
        <w:t xml:space="preserve">the same configurations to the physical ISR4321s in the Newport Cisco </w:t>
      </w:r>
      <w:r w:rsidR="00E41414">
        <w:t>Lab but</w:t>
      </w:r>
      <w:r w:rsidR="00BD504C">
        <w:t xml:space="preserve"> enjoyed limited success: my IP addressing scheme was poorly realized.</w:t>
      </w:r>
      <w:r w:rsidR="00E41414">
        <w:t xml:space="preserve"> Returning to GNS3, I realized that further redesign of the lab would just be repeating the old 4 router lab we got the signoff for, so I abandoned the BGP idea to pursue configuring shared VRFs with route-targets.</w:t>
      </w:r>
    </w:p>
    <w:p w14:paraId="67A3D71D" w14:textId="13805864" w:rsidR="00DF3211" w:rsidRDefault="00DF3211" w:rsidP="00A52ECD"/>
    <w:p w14:paraId="6A492471" w14:textId="7E774172" w:rsidR="00190E0D" w:rsidRDefault="00DF3211" w:rsidP="00DF3211">
      <w:r>
        <w:t>The configurations for configuring GRE tunnels were heavily influenced by the official Cisco configs, which are known to have lots of errors, but this time there was remarkably little issue. I recorded several significant differences in the routing tables for the two configs, but this did not seem to affect connectivity or cause any other problems.</w:t>
      </w:r>
    </w:p>
    <w:p w14:paraId="0BF9CB70" w14:textId="6F0B33F3" w:rsidR="0092715F" w:rsidRDefault="0092715F" w:rsidP="0092715F">
      <w:pPr>
        <w:pStyle w:val="Heading3"/>
      </w:pPr>
      <w:r>
        <w:lastRenderedPageBreak/>
        <w:t>Conclusion</w:t>
      </w:r>
    </w:p>
    <w:p w14:paraId="67DD3008" w14:textId="174A61F9" w:rsidR="00B937DA" w:rsidRDefault="00B76D13" w:rsidP="004E0588">
      <w:pPr>
        <w:rPr>
          <w:noProof/>
        </w:rPr>
      </w:pPr>
      <w:r>
        <w:t>Due to its capacities to split groups of hosts and data (and a</w:t>
      </w:r>
      <w:r w:rsidR="00770610">
        <w:t>dmittedly,</w:t>
      </w:r>
      <w:r>
        <w:t xml:space="preserve"> </w:t>
      </w:r>
      <w:r w:rsidR="00770610">
        <w:t>my poor understanding of access lists)</w:t>
      </w:r>
      <w:r w:rsidR="00A52ECD">
        <w:t>, VRF has become my most re-visited lab.</w:t>
      </w:r>
      <w:r w:rsidR="004E0588" w:rsidRPr="004E0588">
        <w:rPr>
          <w:noProof/>
        </w:rPr>
        <w:t xml:space="preserve"> </w:t>
      </w:r>
      <w:r w:rsidR="00EB33F3">
        <w:rPr>
          <w:noProof/>
        </w:rPr>
        <w:t>Perhaps after all this muck with subinterfaces and vpnv4 I will be better at IP addressing for other labs.</w:t>
      </w:r>
    </w:p>
    <w:p w14:paraId="1B9D3EFD" w14:textId="7A8625DB" w:rsidR="00916BA7" w:rsidRDefault="00916BA7" w:rsidP="004E0588">
      <w:pPr>
        <w:rPr>
          <w:noProof/>
        </w:rPr>
      </w:pPr>
    </w:p>
    <w:p w14:paraId="07673A5F" w14:textId="4447D948" w:rsidR="00916BA7" w:rsidRPr="00B937DA" w:rsidRDefault="002B33AF" w:rsidP="002B33AF">
      <w:pPr>
        <w:jc w:val="center"/>
      </w:pPr>
      <w:r>
        <w:rPr>
          <w:noProof/>
        </w:rPr>
        <w:drawing>
          <wp:inline distT="0" distB="0" distL="0" distR="0" wp14:anchorId="13676D03" wp14:editId="1CD97CBF">
            <wp:extent cx="3076895" cy="3126105"/>
            <wp:effectExtent l="0" t="5715" r="381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rotWithShape="1">
                    <a:blip r:embed="rId10" cstate="print">
                      <a:extLst>
                        <a:ext uri="{28A0092B-C50C-407E-A947-70E740481C1C}">
                          <a14:useLocalDpi xmlns:a14="http://schemas.microsoft.com/office/drawing/2010/main" val="0"/>
                        </a:ext>
                      </a:extLst>
                    </a:blip>
                    <a:srcRect r="26181"/>
                    <a:stretch/>
                  </pic:blipFill>
                  <pic:spPr bwMode="auto">
                    <a:xfrm rot="5400000">
                      <a:off x="0" y="0"/>
                      <a:ext cx="3077291" cy="3126507"/>
                    </a:xfrm>
                    <a:prstGeom prst="rect">
                      <a:avLst/>
                    </a:prstGeom>
                    <a:ln>
                      <a:noFill/>
                    </a:ln>
                    <a:extLst>
                      <a:ext uri="{53640926-AAD7-44D8-BBD7-CCE9431645EC}">
                        <a14:shadowObscured xmlns:a14="http://schemas.microsoft.com/office/drawing/2010/main"/>
                      </a:ext>
                    </a:extLst>
                  </pic:spPr>
                </pic:pic>
              </a:graphicData>
            </a:graphic>
          </wp:inline>
        </w:drawing>
      </w:r>
    </w:p>
    <w:sectPr w:rsidR="00916BA7" w:rsidRPr="00B937DA" w:rsidSect="005014A3">
      <w:footerReference w:type="default" r:id="rId11"/>
      <w:headerReference w:type="first" r:id="rId12"/>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95DCB" w14:textId="77777777" w:rsidR="006A547B" w:rsidRDefault="006A547B" w:rsidP="00713050">
      <w:pPr>
        <w:spacing w:line="240" w:lineRule="auto"/>
      </w:pPr>
      <w:r>
        <w:separator/>
      </w:r>
    </w:p>
  </w:endnote>
  <w:endnote w:type="continuationSeparator" w:id="0">
    <w:p w14:paraId="31306027" w14:textId="77777777" w:rsidR="006A547B" w:rsidRDefault="006A547B" w:rsidP="00713050">
      <w:pPr>
        <w:spacing w:line="240" w:lineRule="auto"/>
      </w:pPr>
      <w:r>
        <w:continuationSeparator/>
      </w:r>
    </w:p>
  </w:endnote>
  <w:endnote w:type="continuationNotice" w:id="1">
    <w:p w14:paraId="2B9B19DC" w14:textId="77777777" w:rsidR="006A547B" w:rsidRDefault="006A54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635388"/>
      <w:docPartObj>
        <w:docPartGallery w:val="Page Numbers (Bottom of Page)"/>
        <w:docPartUnique/>
      </w:docPartObj>
    </w:sdtPr>
    <w:sdtEndPr>
      <w:rPr>
        <w:noProof/>
      </w:rPr>
    </w:sdtEndPr>
    <w:sdtContent>
      <w:p w14:paraId="5E45FAB6" w14:textId="30A20342" w:rsidR="00C2098A" w:rsidRDefault="00832FB8" w:rsidP="00F816C1">
        <w:pPr>
          <w:pStyle w:val="Footer"/>
        </w:pPr>
        <w:r>
          <w:rPr>
            <w:noProof/>
          </w:rPr>
          <mc:AlternateContent>
            <mc:Choice Requires="wps">
              <w:drawing>
                <wp:anchor distT="45720" distB="45720" distL="114300" distR="114300" simplePos="0" relativeHeight="251658240" behindDoc="0" locked="0" layoutInCell="1" allowOverlap="1" wp14:anchorId="57C0C7B4" wp14:editId="2CF163D0">
                  <wp:simplePos x="0" y="0"/>
                  <wp:positionH relativeFrom="margin">
                    <wp:posOffset>85618</wp:posOffset>
                  </wp:positionH>
                  <wp:positionV relativeFrom="paragraph">
                    <wp:posOffset>-515348</wp:posOffset>
                  </wp:positionV>
                  <wp:extent cx="6820733" cy="1409065"/>
                  <wp:effectExtent l="0" t="0" r="0"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0733" cy="1409065"/>
                          </a:xfrm>
                          <a:custGeom>
                            <a:avLst/>
                            <a:gdLst>
                              <a:gd name="connsiteX0" fmla="*/ 0 w 4642485"/>
                              <a:gd name="connsiteY0" fmla="*/ 0 h 651510"/>
                              <a:gd name="connsiteX1" fmla="*/ 4642485 w 4642485"/>
                              <a:gd name="connsiteY1" fmla="*/ 0 h 651510"/>
                              <a:gd name="connsiteX2" fmla="*/ 4642485 w 4642485"/>
                              <a:gd name="connsiteY2" fmla="*/ 651510 h 651510"/>
                              <a:gd name="connsiteX3" fmla="*/ 0 w 4642485"/>
                              <a:gd name="connsiteY3" fmla="*/ 651510 h 651510"/>
                              <a:gd name="connsiteX4" fmla="*/ 0 w 4642485"/>
                              <a:gd name="connsiteY4" fmla="*/ 0 h 651510"/>
                              <a:gd name="connsiteX0" fmla="*/ 286247 w 4928732"/>
                              <a:gd name="connsiteY0" fmla="*/ 0 h 659462"/>
                              <a:gd name="connsiteX1" fmla="*/ 4928732 w 4928732"/>
                              <a:gd name="connsiteY1" fmla="*/ 0 h 659462"/>
                              <a:gd name="connsiteX2" fmla="*/ 4928732 w 4928732"/>
                              <a:gd name="connsiteY2" fmla="*/ 651510 h 659462"/>
                              <a:gd name="connsiteX3" fmla="*/ 0 w 4928732"/>
                              <a:gd name="connsiteY3" fmla="*/ 659462 h 659462"/>
                              <a:gd name="connsiteX4" fmla="*/ 286247 w 4928732"/>
                              <a:gd name="connsiteY4" fmla="*/ 0 h 659462"/>
                              <a:gd name="connsiteX0" fmla="*/ 286247 w 4936684"/>
                              <a:gd name="connsiteY0" fmla="*/ 0 h 659462"/>
                              <a:gd name="connsiteX1" fmla="*/ 4936684 w 4936684"/>
                              <a:gd name="connsiteY1" fmla="*/ 262525 h 659462"/>
                              <a:gd name="connsiteX2" fmla="*/ 4928732 w 4936684"/>
                              <a:gd name="connsiteY2" fmla="*/ 651510 h 659462"/>
                              <a:gd name="connsiteX3" fmla="*/ 0 w 4936684"/>
                              <a:gd name="connsiteY3" fmla="*/ 659462 h 659462"/>
                              <a:gd name="connsiteX4" fmla="*/ 286247 w 4936684"/>
                              <a:gd name="connsiteY4" fmla="*/ 0 h 659462"/>
                              <a:gd name="connsiteX0" fmla="*/ 286247 w 5008249"/>
                              <a:gd name="connsiteY0" fmla="*/ 0 h 659462"/>
                              <a:gd name="connsiteX1" fmla="*/ 5008249 w 5008249"/>
                              <a:gd name="connsiteY1" fmla="*/ 63642 h 659462"/>
                              <a:gd name="connsiteX2" fmla="*/ 4928732 w 5008249"/>
                              <a:gd name="connsiteY2" fmla="*/ 651510 h 659462"/>
                              <a:gd name="connsiteX3" fmla="*/ 0 w 5008249"/>
                              <a:gd name="connsiteY3" fmla="*/ 659462 h 659462"/>
                              <a:gd name="connsiteX4" fmla="*/ 286247 w 5008249"/>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2621199 w 5286580"/>
                              <a:gd name="connsiteY3" fmla="*/ 402572 h 659462"/>
                              <a:gd name="connsiteX4" fmla="*/ 0 w 5286580"/>
                              <a:gd name="connsiteY4" fmla="*/ 659462 h 659462"/>
                              <a:gd name="connsiteX5" fmla="*/ 286247 w 5286580"/>
                              <a:gd name="connsiteY5" fmla="*/ 0 h 659462"/>
                              <a:gd name="connsiteX0" fmla="*/ 286247 w 5286580"/>
                              <a:gd name="connsiteY0" fmla="*/ 0 h 659462"/>
                              <a:gd name="connsiteX1" fmla="*/ 1961137 w 5286580"/>
                              <a:gd name="connsiteY1" fmla="*/ 370751 h 659462"/>
                              <a:gd name="connsiteX2" fmla="*/ 5286580 w 5286580"/>
                              <a:gd name="connsiteY2" fmla="*/ 63642 h 659462"/>
                              <a:gd name="connsiteX3" fmla="*/ 4928732 w 5286580"/>
                              <a:gd name="connsiteY3" fmla="*/ 651510 h 659462"/>
                              <a:gd name="connsiteX4" fmla="*/ 2621199 w 5286580"/>
                              <a:gd name="connsiteY4" fmla="*/ 402572 h 659462"/>
                              <a:gd name="connsiteX5" fmla="*/ 0 w 5286580"/>
                              <a:gd name="connsiteY5" fmla="*/ 659462 h 659462"/>
                              <a:gd name="connsiteX6" fmla="*/ 286247 w 5286580"/>
                              <a:gd name="connsiteY6" fmla="*/ 0 h 659462"/>
                              <a:gd name="connsiteX0" fmla="*/ 286247 w 5286580"/>
                              <a:gd name="connsiteY0" fmla="*/ 0 h 883373"/>
                              <a:gd name="connsiteX1" fmla="*/ 1961137 w 5286580"/>
                              <a:gd name="connsiteY1" fmla="*/ 370751 h 883373"/>
                              <a:gd name="connsiteX2" fmla="*/ 5286580 w 5286580"/>
                              <a:gd name="connsiteY2" fmla="*/ 63642 h 883373"/>
                              <a:gd name="connsiteX3" fmla="*/ 4928732 w 5286580"/>
                              <a:gd name="connsiteY3" fmla="*/ 651510 h 883373"/>
                              <a:gd name="connsiteX4" fmla="*/ 2349205 w 5286580"/>
                              <a:gd name="connsiteY4" fmla="*/ 883372 h 883373"/>
                              <a:gd name="connsiteX5" fmla="*/ 0 w 5286580"/>
                              <a:gd name="connsiteY5" fmla="*/ 659462 h 883373"/>
                              <a:gd name="connsiteX6" fmla="*/ 286247 w 5286580"/>
                              <a:gd name="connsiteY6" fmla="*/ 0 h 883373"/>
                              <a:gd name="connsiteX0" fmla="*/ 286247 w 5286580"/>
                              <a:gd name="connsiteY0" fmla="*/ 0 h 883373"/>
                              <a:gd name="connsiteX1" fmla="*/ 2363463 w 5286580"/>
                              <a:gd name="connsiteY1" fmla="*/ 709349 h 883373"/>
                              <a:gd name="connsiteX2" fmla="*/ 5286580 w 5286580"/>
                              <a:gd name="connsiteY2" fmla="*/ 63642 h 883373"/>
                              <a:gd name="connsiteX3" fmla="*/ 4928732 w 5286580"/>
                              <a:gd name="connsiteY3" fmla="*/ 651510 h 883373"/>
                              <a:gd name="connsiteX4" fmla="*/ 2349205 w 5286580"/>
                              <a:gd name="connsiteY4" fmla="*/ 883372 h 883373"/>
                              <a:gd name="connsiteX5" fmla="*/ 0 w 5286580"/>
                              <a:gd name="connsiteY5" fmla="*/ 659462 h 883373"/>
                              <a:gd name="connsiteX6" fmla="*/ 286247 w 5286580"/>
                              <a:gd name="connsiteY6" fmla="*/ 0 h 883373"/>
                              <a:gd name="connsiteX0" fmla="*/ 286247 w 4941493"/>
                              <a:gd name="connsiteY0" fmla="*/ 0 h 883373"/>
                              <a:gd name="connsiteX1" fmla="*/ 2363463 w 4941493"/>
                              <a:gd name="connsiteY1" fmla="*/ 709349 h 883373"/>
                              <a:gd name="connsiteX2" fmla="*/ 4493262 w 4941493"/>
                              <a:gd name="connsiteY2" fmla="*/ 80363 h 883373"/>
                              <a:gd name="connsiteX3" fmla="*/ 4928732 w 4941493"/>
                              <a:gd name="connsiteY3" fmla="*/ 651510 h 883373"/>
                              <a:gd name="connsiteX4" fmla="*/ 2349205 w 4941493"/>
                              <a:gd name="connsiteY4" fmla="*/ 883372 h 883373"/>
                              <a:gd name="connsiteX5" fmla="*/ 0 w 4941493"/>
                              <a:gd name="connsiteY5" fmla="*/ 659462 h 883373"/>
                              <a:gd name="connsiteX6" fmla="*/ 286247 w 4941493"/>
                              <a:gd name="connsiteY6" fmla="*/ 0 h 883373"/>
                              <a:gd name="connsiteX0" fmla="*/ 297580 w 4952826"/>
                              <a:gd name="connsiteY0" fmla="*/ 0 h 883373"/>
                              <a:gd name="connsiteX1" fmla="*/ 2374796 w 4952826"/>
                              <a:gd name="connsiteY1" fmla="*/ 709349 h 883373"/>
                              <a:gd name="connsiteX2" fmla="*/ 4504595 w 4952826"/>
                              <a:gd name="connsiteY2" fmla="*/ 80363 h 883373"/>
                              <a:gd name="connsiteX3" fmla="*/ 4940065 w 4952826"/>
                              <a:gd name="connsiteY3" fmla="*/ 651510 h 883373"/>
                              <a:gd name="connsiteX4" fmla="*/ 2360538 w 4952826"/>
                              <a:gd name="connsiteY4" fmla="*/ 883372 h 883373"/>
                              <a:gd name="connsiteX5" fmla="*/ 0 w 4952826"/>
                              <a:gd name="connsiteY5" fmla="*/ 651102 h 883373"/>
                              <a:gd name="connsiteX6" fmla="*/ 297580 w 4952826"/>
                              <a:gd name="connsiteY6" fmla="*/ 0 h 883373"/>
                              <a:gd name="connsiteX0" fmla="*/ 297580 w 4952826"/>
                              <a:gd name="connsiteY0" fmla="*/ 0 h 883373"/>
                              <a:gd name="connsiteX1" fmla="*/ 2374796 w 4952826"/>
                              <a:gd name="connsiteY1" fmla="*/ 709349 h 883373"/>
                              <a:gd name="connsiteX2" fmla="*/ 4504595 w 4952826"/>
                              <a:gd name="connsiteY2" fmla="*/ 80363 h 883373"/>
                              <a:gd name="connsiteX3" fmla="*/ 4940065 w 4952826"/>
                              <a:gd name="connsiteY3" fmla="*/ 651510 h 883373"/>
                              <a:gd name="connsiteX4" fmla="*/ 2360538 w 4952826"/>
                              <a:gd name="connsiteY4" fmla="*/ 883372 h 883373"/>
                              <a:gd name="connsiteX5" fmla="*/ 0 w 4952826"/>
                              <a:gd name="connsiteY5" fmla="*/ 651102 h 883373"/>
                              <a:gd name="connsiteX6" fmla="*/ 297580 w 4952826"/>
                              <a:gd name="connsiteY6" fmla="*/ 0 h 883373"/>
                              <a:gd name="connsiteX0" fmla="*/ 410909 w 5066155"/>
                              <a:gd name="connsiteY0" fmla="*/ 0 h 883373"/>
                              <a:gd name="connsiteX1" fmla="*/ 2488125 w 5066155"/>
                              <a:gd name="connsiteY1" fmla="*/ 709349 h 883373"/>
                              <a:gd name="connsiteX2" fmla="*/ 4617924 w 5066155"/>
                              <a:gd name="connsiteY2" fmla="*/ 80363 h 883373"/>
                              <a:gd name="connsiteX3" fmla="*/ 5053394 w 5066155"/>
                              <a:gd name="connsiteY3" fmla="*/ 651510 h 883373"/>
                              <a:gd name="connsiteX4" fmla="*/ 2473867 w 5066155"/>
                              <a:gd name="connsiteY4" fmla="*/ 883372 h 883373"/>
                              <a:gd name="connsiteX5" fmla="*/ 0 w 5066155"/>
                              <a:gd name="connsiteY5" fmla="*/ 638561 h 883373"/>
                              <a:gd name="connsiteX6" fmla="*/ 410909 w 5066155"/>
                              <a:gd name="connsiteY6" fmla="*/ 0 h 883373"/>
                              <a:gd name="connsiteX0" fmla="*/ 410909 w 5066155"/>
                              <a:gd name="connsiteY0" fmla="*/ 0 h 883373"/>
                              <a:gd name="connsiteX1" fmla="*/ 2488125 w 5066155"/>
                              <a:gd name="connsiteY1" fmla="*/ 709349 h 883373"/>
                              <a:gd name="connsiteX2" fmla="*/ 4617924 w 5066155"/>
                              <a:gd name="connsiteY2" fmla="*/ 80363 h 883373"/>
                              <a:gd name="connsiteX3" fmla="*/ 5053394 w 5066155"/>
                              <a:gd name="connsiteY3" fmla="*/ 651510 h 883373"/>
                              <a:gd name="connsiteX4" fmla="*/ 2473867 w 5066155"/>
                              <a:gd name="connsiteY4" fmla="*/ 883372 h 883373"/>
                              <a:gd name="connsiteX5" fmla="*/ 0 w 5066155"/>
                              <a:gd name="connsiteY5" fmla="*/ 638561 h 883373"/>
                              <a:gd name="connsiteX6" fmla="*/ 410909 w 5066155"/>
                              <a:gd name="connsiteY6" fmla="*/ 0 h 883373"/>
                              <a:gd name="connsiteX0" fmla="*/ 421396 w 5076642"/>
                              <a:gd name="connsiteY0" fmla="*/ 0 h 883373"/>
                              <a:gd name="connsiteX1" fmla="*/ 2498612 w 5076642"/>
                              <a:gd name="connsiteY1" fmla="*/ 709349 h 883373"/>
                              <a:gd name="connsiteX2" fmla="*/ 4628411 w 5076642"/>
                              <a:gd name="connsiteY2" fmla="*/ 80363 h 883373"/>
                              <a:gd name="connsiteX3" fmla="*/ 5063881 w 5076642"/>
                              <a:gd name="connsiteY3" fmla="*/ 651510 h 883373"/>
                              <a:gd name="connsiteX4" fmla="*/ 2484354 w 5076642"/>
                              <a:gd name="connsiteY4" fmla="*/ 883372 h 883373"/>
                              <a:gd name="connsiteX5" fmla="*/ 340511 w 5076642"/>
                              <a:gd name="connsiteY5" fmla="*/ 517161 h 883373"/>
                              <a:gd name="connsiteX6" fmla="*/ 10487 w 5076642"/>
                              <a:gd name="connsiteY6" fmla="*/ 638561 h 883373"/>
                              <a:gd name="connsiteX7" fmla="*/ 421396 w 5076642"/>
                              <a:gd name="connsiteY7" fmla="*/ 0 h 883373"/>
                              <a:gd name="connsiteX0" fmla="*/ 411411 w 5066657"/>
                              <a:gd name="connsiteY0" fmla="*/ 0 h 883925"/>
                              <a:gd name="connsiteX1" fmla="*/ 2488627 w 5066657"/>
                              <a:gd name="connsiteY1" fmla="*/ 709349 h 883925"/>
                              <a:gd name="connsiteX2" fmla="*/ 4618426 w 5066657"/>
                              <a:gd name="connsiteY2" fmla="*/ 80363 h 883925"/>
                              <a:gd name="connsiteX3" fmla="*/ 5053896 w 5066657"/>
                              <a:gd name="connsiteY3" fmla="*/ 651510 h 883925"/>
                              <a:gd name="connsiteX4" fmla="*/ 2474369 w 5066657"/>
                              <a:gd name="connsiteY4" fmla="*/ 883372 h 883925"/>
                              <a:gd name="connsiteX5" fmla="*/ 1194343 w 5066657"/>
                              <a:gd name="connsiteY5" fmla="*/ 616615 h 883925"/>
                              <a:gd name="connsiteX6" fmla="*/ 330526 w 5066657"/>
                              <a:gd name="connsiteY6" fmla="*/ 517161 h 883925"/>
                              <a:gd name="connsiteX7" fmla="*/ 502 w 5066657"/>
                              <a:gd name="connsiteY7" fmla="*/ 638561 h 883925"/>
                              <a:gd name="connsiteX8" fmla="*/ 411411 w 5066657"/>
                              <a:gd name="connsiteY8" fmla="*/ 0 h 883925"/>
                              <a:gd name="connsiteX0" fmla="*/ 411411 w 5066657"/>
                              <a:gd name="connsiteY0" fmla="*/ 1931 h 885856"/>
                              <a:gd name="connsiteX1" fmla="*/ 1476437 w 5066657"/>
                              <a:gd name="connsiteY1" fmla="*/ 525744 h 885856"/>
                              <a:gd name="connsiteX2" fmla="*/ 2488627 w 5066657"/>
                              <a:gd name="connsiteY2" fmla="*/ 711280 h 885856"/>
                              <a:gd name="connsiteX3" fmla="*/ 4618426 w 5066657"/>
                              <a:gd name="connsiteY3" fmla="*/ 82294 h 885856"/>
                              <a:gd name="connsiteX4" fmla="*/ 5053896 w 5066657"/>
                              <a:gd name="connsiteY4" fmla="*/ 653441 h 885856"/>
                              <a:gd name="connsiteX5" fmla="*/ 2474369 w 5066657"/>
                              <a:gd name="connsiteY5" fmla="*/ 885303 h 885856"/>
                              <a:gd name="connsiteX6" fmla="*/ 1194343 w 5066657"/>
                              <a:gd name="connsiteY6" fmla="*/ 618546 h 885856"/>
                              <a:gd name="connsiteX7" fmla="*/ 330526 w 5066657"/>
                              <a:gd name="connsiteY7" fmla="*/ 519092 h 885856"/>
                              <a:gd name="connsiteX8" fmla="*/ 502 w 5066657"/>
                              <a:gd name="connsiteY8" fmla="*/ 640492 h 885856"/>
                              <a:gd name="connsiteX9" fmla="*/ 411411 w 5066657"/>
                              <a:gd name="connsiteY9" fmla="*/ 1931 h 885856"/>
                              <a:gd name="connsiteX0" fmla="*/ 411411 w 5066657"/>
                              <a:gd name="connsiteY0" fmla="*/ 1931 h 885856"/>
                              <a:gd name="connsiteX1" fmla="*/ 1476437 w 5066657"/>
                              <a:gd name="connsiteY1" fmla="*/ 525744 h 885856"/>
                              <a:gd name="connsiteX2" fmla="*/ 3101256 w 5066657"/>
                              <a:gd name="connsiteY2" fmla="*/ 718742 h 885856"/>
                              <a:gd name="connsiteX3" fmla="*/ 4618426 w 5066657"/>
                              <a:gd name="connsiteY3" fmla="*/ 82294 h 885856"/>
                              <a:gd name="connsiteX4" fmla="*/ 5053896 w 5066657"/>
                              <a:gd name="connsiteY4" fmla="*/ 653441 h 885856"/>
                              <a:gd name="connsiteX5" fmla="*/ 2474369 w 5066657"/>
                              <a:gd name="connsiteY5" fmla="*/ 885303 h 885856"/>
                              <a:gd name="connsiteX6" fmla="*/ 1194343 w 5066657"/>
                              <a:gd name="connsiteY6" fmla="*/ 618546 h 885856"/>
                              <a:gd name="connsiteX7" fmla="*/ 330526 w 5066657"/>
                              <a:gd name="connsiteY7" fmla="*/ 519092 h 885856"/>
                              <a:gd name="connsiteX8" fmla="*/ 502 w 5066657"/>
                              <a:gd name="connsiteY8" fmla="*/ 640492 h 885856"/>
                              <a:gd name="connsiteX9" fmla="*/ 411411 w 5066657"/>
                              <a:gd name="connsiteY9" fmla="*/ 1931 h 885856"/>
                              <a:gd name="connsiteX0" fmla="*/ 411411 w 5066657"/>
                              <a:gd name="connsiteY0" fmla="*/ 1931 h 975199"/>
                              <a:gd name="connsiteX1" fmla="*/ 1476437 w 5066657"/>
                              <a:gd name="connsiteY1" fmla="*/ 525744 h 975199"/>
                              <a:gd name="connsiteX2" fmla="*/ 3101256 w 5066657"/>
                              <a:gd name="connsiteY2" fmla="*/ 718742 h 975199"/>
                              <a:gd name="connsiteX3" fmla="*/ 4618426 w 5066657"/>
                              <a:gd name="connsiteY3" fmla="*/ 82294 h 975199"/>
                              <a:gd name="connsiteX4" fmla="*/ 5053896 w 5066657"/>
                              <a:gd name="connsiteY4" fmla="*/ 653441 h 975199"/>
                              <a:gd name="connsiteX5" fmla="*/ 2474369 w 5066657"/>
                              <a:gd name="connsiteY5" fmla="*/ 885303 h 975199"/>
                              <a:gd name="connsiteX6" fmla="*/ 1288844 w 5066657"/>
                              <a:gd name="connsiteY6" fmla="*/ 958086 h 975199"/>
                              <a:gd name="connsiteX7" fmla="*/ 330526 w 5066657"/>
                              <a:gd name="connsiteY7" fmla="*/ 519092 h 975199"/>
                              <a:gd name="connsiteX8" fmla="*/ 502 w 5066657"/>
                              <a:gd name="connsiteY8" fmla="*/ 640492 h 975199"/>
                              <a:gd name="connsiteX9" fmla="*/ 411411 w 5066657"/>
                              <a:gd name="connsiteY9" fmla="*/ 1931 h 975199"/>
                              <a:gd name="connsiteX0" fmla="*/ 411411 w 5066657"/>
                              <a:gd name="connsiteY0" fmla="*/ 1931 h 975199"/>
                              <a:gd name="connsiteX1" fmla="*/ 1476437 w 5066657"/>
                              <a:gd name="connsiteY1" fmla="*/ 525744 h 975199"/>
                              <a:gd name="connsiteX2" fmla="*/ 3101256 w 5066657"/>
                              <a:gd name="connsiteY2" fmla="*/ 718742 h 975199"/>
                              <a:gd name="connsiteX3" fmla="*/ 4618426 w 5066657"/>
                              <a:gd name="connsiteY3" fmla="*/ 82294 h 975199"/>
                              <a:gd name="connsiteX4" fmla="*/ 5053896 w 5066657"/>
                              <a:gd name="connsiteY4" fmla="*/ 653441 h 975199"/>
                              <a:gd name="connsiteX5" fmla="*/ 2474369 w 5066657"/>
                              <a:gd name="connsiteY5" fmla="*/ 885303 h 975199"/>
                              <a:gd name="connsiteX6" fmla="*/ 1288844 w 5066657"/>
                              <a:gd name="connsiteY6" fmla="*/ 958086 h 975199"/>
                              <a:gd name="connsiteX7" fmla="*/ 330526 w 5066657"/>
                              <a:gd name="connsiteY7" fmla="*/ 519092 h 975199"/>
                              <a:gd name="connsiteX8" fmla="*/ 502 w 5066657"/>
                              <a:gd name="connsiteY8" fmla="*/ 640492 h 975199"/>
                              <a:gd name="connsiteX9" fmla="*/ 411411 w 5066657"/>
                              <a:gd name="connsiteY9" fmla="*/ 1931 h 975199"/>
                              <a:gd name="connsiteX0" fmla="*/ 411411 w 5066657"/>
                              <a:gd name="connsiteY0" fmla="*/ 1931 h 958086"/>
                              <a:gd name="connsiteX1" fmla="*/ 1476437 w 5066657"/>
                              <a:gd name="connsiteY1" fmla="*/ 525744 h 958086"/>
                              <a:gd name="connsiteX2" fmla="*/ 3101256 w 5066657"/>
                              <a:gd name="connsiteY2" fmla="*/ 718742 h 958086"/>
                              <a:gd name="connsiteX3" fmla="*/ 4618426 w 5066657"/>
                              <a:gd name="connsiteY3" fmla="*/ 82294 h 958086"/>
                              <a:gd name="connsiteX4" fmla="*/ 5053896 w 5066657"/>
                              <a:gd name="connsiteY4" fmla="*/ 653441 h 958086"/>
                              <a:gd name="connsiteX5" fmla="*/ 2474369 w 5066657"/>
                              <a:gd name="connsiteY5" fmla="*/ 885303 h 958086"/>
                              <a:gd name="connsiteX6" fmla="*/ 1288844 w 5066657"/>
                              <a:gd name="connsiteY6" fmla="*/ 958086 h 958086"/>
                              <a:gd name="connsiteX7" fmla="*/ 330526 w 5066657"/>
                              <a:gd name="connsiteY7" fmla="*/ 519092 h 958086"/>
                              <a:gd name="connsiteX8" fmla="*/ 502 w 5066657"/>
                              <a:gd name="connsiteY8" fmla="*/ 640492 h 958086"/>
                              <a:gd name="connsiteX9" fmla="*/ 411411 w 5066657"/>
                              <a:gd name="connsiteY9" fmla="*/ 1931 h 958086"/>
                              <a:gd name="connsiteX0" fmla="*/ 411411 w 5066657"/>
                              <a:gd name="connsiteY0" fmla="*/ 1962 h 958117"/>
                              <a:gd name="connsiteX1" fmla="*/ 1473178 w 5066657"/>
                              <a:gd name="connsiteY1" fmla="*/ 518309 h 958117"/>
                              <a:gd name="connsiteX2" fmla="*/ 3101256 w 5066657"/>
                              <a:gd name="connsiteY2" fmla="*/ 718773 h 958117"/>
                              <a:gd name="connsiteX3" fmla="*/ 4618426 w 5066657"/>
                              <a:gd name="connsiteY3" fmla="*/ 82325 h 958117"/>
                              <a:gd name="connsiteX4" fmla="*/ 5053896 w 5066657"/>
                              <a:gd name="connsiteY4" fmla="*/ 653472 h 958117"/>
                              <a:gd name="connsiteX5" fmla="*/ 2474369 w 5066657"/>
                              <a:gd name="connsiteY5" fmla="*/ 885334 h 958117"/>
                              <a:gd name="connsiteX6" fmla="*/ 1288844 w 5066657"/>
                              <a:gd name="connsiteY6" fmla="*/ 958117 h 958117"/>
                              <a:gd name="connsiteX7" fmla="*/ 330526 w 5066657"/>
                              <a:gd name="connsiteY7" fmla="*/ 519123 h 958117"/>
                              <a:gd name="connsiteX8" fmla="*/ 502 w 5066657"/>
                              <a:gd name="connsiteY8" fmla="*/ 640523 h 958117"/>
                              <a:gd name="connsiteX9" fmla="*/ 411411 w 5066657"/>
                              <a:gd name="connsiteY9" fmla="*/ 1962 h 958117"/>
                              <a:gd name="connsiteX0" fmla="*/ 411411 w 5066657"/>
                              <a:gd name="connsiteY0" fmla="*/ 1962 h 1144792"/>
                              <a:gd name="connsiteX1" fmla="*/ 1473178 w 5066657"/>
                              <a:gd name="connsiteY1" fmla="*/ 518309 h 1144792"/>
                              <a:gd name="connsiteX2" fmla="*/ 3101256 w 5066657"/>
                              <a:gd name="connsiteY2" fmla="*/ 718773 h 1144792"/>
                              <a:gd name="connsiteX3" fmla="*/ 4618426 w 5066657"/>
                              <a:gd name="connsiteY3" fmla="*/ 82325 h 1144792"/>
                              <a:gd name="connsiteX4" fmla="*/ 5053896 w 5066657"/>
                              <a:gd name="connsiteY4" fmla="*/ 653472 h 1144792"/>
                              <a:gd name="connsiteX5" fmla="*/ 2474369 w 5066657"/>
                              <a:gd name="connsiteY5" fmla="*/ 885334 h 1144792"/>
                              <a:gd name="connsiteX6" fmla="*/ 2357687 w 5066657"/>
                              <a:gd name="connsiteY6" fmla="*/ 1144792 h 1144792"/>
                              <a:gd name="connsiteX7" fmla="*/ 330526 w 5066657"/>
                              <a:gd name="connsiteY7" fmla="*/ 519123 h 1144792"/>
                              <a:gd name="connsiteX8" fmla="*/ 502 w 5066657"/>
                              <a:gd name="connsiteY8" fmla="*/ 640523 h 1144792"/>
                              <a:gd name="connsiteX9" fmla="*/ 411411 w 5066657"/>
                              <a:gd name="connsiteY9" fmla="*/ 1962 h 1144792"/>
                              <a:gd name="connsiteX0" fmla="*/ 411411 w 5066657"/>
                              <a:gd name="connsiteY0" fmla="*/ 1962 h 1144792"/>
                              <a:gd name="connsiteX1" fmla="*/ 1473178 w 5066657"/>
                              <a:gd name="connsiteY1" fmla="*/ 518309 h 1144792"/>
                              <a:gd name="connsiteX2" fmla="*/ 3101256 w 5066657"/>
                              <a:gd name="connsiteY2" fmla="*/ 718773 h 1144792"/>
                              <a:gd name="connsiteX3" fmla="*/ 4618426 w 5066657"/>
                              <a:gd name="connsiteY3" fmla="*/ 82325 h 1144792"/>
                              <a:gd name="connsiteX4" fmla="*/ 5053896 w 5066657"/>
                              <a:gd name="connsiteY4" fmla="*/ 653472 h 1144792"/>
                              <a:gd name="connsiteX5" fmla="*/ 2891478 w 5066657"/>
                              <a:gd name="connsiteY5" fmla="*/ 945065 h 1144792"/>
                              <a:gd name="connsiteX6" fmla="*/ 2357687 w 5066657"/>
                              <a:gd name="connsiteY6" fmla="*/ 1144792 h 1144792"/>
                              <a:gd name="connsiteX7" fmla="*/ 330526 w 5066657"/>
                              <a:gd name="connsiteY7" fmla="*/ 519123 h 1144792"/>
                              <a:gd name="connsiteX8" fmla="*/ 502 w 5066657"/>
                              <a:gd name="connsiteY8" fmla="*/ 640523 h 1144792"/>
                              <a:gd name="connsiteX9" fmla="*/ 411411 w 5066657"/>
                              <a:gd name="connsiteY9" fmla="*/ 1962 h 1144792"/>
                              <a:gd name="connsiteX0" fmla="*/ 411411 w 5066657"/>
                              <a:gd name="connsiteY0" fmla="*/ 1962 h 1144792"/>
                              <a:gd name="connsiteX1" fmla="*/ 1473178 w 5066657"/>
                              <a:gd name="connsiteY1" fmla="*/ 518309 h 1144792"/>
                              <a:gd name="connsiteX2" fmla="*/ 3101256 w 5066657"/>
                              <a:gd name="connsiteY2" fmla="*/ 681628 h 1144792"/>
                              <a:gd name="connsiteX3" fmla="*/ 4618426 w 5066657"/>
                              <a:gd name="connsiteY3" fmla="*/ 82325 h 1144792"/>
                              <a:gd name="connsiteX4" fmla="*/ 5053896 w 5066657"/>
                              <a:gd name="connsiteY4" fmla="*/ 653472 h 1144792"/>
                              <a:gd name="connsiteX5" fmla="*/ 2891478 w 5066657"/>
                              <a:gd name="connsiteY5" fmla="*/ 945065 h 1144792"/>
                              <a:gd name="connsiteX6" fmla="*/ 2357687 w 5066657"/>
                              <a:gd name="connsiteY6" fmla="*/ 1144792 h 1144792"/>
                              <a:gd name="connsiteX7" fmla="*/ 330526 w 5066657"/>
                              <a:gd name="connsiteY7" fmla="*/ 519123 h 1144792"/>
                              <a:gd name="connsiteX8" fmla="*/ 502 w 5066657"/>
                              <a:gd name="connsiteY8" fmla="*/ 640523 h 1144792"/>
                              <a:gd name="connsiteX9" fmla="*/ 411411 w 5066657"/>
                              <a:gd name="connsiteY9" fmla="*/ 1962 h 1144792"/>
                              <a:gd name="connsiteX0" fmla="*/ 411411 w 5066657"/>
                              <a:gd name="connsiteY0" fmla="*/ 1962 h 1144792"/>
                              <a:gd name="connsiteX1" fmla="*/ 1473178 w 5066657"/>
                              <a:gd name="connsiteY1" fmla="*/ 518309 h 1144792"/>
                              <a:gd name="connsiteX2" fmla="*/ 3101256 w 5066657"/>
                              <a:gd name="connsiteY2" fmla="*/ 681628 h 1144792"/>
                              <a:gd name="connsiteX3" fmla="*/ 4618426 w 5066657"/>
                              <a:gd name="connsiteY3" fmla="*/ 82325 h 1144792"/>
                              <a:gd name="connsiteX4" fmla="*/ 5053896 w 5066657"/>
                              <a:gd name="connsiteY4" fmla="*/ 653472 h 1144792"/>
                              <a:gd name="connsiteX5" fmla="*/ 2891478 w 5066657"/>
                              <a:gd name="connsiteY5" fmla="*/ 945065 h 1144792"/>
                              <a:gd name="connsiteX6" fmla="*/ 2357687 w 5066657"/>
                              <a:gd name="connsiteY6" fmla="*/ 1144792 h 1144792"/>
                              <a:gd name="connsiteX7" fmla="*/ 330526 w 5066657"/>
                              <a:gd name="connsiteY7" fmla="*/ 519123 h 1144792"/>
                              <a:gd name="connsiteX8" fmla="*/ 502 w 5066657"/>
                              <a:gd name="connsiteY8" fmla="*/ 640523 h 1144792"/>
                              <a:gd name="connsiteX9" fmla="*/ 411411 w 5066657"/>
                              <a:gd name="connsiteY9" fmla="*/ 1962 h 1144792"/>
                              <a:gd name="connsiteX0" fmla="*/ 411411 w 5066657"/>
                              <a:gd name="connsiteY0" fmla="*/ 1962 h 1144792"/>
                              <a:gd name="connsiteX1" fmla="*/ 1473178 w 5066657"/>
                              <a:gd name="connsiteY1" fmla="*/ 518309 h 1144792"/>
                              <a:gd name="connsiteX2" fmla="*/ 2408619 w 5066657"/>
                              <a:gd name="connsiteY2" fmla="*/ 923322 h 1144792"/>
                              <a:gd name="connsiteX3" fmla="*/ 3101256 w 5066657"/>
                              <a:gd name="connsiteY3" fmla="*/ 681628 h 1144792"/>
                              <a:gd name="connsiteX4" fmla="*/ 4618426 w 5066657"/>
                              <a:gd name="connsiteY4" fmla="*/ 82325 h 1144792"/>
                              <a:gd name="connsiteX5" fmla="*/ 5053896 w 5066657"/>
                              <a:gd name="connsiteY5" fmla="*/ 653472 h 1144792"/>
                              <a:gd name="connsiteX6" fmla="*/ 2891478 w 5066657"/>
                              <a:gd name="connsiteY6" fmla="*/ 945065 h 1144792"/>
                              <a:gd name="connsiteX7" fmla="*/ 2357687 w 5066657"/>
                              <a:gd name="connsiteY7" fmla="*/ 1144792 h 1144792"/>
                              <a:gd name="connsiteX8" fmla="*/ 330526 w 5066657"/>
                              <a:gd name="connsiteY8" fmla="*/ 519123 h 1144792"/>
                              <a:gd name="connsiteX9" fmla="*/ 502 w 5066657"/>
                              <a:gd name="connsiteY9" fmla="*/ 640523 h 1144792"/>
                              <a:gd name="connsiteX10" fmla="*/ 411411 w 5066657"/>
                              <a:gd name="connsiteY10" fmla="*/ 1962 h 1144792"/>
                              <a:gd name="connsiteX0" fmla="*/ 191746 w 4846992"/>
                              <a:gd name="connsiteY0" fmla="*/ 1962 h 1144792"/>
                              <a:gd name="connsiteX1" fmla="*/ 1253513 w 4846992"/>
                              <a:gd name="connsiteY1" fmla="*/ 518309 h 1144792"/>
                              <a:gd name="connsiteX2" fmla="*/ 2188954 w 4846992"/>
                              <a:gd name="connsiteY2" fmla="*/ 923322 h 1144792"/>
                              <a:gd name="connsiteX3" fmla="*/ 2881591 w 4846992"/>
                              <a:gd name="connsiteY3" fmla="*/ 681628 h 1144792"/>
                              <a:gd name="connsiteX4" fmla="*/ 4398761 w 4846992"/>
                              <a:gd name="connsiteY4" fmla="*/ 82325 h 1144792"/>
                              <a:gd name="connsiteX5" fmla="*/ 4834231 w 4846992"/>
                              <a:gd name="connsiteY5" fmla="*/ 653472 h 1144792"/>
                              <a:gd name="connsiteX6" fmla="*/ 2671813 w 4846992"/>
                              <a:gd name="connsiteY6" fmla="*/ 945065 h 1144792"/>
                              <a:gd name="connsiteX7" fmla="*/ 2138022 w 4846992"/>
                              <a:gd name="connsiteY7" fmla="*/ 1144792 h 1144792"/>
                              <a:gd name="connsiteX8" fmla="*/ 110861 w 4846992"/>
                              <a:gd name="connsiteY8" fmla="*/ 519123 h 1144792"/>
                              <a:gd name="connsiteX9" fmla="*/ 95810 w 4846992"/>
                              <a:gd name="connsiteY9" fmla="*/ 560927 h 1144792"/>
                              <a:gd name="connsiteX10" fmla="*/ 191746 w 4846992"/>
                              <a:gd name="connsiteY10" fmla="*/ 1962 h 1144792"/>
                              <a:gd name="connsiteX0" fmla="*/ 191746 w 4846992"/>
                              <a:gd name="connsiteY0" fmla="*/ 1962 h 1144792"/>
                              <a:gd name="connsiteX1" fmla="*/ 1253513 w 4846992"/>
                              <a:gd name="connsiteY1" fmla="*/ 518309 h 1144792"/>
                              <a:gd name="connsiteX2" fmla="*/ 2188954 w 4846992"/>
                              <a:gd name="connsiteY2" fmla="*/ 923322 h 1144792"/>
                              <a:gd name="connsiteX3" fmla="*/ 2881591 w 4846992"/>
                              <a:gd name="connsiteY3" fmla="*/ 681628 h 1144792"/>
                              <a:gd name="connsiteX4" fmla="*/ 4398761 w 4846992"/>
                              <a:gd name="connsiteY4" fmla="*/ 82325 h 1144792"/>
                              <a:gd name="connsiteX5" fmla="*/ 4834231 w 4846992"/>
                              <a:gd name="connsiteY5" fmla="*/ 653472 h 1144792"/>
                              <a:gd name="connsiteX6" fmla="*/ 2671813 w 4846992"/>
                              <a:gd name="connsiteY6" fmla="*/ 945065 h 1144792"/>
                              <a:gd name="connsiteX7" fmla="*/ 2138022 w 4846992"/>
                              <a:gd name="connsiteY7" fmla="*/ 1144792 h 1144792"/>
                              <a:gd name="connsiteX8" fmla="*/ 110861 w 4846992"/>
                              <a:gd name="connsiteY8" fmla="*/ 519123 h 1144792"/>
                              <a:gd name="connsiteX9" fmla="*/ 95810 w 4846992"/>
                              <a:gd name="connsiteY9" fmla="*/ 560927 h 1144792"/>
                              <a:gd name="connsiteX10" fmla="*/ 191746 w 4846992"/>
                              <a:gd name="connsiteY10" fmla="*/ 1962 h 1144792"/>
                              <a:gd name="connsiteX0" fmla="*/ 191746 w 4846992"/>
                              <a:gd name="connsiteY0" fmla="*/ 1962 h 1144792"/>
                              <a:gd name="connsiteX1" fmla="*/ 1253513 w 4846992"/>
                              <a:gd name="connsiteY1" fmla="*/ 518309 h 1144792"/>
                              <a:gd name="connsiteX2" fmla="*/ 2188954 w 4846992"/>
                              <a:gd name="connsiteY2" fmla="*/ 923322 h 1144792"/>
                              <a:gd name="connsiteX3" fmla="*/ 2881591 w 4846992"/>
                              <a:gd name="connsiteY3" fmla="*/ 681628 h 1144792"/>
                              <a:gd name="connsiteX4" fmla="*/ 4398761 w 4846992"/>
                              <a:gd name="connsiteY4" fmla="*/ 82325 h 1144792"/>
                              <a:gd name="connsiteX5" fmla="*/ 4834231 w 4846992"/>
                              <a:gd name="connsiteY5" fmla="*/ 653472 h 1144792"/>
                              <a:gd name="connsiteX6" fmla="*/ 2671813 w 4846992"/>
                              <a:gd name="connsiteY6" fmla="*/ 945065 h 1144792"/>
                              <a:gd name="connsiteX7" fmla="*/ 2138022 w 4846992"/>
                              <a:gd name="connsiteY7" fmla="*/ 1144792 h 1144792"/>
                              <a:gd name="connsiteX8" fmla="*/ 110861 w 4846992"/>
                              <a:gd name="connsiteY8" fmla="*/ 519123 h 1144792"/>
                              <a:gd name="connsiteX9" fmla="*/ 95810 w 4846992"/>
                              <a:gd name="connsiteY9" fmla="*/ 560927 h 1144792"/>
                              <a:gd name="connsiteX10" fmla="*/ 191746 w 4846992"/>
                              <a:gd name="connsiteY10" fmla="*/ 1962 h 1144792"/>
                              <a:gd name="connsiteX0" fmla="*/ 181979 w 4837225"/>
                              <a:gd name="connsiteY0" fmla="*/ 1962 h 1144792"/>
                              <a:gd name="connsiteX1" fmla="*/ 1243746 w 4837225"/>
                              <a:gd name="connsiteY1" fmla="*/ 518309 h 1144792"/>
                              <a:gd name="connsiteX2" fmla="*/ 2179187 w 4837225"/>
                              <a:gd name="connsiteY2" fmla="*/ 923322 h 1144792"/>
                              <a:gd name="connsiteX3" fmla="*/ 2871824 w 4837225"/>
                              <a:gd name="connsiteY3" fmla="*/ 681628 h 1144792"/>
                              <a:gd name="connsiteX4" fmla="*/ 4388994 w 4837225"/>
                              <a:gd name="connsiteY4" fmla="*/ 82325 h 1144792"/>
                              <a:gd name="connsiteX5" fmla="*/ 4824464 w 4837225"/>
                              <a:gd name="connsiteY5" fmla="*/ 653472 h 1144792"/>
                              <a:gd name="connsiteX6" fmla="*/ 2662046 w 4837225"/>
                              <a:gd name="connsiteY6" fmla="*/ 945065 h 1144792"/>
                              <a:gd name="connsiteX7" fmla="*/ 2128255 w 4837225"/>
                              <a:gd name="connsiteY7" fmla="*/ 1144792 h 1144792"/>
                              <a:gd name="connsiteX8" fmla="*/ 101094 w 4837225"/>
                              <a:gd name="connsiteY8" fmla="*/ 519123 h 1144792"/>
                              <a:gd name="connsiteX9" fmla="*/ 123099 w 4837225"/>
                              <a:gd name="connsiteY9" fmla="*/ 550314 h 1144792"/>
                              <a:gd name="connsiteX10" fmla="*/ 181979 w 4837225"/>
                              <a:gd name="connsiteY10" fmla="*/ 1962 h 1144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837225" h="1144792">
                                <a:moveTo>
                                  <a:pt x="181979" y="1962"/>
                                </a:moveTo>
                                <a:cubicBezTo>
                                  <a:pt x="446303" y="-32634"/>
                                  <a:pt x="897543" y="400084"/>
                                  <a:pt x="1243746" y="518309"/>
                                </a:cubicBezTo>
                                <a:cubicBezTo>
                                  <a:pt x="1580474" y="632070"/>
                                  <a:pt x="1907841" y="896102"/>
                                  <a:pt x="2179187" y="923322"/>
                                </a:cubicBezTo>
                                <a:cubicBezTo>
                                  <a:pt x="2450533" y="950542"/>
                                  <a:pt x="2507383" y="781996"/>
                                  <a:pt x="2871824" y="681628"/>
                                </a:cubicBezTo>
                                <a:cubicBezTo>
                                  <a:pt x="3419235" y="635746"/>
                                  <a:pt x="3883271" y="282093"/>
                                  <a:pt x="4388994" y="82325"/>
                                </a:cubicBezTo>
                                <a:cubicBezTo>
                                  <a:pt x="4182233" y="413521"/>
                                  <a:pt x="4943747" y="457516"/>
                                  <a:pt x="4824464" y="653472"/>
                                </a:cubicBezTo>
                                <a:cubicBezTo>
                                  <a:pt x="4076493" y="652697"/>
                                  <a:pt x="3410017" y="945840"/>
                                  <a:pt x="2662046" y="945065"/>
                                </a:cubicBezTo>
                                <a:cubicBezTo>
                                  <a:pt x="2055457" y="958035"/>
                                  <a:pt x="2632202" y="914751"/>
                                  <a:pt x="2128255" y="1144792"/>
                                </a:cubicBezTo>
                                <a:cubicBezTo>
                                  <a:pt x="1950175" y="718047"/>
                                  <a:pt x="336738" y="534251"/>
                                  <a:pt x="101094" y="519123"/>
                                </a:cubicBezTo>
                                <a:cubicBezTo>
                                  <a:pt x="-134550" y="503995"/>
                                  <a:pt x="114443" y="654188"/>
                                  <a:pt x="123099" y="550314"/>
                                </a:cubicBezTo>
                                <a:cubicBezTo>
                                  <a:pt x="288403" y="610869"/>
                                  <a:pt x="82786" y="218996"/>
                                  <a:pt x="181979" y="1962"/>
                                </a:cubicBezTo>
                                <a:close/>
                              </a:path>
                            </a:pathLst>
                          </a:custGeom>
                          <a:gradFill flip="none" rotWithShape="1">
                            <a:gsLst>
                              <a:gs pos="0">
                                <a:srgbClr val="DCC4EE"/>
                              </a:gs>
                              <a:gs pos="30000">
                                <a:srgbClr val="7030A0"/>
                              </a:gs>
                              <a:gs pos="53000">
                                <a:srgbClr val="DCC4EE"/>
                              </a:gs>
                              <a:gs pos="75000">
                                <a:srgbClr val="7030A0"/>
                              </a:gs>
                              <a:gs pos="100000">
                                <a:srgbClr val="DCC4EE"/>
                              </a:gs>
                            </a:gsLst>
                            <a:lin ang="0" scaled="1"/>
                            <a:tileRect/>
                          </a:gradFill>
                          <a:ln w="12700">
                            <a:noFill/>
                            <a:miter lim="800000"/>
                            <a:headEnd/>
                            <a:tailEnd/>
                            <a:extLst>
                              <a:ext uri="{C807C97D-BFC1-408E-A445-0C87EB9F89A2}">
                                <ask:lineSketchStyleProps xmlns:ask="http://schemas.microsoft.com/office/drawing/2018/sketchyshapes" sd="64542099">
                                  <a:custGeom>
                                    <a:avLst/>
                                    <a:gdLst>
                                      <a:gd name="connsiteX0" fmla="*/ 286786 w 5296535"/>
                                      <a:gd name="connsiteY0" fmla="*/ 0 h 927100"/>
                                      <a:gd name="connsiteX1" fmla="*/ 1964829 w 5296535"/>
                                      <a:gd name="connsiteY1" fmla="*/ 521217 h 927100"/>
                                      <a:gd name="connsiteX2" fmla="*/ 2520113 w 5296535"/>
                                      <a:gd name="connsiteY2" fmla="*/ 449259 h 927100"/>
                                      <a:gd name="connsiteX3" fmla="*/ 3142032 w 5296535"/>
                                      <a:gd name="connsiteY3" fmla="*/ 368666 h 927100"/>
                                      <a:gd name="connsiteX4" fmla="*/ 3697316 w 5296535"/>
                                      <a:gd name="connsiteY4" fmla="*/ 296709 h 927100"/>
                                      <a:gd name="connsiteX5" fmla="*/ 4219283 w 5296535"/>
                                      <a:gd name="connsiteY5" fmla="*/ 229068 h 927100"/>
                                      <a:gd name="connsiteX6" fmla="*/ 4741251 w 5296535"/>
                                      <a:gd name="connsiteY6" fmla="*/ 161428 h 927100"/>
                                      <a:gd name="connsiteX7" fmla="*/ 5296535 w 5296535"/>
                                      <a:gd name="connsiteY7" fmla="*/ 89470 h 927100"/>
                                      <a:gd name="connsiteX8" fmla="*/ 4938013 w 5296535"/>
                                      <a:gd name="connsiteY8" fmla="*/ 915920 h 927100"/>
                                      <a:gd name="connsiteX9" fmla="*/ 2626134 w 5296535"/>
                                      <a:gd name="connsiteY9" fmla="*/ 565953 h 927100"/>
                                      <a:gd name="connsiteX10" fmla="*/ 2179691 w 5296535"/>
                                      <a:gd name="connsiteY10" fmla="*/ 627348 h 927100"/>
                                      <a:gd name="connsiteX11" fmla="*/ 1654464 w 5296535"/>
                                      <a:gd name="connsiteY11" fmla="*/ 699577 h 927100"/>
                                      <a:gd name="connsiteX12" fmla="*/ 1208022 w 5296535"/>
                                      <a:gd name="connsiteY12" fmla="*/ 760972 h 927100"/>
                                      <a:gd name="connsiteX13" fmla="*/ 682795 w 5296535"/>
                                      <a:gd name="connsiteY13" fmla="*/ 833202 h 927100"/>
                                      <a:gd name="connsiteX14" fmla="*/ 0 w 5296535"/>
                                      <a:gd name="connsiteY14" fmla="*/ 927100 h 927100"/>
                                      <a:gd name="connsiteX15" fmla="*/ 149129 w 5296535"/>
                                      <a:gd name="connsiteY15" fmla="*/ 445008 h 927100"/>
                                      <a:gd name="connsiteX16" fmla="*/ 286786 w 5296535"/>
                                      <a:gd name="connsiteY16" fmla="*/ 0 h 927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296535" h="927100" fill="none" extrusionOk="0">
                                        <a:moveTo>
                                          <a:pt x="286786" y="0"/>
                                        </a:moveTo>
                                        <a:cubicBezTo>
                                          <a:pt x="1007465" y="-127807"/>
                                          <a:pt x="1283967" y="639836"/>
                                          <a:pt x="1964829" y="521217"/>
                                        </a:cubicBezTo>
                                        <a:cubicBezTo>
                                          <a:pt x="2213804" y="435558"/>
                                          <a:pt x="2358799" y="519989"/>
                                          <a:pt x="2520113" y="449259"/>
                                        </a:cubicBezTo>
                                        <a:cubicBezTo>
                                          <a:pt x="2681427" y="378529"/>
                                          <a:pt x="2970477" y="447679"/>
                                          <a:pt x="3142032" y="368666"/>
                                        </a:cubicBezTo>
                                        <a:cubicBezTo>
                                          <a:pt x="3313588" y="289653"/>
                                          <a:pt x="3565088" y="354479"/>
                                          <a:pt x="3697316" y="296709"/>
                                        </a:cubicBezTo>
                                        <a:cubicBezTo>
                                          <a:pt x="3829544" y="238939"/>
                                          <a:pt x="4086256" y="303942"/>
                                          <a:pt x="4219283" y="229068"/>
                                        </a:cubicBezTo>
                                        <a:cubicBezTo>
                                          <a:pt x="4352310" y="154194"/>
                                          <a:pt x="4635104" y="193966"/>
                                          <a:pt x="4741251" y="161428"/>
                                        </a:cubicBezTo>
                                        <a:cubicBezTo>
                                          <a:pt x="4847398" y="128890"/>
                                          <a:pt x="5059922" y="170161"/>
                                          <a:pt x="5296535" y="89470"/>
                                        </a:cubicBezTo>
                                        <a:cubicBezTo>
                                          <a:pt x="5094006" y="571688"/>
                                          <a:pt x="5081514" y="649125"/>
                                          <a:pt x="4938013" y="915920"/>
                                        </a:cubicBezTo>
                                        <a:cubicBezTo>
                                          <a:pt x="4143971" y="919997"/>
                                          <a:pt x="3390831" y="502740"/>
                                          <a:pt x="2626134" y="565953"/>
                                        </a:cubicBezTo>
                                        <a:cubicBezTo>
                                          <a:pt x="2485010" y="605006"/>
                                          <a:pt x="2377386" y="562023"/>
                                          <a:pt x="2179691" y="627348"/>
                                        </a:cubicBezTo>
                                        <a:cubicBezTo>
                                          <a:pt x="1981996" y="692672"/>
                                          <a:pt x="1885001" y="645842"/>
                                          <a:pt x="1654464" y="699577"/>
                                        </a:cubicBezTo>
                                        <a:cubicBezTo>
                                          <a:pt x="1423927" y="753312"/>
                                          <a:pt x="1299731" y="702111"/>
                                          <a:pt x="1208022" y="760972"/>
                                        </a:cubicBezTo>
                                        <a:cubicBezTo>
                                          <a:pt x="1116313" y="819833"/>
                                          <a:pt x="794395" y="767868"/>
                                          <a:pt x="682795" y="833202"/>
                                        </a:cubicBezTo>
                                        <a:cubicBezTo>
                                          <a:pt x="571195" y="898536"/>
                                          <a:pt x="250234" y="828576"/>
                                          <a:pt x="0" y="927100"/>
                                        </a:cubicBezTo>
                                        <a:cubicBezTo>
                                          <a:pt x="57758" y="711517"/>
                                          <a:pt x="127520" y="592733"/>
                                          <a:pt x="149129" y="445008"/>
                                        </a:cubicBezTo>
                                        <a:cubicBezTo>
                                          <a:pt x="170738" y="297283"/>
                                          <a:pt x="256027" y="182772"/>
                                          <a:pt x="286786" y="0"/>
                                        </a:cubicBezTo>
                                        <a:close/>
                                      </a:path>
                                      <a:path w="5296535" h="927100" stroke="0" extrusionOk="0">
                                        <a:moveTo>
                                          <a:pt x="286786" y="0"/>
                                        </a:moveTo>
                                        <a:cubicBezTo>
                                          <a:pt x="904619" y="-4809"/>
                                          <a:pt x="1210823" y="367341"/>
                                          <a:pt x="1964829" y="521217"/>
                                        </a:cubicBezTo>
                                        <a:cubicBezTo>
                                          <a:pt x="2227919" y="436548"/>
                                          <a:pt x="2369217" y="526099"/>
                                          <a:pt x="2520113" y="449259"/>
                                        </a:cubicBezTo>
                                        <a:cubicBezTo>
                                          <a:pt x="2671009" y="372419"/>
                                          <a:pt x="2783725" y="468188"/>
                                          <a:pt x="3008764" y="385936"/>
                                        </a:cubicBezTo>
                                        <a:cubicBezTo>
                                          <a:pt x="3233803" y="303684"/>
                                          <a:pt x="3375698" y="398837"/>
                                          <a:pt x="3597365" y="309661"/>
                                        </a:cubicBezTo>
                                        <a:cubicBezTo>
                                          <a:pt x="3819032" y="220484"/>
                                          <a:pt x="3848656" y="326291"/>
                                          <a:pt x="4086015" y="246338"/>
                                        </a:cubicBezTo>
                                        <a:cubicBezTo>
                                          <a:pt x="4323374" y="166385"/>
                                          <a:pt x="4458241" y="230495"/>
                                          <a:pt x="4574665" y="183015"/>
                                        </a:cubicBezTo>
                                        <a:cubicBezTo>
                                          <a:pt x="4691090" y="135535"/>
                                          <a:pt x="5116225" y="197645"/>
                                          <a:pt x="5296535" y="89470"/>
                                        </a:cubicBezTo>
                                        <a:cubicBezTo>
                                          <a:pt x="5065572" y="559666"/>
                                          <a:pt x="5054004" y="636051"/>
                                          <a:pt x="4938013" y="915920"/>
                                        </a:cubicBezTo>
                                        <a:cubicBezTo>
                                          <a:pt x="4205911" y="800309"/>
                                          <a:pt x="3372657" y="676325"/>
                                          <a:pt x="2626134" y="565953"/>
                                        </a:cubicBezTo>
                                        <a:cubicBezTo>
                                          <a:pt x="2481040" y="605090"/>
                                          <a:pt x="2319026" y="555664"/>
                                          <a:pt x="2179691" y="627348"/>
                                        </a:cubicBezTo>
                                        <a:cubicBezTo>
                                          <a:pt x="2040356" y="699032"/>
                                          <a:pt x="1836348" y="672201"/>
                                          <a:pt x="1680726" y="695966"/>
                                        </a:cubicBezTo>
                                        <a:cubicBezTo>
                                          <a:pt x="1525104" y="719731"/>
                                          <a:pt x="1268843" y="714634"/>
                                          <a:pt x="1129238" y="771807"/>
                                        </a:cubicBezTo>
                                        <a:cubicBezTo>
                                          <a:pt x="989633" y="828980"/>
                                          <a:pt x="780810" y="819710"/>
                                          <a:pt x="682795" y="833202"/>
                                        </a:cubicBezTo>
                                        <a:cubicBezTo>
                                          <a:pt x="584780" y="846694"/>
                                          <a:pt x="221374" y="852017"/>
                                          <a:pt x="0" y="927100"/>
                                        </a:cubicBezTo>
                                        <a:cubicBezTo>
                                          <a:pt x="13653" y="809034"/>
                                          <a:pt x="101482" y="643588"/>
                                          <a:pt x="149129" y="445008"/>
                                        </a:cubicBezTo>
                                        <a:cubicBezTo>
                                          <a:pt x="196776" y="246428"/>
                                          <a:pt x="248706" y="211558"/>
                                          <a:pt x="286786" y="0"/>
                                        </a:cubicBezTo>
                                        <a:close/>
                                      </a:path>
                                    </a:pathLst>
                                  </a:custGeom>
                                  <ask:type>
                                    <ask:lineSketchNone/>
                                  </ask:type>
                                </ask:lineSketchStyleProps>
                              </a:ext>
                            </a:extLst>
                          </a:ln>
                        </wps:spPr>
                        <wps:txbx>
                          <w:txbxContent>
                            <w:p w14:paraId="487A4653" w14:textId="77777777" w:rsidR="003508D8" w:rsidRDefault="003508D8" w:rsidP="00802D1A">
                              <w:pPr>
                                <w:pStyle w:val="NoSpacing"/>
                                <w:rPr>
                                  <w:rFonts w:ascii="Courier New" w:eastAsia="Times New Roman" w:hAnsi="Courier New" w:cs="Courier New"/>
                                  <w:color w:val="D01818" w:themeColor="accent1" w:themeShade="BF"/>
                                  <w:sz w:val="28"/>
                                  <w:szCs w:val="28"/>
                                </w:rPr>
                              </w:pPr>
                            </w:p>
                            <w:p w14:paraId="0CF05DE0" w14:textId="523830AD" w:rsidR="001B3935" w:rsidRDefault="001B39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0C7B4" id="_x0000_s1087" style="position:absolute;left:0;text-align:left;margin-left:6.75pt;margin-top:-40.6pt;width:537.05pt;height:110.9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4837225,1144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" adj="-11796480,,5400" path="m181979,1962c446303,-32634,897543,400084,1243746,518309v336728,113761,664095,377793,935441,405013c2450533,950542,2507383,781996,2871824,681628,3419235,635746,3883271,282093,4388994,82325v-206761,331196,554753,375191,435470,571147c4076493,652697,3410017,945840,2662046,945065v-606589,12970,-29844,-30314,-533791,199727c1950175,718047,336738,534251,101094,519123v-235644,-15128,13349,135065,22005,31191c288403,610869,82786,218996,181979,1962xe" fillcolor="#dcc4ee" stroked="f" strokeweight="1pt">
                  <v:fill color2="#dcc4ee" rotate="t" angle="90" colors="0 #dcc4ee;19661f #7030a0;34734f #dcc4ee;.75 #7030a0;1 #dcc4ee" focus="100%" type="gradient"/>
                  <v:stroke joinstyle="miter"/>
                  <v:formulas/>
                  <v:path arrowok="t" o:connecttype="custom" o:connectlocs="256600,2415;1753745,637960;3072764,1136469;4049418,838980;6188705,101330;6802739,804325;3753620,1163231;3000948,1409065;142548,638962;173576,677353;256600,2415" o:connectangles="0,0,0,0,0,0,0,0,0,0,0" textboxrect="0,0,4837225,1144792"/>
                  <v:textbox>
                    <w:txbxContent>
                      <w:p w14:paraId="487A4653" w14:textId="77777777" w:rsidR="003508D8" w:rsidRDefault="003508D8" w:rsidP="00802D1A">
                        <w:pPr>
                          <w:pStyle w:val="NoSpacing"/>
                          <w:rPr>
                            <w:rFonts w:ascii="Courier New" w:eastAsia="Times New Roman" w:hAnsi="Courier New" w:cs="Courier New"/>
                            <w:color w:val="D01818" w:themeColor="accent1" w:themeShade="BF"/>
                            <w:sz w:val="28"/>
                            <w:szCs w:val="28"/>
                          </w:rPr>
                        </w:pPr>
                      </w:p>
                      <w:p w14:paraId="0CF05DE0" w14:textId="523830AD" w:rsidR="001B3935" w:rsidRDefault="001B3935"/>
                    </w:txbxContent>
                  </v:textbox>
                  <w10:wrap type="square" anchorx="margin"/>
                </v:shape>
              </w:pict>
            </mc:Fallback>
          </mc:AlternateContent>
        </w:r>
        <w:r w:rsidR="00217980">
          <w:fldChar w:fldCharType="begin"/>
        </w:r>
        <w:r w:rsidR="00217980">
          <w:instrText xml:space="preserve"> PAGE   \* MERGEFORMAT </w:instrText>
        </w:r>
        <w:r w:rsidR="00217980">
          <w:fldChar w:fldCharType="separate"/>
        </w:r>
        <w:r w:rsidR="00823C54">
          <w:rPr>
            <w:noProof/>
          </w:rPr>
          <w:t>2</w:t>
        </w:r>
        <w:r w:rsidR="0021798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285DA" w14:textId="77777777" w:rsidR="006A547B" w:rsidRDefault="006A547B" w:rsidP="00713050">
      <w:pPr>
        <w:spacing w:line="240" w:lineRule="auto"/>
      </w:pPr>
      <w:r>
        <w:separator/>
      </w:r>
    </w:p>
  </w:footnote>
  <w:footnote w:type="continuationSeparator" w:id="0">
    <w:p w14:paraId="5EDD20DD" w14:textId="77777777" w:rsidR="006A547B" w:rsidRDefault="006A547B" w:rsidP="00713050">
      <w:pPr>
        <w:spacing w:line="240" w:lineRule="auto"/>
      </w:pPr>
      <w:r>
        <w:continuationSeparator/>
      </w:r>
    </w:p>
  </w:footnote>
  <w:footnote w:type="continuationNotice" w:id="1">
    <w:p w14:paraId="6EC67C43" w14:textId="77777777" w:rsidR="006A547B" w:rsidRDefault="006A547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7DC75" w14:textId="4E253924" w:rsidR="00E867F5" w:rsidRDefault="00E867F5" w:rsidP="00E867F5">
    <w:pPr>
      <w:pStyle w:val="Header"/>
      <w:tabs>
        <w:tab w:val="left" w:pos="188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A6653D"/>
    <w:multiLevelType w:val="hybridMultilevel"/>
    <w:tmpl w:val="37A8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14A15"/>
    <w:multiLevelType w:val="hybridMultilevel"/>
    <w:tmpl w:val="87A2D3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7DFF6B09"/>
    <w:multiLevelType w:val="hybridMultilevel"/>
    <w:tmpl w:val="09F8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6E"/>
    <w:rsid w:val="00000D2E"/>
    <w:rsid w:val="0000643B"/>
    <w:rsid w:val="00006DF5"/>
    <w:rsid w:val="00020965"/>
    <w:rsid w:val="00021D7D"/>
    <w:rsid w:val="00030DE7"/>
    <w:rsid w:val="00033116"/>
    <w:rsid w:val="00035087"/>
    <w:rsid w:val="0003576E"/>
    <w:rsid w:val="000358E2"/>
    <w:rsid w:val="00040294"/>
    <w:rsid w:val="00042D9E"/>
    <w:rsid w:val="00043827"/>
    <w:rsid w:val="00046A6E"/>
    <w:rsid w:val="0005357A"/>
    <w:rsid w:val="000625F4"/>
    <w:rsid w:val="000628B1"/>
    <w:rsid w:val="0008148D"/>
    <w:rsid w:val="00090C55"/>
    <w:rsid w:val="00091382"/>
    <w:rsid w:val="00094836"/>
    <w:rsid w:val="00096E8E"/>
    <w:rsid w:val="000A0336"/>
    <w:rsid w:val="000A07D7"/>
    <w:rsid w:val="000A07DA"/>
    <w:rsid w:val="000A0FA1"/>
    <w:rsid w:val="000A1C8A"/>
    <w:rsid w:val="000A2955"/>
    <w:rsid w:val="000A2BFA"/>
    <w:rsid w:val="000A7F92"/>
    <w:rsid w:val="000B0619"/>
    <w:rsid w:val="000B3259"/>
    <w:rsid w:val="000B61CA"/>
    <w:rsid w:val="000D4D40"/>
    <w:rsid w:val="000D59BC"/>
    <w:rsid w:val="000D7B38"/>
    <w:rsid w:val="000E0E51"/>
    <w:rsid w:val="000E1300"/>
    <w:rsid w:val="000E6CB3"/>
    <w:rsid w:val="000E785C"/>
    <w:rsid w:val="000F1566"/>
    <w:rsid w:val="000F49CE"/>
    <w:rsid w:val="000F7610"/>
    <w:rsid w:val="000F7B88"/>
    <w:rsid w:val="00103397"/>
    <w:rsid w:val="0010599F"/>
    <w:rsid w:val="001138CD"/>
    <w:rsid w:val="00114ED7"/>
    <w:rsid w:val="0011697F"/>
    <w:rsid w:val="00125B36"/>
    <w:rsid w:val="001300CA"/>
    <w:rsid w:val="00133BE3"/>
    <w:rsid w:val="00136048"/>
    <w:rsid w:val="00140B0E"/>
    <w:rsid w:val="00140C17"/>
    <w:rsid w:val="0014441F"/>
    <w:rsid w:val="00146883"/>
    <w:rsid w:val="0015072D"/>
    <w:rsid w:val="00161588"/>
    <w:rsid w:val="00162895"/>
    <w:rsid w:val="00162D36"/>
    <w:rsid w:val="00163C8D"/>
    <w:rsid w:val="001643E9"/>
    <w:rsid w:val="00165493"/>
    <w:rsid w:val="00183323"/>
    <w:rsid w:val="00183B22"/>
    <w:rsid w:val="001851F8"/>
    <w:rsid w:val="00186AF6"/>
    <w:rsid w:val="00190E0D"/>
    <w:rsid w:val="00195661"/>
    <w:rsid w:val="001A16D3"/>
    <w:rsid w:val="001A267F"/>
    <w:rsid w:val="001A4FCE"/>
    <w:rsid w:val="001A5CA9"/>
    <w:rsid w:val="001A6B82"/>
    <w:rsid w:val="001A780C"/>
    <w:rsid w:val="001B2AC1"/>
    <w:rsid w:val="001B3935"/>
    <w:rsid w:val="001B403A"/>
    <w:rsid w:val="001C7C5F"/>
    <w:rsid w:val="001D39BD"/>
    <w:rsid w:val="001D7594"/>
    <w:rsid w:val="001E5913"/>
    <w:rsid w:val="001F32B9"/>
    <w:rsid w:val="001F36FD"/>
    <w:rsid w:val="001F3B31"/>
    <w:rsid w:val="001F4583"/>
    <w:rsid w:val="00210841"/>
    <w:rsid w:val="00211738"/>
    <w:rsid w:val="00214897"/>
    <w:rsid w:val="00215005"/>
    <w:rsid w:val="00215CB1"/>
    <w:rsid w:val="002173F8"/>
    <w:rsid w:val="00217980"/>
    <w:rsid w:val="002330C2"/>
    <w:rsid w:val="0023353F"/>
    <w:rsid w:val="00233DE9"/>
    <w:rsid w:val="00235971"/>
    <w:rsid w:val="00242B4F"/>
    <w:rsid w:val="00244CCD"/>
    <w:rsid w:val="00253E6A"/>
    <w:rsid w:val="002610DB"/>
    <w:rsid w:val="0026617B"/>
    <w:rsid w:val="00270027"/>
    <w:rsid w:val="00270A5C"/>
    <w:rsid w:val="00271662"/>
    <w:rsid w:val="0027404F"/>
    <w:rsid w:val="002744E1"/>
    <w:rsid w:val="00274711"/>
    <w:rsid w:val="0028032D"/>
    <w:rsid w:val="002822C7"/>
    <w:rsid w:val="00290AAA"/>
    <w:rsid w:val="00293B83"/>
    <w:rsid w:val="002A4904"/>
    <w:rsid w:val="002A59DA"/>
    <w:rsid w:val="002A6942"/>
    <w:rsid w:val="002A76DD"/>
    <w:rsid w:val="002A7FA1"/>
    <w:rsid w:val="002B091C"/>
    <w:rsid w:val="002B25D5"/>
    <w:rsid w:val="002B33AF"/>
    <w:rsid w:val="002B455F"/>
    <w:rsid w:val="002B6224"/>
    <w:rsid w:val="002C0D58"/>
    <w:rsid w:val="002C2CDD"/>
    <w:rsid w:val="002C3199"/>
    <w:rsid w:val="002C42A4"/>
    <w:rsid w:val="002C5427"/>
    <w:rsid w:val="002C583A"/>
    <w:rsid w:val="002C79E2"/>
    <w:rsid w:val="002D1523"/>
    <w:rsid w:val="002D45C6"/>
    <w:rsid w:val="002D69ED"/>
    <w:rsid w:val="002F03FA"/>
    <w:rsid w:val="002F0673"/>
    <w:rsid w:val="002F2663"/>
    <w:rsid w:val="002F713E"/>
    <w:rsid w:val="0030363D"/>
    <w:rsid w:val="0030557F"/>
    <w:rsid w:val="0031092C"/>
    <w:rsid w:val="00313E86"/>
    <w:rsid w:val="00322A5D"/>
    <w:rsid w:val="00322B75"/>
    <w:rsid w:val="003332E4"/>
    <w:rsid w:val="00333A8C"/>
    <w:rsid w:val="00333CD3"/>
    <w:rsid w:val="00340365"/>
    <w:rsid w:val="0034055A"/>
    <w:rsid w:val="00342B64"/>
    <w:rsid w:val="003508D8"/>
    <w:rsid w:val="00352244"/>
    <w:rsid w:val="00353E30"/>
    <w:rsid w:val="003578C9"/>
    <w:rsid w:val="00360A29"/>
    <w:rsid w:val="00364079"/>
    <w:rsid w:val="00367A46"/>
    <w:rsid w:val="0037354E"/>
    <w:rsid w:val="00376593"/>
    <w:rsid w:val="003842E5"/>
    <w:rsid w:val="003916E8"/>
    <w:rsid w:val="00397666"/>
    <w:rsid w:val="0039769C"/>
    <w:rsid w:val="003A1C78"/>
    <w:rsid w:val="003B6051"/>
    <w:rsid w:val="003C0C28"/>
    <w:rsid w:val="003C3164"/>
    <w:rsid w:val="003C51E9"/>
    <w:rsid w:val="003C5528"/>
    <w:rsid w:val="003D03E5"/>
    <w:rsid w:val="003D2812"/>
    <w:rsid w:val="003D3C57"/>
    <w:rsid w:val="003D6C70"/>
    <w:rsid w:val="003E0784"/>
    <w:rsid w:val="003F1A80"/>
    <w:rsid w:val="003F7CAC"/>
    <w:rsid w:val="00405688"/>
    <w:rsid w:val="0040604D"/>
    <w:rsid w:val="00406CE6"/>
    <w:rsid w:val="004077FB"/>
    <w:rsid w:val="00410D2C"/>
    <w:rsid w:val="00421621"/>
    <w:rsid w:val="004244FF"/>
    <w:rsid w:val="00424DD9"/>
    <w:rsid w:val="0042697A"/>
    <w:rsid w:val="004275F2"/>
    <w:rsid w:val="00427A7B"/>
    <w:rsid w:val="004305E4"/>
    <w:rsid w:val="0043225B"/>
    <w:rsid w:val="00432699"/>
    <w:rsid w:val="00443C8F"/>
    <w:rsid w:val="00445DE2"/>
    <w:rsid w:val="004608BC"/>
    <w:rsid w:val="0046104A"/>
    <w:rsid w:val="00461085"/>
    <w:rsid w:val="00461B3B"/>
    <w:rsid w:val="00461FA3"/>
    <w:rsid w:val="0047018E"/>
    <w:rsid w:val="004717C5"/>
    <w:rsid w:val="004813B3"/>
    <w:rsid w:val="004934A1"/>
    <w:rsid w:val="00494223"/>
    <w:rsid w:val="00494411"/>
    <w:rsid w:val="004A24CC"/>
    <w:rsid w:val="004A4E8F"/>
    <w:rsid w:val="004A5D10"/>
    <w:rsid w:val="004A68FA"/>
    <w:rsid w:val="004B582E"/>
    <w:rsid w:val="004D02D0"/>
    <w:rsid w:val="004D499C"/>
    <w:rsid w:val="004E02BA"/>
    <w:rsid w:val="004E0588"/>
    <w:rsid w:val="004E2157"/>
    <w:rsid w:val="004F5E54"/>
    <w:rsid w:val="005014A3"/>
    <w:rsid w:val="00510CB4"/>
    <w:rsid w:val="005136D4"/>
    <w:rsid w:val="00514FB7"/>
    <w:rsid w:val="00523479"/>
    <w:rsid w:val="00534500"/>
    <w:rsid w:val="00543DB7"/>
    <w:rsid w:val="0054660F"/>
    <w:rsid w:val="005501C1"/>
    <w:rsid w:val="00553FAD"/>
    <w:rsid w:val="0055522A"/>
    <w:rsid w:val="00561EAD"/>
    <w:rsid w:val="00563937"/>
    <w:rsid w:val="005670BC"/>
    <w:rsid w:val="00570146"/>
    <w:rsid w:val="00570EAD"/>
    <w:rsid w:val="005729B0"/>
    <w:rsid w:val="0057559D"/>
    <w:rsid w:val="005830E0"/>
    <w:rsid w:val="00583210"/>
    <w:rsid w:val="00583E4F"/>
    <w:rsid w:val="00585C25"/>
    <w:rsid w:val="005879F8"/>
    <w:rsid w:val="00587AAE"/>
    <w:rsid w:val="00591421"/>
    <w:rsid w:val="00595C64"/>
    <w:rsid w:val="00596E3D"/>
    <w:rsid w:val="005A329F"/>
    <w:rsid w:val="005A3817"/>
    <w:rsid w:val="005C4003"/>
    <w:rsid w:val="005D440B"/>
    <w:rsid w:val="005D4E2F"/>
    <w:rsid w:val="005D54F5"/>
    <w:rsid w:val="005E12A8"/>
    <w:rsid w:val="005E19E0"/>
    <w:rsid w:val="005E4297"/>
    <w:rsid w:val="005E438E"/>
    <w:rsid w:val="005F1266"/>
    <w:rsid w:val="005F15D4"/>
    <w:rsid w:val="006016B5"/>
    <w:rsid w:val="00610222"/>
    <w:rsid w:val="0061219D"/>
    <w:rsid w:val="00616FD6"/>
    <w:rsid w:val="006225D6"/>
    <w:rsid w:val="0062503D"/>
    <w:rsid w:val="00626AA3"/>
    <w:rsid w:val="00630783"/>
    <w:rsid w:val="006316D9"/>
    <w:rsid w:val="006358DF"/>
    <w:rsid w:val="0063754C"/>
    <w:rsid w:val="00641630"/>
    <w:rsid w:val="006428DB"/>
    <w:rsid w:val="00643383"/>
    <w:rsid w:val="006447CB"/>
    <w:rsid w:val="00645D3E"/>
    <w:rsid w:val="006501D8"/>
    <w:rsid w:val="0065683D"/>
    <w:rsid w:val="00666A02"/>
    <w:rsid w:val="00681C6B"/>
    <w:rsid w:val="00684488"/>
    <w:rsid w:val="006848F0"/>
    <w:rsid w:val="00686F4F"/>
    <w:rsid w:val="0069492D"/>
    <w:rsid w:val="00697213"/>
    <w:rsid w:val="006A3CE7"/>
    <w:rsid w:val="006A4593"/>
    <w:rsid w:val="006A4A44"/>
    <w:rsid w:val="006A547B"/>
    <w:rsid w:val="006A7746"/>
    <w:rsid w:val="006A7BF7"/>
    <w:rsid w:val="006B21E9"/>
    <w:rsid w:val="006B631C"/>
    <w:rsid w:val="006B70BD"/>
    <w:rsid w:val="006C0627"/>
    <w:rsid w:val="006C0821"/>
    <w:rsid w:val="006C3912"/>
    <w:rsid w:val="006C3E8E"/>
    <w:rsid w:val="006C4C50"/>
    <w:rsid w:val="006D76B1"/>
    <w:rsid w:val="006E224F"/>
    <w:rsid w:val="006E4B1A"/>
    <w:rsid w:val="006F2E81"/>
    <w:rsid w:val="006F2FF3"/>
    <w:rsid w:val="00702D71"/>
    <w:rsid w:val="00703984"/>
    <w:rsid w:val="00710B49"/>
    <w:rsid w:val="00713050"/>
    <w:rsid w:val="0071325B"/>
    <w:rsid w:val="00717A62"/>
    <w:rsid w:val="00720CBC"/>
    <w:rsid w:val="007328CA"/>
    <w:rsid w:val="00734461"/>
    <w:rsid w:val="00735863"/>
    <w:rsid w:val="00741125"/>
    <w:rsid w:val="00741849"/>
    <w:rsid w:val="0074332C"/>
    <w:rsid w:val="00746F7F"/>
    <w:rsid w:val="00752A7D"/>
    <w:rsid w:val="0075537F"/>
    <w:rsid w:val="00756903"/>
    <w:rsid w:val="007569C1"/>
    <w:rsid w:val="00757462"/>
    <w:rsid w:val="00763832"/>
    <w:rsid w:val="00763ADB"/>
    <w:rsid w:val="00766284"/>
    <w:rsid w:val="00770610"/>
    <w:rsid w:val="00772919"/>
    <w:rsid w:val="00773427"/>
    <w:rsid w:val="0077359C"/>
    <w:rsid w:val="0077506D"/>
    <w:rsid w:val="007804BA"/>
    <w:rsid w:val="007818FD"/>
    <w:rsid w:val="00783B53"/>
    <w:rsid w:val="007A21F0"/>
    <w:rsid w:val="007B7927"/>
    <w:rsid w:val="007D2696"/>
    <w:rsid w:val="007D2FD2"/>
    <w:rsid w:val="007D406E"/>
    <w:rsid w:val="007D6458"/>
    <w:rsid w:val="007E23D8"/>
    <w:rsid w:val="007E396A"/>
    <w:rsid w:val="007E3A93"/>
    <w:rsid w:val="007E3B04"/>
    <w:rsid w:val="007E447A"/>
    <w:rsid w:val="007E56BD"/>
    <w:rsid w:val="007F153A"/>
    <w:rsid w:val="008011F2"/>
    <w:rsid w:val="00802AFA"/>
    <w:rsid w:val="00802D1A"/>
    <w:rsid w:val="00806B2A"/>
    <w:rsid w:val="00810AEA"/>
    <w:rsid w:val="00811117"/>
    <w:rsid w:val="0081381A"/>
    <w:rsid w:val="00821087"/>
    <w:rsid w:val="00823C54"/>
    <w:rsid w:val="00832218"/>
    <w:rsid w:val="00832FB8"/>
    <w:rsid w:val="0083631D"/>
    <w:rsid w:val="00841146"/>
    <w:rsid w:val="008453B6"/>
    <w:rsid w:val="00851B8A"/>
    <w:rsid w:val="00855C19"/>
    <w:rsid w:val="00862ED1"/>
    <w:rsid w:val="00863939"/>
    <w:rsid w:val="00867354"/>
    <w:rsid w:val="00870962"/>
    <w:rsid w:val="00873084"/>
    <w:rsid w:val="0088504C"/>
    <w:rsid w:val="008876A4"/>
    <w:rsid w:val="0089382B"/>
    <w:rsid w:val="00895967"/>
    <w:rsid w:val="008A0844"/>
    <w:rsid w:val="008A1907"/>
    <w:rsid w:val="008B1208"/>
    <w:rsid w:val="008B292D"/>
    <w:rsid w:val="008B61E8"/>
    <w:rsid w:val="008C157C"/>
    <w:rsid w:val="008C2952"/>
    <w:rsid w:val="008C665B"/>
    <w:rsid w:val="008C6BCA"/>
    <w:rsid w:val="008C7B50"/>
    <w:rsid w:val="008D0268"/>
    <w:rsid w:val="008D046A"/>
    <w:rsid w:val="008D0794"/>
    <w:rsid w:val="008D6F59"/>
    <w:rsid w:val="008E4B30"/>
    <w:rsid w:val="008F0D1D"/>
    <w:rsid w:val="008F42EA"/>
    <w:rsid w:val="008F6895"/>
    <w:rsid w:val="00902F63"/>
    <w:rsid w:val="00904071"/>
    <w:rsid w:val="00904931"/>
    <w:rsid w:val="009061CF"/>
    <w:rsid w:val="00906BEE"/>
    <w:rsid w:val="00916BA7"/>
    <w:rsid w:val="009177A9"/>
    <w:rsid w:val="009243E7"/>
    <w:rsid w:val="00924A66"/>
    <w:rsid w:val="0092715F"/>
    <w:rsid w:val="00941492"/>
    <w:rsid w:val="009445E2"/>
    <w:rsid w:val="009510DD"/>
    <w:rsid w:val="0095373D"/>
    <w:rsid w:val="00953A5E"/>
    <w:rsid w:val="00955EC9"/>
    <w:rsid w:val="00957BD3"/>
    <w:rsid w:val="00964159"/>
    <w:rsid w:val="0096551E"/>
    <w:rsid w:val="00975B75"/>
    <w:rsid w:val="00983CF8"/>
    <w:rsid w:val="009854CC"/>
    <w:rsid w:val="00985D58"/>
    <w:rsid w:val="009937A4"/>
    <w:rsid w:val="00994842"/>
    <w:rsid w:val="009A0308"/>
    <w:rsid w:val="009A1D3B"/>
    <w:rsid w:val="009A738C"/>
    <w:rsid w:val="009B3C40"/>
    <w:rsid w:val="009C43BD"/>
    <w:rsid w:val="009C53C6"/>
    <w:rsid w:val="009D06BC"/>
    <w:rsid w:val="009E1AC4"/>
    <w:rsid w:val="009E3511"/>
    <w:rsid w:val="009E54C8"/>
    <w:rsid w:val="009F284E"/>
    <w:rsid w:val="009F4349"/>
    <w:rsid w:val="009F7AD9"/>
    <w:rsid w:val="009F7AFA"/>
    <w:rsid w:val="00A14877"/>
    <w:rsid w:val="00A17F27"/>
    <w:rsid w:val="00A21413"/>
    <w:rsid w:val="00A25016"/>
    <w:rsid w:val="00A253A9"/>
    <w:rsid w:val="00A27153"/>
    <w:rsid w:val="00A412D3"/>
    <w:rsid w:val="00A42540"/>
    <w:rsid w:val="00A46D57"/>
    <w:rsid w:val="00A472B9"/>
    <w:rsid w:val="00A50939"/>
    <w:rsid w:val="00A514F1"/>
    <w:rsid w:val="00A52ECD"/>
    <w:rsid w:val="00A6137D"/>
    <w:rsid w:val="00A65FF5"/>
    <w:rsid w:val="00A66ABB"/>
    <w:rsid w:val="00A678BB"/>
    <w:rsid w:val="00A70884"/>
    <w:rsid w:val="00A71FA6"/>
    <w:rsid w:val="00A83413"/>
    <w:rsid w:val="00A90691"/>
    <w:rsid w:val="00A94E53"/>
    <w:rsid w:val="00A950FC"/>
    <w:rsid w:val="00AA1EB6"/>
    <w:rsid w:val="00AA2B17"/>
    <w:rsid w:val="00AA3878"/>
    <w:rsid w:val="00AA6A40"/>
    <w:rsid w:val="00AA75F6"/>
    <w:rsid w:val="00AC3C3C"/>
    <w:rsid w:val="00AC3CF7"/>
    <w:rsid w:val="00AC4A37"/>
    <w:rsid w:val="00AD00FD"/>
    <w:rsid w:val="00AE2B4C"/>
    <w:rsid w:val="00AF0A8E"/>
    <w:rsid w:val="00AF1D4C"/>
    <w:rsid w:val="00B00E47"/>
    <w:rsid w:val="00B02D68"/>
    <w:rsid w:val="00B17C6F"/>
    <w:rsid w:val="00B23C57"/>
    <w:rsid w:val="00B27019"/>
    <w:rsid w:val="00B271C4"/>
    <w:rsid w:val="00B328C0"/>
    <w:rsid w:val="00B33F81"/>
    <w:rsid w:val="00B34595"/>
    <w:rsid w:val="00B36FCA"/>
    <w:rsid w:val="00B4128C"/>
    <w:rsid w:val="00B43634"/>
    <w:rsid w:val="00B442A4"/>
    <w:rsid w:val="00B54776"/>
    <w:rsid w:val="00B5664D"/>
    <w:rsid w:val="00B608D9"/>
    <w:rsid w:val="00B70020"/>
    <w:rsid w:val="00B70542"/>
    <w:rsid w:val="00B7103E"/>
    <w:rsid w:val="00B7242A"/>
    <w:rsid w:val="00B76A83"/>
    <w:rsid w:val="00B76D13"/>
    <w:rsid w:val="00B776CF"/>
    <w:rsid w:val="00B7785D"/>
    <w:rsid w:val="00B817FC"/>
    <w:rsid w:val="00B937DA"/>
    <w:rsid w:val="00B950BF"/>
    <w:rsid w:val="00B951C1"/>
    <w:rsid w:val="00BA0244"/>
    <w:rsid w:val="00BA5B40"/>
    <w:rsid w:val="00BA5F0A"/>
    <w:rsid w:val="00BA6EC6"/>
    <w:rsid w:val="00BB55E7"/>
    <w:rsid w:val="00BC0EED"/>
    <w:rsid w:val="00BC2175"/>
    <w:rsid w:val="00BC6137"/>
    <w:rsid w:val="00BC674D"/>
    <w:rsid w:val="00BD0206"/>
    <w:rsid w:val="00BD074E"/>
    <w:rsid w:val="00BD1487"/>
    <w:rsid w:val="00BD1F46"/>
    <w:rsid w:val="00BD504C"/>
    <w:rsid w:val="00BD5D0F"/>
    <w:rsid w:val="00BD7692"/>
    <w:rsid w:val="00BD7983"/>
    <w:rsid w:val="00BE26E6"/>
    <w:rsid w:val="00BE2AB0"/>
    <w:rsid w:val="00BE53F8"/>
    <w:rsid w:val="00BF3F98"/>
    <w:rsid w:val="00BF5A8F"/>
    <w:rsid w:val="00C05B36"/>
    <w:rsid w:val="00C14296"/>
    <w:rsid w:val="00C168FA"/>
    <w:rsid w:val="00C17CD4"/>
    <w:rsid w:val="00C2098A"/>
    <w:rsid w:val="00C2476D"/>
    <w:rsid w:val="00C2735E"/>
    <w:rsid w:val="00C320F0"/>
    <w:rsid w:val="00C33044"/>
    <w:rsid w:val="00C42B4C"/>
    <w:rsid w:val="00C46F9B"/>
    <w:rsid w:val="00C5444A"/>
    <w:rsid w:val="00C563C2"/>
    <w:rsid w:val="00C57DED"/>
    <w:rsid w:val="00C60473"/>
    <w:rsid w:val="00C612DA"/>
    <w:rsid w:val="00C62C50"/>
    <w:rsid w:val="00C65AF9"/>
    <w:rsid w:val="00C75422"/>
    <w:rsid w:val="00C7741E"/>
    <w:rsid w:val="00C835F4"/>
    <w:rsid w:val="00C86CD0"/>
    <w:rsid w:val="00C875AB"/>
    <w:rsid w:val="00C96E48"/>
    <w:rsid w:val="00CA255E"/>
    <w:rsid w:val="00CA3DF1"/>
    <w:rsid w:val="00CA4581"/>
    <w:rsid w:val="00CB3D71"/>
    <w:rsid w:val="00CB4C8D"/>
    <w:rsid w:val="00CC120A"/>
    <w:rsid w:val="00CD1398"/>
    <w:rsid w:val="00CE18D5"/>
    <w:rsid w:val="00CE1908"/>
    <w:rsid w:val="00CF06C6"/>
    <w:rsid w:val="00CF09A7"/>
    <w:rsid w:val="00CF2430"/>
    <w:rsid w:val="00CF44DD"/>
    <w:rsid w:val="00CF4AB7"/>
    <w:rsid w:val="00CF5260"/>
    <w:rsid w:val="00D037CB"/>
    <w:rsid w:val="00D04109"/>
    <w:rsid w:val="00D06C35"/>
    <w:rsid w:val="00D07718"/>
    <w:rsid w:val="00D11D8C"/>
    <w:rsid w:val="00D21F67"/>
    <w:rsid w:val="00D308C7"/>
    <w:rsid w:val="00D30BFE"/>
    <w:rsid w:val="00D448FD"/>
    <w:rsid w:val="00D4540A"/>
    <w:rsid w:val="00D60DE5"/>
    <w:rsid w:val="00D66F38"/>
    <w:rsid w:val="00D67001"/>
    <w:rsid w:val="00D722A1"/>
    <w:rsid w:val="00D77EB5"/>
    <w:rsid w:val="00D80216"/>
    <w:rsid w:val="00D96ABB"/>
    <w:rsid w:val="00D97A41"/>
    <w:rsid w:val="00DA169F"/>
    <w:rsid w:val="00DA2F17"/>
    <w:rsid w:val="00DA627F"/>
    <w:rsid w:val="00DB428B"/>
    <w:rsid w:val="00DC0EC7"/>
    <w:rsid w:val="00DC5428"/>
    <w:rsid w:val="00DD2C07"/>
    <w:rsid w:val="00DD3CF6"/>
    <w:rsid w:val="00DD6416"/>
    <w:rsid w:val="00DD6D5C"/>
    <w:rsid w:val="00DE7ADD"/>
    <w:rsid w:val="00DF1239"/>
    <w:rsid w:val="00DF3211"/>
    <w:rsid w:val="00DF3510"/>
    <w:rsid w:val="00DF4E0A"/>
    <w:rsid w:val="00E01B23"/>
    <w:rsid w:val="00E02DCD"/>
    <w:rsid w:val="00E12C60"/>
    <w:rsid w:val="00E13352"/>
    <w:rsid w:val="00E13830"/>
    <w:rsid w:val="00E22E87"/>
    <w:rsid w:val="00E32B90"/>
    <w:rsid w:val="00E363A1"/>
    <w:rsid w:val="00E405F0"/>
    <w:rsid w:val="00E41414"/>
    <w:rsid w:val="00E44067"/>
    <w:rsid w:val="00E46645"/>
    <w:rsid w:val="00E51247"/>
    <w:rsid w:val="00E54060"/>
    <w:rsid w:val="00E540DF"/>
    <w:rsid w:val="00E57630"/>
    <w:rsid w:val="00E608A2"/>
    <w:rsid w:val="00E629FF"/>
    <w:rsid w:val="00E65B2B"/>
    <w:rsid w:val="00E67027"/>
    <w:rsid w:val="00E73C7A"/>
    <w:rsid w:val="00E75267"/>
    <w:rsid w:val="00E75AC6"/>
    <w:rsid w:val="00E81FD4"/>
    <w:rsid w:val="00E867F5"/>
    <w:rsid w:val="00E86A18"/>
    <w:rsid w:val="00E86C2B"/>
    <w:rsid w:val="00E90BF1"/>
    <w:rsid w:val="00E91144"/>
    <w:rsid w:val="00E91B48"/>
    <w:rsid w:val="00E93AC4"/>
    <w:rsid w:val="00EA07B5"/>
    <w:rsid w:val="00EA08C9"/>
    <w:rsid w:val="00EA2D01"/>
    <w:rsid w:val="00EA3D0E"/>
    <w:rsid w:val="00EA6937"/>
    <w:rsid w:val="00EA72B8"/>
    <w:rsid w:val="00EB2D52"/>
    <w:rsid w:val="00EB33F3"/>
    <w:rsid w:val="00EB4C50"/>
    <w:rsid w:val="00EB5639"/>
    <w:rsid w:val="00EC2968"/>
    <w:rsid w:val="00EC7506"/>
    <w:rsid w:val="00ED0797"/>
    <w:rsid w:val="00ED0CA9"/>
    <w:rsid w:val="00ED690B"/>
    <w:rsid w:val="00EE02E5"/>
    <w:rsid w:val="00EE1E8C"/>
    <w:rsid w:val="00EE1F72"/>
    <w:rsid w:val="00EE666A"/>
    <w:rsid w:val="00EE67DF"/>
    <w:rsid w:val="00EF155F"/>
    <w:rsid w:val="00EF6B30"/>
    <w:rsid w:val="00EF72FF"/>
    <w:rsid w:val="00EF7CC9"/>
    <w:rsid w:val="00F0659F"/>
    <w:rsid w:val="00F11B6F"/>
    <w:rsid w:val="00F207C0"/>
    <w:rsid w:val="00F20AE5"/>
    <w:rsid w:val="00F2245B"/>
    <w:rsid w:val="00F26AB9"/>
    <w:rsid w:val="00F47E97"/>
    <w:rsid w:val="00F51362"/>
    <w:rsid w:val="00F52A90"/>
    <w:rsid w:val="00F645C7"/>
    <w:rsid w:val="00F6774B"/>
    <w:rsid w:val="00F73D10"/>
    <w:rsid w:val="00F811E6"/>
    <w:rsid w:val="00F816C1"/>
    <w:rsid w:val="00F81985"/>
    <w:rsid w:val="00F85CC8"/>
    <w:rsid w:val="00F90DF6"/>
    <w:rsid w:val="00F9460F"/>
    <w:rsid w:val="00F95AE3"/>
    <w:rsid w:val="00FA0108"/>
    <w:rsid w:val="00FB09A7"/>
    <w:rsid w:val="00FB506F"/>
    <w:rsid w:val="00FC3D1B"/>
    <w:rsid w:val="00FC50A9"/>
    <w:rsid w:val="00FC7B20"/>
    <w:rsid w:val="00FD39C7"/>
    <w:rsid w:val="00FE5729"/>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458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autoRedefine/>
    <w:uiPriority w:val="9"/>
    <w:unhideWhenUsed/>
    <w:qFormat/>
    <w:rsid w:val="00957BD3"/>
    <w:pPr>
      <w:keepNext/>
      <w:keepLines/>
      <w:pBdr>
        <w:bottom w:val="threeDEmboss" w:sz="48" w:space="1" w:color="7030A0"/>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57BD3"/>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NoSpacingChar">
    <w:name w:val="No Spacing Char"/>
    <w:basedOn w:val="DefaultParagraphFont"/>
    <w:link w:val="NoSpacing"/>
    <w:uiPriority w:val="1"/>
    <w:rsid w:val="0058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6905">
      <w:bodyDiv w:val="1"/>
      <w:marLeft w:val="0"/>
      <w:marRight w:val="0"/>
      <w:marTop w:val="0"/>
      <w:marBottom w:val="0"/>
      <w:divBdr>
        <w:top w:val="none" w:sz="0" w:space="0" w:color="auto"/>
        <w:left w:val="none" w:sz="0" w:space="0" w:color="auto"/>
        <w:bottom w:val="none" w:sz="0" w:space="0" w:color="auto"/>
        <w:right w:val="none" w:sz="0" w:space="0" w:color="auto"/>
      </w:divBdr>
      <w:divsChild>
        <w:div w:id="1456825077">
          <w:marLeft w:val="0"/>
          <w:marRight w:val="0"/>
          <w:marTop w:val="0"/>
          <w:marBottom w:val="0"/>
          <w:divBdr>
            <w:top w:val="none" w:sz="0" w:space="0" w:color="auto"/>
            <w:left w:val="none" w:sz="0" w:space="0" w:color="auto"/>
            <w:bottom w:val="none" w:sz="0" w:space="0" w:color="auto"/>
            <w:right w:val="none" w:sz="0" w:space="0" w:color="auto"/>
          </w:divBdr>
          <w:divsChild>
            <w:div w:id="1775443715">
              <w:marLeft w:val="0"/>
              <w:marRight w:val="0"/>
              <w:marTop w:val="0"/>
              <w:marBottom w:val="0"/>
              <w:divBdr>
                <w:top w:val="none" w:sz="0" w:space="0" w:color="auto"/>
                <w:left w:val="none" w:sz="0" w:space="0" w:color="auto"/>
                <w:bottom w:val="none" w:sz="0" w:space="0" w:color="auto"/>
                <w:right w:val="none" w:sz="0" w:space="0" w:color="auto"/>
              </w:divBdr>
              <w:divsChild>
                <w:div w:id="16456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919">
      <w:bodyDiv w:val="1"/>
      <w:marLeft w:val="0"/>
      <w:marRight w:val="0"/>
      <w:marTop w:val="0"/>
      <w:marBottom w:val="0"/>
      <w:divBdr>
        <w:top w:val="none" w:sz="0" w:space="0" w:color="auto"/>
        <w:left w:val="none" w:sz="0" w:space="0" w:color="auto"/>
        <w:bottom w:val="none" w:sz="0" w:space="0" w:color="auto"/>
        <w:right w:val="none" w:sz="0" w:space="0" w:color="auto"/>
      </w:divBdr>
      <w:divsChild>
        <w:div w:id="1683316819">
          <w:marLeft w:val="0"/>
          <w:marRight w:val="0"/>
          <w:marTop w:val="0"/>
          <w:marBottom w:val="0"/>
          <w:divBdr>
            <w:top w:val="none" w:sz="0" w:space="0" w:color="auto"/>
            <w:left w:val="none" w:sz="0" w:space="0" w:color="auto"/>
            <w:bottom w:val="none" w:sz="0" w:space="0" w:color="auto"/>
            <w:right w:val="none" w:sz="0" w:space="0" w:color="auto"/>
          </w:divBdr>
          <w:divsChild>
            <w:div w:id="1442382537">
              <w:marLeft w:val="0"/>
              <w:marRight w:val="0"/>
              <w:marTop w:val="0"/>
              <w:marBottom w:val="0"/>
              <w:divBdr>
                <w:top w:val="none" w:sz="0" w:space="0" w:color="auto"/>
                <w:left w:val="none" w:sz="0" w:space="0" w:color="auto"/>
                <w:bottom w:val="none" w:sz="0" w:space="0" w:color="auto"/>
                <w:right w:val="none" w:sz="0" w:space="0" w:color="auto"/>
              </w:divBdr>
              <w:divsChild>
                <w:div w:id="34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1709">
      <w:bodyDiv w:val="1"/>
      <w:marLeft w:val="0"/>
      <w:marRight w:val="0"/>
      <w:marTop w:val="0"/>
      <w:marBottom w:val="0"/>
      <w:divBdr>
        <w:top w:val="none" w:sz="0" w:space="0" w:color="auto"/>
        <w:left w:val="none" w:sz="0" w:space="0" w:color="auto"/>
        <w:bottom w:val="none" w:sz="0" w:space="0" w:color="auto"/>
        <w:right w:val="none" w:sz="0" w:space="0" w:color="auto"/>
      </w:divBdr>
    </w:div>
    <w:div w:id="219949787">
      <w:bodyDiv w:val="1"/>
      <w:marLeft w:val="0"/>
      <w:marRight w:val="0"/>
      <w:marTop w:val="0"/>
      <w:marBottom w:val="0"/>
      <w:divBdr>
        <w:top w:val="none" w:sz="0" w:space="0" w:color="auto"/>
        <w:left w:val="none" w:sz="0" w:space="0" w:color="auto"/>
        <w:bottom w:val="none" w:sz="0" w:space="0" w:color="auto"/>
        <w:right w:val="none" w:sz="0" w:space="0" w:color="auto"/>
      </w:divBdr>
    </w:div>
    <w:div w:id="262690925">
      <w:bodyDiv w:val="1"/>
      <w:marLeft w:val="0"/>
      <w:marRight w:val="0"/>
      <w:marTop w:val="0"/>
      <w:marBottom w:val="0"/>
      <w:divBdr>
        <w:top w:val="none" w:sz="0" w:space="0" w:color="auto"/>
        <w:left w:val="none" w:sz="0" w:space="0" w:color="auto"/>
        <w:bottom w:val="none" w:sz="0" w:space="0" w:color="auto"/>
        <w:right w:val="none" w:sz="0" w:space="0" w:color="auto"/>
      </w:divBdr>
    </w:div>
    <w:div w:id="313409605">
      <w:bodyDiv w:val="1"/>
      <w:marLeft w:val="0"/>
      <w:marRight w:val="0"/>
      <w:marTop w:val="0"/>
      <w:marBottom w:val="0"/>
      <w:divBdr>
        <w:top w:val="none" w:sz="0" w:space="0" w:color="auto"/>
        <w:left w:val="none" w:sz="0" w:space="0" w:color="auto"/>
        <w:bottom w:val="none" w:sz="0" w:space="0" w:color="auto"/>
        <w:right w:val="none" w:sz="0" w:space="0" w:color="auto"/>
      </w:divBdr>
    </w:div>
    <w:div w:id="779641970">
      <w:bodyDiv w:val="1"/>
      <w:marLeft w:val="0"/>
      <w:marRight w:val="0"/>
      <w:marTop w:val="0"/>
      <w:marBottom w:val="0"/>
      <w:divBdr>
        <w:top w:val="none" w:sz="0" w:space="0" w:color="auto"/>
        <w:left w:val="none" w:sz="0" w:space="0" w:color="auto"/>
        <w:bottom w:val="none" w:sz="0" w:space="0" w:color="auto"/>
        <w:right w:val="none" w:sz="0" w:space="0" w:color="auto"/>
      </w:divBdr>
    </w:div>
    <w:div w:id="883829158">
      <w:bodyDiv w:val="1"/>
      <w:marLeft w:val="0"/>
      <w:marRight w:val="0"/>
      <w:marTop w:val="0"/>
      <w:marBottom w:val="0"/>
      <w:divBdr>
        <w:top w:val="none" w:sz="0" w:space="0" w:color="auto"/>
        <w:left w:val="none" w:sz="0" w:space="0" w:color="auto"/>
        <w:bottom w:val="none" w:sz="0" w:space="0" w:color="auto"/>
        <w:right w:val="none" w:sz="0" w:space="0" w:color="auto"/>
      </w:divBdr>
    </w:div>
    <w:div w:id="1052460291">
      <w:bodyDiv w:val="1"/>
      <w:marLeft w:val="0"/>
      <w:marRight w:val="0"/>
      <w:marTop w:val="0"/>
      <w:marBottom w:val="0"/>
      <w:divBdr>
        <w:top w:val="none" w:sz="0" w:space="0" w:color="auto"/>
        <w:left w:val="none" w:sz="0" w:space="0" w:color="auto"/>
        <w:bottom w:val="none" w:sz="0" w:space="0" w:color="auto"/>
        <w:right w:val="none" w:sz="0" w:space="0" w:color="auto"/>
      </w:divBdr>
    </w:div>
    <w:div w:id="1099065293">
      <w:bodyDiv w:val="1"/>
      <w:marLeft w:val="0"/>
      <w:marRight w:val="0"/>
      <w:marTop w:val="0"/>
      <w:marBottom w:val="0"/>
      <w:divBdr>
        <w:top w:val="none" w:sz="0" w:space="0" w:color="auto"/>
        <w:left w:val="none" w:sz="0" w:space="0" w:color="auto"/>
        <w:bottom w:val="none" w:sz="0" w:space="0" w:color="auto"/>
        <w:right w:val="none" w:sz="0" w:space="0" w:color="auto"/>
      </w:divBdr>
    </w:div>
    <w:div w:id="1273786820">
      <w:bodyDiv w:val="1"/>
      <w:marLeft w:val="0"/>
      <w:marRight w:val="0"/>
      <w:marTop w:val="0"/>
      <w:marBottom w:val="0"/>
      <w:divBdr>
        <w:top w:val="none" w:sz="0" w:space="0" w:color="auto"/>
        <w:left w:val="none" w:sz="0" w:space="0" w:color="auto"/>
        <w:bottom w:val="none" w:sz="0" w:space="0" w:color="auto"/>
        <w:right w:val="none" w:sz="0" w:space="0" w:color="auto"/>
      </w:divBdr>
    </w:div>
    <w:div w:id="1339235474">
      <w:bodyDiv w:val="1"/>
      <w:marLeft w:val="0"/>
      <w:marRight w:val="0"/>
      <w:marTop w:val="0"/>
      <w:marBottom w:val="0"/>
      <w:divBdr>
        <w:top w:val="none" w:sz="0" w:space="0" w:color="auto"/>
        <w:left w:val="none" w:sz="0" w:space="0" w:color="auto"/>
        <w:bottom w:val="none" w:sz="0" w:space="0" w:color="auto"/>
        <w:right w:val="none" w:sz="0" w:space="0" w:color="auto"/>
      </w:divBdr>
      <w:divsChild>
        <w:div w:id="1075082123">
          <w:marLeft w:val="0"/>
          <w:marRight w:val="0"/>
          <w:marTop w:val="0"/>
          <w:marBottom w:val="0"/>
          <w:divBdr>
            <w:top w:val="none" w:sz="0" w:space="0" w:color="auto"/>
            <w:left w:val="none" w:sz="0" w:space="0" w:color="auto"/>
            <w:bottom w:val="none" w:sz="0" w:space="0" w:color="auto"/>
            <w:right w:val="none" w:sz="0" w:space="0" w:color="auto"/>
          </w:divBdr>
          <w:divsChild>
            <w:div w:id="122232048">
              <w:marLeft w:val="0"/>
              <w:marRight w:val="0"/>
              <w:marTop w:val="0"/>
              <w:marBottom w:val="0"/>
              <w:divBdr>
                <w:top w:val="none" w:sz="0" w:space="0" w:color="auto"/>
                <w:left w:val="none" w:sz="0" w:space="0" w:color="auto"/>
                <w:bottom w:val="none" w:sz="0" w:space="0" w:color="auto"/>
                <w:right w:val="none" w:sz="0" w:space="0" w:color="auto"/>
              </w:divBdr>
              <w:divsChild>
                <w:div w:id="2277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1352">
      <w:bodyDiv w:val="1"/>
      <w:marLeft w:val="0"/>
      <w:marRight w:val="0"/>
      <w:marTop w:val="0"/>
      <w:marBottom w:val="0"/>
      <w:divBdr>
        <w:top w:val="none" w:sz="0" w:space="0" w:color="auto"/>
        <w:left w:val="none" w:sz="0" w:space="0" w:color="auto"/>
        <w:bottom w:val="none" w:sz="0" w:space="0" w:color="auto"/>
        <w:right w:val="none" w:sz="0" w:space="0" w:color="auto"/>
      </w:divBdr>
    </w:div>
    <w:div w:id="1614290202">
      <w:bodyDiv w:val="1"/>
      <w:marLeft w:val="0"/>
      <w:marRight w:val="0"/>
      <w:marTop w:val="0"/>
      <w:marBottom w:val="0"/>
      <w:divBdr>
        <w:top w:val="none" w:sz="0" w:space="0" w:color="auto"/>
        <w:left w:val="none" w:sz="0" w:space="0" w:color="auto"/>
        <w:bottom w:val="none" w:sz="0" w:space="0" w:color="auto"/>
        <w:right w:val="none" w:sz="0" w:space="0" w:color="auto"/>
      </w:divBdr>
    </w:div>
    <w:div w:id="1740862152">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13047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hath\AppData\Local\Microsoft\Office\16.0\DTS\en-US%7b41C35B41-3519-451D-88D5-67500A0F82B4%7d\%7bFF97CD52-66FA-4353-81D0-4FF523EE0A28%7dtf16392716_win32.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3A25D-3DE1-49BB-8808-00979E156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{FF97CD52-66FA-4353-81D0-4FF523EE0A28}tf16392716_win32.dotx</Template>
  <TotalTime>0</TotalTime>
  <Pages>40</Pages>
  <Words>8020</Words>
  <Characters>45715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2022-02-02T02:07:00Z</dcterms:created>
  <dcterms:modified xsi:type="dcterms:W3CDTF">2022-06-04T22:54:00Z</dcterms:modified>
</cp:coreProperties>
</file>