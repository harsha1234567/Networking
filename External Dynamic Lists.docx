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28B1" w14:textId="4EB396CE" w:rsidR="00C62C50" w:rsidRDefault="00E867F5" w:rsidP="00E867F5">
      <w:pPr>
        <w:pStyle w:val="NoSpacing"/>
        <w:tabs>
          <w:tab w:val="left" w:pos="8059"/>
          <w:tab w:val="left" w:pos="8534"/>
        </w:tabs>
      </w:pPr>
      <w:r>
        <w:rPr>
          <w:noProof/>
        </w:rPr>
        <mc:AlternateContent>
          <mc:Choice Requires="wps">
            <w:drawing>
              <wp:anchor distT="0" distB="0" distL="114300" distR="114300" simplePos="0" relativeHeight="251679829" behindDoc="0" locked="0" layoutInCell="1" allowOverlap="1" wp14:anchorId="647CC4F6" wp14:editId="60615B27">
                <wp:simplePos x="0" y="0"/>
                <wp:positionH relativeFrom="margin">
                  <wp:posOffset>4942840</wp:posOffset>
                </wp:positionH>
                <wp:positionV relativeFrom="paragraph">
                  <wp:posOffset>-33383</wp:posOffset>
                </wp:positionV>
                <wp:extent cx="341630" cy="52070"/>
                <wp:effectExtent l="0" t="0" r="1270" b="5080"/>
                <wp:wrapNone/>
                <wp:docPr id="126" name="Flowchart: Terminator 126"/>
                <wp:cNvGraphicFramePr/>
                <a:graphic xmlns:a="http://schemas.openxmlformats.org/drawingml/2006/main">
                  <a:graphicData uri="http://schemas.microsoft.com/office/word/2010/wordprocessingShape">
                    <wps:wsp>
                      <wps:cNvSpPr/>
                      <wps:spPr>
                        <a:xfrm>
                          <a:off x="0" y="0"/>
                          <a:ext cx="341630" cy="52070"/>
                        </a:xfrm>
                        <a:prstGeom prst="flowChartTerminator">
                          <a:avLst/>
                        </a:prstGeom>
                        <a:solidFill>
                          <a:srgbClr val="A074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4DBFE" id="_x0000_t116" coordsize="21600,21600" o:spt="116" path="m3475,qx,10800,3475,21600l18125,21600qx21600,10800,18125,xe">
                <v:stroke joinstyle="miter"/>
                <v:path gradientshapeok="t" o:connecttype="rect" textboxrect="1018,3163,20582,18437"/>
              </v:shapetype>
              <v:shape id="Flowchart: Terminator 126" o:spid="_x0000_s1026" type="#_x0000_t116" style="position:absolute;margin-left:389.2pt;margin-top:-2.65pt;width:26.9pt;height:4.1pt;z-index:2516798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" fillcolor="#a07400" stroked="f" strokeweight="1pt">
                <w10:wrap anchorx="margin"/>
              </v:shape>
            </w:pict>
          </mc:Fallback>
        </mc:AlternateContent>
      </w:r>
      <w:r>
        <w:rPr>
          <w:noProof/>
        </w:rPr>
        <mc:AlternateContent>
          <mc:Choice Requires="wps">
            <w:drawing>
              <wp:anchor distT="0" distB="0" distL="114300" distR="114300" simplePos="0" relativeHeight="251678805" behindDoc="0" locked="0" layoutInCell="1" allowOverlap="1" wp14:anchorId="0AF0E82D" wp14:editId="40796F25">
                <wp:simplePos x="0" y="0"/>
                <wp:positionH relativeFrom="margin">
                  <wp:posOffset>4949190</wp:posOffset>
                </wp:positionH>
                <wp:positionV relativeFrom="paragraph">
                  <wp:posOffset>-26670</wp:posOffset>
                </wp:positionV>
                <wp:extent cx="845027" cy="58969"/>
                <wp:effectExtent l="0" t="0" r="0" b="0"/>
                <wp:wrapNone/>
                <wp:docPr id="128" name="Flowchart: Terminator 128"/>
                <wp:cNvGraphicFramePr/>
                <a:graphic xmlns:a="http://schemas.openxmlformats.org/drawingml/2006/main">
                  <a:graphicData uri="http://schemas.microsoft.com/office/word/2010/wordprocessingShape">
                    <wps:wsp>
                      <wps:cNvSpPr/>
                      <wps:spPr>
                        <a:xfrm>
                          <a:off x="0" y="0"/>
                          <a:ext cx="845027" cy="58969"/>
                        </a:xfrm>
                        <a:custGeom>
                          <a:avLst/>
                          <a:gdLst>
                            <a:gd name="connsiteX0" fmla="*/ 3475 w 21600"/>
                            <a:gd name="connsiteY0" fmla="*/ 0 h 21600"/>
                            <a:gd name="connsiteX1" fmla="*/ 18125 w 21600"/>
                            <a:gd name="connsiteY1" fmla="*/ 0 h 21600"/>
                            <a:gd name="connsiteX2" fmla="*/ 21600 w 21600"/>
                            <a:gd name="connsiteY2" fmla="*/ 10800 h 21600"/>
                            <a:gd name="connsiteX3" fmla="*/ 18125 w 21600"/>
                            <a:gd name="connsiteY3" fmla="*/ 21600 h 21600"/>
                            <a:gd name="connsiteX4" fmla="*/ 3475 w 21600"/>
                            <a:gd name="connsiteY4" fmla="*/ 21600 h 21600"/>
                            <a:gd name="connsiteX5" fmla="*/ 0 w 21600"/>
                            <a:gd name="connsiteY5" fmla="*/ 10800 h 21600"/>
                            <a:gd name="connsiteX6" fmla="*/ 3475 w 21600"/>
                            <a:gd name="connsiteY6" fmla="*/ 0 h 21600"/>
                            <a:gd name="connsiteX0" fmla="*/ 3475 w 21997"/>
                            <a:gd name="connsiteY0" fmla="*/ 0 h 27860"/>
                            <a:gd name="connsiteX1" fmla="*/ 18125 w 21997"/>
                            <a:gd name="connsiteY1" fmla="*/ 0 h 27860"/>
                            <a:gd name="connsiteX2" fmla="*/ 21997 w 21997"/>
                            <a:gd name="connsiteY2" fmla="*/ 26012 h 27860"/>
                            <a:gd name="connsiteX3" fmla="*/ 18125 w 21997"/>
                            <a:gd name="connsiteY3" fmla="*/ 21600 h 27860"/>
                            <a:gd name="connsiteX4" fmla="*/ 3475 w 21997"/>
                            <a:gd name="connsiteY4" fmla="*/ 21600 h 27860"/>
                            <a:gd name="connsiteX5" fmla="*/ 0 w 21997"/>
                            <a:gd name="connsiteY5" fmla="*/ 10800 h 27860"/>
                            <a:gd name="connsiteX6" fmla="*/ 3475 w 21997"/>
                            <a:gd name="connsiteY6" fmla="*/ 0 h 278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997" h="27860">
                              <a:moveTo>
                                <a:pt x="3475" y="0"/>
                              </a:moveTo>
                              <a:lnTo>
                                <a:pt x="18125" y="0"/>
                              </a:lnTo>
                              <a:cubicBezTo>
                                <a:pt x="20044" y="0"/>
                                <a:pt x="21997" y="20047"/>
                                <a:pt x="21997" y="26012"/>
                              </a:cubicBezTo>
                              <a:cubicBezTo>
                                <a:pt x="21997" y="31977"/>
                                <a:pt x="20044" y="21600"/>
                                <a:pt x="18125" y="21600"/>
                              </a:cubicBezTo>
                              <a:lnTo>
                                <a:pt x="3475" y="21600"/>
                              </a:lnTo>
                              <a:cubicBezTo>
                                <a:pt x="1556" y="21600"/>
                                <a:pt x="0" y="16765"/>
                                <a:pt x="0" y="10800"/>
                              </a:cubicBezTo>
                              <a:cubicBezTo>
                                <a:pt x="0" y="4835"/>
                                <a:pt x="1556" y="0"/>
                                <a:pt x="3475" y="0"/>
                              </a:cubicBezTo>
                              <a:close/>
                            </a:path>
                          </a:pathLst>
                        </a:custGeom>
                        <a:gradFill flip="none" rotWithShape="1">
                          <a:gsLst>
                            <a:gs pos="30000">
                              <a:srgbClr val="A07400"/>
                            </a:gs>
                            <a:gs pos="50000">
                              <a:srgbClr val="E2AC00"/>
                            </a:gs>
                            <a:gs pos="100000">
                              <a:srgbClr val="A07400"/>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76D2C" id="Flowchart: Terminator 128" o:spid="_x0000_s1026" style="position:absolute;margin-left:389.7pt;margin-top:-2.1pt;width:66.55pt;height:4.65pt;z-index:2516788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997,2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" path="m3475,l18125,v1919,,3872,20047,3872,26012c21997,31977,20044,21600,18125,21600r-14650,c1556,21600,,16765,,10800,,4835,1556,,3475,xe" fillcolor="#a07400" stroked="f" strokeweight="1pt">
                <v:fill color2="#a07400" rotate="t" angle="270" colors="0 #a07400;19661f #a07400;.5 #e2ac00" focus="100%" type="gradient"/>
                <v:stroke joinstyle="miter"/>
                <v:path arrowok="t" o:connecttype="custom" o:connectlocs="133494,0;696282,0;845027,55057;696282,45719;133494,45719;0,22859;133494,0" o:connectangles="0,0,0,0,0,0,0"/>
                <w10:wrap anchorx="margin"/>
              </v:shape>
            </w:pict>
          </mc:Fallback>
        </mc:AlternateContent>
      </w:r>
      <w:r w:rsidR="00CF2430">
        <w:rPr>
          <w:noProof/>
        </w:rPr>
        <mc:AlternateContent>
          <mc:Choice Requires="wps">
            <w:drawing>
              <wp:anchor distT="0" distB="0" distL="114300" distR="114300" simplePos="0" relativeHeight="251658242" behindDoc="1" locked="0" layoutInCell="1" allowOverlap="1" wp14:anchorId="68393AD8" wp14:editId="0FF00920">
                <wp:simplePos x="0" y="0"/>
                <wp:positionH relativeFrom="column">
                  <wp:posOffset>-931134</wp:posOffset>
                </wp:positionH>
                <wp:positionV relativeFrom="paragraph">
                  <wp:posOffset>234278</wp:posOffset>
                </wp:positionV>
                <wp:extent cx="5532120" cy="1076997"/>
                <wp:effectExtent l="0" t="0" r="0" b="8890"/>
                <wp:wrapNone/>
                <wp:docPr id="43" name="Red rectangle"/>
                <wp:cNvGraphicFramePr/>
                <a:graphic xmlns:a="http://schemas.openxmlformats.org/drawingml/2006/main">
                  <a:graphicData uri="http://schemas.microsoft.com/office/word/2010/wordprocessingShape">
                    <wps:wsp>
                      <wps:cNvSpPr/>
                      <wps:spPr>
                        <a:xfrm>
                          <a:off x="0" y="0"/>
                          <a:ext cx="5532120" cy="1076997"/>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BFEC0" w14:textId="4C537295" w:rsidR="00CF2430" w:rsidRPr="0010599F" w:rsidRDefault="00A804CA" w:rsidP="0010599F">
                            <w:pPr>
                              <w:pStyle w:val="Heading1"/>
                              <w:ind w:left="2160"/>
                              <w:jc w:val="left"/>
                              <w:rPr>
                                <w:rFonts w:asciiTheme="minorHAnsi" w:hAnsiTheme="minorHAnsi"/>
                                <w:color w:val="FFFFFF" w:themeColor="background1"/>
                                <w:sz w:val="56"/>
                                <w:szCs w:val="40"/>
                              </w:rPr>
                            </w:pPr>
                            <w:r>
                              <w:rPr>
                                <w:rFonts w:asciiTheme="minorHAnsi" w:hAnsiTheme="minorHAnsi"/>
                                <w:color w:val="FFFFFF" w:themeColor="background1"/>
                                <w:sz w:val="56"/>
                                <w:szCs w:val="40"/>
                              </w:rPr>
                              <w:t>External Dynamic 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93AD8" id="Red rectangle" o:spid="_x0000_s1026" style="position:absolute;margin-left:-73.3pt;margin-top:18.45pt;width:435.6pt;height:84.8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" fillcolor="#c45911 [2405]" stroked="f" strokeweight="1pt">
                <v:textbox>
                  <w:txbxContent>
                    <w:p w14:paraId="31ABFEC0" w14:textId="4C537295" w:rsidR="00CF2430" w:rsidRPr="0010599F" w:rsidRDefault="00A804CA" w:rsidP="0010599F">
                      <w:pPr>
                        <w:pStyle w:val="Heading1"/>
                        <w:ind w:left="2160"/>
                        <w:jc w:val="left"/>
                        <w:rPr>
                          <w:rFonts w:asciiTheme="minorHAnsi" w:hAnsiTheme="minorHAnsi"/>
                          <w:color w:val="FFFFFF" w:themeColor="background1"/>
                          <w:sz w:val="56"/>
                          <w:szCs w:val="40"/>
                        </w:rPr>
                      </w:pPr>
                      <w:r>
                        <w:rPr>
                          <w:rFonts w:asciiTheme="minorHAnsi" w:hAnsiTheme="minorHAnsi"/>
                          <w:color w:val="FFFFFF" w:themeColor="background1"/>
                          <w:sz w:val="56"/>
                          <w:szCs w:val="40"/>
                        </w:rPr>
                        <w:t>External Dynamic Lists</w:t>
                      </w:r>
                    </w:p>
                  </w:txbxContent>
                </v:textbox>
              </v:rect>
            </w:pict>
          </mc:Fallback>
        </mc:AlternateContent>
      </w:r>
      <w:r>
        <w:tab/>
      </w:r>
      <w:r>
        <w:tab/>
      </w:r>
    </w:p>
    <w:p w14:paraId="56A8A2F0" w14:textId="68D890CC" w:rsidR="00CF2430" w:rsidRPr="00EB4C50" w:rsidRDefault="00CF2430" w:rsidP="00CF2430">
      <w:pPr>
        <w:rPr>
          <w:color w:val="808080" w:themeColor="background1" w:themeShade="80"/>
        </w:rPr>
      </w:pPr>
    </w:p>
    <w:p w14:paraId="26E46E45" w14:textId="5C2A8F85" w:rsidR="00CF2430" w:rsidRPr="00CF2430" w:rsidRDefault="00686F4F" w:rsidP="00CF2430">
      <w:r>
        <w:rPr>
          <w:noProof/>
        </w:rPr>
        <mc:AlternateContent>
          <mc:Choice Requires="wps">
            <w:drawing>
              <wp:anchor distT="0" distB="0" distL="114300" distR="114300" simplePos="0" relativeHeight="251670613" behindDoc="0" locked="0" layoutInCell="1" allowOverlap="1" wp14:anchorId="40B092C2" wp14:editId="069ABE8F">
                <wp:simplePos x="0" y="0"/>
                <wp:positionH relativeFrom="margin">
                  <wp:align>right</wp:align>
                </wp:positionH>
                <wp:positionV relativeFrom="paragraph">
                  <wp:posOffset>24429</wp:posOffset>
                </wp:positionV>
                <wp:extent cx="1027953" cy="274918"/>
                <wp:effectExtent l="0" t="266700" r="0" b="278130"/>
                <wp:wrapNone/>
                <wp:docPr id="120" name="Flowchart: Terminator 120"/>
                <wp:cNvGraphicFramePr/>
                <a:graphic xmlns:a="http://schemas.openxmlformats.org/drawingml/2006/main">
                  <a:graphicData uri="http://schemas.microsoft.com/office/word/2010/wordprocessingShape">
                    <wps:wsp>
                      <wps:cNvSpPr/>
                      <wps:spPr>
                        <a:xfrm rot="18976900">
                          <a:off x="0" y="0"/>
                          <a:ext cx="1027953" cy="274918"/>
                        </a:xfrm>
                        <a:prstGeom prst="flowChartTerminator">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DD53B" id="Flowchart: Terminator 120" o:spid="_x0000_s1026" type="#_x0000_t116" style="position:absolute;margin-left:29.75pt;margin-top:1.9pt;width:80.95pt;height:21.65pt;rotation:-2865125fd;z-index:251670613;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" fillcolor="#ffc000" strokecolor="#ffc000" strokeweight="1pt">
                <w10:wrap anchorx="margin"/>
              </v:shape>
            </w:pict>
          </mc:Fallback>
        </mc:AlternateContent>
      </w:r>
    </w:p>
    <w:p w14:paraId="2443C458" w14:textId="7BD72749" w:rsidR="00CF2430" w:rsidRPr="00CF2430" w:rsidRDefault="00E867F5" w:rsidP="00CF2430">
      <w:r>
        <w:rPr>
          <w:noProof/>
        </w:rPr>
        <mc:AlternateContent>
          <mc:Choice Requires="wps">
            <w:drawing>
              <wp:anchor distT="0" distB="0" distL="114300" distR="114300" simplePos="0" relativeHeight="251655167" behindDoc="0" locked="0" layoutInCell="1" allowOverlap="1" wp14:anchorId="7773E474" wp14:editId="798D34AF">
                <wp:simplePos x="0" y="0"/>
                <wp:positionH relativeFrom="margin">
                  <wp:posOffset>5440960</wp:posOffset>
                </wp:positionH>
                <wp:positionV relativeFrom="paragraph">
                  <wp:posOffset>71278</wp:posOffset>
                </wp:positionV>
                <wp:extent cx="1539182" cy="60288"/>
                <wp:effectExtent l="434658" t="0" r="439102" b="0"/>
                <wp:wrapNone/>
                <wp:docPr id="125" name="Flowchart: Terminator 125"/>
                <wp:cNvGraphicFramePr/>
                <a:graphic xmlns:a="http://schemas.openxmlformats.org/drawingml/2006/main">
                  <a:graphicData uri="http://schemas.microsoft.com/office/word/2010/wordprocessingShape">
                    <wps:wsp>
                      <wps:cNvSpPr/>
                      <wps:spPr>
                        <a:xfrm rot="3250811">
                          <a:off x="0" y="0"/>
                          <a:ext cx="1539182" cy="60288"/>
                        </a:xfrm>
                        <a:custGeom>
                          <a:avLst/>
                          <a:gdLst>
                            <a:gd name="connsiteX0" fmla="*/ 3475 w 21600"/>
                            <a:gd name="connsiteY0" fmla="*/ 0 h 21600"/>
                            <a:gd name="connsiteX1" fmla="*/ 18125 w 21600"/>
                            <a:gd name="connsiteY1" fmla="*/ 0 h 21600"/>
                            <a:gd name="connsiteX2" fmla="*/ 21600 w 21600"/>
                            <a:gd name="connsiteY2" fmla="*/ 10800 h 21600"/>
                            <a:gd name="connsiteX3" fmla="*/ 18125 w 21600"/>
                            <a:gd name="connsiteY3" fmla="*/ 21600 h 21600"/>
                            <a:gd name="connsiteX4" fmla="*/ 3475 w 21600"/>
                            <a:gd name="connsiteY4" fmla="*/ 21600 h 21600"/>
                            <a:gd name="connsiteX5" fmla="*/ 0 w 21600"/>
                            <a:gd name="connsiteY5" fmla="*/ 10800 h 21600"/>
                            <a:gd name="connsiteX6" fmla="*/ 3475 w 21600"/>
                            <a:gd name="connsiteY6" fmla="*/ 0 h 21600"/>
                            <a:gd name="connsiteX0" fmla="*/ 3279 w 21404"/>
                            <a:gd name="connsiteY0" fmla="*/ 0 h 22012"/>
                            <a:gd name="connsiteX1" fmla="*/ 17929 w 21404"/>
                            <a:gd name="connsiteY1" fmla="*/ 0 h 22012"/>
                            <a:gd name="connsiteX2" fmla="*/ 21404 w 21404"/>
                            <a:gd name="connsiteY2" fmla="*/ 10800 h 22012"/>
                            <a:gd name="connsiteX3" fmla="*/ 17929 w 21404"/>
                            <a:gd name="connsiteY3" fmla="*/ 21600 h 22012"/>
                            <a:gd name="connsiteX4" fmla="*/ 3279 w 21404"/>
                            <a:gd name="connsiteY4" fmla="*/ 21600 h 22012"/>
                            <a:gd name="connsiteX5" fmla="*/ 0 w 21404"/>
                            <a:gd name="connsiteY5" fmla="*/ 17877 h 22012"/>
                            <a:gd name="connsiteX6" fmla="*/ 3279 w 21404"/>
                            <a:gd name="connsiteY6" fmla="*/ 0 h 22012"/>
                            <a:gd name="connsiteX0" fmla="*/ 3260 w 21385"/>
                            <a:gd name="connsiteY0" fmla="*/ 0 h 21600"/>
                            <a:gd name="connsiteX1" fmla="*/ 17910 w 21385"/>
                            <a:gd name="connsiteY1" fmla="*/ 0 h 21600"/>
                            <a:gd name="connsiteX2" fmla="*/ 21385 w 21385"/>
                            <a:gd name="connsiteY2" fmla="*/ 10800 h 21600"/>
                            <a:gd name="connsiteX3" fmla="*/ 17910 w 21385"/>
                            <a:gd name="connsiteY3" fmla="*/ 21600 h 21600"/>
                            <a:gd name="connsiteX4" fmla="*/ 3260 w 21385"/>
                            <a:gd name="connsiteY4" fmla="*/ 21600 h 21600"/>
                            <a:gd name="connsiteX5" fmla="*/ 0 w 21385"/>
                            <a:gd name="connsiteY5" fmla="*/ 14841 h 21600"/>
                            <a:gd name="connsiteX6" fmla="*/ 3260 w 21385"/>
                            <a:gd name="connsiteY6" fmla="*/ 0 h 2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1385" h="21600">
                              <a:moveTo>
                                <a:pt x="3260" y="0"/>
                              </a:moveTo>
                              <a:lnTo>
                                <a:pt x="17910" y="0"/>
                              </a:lnTo>
                              <a:cubicBezTo>
                                <a:pt x="19829" y="0"/>
                                <a:pt x="21385" y="4835"/>
                                <a:pt x="21385" y="10800"/>
                              </a:cubicBezTo>
                              <a:cubicBezTo>
                                <a:pt x="21385" y="16765"/>
                                <a:pt x="19829" y="21600"/>
                                <a:pt x="17910" y="21600"/>
                              </a:cubicBezTo>
                              <a:lnTo>
                                <a:pt x="3260" y="21600"/>
                              </a:lnTo>
                              <a:cubicBezTo>
                                <a:pt x="1341" y="21600"/>
                                <a:pt x="0" y="20806"/>
                                <a:pt x="0" y="14841"/>
                              </a:cubicBezTo>
                              <a:cubicBezTo>
                                <a:pt x="0" y="8876"/>
                                <a:pt x="1341" y="0"/>
                                <a:pt x="3260" y="0"/>
                              </a:cubicBezTo>
                              <a:close/>
                            </a:path>
                          </a:pathLst>
                        </a:custGeom>
                        <a:gradFill flip="none" rotWithShape="1">
                          <a:gsLst>
                            <a:gs pos="0">
                              <a:schemeClr val="bg1"/>
                            </a:gs>
                            <a:gs pos="30000">
                              <a:srgbClr val="A07400"/>
                            </a:gs>
                            <a:gs pos="50000">
                              <a:srgbClr val="E2AC00"/>
                            </a:gs>
                            <a:gs pos="100000">
                              <a:srgbClr val="A07400"/>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22845" id="Flowchart: Terminator 125" o:spid="_x0000_s1026" style="position:absolute;margin-left:428.4pt;margin-top:5.6pt;width:121.2pt;height:4.75pt;rotation:3550752fd;z-index:2516551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38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" path="m3260,l17910,v1919,,3475,4835,3475,10800c21385,16765,19829,21600,17910,21600r-14650,c1341,21600,,20806,,14841,,8876,1341,,3260,xe" fillcolor="white [3212]" stroked="f" strokeweight="1pt">
                <v:fill color2="#a07400" rotate="t" angle="270" colors="0 white;19661f #a07400;.5 #e2ac00;1 #a07400" focus="100%" type="gradient"/>
                <v:stroke joinstyle="miter"/>
                <v:path arrowok="t" o:connecttype="custom" o:connectlocs="234638,0;1289069,0;1539182,30144;1289069,60288;234638,60288;0,41423;234638,0" o:connectangles="0,0,0,0,0,0,0"/>
                <w10:wrap anchorx="margin"/>
              </v:shape>
            </w:pict>
          </mc:Fallback>
        </mc:AlternateContent>
      </w:r>
    </w:p>
    <w:p w14:paraId="09E94D87" w14:textId="4D989C08" w:rsidR="00CF2430" w:rsidRPr="00CF2430" w:rsidRDefault="00686F4F" w:rsidP="00CF2430">
      <w:r>
        <w:rPr>
          <w:noProof/>
        </w:rPr>
        <mc:AlternateContent>
          <mc:Choice Requires="wps">
            <w:drawing>
              <wp:anchor distT="0" distB="0" distL="114300" distR="114300" simplePos="0" relativeHeight="251657217" behindDoc="0" locked="0" layoutInCell="1" allowOverlap="1" wp14:anchorId="3AF06D86" wp14:editId="392B1B61">
                <wp:simplePos x="0" y="0"/>
                <wp:positionH relativeFrom="margin">
                  <wp:posOffset>5212977</wp:posOffset>
                </wp:positionH>
                <wp:positionV relativeFrom="paragraph">
                  <wp:posOffset>140597</wp:posOffset>
                </wp:positionV>
                <wp:extent cx="908674" cy="274320"/>
                <wp:effectExtent l="0" t="228600" r="0" b="220980"/>
                <wp:wrapNone/>
                <wp:docPr id="121" name="Flowchart: Terminator 121"/>
                <wp:cNvGraphicFramePr/>
                <a:graphic xmlns:a="http://schemas.openxmlformats.org/drawingml/2006/main">
                  <a:graphicData uri="http://schemas.microsoft.com/office/word/2010/wordprocessingShape">
                    <wps:wsp>
                      <wps:cNvSpPr/>
                      <wps:spPr>
                        <a:xfrm rot="18976900">
                          <a:off x="0" y="0"/>
                          <a:ext cx="908674" cy="274320"/>
                        </a:xfrm>
                        <a:prstGeom prst="flowChartTerminator">
                          <a:avLst/>
                        </a:prstGeom>
                        <a:gradFill flip="none" rotWithShape="1">
                          <a:gsLst>
                            <a:gs pos="37000">
                              <a:srgbClr val="FFDF79"/>
                            </a:gs>
                            <a:gs pos="0">
                              <a:srgbClr val="A07400"/>
                            </a:gs>
                            <a:gs pos="50000">
                              <a:srgbClr val="FFD757"/>
                            </a:gs>
                            <a:gs pos="100000">
                              <a:srgbClr val="A07400"/>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A4575" id="Flowchart: Terminator 121" o:spid="_x0000_s1026" type="#_x0000_t116" style="position:absolute;margin-left:410.45pt;margin-top:11.05pt;width:71.55pt;height:21.6pt;rotation:-2865125fd;z-index:251657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" fillcolor="#a07400" stroked="f" strokeweight="1pt">
                <v:fill color2="#a07400" rotate="t" angle="270" colors="0 #a07400;24248f #ffdf79;.5 #ffd757;1 #a07400" focus="100%" type="gradient"/>
                <w10:wrap anchorx="margin"/>
              </v:shape>
            </w:pict>
          </mc:Fallback>
        </mc:AlternateContent>
      </w:r>
    </w:p>
    <w:p w14:paraId="51EA9111" w14:textId="46051874" w:rsidR="00CF2430" w:rsidRPr="00CF2430" w:rsidRDefault="00CF2430" w:rsidP="00CF2430"/>
    <w:p w14:paraId="6638EFAA" w14:textId="73D15595" w:rsidR="00CF2430" w:rsidRPr="00CF2430" w:rsidRDefault="00EB4C50" w:rsidP="00E867F5">
      <w:pPr>
        <w:tabs>
          <w:tab w:val="left" w:pos="9816"/>
        </w:tabs>
      </w:pPr>
      <w:r>
        <w:rPr>
          <w:noProof/>
        </w:rPr>
        <mc:AlternateContent>
          <mc:Choice Requires="wps">
            <w:drawing>
              <wp:anchor distT="0" distB="0" distL="114300" distR="114300" simplePos="0" relativeHeight="251680853" behindDoc="0" locked="0" layoutInCell="1" allowOverlap="1" wp14:anchorId="2BA3E076" wp14:editId="45C6312E">
                <wp:simplePos x="0" y="0"/>
                <wp:positionH relativeFrom="column">
                  <wp:posOffset>5227894</wp:posOffset>
                </wp:positionH>
                <wp:positionV relativeFrom="paragraph">
                  <wp:posOffset>3599</wp:posOffset>
                </wp:positionV>
                <wp:extent cx="612148" cy="570004"/>
                <wp:effectExtent l="0" t="0" r="16510" b="20955"/>
                <wp:wrapNone/>
                <wp:docPr id="132" name="Straight Connector 132"/>
                <wp:cNvGraphicFramePr/>
                <a:graphic xmlns:a="http://schemas.openxmlformats.org/drawingml/2006/main">
                  <a:graphicData uri="http://schemas.microsoft.com/office/word/2010/wordprocessingShape">
                    <wps:wsp>
                      <wps:cNvCnPr/>
                      <wps:spPr>
                        <a:xfrm flipH="1">
                          <a:off x="0" y="0"/>
                          <a:ext cx="612148" cy="570004"/>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F2ED1" id="Straight Connector 132" o:spid="_x0000_s1026" style="position:absolute;flip:x;z-index:2516808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65pt,.3pt" to="459.8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" strokecolor="#7f7f7f [1612]" strokeweight=".5pt">
                <v:stroke joinstyle="miter"/>
              </v:line>
            </w:pict>
          </mc:Fallback>
        </mc:AlternateContent>
      </w:r>
      <w:r w:rsidR="00E867F5">
        <w:tab/>
      </w:r>
    </w:p>
    <w:p w14:paraId="49FAAE88" w14:textId="6BB0AC5D" w:rsidR="00CF2430" w:rsidRPr="00CF2430" w:rsidRDefault="00686F4F" w:rsidP="00CF2430">
      <w:r>
        <w:rPr>
          <w:noProof/>
        </w:rPr>
        <mc:AlternateContent>
          <mc:Choice Requires="wps">
            <w:drawing>
              <wp:anchor distT="0" distB="0" distL="114300" distR="114300" simplePos="0" relativeHeight="251672661" behindDoc="0" locked="0" layoutInCell="1" allowOverlap="1" wp14:anchorId="7550DF7B" wp14:editId="5F597C7D">
                <wp:simplePos x="0" y="0"/>
                <wp:positionH relativeFrom="margin">
                  <wp:posOffset>4631767</wp:posOffset>
                </wp:positionH>
                <wp:positionV relativeFrom="paragraph">
                  <wp:posOffset>98312</wp:posOffset>
                </wp:positionV>
                <wp:extent cx="1027953" cy="274918"/>
                <wp:effectExtent l="0" t="266700" r="0" b="278130"/>
                <wp:wrapNone/>
                <wp:docPr id="122" name="Flowchart: Terminator 122"/>
                <wp:cNvGraphicFramePr/>
                <a:graphic xmlns:a="http://schemas.openxmlformats.org/drawingml/2006/main">
                  <a:graphicData uri="http://schemas.microsoft.com/office/word/2010/wordprocessingShape">
                    <wps:wsp>
                      <wps:cNvSpPr/>
                      <wps:spPr>
                        <a:xfrm rot="18976900">
                          <a:off x="0" y="0"/>
                          <a:ext cx="1027953" cy="274918"/>
                        </a:xfrm>
                        <a:prstGeom prst="flowChartTerminator">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14CC1" id="Flowchart: Terminator 122" o:spid="_x0000_s1026" type="#_x0000_t116" style="position:absolute;margin-left:364.7pt;margin-top:7.75pt;width:80.95pt;height:21.65pt;rotation:-2865125fd;z-index:25167266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" fillcolor="#ffc000" strokecolor="#ffc000" strokeweight="1pt">
                <w10:wrap anchorx="margin"/>
              </v:shape>
            </w:pict>
          </mc:Fallback>
        </mc:AlternateContent>
      </w:r>
    </w:p>
    <w:p w14:paraId="5E8F76EE" w14:textId="1B2440AB" w:rsidR="00CF2430" w:rsidRPr="00CF2430" w:rsidRDefault="00A472B9" w:rsidP="00A472B9">
      <w:pPr>
        <w:tabs>
          <w:tab w:val="left" w:pos="8838"/>
        </w:tabs>
      </w:pPr>
      <w:r>
        <w:tab/>
      </w:r>
    </w:p>
    <w:p w14:paraId="62B5CE45" w14:textId="23878A51" w:rsidR="00CF2430" w:rsidRPr="00CF2430" w:rsidRDefault="00A472B9" w:rsidP="00A472B9">
      <w:pPr>
        <w:tabs>
          <w:tab w:val="left" w:pos="7718"/>
        </w:tabs>
      </w:pPr>
      <w:r>
        <w:tab/>
      </w:r>
    </w:p>
    <w:p w14:paraId="548A2AA9" w14:textId="08F95AA4" w:rsidR="00CF2430" w:rsidRPr="00CF2430" w:rsidRDefault="00A472B9" w:rsidP="00A472B9">
      <w:pPr>
        <w:tabs>
          <w:tab w:val="left" w:pos="1901"/>
        </w:tabs>
      </w:pPr>
      <w:r>
        <w:tab/>
      </w:r>
    </w:p>
    <w:p w14:paraId="5C6F47D4" w14:textId="4F07A64E" w:rsidR="00CF2430" w:rsidRPr="00CF2430" w:rsidRDefault="00E867F5" w:rsidP="00686F4F">
      <w:pPr>
        <w:tabs>
          <w:tab w:val="left" w:pos="7153"/>
        </w:tabs>
      </w:pPr>
      <w:r>
        <w:rPr>
          <w:noProof/>
        </w:rPr>
        <mc:AlternateContent>
          <mc:Choice Requires="wps">
            <w:drawing>
              <wp:anchor distT="0" distB="0" distL="114300" distR="114300" simplePos="0" relativeHeight="251674709" behindDoc="0" locked="0" layoutInCell="1" allowOverlap="1" wp14:anchorId="49E30B2F" wp14:editId="0709ABE5">
                <wp:simplePos x="0" y="0"/>
                <wp:positionH relativeFrom="margin">
                  <wp:posOffset>5485765</wp:posOffset>
                </wp:positionH>
                <wp:positionV relativeFrom="paragraph">
                  <wp:posOffset>27603</wp:posOffset>
                </wp:positionV>
                <wp:extent cx="1027953" cy="274918"/>
                <wp:effectExtent l="205105" t="0" r="244475" b="0"/>
                <wp:wrapNone/>
                <wp:docPr id="123" name="Flowchart: Terminator 123"/>
                <wp:cNvGraphicFramePr/>
                <a:graphic xmlns:a="http://schemas.openxmlformats.org/drawingml/2006/main">
                  <a:graphicData uri="http://schemas.microsoft.com/office/word/2010/wordprocessingShape">
                    <wps:wsp>
                      <wps:cNvSpPr/>
                      <wps:spPr>
                        <a:xfrm rot="3174878">
                          <a:off x="0" y="0"/>
                          <a:ext cx="1027953" cy="274918"/>
                        </a:xfrm>
                        <a:prstGeom prst="flowChartTerminator">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E9BCA" id="Flowchart: Terminator 123" o:spid="_x0000_s1026" type="#_x0000_t116" style="position:absolute;margin-left:431.95pt;margin-top:2.15pt;width:80.95pt;height:21.65pt;rotation:3467813fd;z-index:25167470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" fillcolor="#ffc000" strokecolor="#ffc000" strokeweight="1pt">
                <w10:wrap anchorx="margin"/>
              </v:shape>
            </w:pict>
          </mc:Fallback>
        </mc:AlternateContent>
      </w:r>
      <w:r w:rsidR="00686F4F">
        <w:tab/>
      </w:r>
    </w:p>
    <w:p w14:paraId="4CD1D18B" w14:textId="63D55E82" w:rsidR="00CF2430" w:rsidRPr="00CF2430" w:rsidRDefault="00E867F5" w:rsidP="00E867F5">
      <w:pPr>
        <w:tabs>
          <w:tab w:val="left" w:pos="6419"/>
        </w:tabs>
      </w:pPr>
      <w:r>
        <w:tab/>
      </w:r>
    </w:p>
    <w:p w14:paraId="40C98519" w14:textId="45F8DD10" w:rsidR="00CF2430" w:rsidRDefault="00E867F5" w:rsidP="00A472B9">
      <w:pPr>
        <w:pStyle w:val="Heading1"/>
        <w:tabs>
          <w:tab w:val="left" w:pos="6327"/>
          <w:tab w:val="right" w:pos="10512"/>
        </w:tabs>
        <w:jc w:val="left"/>
        <w:rPr>
          <w:color w:val="auto"/>
        </w:rPr>
      </w:pPr>
      <w:r>
        <w:rPr>
          <w:noProof/>
        </w:rPr>
        <mc:AlternateContent>
          <mc:Choice Requires="wps">
            <w:drawing>
              <wp:anchor distT="0" distB="0" distL="114300" distR="114300" simplePos="0" relativeHeight="251656192" behindDoc="0" locked="0" layoutInCell="1" allowOverlap="1" wp14:anchorId="1038F69C" wp14:editId="1914138F">
                <wp:simplePos x="0" y="0"/>
                <wp:positionH relativeFrom="margin">
                  <wp:posOffset>5922682</wp:posOffset>
                </wp:positionH>
                <wp:positionV relativeFrom="paragraph">
                  <wp:posOffset>159310</wp:posOffset>
                </wp:positionV>
                <wp:extent cx="908674" cy="274320"/>
                <wp:effectExtent l="164465" t="0" r="208915" b="0"/>
                <wp:wrapNone/>
                <wp:docPr id="124" name="Flowchart: Terminator 124"/>
                <wp:cNvGraphicFramePr/>
                <a:graphic xmlns:a="http://schemas.openxmlformats.org/drawingml/2006/main">
                  <a:graphicData uri="http://schemas.microsoft.com/office/word/2010/wordprocessingShape">
                    <wps:wsp>
                      <wps:cNvSpPr/>
                      <wps:spPr>
                        <a:xfrm rot="3038809">
                          <a:off x="0" y="0"/>
                          <a:ext cx="908674" cy="274320"/>
                        </a:xfrm>
                        <a:prstGeom prst="flowChartTerminator">
                          <a:avLst/>
                        </a:prstGeom>
                        <a:gradFill flip="none" rotWithShape="1">
                          <a:gsLst>
                            <a:gs pos="37000">
                              <a:srgbClr val="FFDF79"/>
                            </a:gs>
                            <a:gs pos="0">
                              <a:schemeClr val="bg1"/>
                            </a:gs>
                            <a:gs pos="50000">
                              <a:srgbClr val="FFD757"/>
                            </a:gs>
                            <a:gs pos="100000">
                              <a:srgbClr val="A07400"/>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86664" id="Flowchart: Terminator 124" o:spid="_x0000_s1026" type="#_x0000_t116" style="position:absolute;margin-left:466.35pt;margin-top:12.55pt;width:71.55pt;height:21.6pt;rotation:3319190fd;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" fillcolor="white [3212]" stroked="f" strokeweight="1pt">
                <v:fill color2="#a07400" rotate="t" angle="270" colors="0 white;24248f #ffdf79;.5 #ffd757;1 #a07400" focus="100%" type="gradient"/>
                <w10:wrap anchorx="margin"/>
              </v:shape>
            </w:pict>
          </mc:Fallback>
        </mc:AlternateContent>
      </w:r>
      <w:r w:rsidR="00A472B9">
        <w:rPr>
          <w:color w:val="auto"/>
        </w:rPr>
        <w:tab/>
      </w:r>
      <w:r w:rsidR="00A472B9">
        <w:rPr>
          <w:color w:val="auto"/>
        </w:rPr>
        <w:tab/>
      </w:r>
      <w:r w:rsidR="00CF2430" w:rsidRPr="00CF2430">
        <w:rPr>
          <w:color w:val="auto"/>
        </w:rPr>
        <w:tab/>
      </w:r>
    </w:p>
    <w:p w14:paraId="46997B43" w14:textId="28FF69A5" w:rsidR="00CF2430" w:rsidRDefault="00CF2430" w:rsidP="00CF2430">
      <w:pPr>
        <w:pStyle w:val="Heading1"/>
        <w:rPr>
          <w:color w:val="auto"/>
        </w:rPr>
      </w:pPr>
    </w:p>
    <w:p w14:paraId="59B89276" w14:textId="3DF9633D" w:rsidR="00CF2430" w:rsidRDefault="00CF2430" w:rsidP="00CF2430">
      <w:pPr>
        <w:pStyle w:val="Heading1"/>
        <w:rPr>
          <w:color w:val="auto"/>
        </w:rPr>
      </w:pPr>
    </w:p>
    <w:p w14:paraId="3034B76C" w14:textId="2E279720" w:rsidR="008D046A" w:rsidRDefault="00CF2430" w:rsidP="00CF2430">
      <w:pPr>
        <w:pStyle w:val="Heading1"/>
        <w:rPr>
          <w:rFonts w:asciiTheme="minorHAnsi" w:hAnsiTheme="minorHAnsi"/>
          <w:color w:val="auto"/>
          <w:sz w:val="24"/>
          <w:szCs w:val="14"/>
        </w:rPr>
      </w:pPr>
      <w:r w:rsidRPr="00CF2430">
        <w:rPr>
          <w:rFonts w:asciiTheme="minorHAnsi" w:hAnsiTheme="minorHAnsi"/>
          <w:color w:val="auto"/>
          <w:sz w:val="24"/>
          <w:szCs w:val="14"/>
        </w:rPr>
        <w:t>harsha Bhat</w:t>
      </w:r>
    </w:p>
    <w:p w14:paraId="54F8F77C" w14:textId="50A3A36F" w:rsidR="00CF2430" w:rsidRDefault="00EB4C50" w:rsidP="00CF2430">
      <w:pPr>
        <w:pStyle w:val="Heading1"/>
        <w:rPr>
          <w:rFonts w:asciiTheme="minorHAnsi" w:hAnsiTheme="minorHAnsi"/>
          <w:color w:val="auto"/>
          <w:sz w:val="24"/>
          <w:szCs w:val="14"/>
        </w:rPr>
      </w:pPr>
      <w:r>
        <w:rPr>
          <w:rFonts w:asciiTheme="minorHAnsi" w:hAnsiTheme="minorHAnsi"/>
          <w:color w:val="auto"/>
          <w:sz w:val="24"/>
          <w:szCs w:val="14"/>
        </w:rPr>
        <w:t>CybersecUrity P5</w:t>
      </w:r>
    </w:p>
    <w:p w14:paraId="0D714C9E" w14:textId="0486850B" w:rsidR="008D046A" w:rsidRPr="00CF2430" w:rsidRDefault="008D046A" w:rsidP="00CF2430">
      <w:pPr>
        <w:pStyle w:val="Heading1"/>
        <w:rPr>
          <w:rFonts w:asciiTheme="minorHAnsi" w:hAnsiTheme="minorHAnsi"/>
          <w:color w:val="auto"/>
          <w:sz w:val="24"/>
          <w:szCs w:val="14"/>
        </w:rPr>
      </w:pPr>
      <w:r>
        <w:rPr>
          <w:rFonts w:asciiTheme="minorHAnsi" w:hAnsiTheme="minorHAnsi"/>
          <w:color w:val="auto"/>
          <w:sz w:val="24"/>
          <w:szCs w:val="14"/>
        </w:rPr>
        <w:t>Mr. Mason</w:t>
      </w:r>
    </w:p>
    <w:p w14:paraId="1B9BD648" w14:textId="37AAA71A" w:rsidR="00CF2430" w:rsidRDefault="00CF2430" w:rsidP="00CF2430">
      <w:pPr>
        <w:tabs>
          <w:tab w:val="left" w:pos="4085"/>
        </w:tabs>
      </w:pPr>
    </w:p>
    <w:p w14:paraId="28D95B73" w14:textId="51175F94" w:rsidR="008D046A" w:rsidRDefault="008D046A" w:rsidP="00CF2430">
      <w:pPr>
        <w:tabs>
          <w:tab w:val="left" w:pos="4085"/>
        </w:tabs>
      </w:pPr>
    </w:p>
    <w:p w14:paraId="5B01FED6" w14:textId="09788E19" w:rsidR="008D046A" w:rsidRDefault="008D046A" w:rsidP="00CF2430">
      <w:pPr>
        <w:tabs>
          <w:tab w:val="left" w:pos="4085"/>
        </w:tabs>
      </w:pPr>
    </w:p>
    <w:p w14:paraId="18D0E03D" w14:textId="20373730" w:rsidR="008D046A" w:rsidRDefault="008D046A" w:rsidP="00CF2430">
      <w:pPr>
        <w:tabs>
          <w:tab w:val="left" w:pos="4085"/>
        </w:tabs>
      </w:pPr>
    </w:p>
    <w:p w14:paraId="014CFAAB" w14:textId="27B76562" w:rsidR="008D046A" w:rsidRDefault="008D046A" w:rsidP="00CF2430">
      <w:pPr>
        <w:tabs>
          <w:tab w:val="left" w:pos="4085"/>
        </w:tabs>
      </w:pPr>
    </w:p>
    <w:p w14:paraId="0647C892" w14:textId="6677ECBF" w:rsidR="008D046A" w:rsidRDefault="008D046A" w:rsidP="00CF2430">
      <w:pPr>
        <w:tabs>
          <w:tab w:val="left" w:pos="4085"/>
        </w:tabs>
      </w:pPr>
    </w:p>
    <w:p w14:paraId="4073BEA0" w14:textId="27C5BC0F" w:rsidR="008D046A" w:rsidRDefault="008D046A" w:rsidP="00CF2430">
      <w:pPr>
        <w:tabs>
          <w:tab w:val="left" w:pos="4085"/>
        </w:tabs>
      </w:pPr>
    </w:p>
    <w:p w14:paraId="3C5EE532" w14:textId="7F7636D3" w:rsidR="008D046A" w:rsidRDefault="008D046A" w:rsidP="00CF2430">
      <w:pPr>
        <w:tabs>
          <w:tab w:val="left" w:pos="4085"/>
        </w:tabs>
      </w:pPr>
    </w:p>
    <w:p w14:paraId="44D4D6E6" w14:textId="086DB314" w:rsidR="008D046A" w:rsidRDefault="008D046A" w:rsidP="00CF2430">
      <w:pPr>
        <w:tabs>
          <w:tab w:val="left" w:pos="4085"/>
        </w:tabs>
      </w:pPr>
    </w:p>
    <w:p w14:paraId="5B240811" w14:textId="21B181F7" w:rsidR="008D046A" w:rsidRDefault="008D046A" w:rsidP="00CF2430">
      <w:pPr>
        <w:tabs>
          <w:tab w:val="left" w:pos="4085"/>
        </w:tabs>
      </w:pPr>
    </w:p>
    <w:p w14:paraId="59F041A4" w14:textId="77495EA5" w:rsidR="008D046A" w:rsidRDefault="008D046A" w:rsidP="00CF2430">
      <w:pPr>
        <w:tabs>
          <w:tab w:val="left" w:pos="4085"/>
        </w:tabs>
      </w:pPr>
    </w:p>
    <w:p w14:paraId="04EAA0DF" w14:textId="24523E02" w:rsidR="008D046A" w:rsidRDefault="008D046A" w:rsidP="00CF2430">
      <w:pPr>
        <w:tabs>
          <w:tab w:val="left" w:pos="4085"/>
        </w:tabs>
      </w:pPr>
    </w:p>
    <w:p w14:paraId="47AC1315" w14:textId="572793E3" w:rsidR="008D046A" w:rsidRDefault="008D046A" w:rsidP="00CF2430">
      <w:pPr>
        <w:tabs>
          <w:tab w:val="left" w:pos="4085"/>
        </w:tabs>
      </w:pPr>
    </w:p>
    <w:p w14:paraId="4CD91C0B" w14:textId="20612021" w:rsidR="008D046A" w:rsidRDefault="008D046A" w:rsidP="00CF2430">
      <w:pPr>
        <w:tabs>
          <w:tab w:val="left" w:pos="4085"/>
        </w:tabs>
      </w:pPr>
    </w:p>
    <w:p w14:paraId="18519ABB" w14:textId="1284CA87" w:rsidR="008D046A" w:rsidRDefault="008D046A" w:rsidP="00CF2430">
      <w:pPr>
        <w:tabs>
          <w:tab w:val="left" w:pos="4085"/>
        </w:tabs>
      </w:pPr>
    </w:p>
    <w:p w14:paraId="422FE0A9" w14:textId="038A3A09" w:rsidR="008D046A" w:rsidRDefault="008D046A" w:rsidP="00CF2430">
      <w:pPr>
        <w:tabs>
          <w:tab w:val="left" w:pos="4085"/>
        </w:tabs>
      </w:pPr>
    </w:p>
    <w:p w14:paraId="14865C67" w14:textId="77777777" w:rsidR="00021D7D" w:rsidRDefault="00021D7D" w:rsidP="00CF2430">
      <w:pPr>
        <w:tabs>
          <w:tab w:val="left" w:pos="4085"/>
        </w:tabs>
      </w:pPr>
    </w:p>
    <w:p w14:paraId="5D3B526A" w14:textId="6397DB90" w:rsidR="008D046A" w:rsidRDefault="008D046A" w:rsidP="00CF2430">
      <w:pPr>
        <w:tabs>
          <w:tab w:val="left" w:pos="4085"/>
        </w:tabs>
      </w:pPr>
    </w:p>
    <w:p w14:paraId="688ED297" w14:textId="20BDCAA0" w:rsidR="008D046A" w:rsidRDefault="008D046A" w:rsidP="00CF2430">
      <w:pPr>
        <w:tabs>
          <w:tab w:val="left" w:pos="4085"/>
        </w:tabs>
      </w:pPr>
    </w:p>
    <w:p w14:paraId="77D432F7" w14:textId="348DB30D" w:rsidR="008D046A" w:rsidRDefault="008D046A" w:rsidP="00CF2430">
      <w:pPr>
        <w:tabs>
          <w:tab w:val="left" w:pos="4085"/>
        </w:tabs>
      </w:pPr>
    </w:p>
    <w:p w14:paraId="5D4A8B1D" w14:textId="71FE9F1A" w:rsidR="00CB3D71" w:rsidRDefault="00A472B9" w:rsidP="00A472B9">
      <w:pPr>
        <w:tabs>
          <w:tab w:val="left" w:pos="930"/>
          <w:tab w:val="left" w:pos="1166"/>
        </w:tabs>
      </w:pPr>
      <w:r>
        <w:rPr>
          <w:noProof/>
        </w:rPr>
        <mc:AlternateContent>
          <mc:Choice Requires="wps">
            <w:drawing>
              <wp:anchor distT="0" distB="0" distL="114300" distR="114300" simplePos="0" relativeHeight="251667541" behindDoc="0" locked="0" layoutInCell="1" allowOverlap="1" wp14:anchorId="36ED591F" wp14:editId="323F2499">
                <wp:simplePos x="0" y="0"/>
                <wp:positionH relativeFrom="column">
                  <wp:posOffset>3141980</wp:posOffset>
                </wp:positionH>
                <wp:positionV relativeFrom="paragraph">
                  <wp:posOffset>581025</wp:posOffset>
                </wp:positionV>
                <wp:extent cx="97790" cy="72390"/>
                <wp:effectExtent l="12700" t="25400" r="10160" b="29210"/>
                <wp:wrapNone/>
                <wp:docPr id="108" name="Trapezoid 101"/>
                <wp:cNvGraphicFramePr/>
                <a:graphic xmlns:a="http://schemas.openxmlformats.org/drawingml/2006/main">
                  <a:graphicData uri="http://schemas.microsoft.com/office/word/2010/wordprocessingShape">
                    <wps:wsp>
                      <wps:cNvSpPr/>
                      <wps:spPr>
                        <a:xfrm rot="16200000" flipV="1">
                          <a:off x="0" y="0"/>
                          <a:ext cx="97790" cy="72390"/>
                        </a:xfrm>
                        <a:custGeom>
                          <a:avLst/>
                          <a:gdLst>
                            <a:gd name="connsiteX0" fmla="*/ 0 w 80010"/>
                            <a:gd name="connsiteY0" fmla="*/ 76200 h 76200"/>
                            <a:gd name="connsiteX1" fmla="*/ 19050 w 80010"/>
                            <a:gd name="connsiteY1" fmla="*/ 0 h 76200"/>
                            <a:gd name="connsiteX2" fmla="*/ 60960 w 80010"/>
                            <a:gd name="connsiteY2" fmla="*/ 0 h 76200"/>
                            <a:gd name="connsiteX3" fmla="*/ 80010 w 80010"/>
                            <a:gd name="connsiteY3" fmla="*/ 76200 h 76200"/>
                            <a:gd name="connsiteX4" fmla="*/ 0 w 80010"/>
                            <a:gd name="connsiteY4" fmla="*/ 76200 h 76200"/>
                            <a:gd name="connsiteX0" fmla="*/ 0 w 62865"/>
                            <a:gd name="connsiteY0" fmla="*/ 76200 h 76200"/>
                            <a:gd name="connsiteX1" fmla="*/ 19050 w 62865"/>
                            <a:gd name="connsiteY1" fmla="*/ 0 h 76200"/>
                            <a:gd name="connsiteX2" fmla="*/ 60960 w 62865"/>
                            <a:gd name="connsiteY2" fmla="*/ 0 h 76200"/>
                            <a:gd name="connsiteX3" fmla="*/ 62865 w 62865"/>
                            <a:gd name="connsiteY3" fmla="*/ 74930 h 76200"/>
                            <a:gd name="connsiteX4" fmla="*/ 0 w 62865"/>
                            <a:gd name="connsiteY4" fmla="*/ 76200 h 76200"/>
                            <a:gd name="connsiteX0" fmla="*/ 0 w 95886"/>
                            <a:gd name="connsiteY0" fmla="*/ 69853 h 74930"/>
                            <a:gd name="connsiteX1" fmla="*/ 52071 w 95886"/>
                            <a:gd name="connsiteY1" fmla="*/ 0 h 74930"/>
                            <a:gd name="connsiteX2" fmla="*/ 93981 w 95886"/>
                            <a:gd name="connsiteY2" fmla="*/ 0 h 74930"/>
                            <a:gd name="connsiteX3" fmla="*/ 95886 w 95886"/>
                            <a:gd name="connsiteY3" fmla="*/ 74930 h 74930"/>
                            <a:gd name="connsiteX4" fmla="*/ 0 w 95886"/>
                            <a:gd name="connsiteY4" fmla="*/ 69853 h 74930"/>
                            <a:gd name="connsiteX0" fmla="*/ 0 w 95886"/>
                            <a:gd name="connsiteY0" fmla="*/ 69853 h 74930"/>
                            <a:gd name="connsiteX1" fmla="*/ 40640 w 95886"/>
                            <a:gd name="connsiteY1" fmla="*/ 2 h 74930"/>
                            <a:gd name="connsiteX2" fmla="*/ 93981 w 95886"/>
                            <a:gd name="connsiteY2" fmla="*/ 0 h 74930"/>
                            <a:gd name="connsiteX3" fmla="*/ 95886 w 95886"/>
                            <a:gd name="connsiteY3" fmla="*/ 74930 h 74930"/>
                            <a:gd name="connsiteX4" fmla="*/ 0 w 95886"/>
                            <a:gd name="connsiteY4" fmla="*/ 69853 h 749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886" h="74930">
                              <a:moveTo>
                                <a:pt x="0" y="69853"/>
                              </a:moveTo>
                              <a:lnTo>
                                <a:pt x="40640" y="2"/>
                              </a:lnTo>
                              <a:lnTo>
                                <a:pt x="93981" y="0"/>
                              </a:lnTo>
                              <a:lnTo>
                                <a:pt x="95886" y="74930"/>
                              </a:lnTo>
                              <a:lnTo>
                                <a:pt x="0" y="69853"/>
                              </a:lnTo>
                              <a:close/>
                            </a:path>
                          </a:pathLst>
                        </a:cu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1D7CE" id="Trapezoid 101" o:spid="_x0000_s1026" style="position:absolute;margin-left:247.4pt;margin-top:45.75pt;width:7.7pt;height:5.7pt;rotation:90;flip:y;z-index:2516675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6,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" path="m,69853l40640,2,93981,r1905,74930l,69853xe" fillcolor="#ffc000" strokecolor="#ffc000" strokeweight="1pt">
                <v:stroke joinstyle="miter"/>
                <v:path arrowok="t" o:connecttype="custom" o:connectlocs="0,67485;41447,2;95847,0;97790,72390;0,67485" o:connectangles="0,0,0,0,0"/>
              </v:shape>
            </w:pict>
          </mc:Fallback>
        </mc:AlternateContent>
      </w:r>
      <w:r>
        <w:rPr>
          <w:noProof/>
        </w:rPr>
        <mc:AlternateContent>
          <mc:Choice Requires="wps">
            <w:drawing>
              <wp:anchor distT="0" distB="0" distL="114300" distR="114300" simplePos="0" relativeHeight="251669589" behindDoc="0" locked="0" layoutInCell="1" allowOverlap="1" wp14:anchorId="1D549D9B" wp14:editId="3B6BDEA5">
                <wp:simplePos x="0" y="0"/>
                <wp:positionH relativeFrom="column">
                  <wp:posOffset>3162300</wp:posOffset>
                </wp:positionH>
                <wp:positionV relativeFrom="paragraph">
                  <wp:posOffset>625475</wp:posOffset>
                </wp:positionV>
                <wp:extent cx="160655" cy="143510"/>
                <wp:effectExtent l="19050" t="19050" r="10795" b="46990"/>
                <wp:wrapNone/>
                <wp:docPr id="110" name="Diagonal Stripe 100"/>
                <wp:cNvGraphicFramePr/>
                <a:graphic xmlns:a="http://schemas.openxmlformats.org/drawingml/2006/main">
                  <a:graphicData uri="http://schemas.microsoft.com/office/word/2010/wordprocessingShape">
                    <wps:wsp>
                      <wps:cNvSpPr/>
                      <wps:spPr>
                        <a:xfrm flipH="1">
                          <a:off x="0" y="0"/>
                          <a:ext cx="160655" cy="143510"/>
                        </a:xfrm>
                        <a:custGeom>
                          <a:avLst/>
                          <a:gdLst>
                            <a:gd name="connsiteX0" fmla="*/ 0 w 251460"/>
                            <a:gd name="connsiteY0" fmla="*/ 80010 h 160020"/>
                            <a:gd name="connsiteX1" fmla="*/ 125730 w 251460"/>
                            <a:gd name="connsiteY1" fmla="*/ 0 h 160020"/>
                            <a:gd name="connsiteX2" fmla="*/ 251460 w 251460"/>
                            <a:gd name="connsiteY2" fmla="*/ 0 h 160020"/>
                            <a:gd name="connsiteX3" fmla="*/ 0 w 251460"/>
                            <a:gd name="connsiteY3" fmla="*/ 160020 h 160020"/>
                            <a:gd name="connsiteX4" fmla="*/ 0 w 251460"/>
                            <a:gd name="connsiteY4" fmla="*/ 80010 h 160020"/>
                            <a:gd name="connsiteX0" fmla="*/ 0 w 172720"/>
                            <a:gd name="connsiteY0" fmla="*/ 82550 h 162560"/>
                            <a:gd name="connsiteX1" fmla="*/ 125730 w 172720"/>
                            <a:gd name="connsiteY1" fmla="*/ 2540 h 162560"/>
                            <a:gd name="connsiteX2" fmla="*/ 172720 w 172720"/>
                            <a:gd name="connsiteY2" fmla="*/ 0 h 162560"/>
                            <a:gd name="connsiteX3" fmla="*/ 0 w 172720"/>
                            <a:gd name="connsiteY3" fmla="*/ 162560 h 162560"/>
                            <a:gd name="connsiteX4" fmla="*/ 0 w 172720"/>
                            <a:gd name="connsiteY4" fmla="*/ 82550 h 162560"/>
                            <a:gd name="connsiteX0" fmla="*/ 0 w 172720"/>
                            <a:gd name="connsiteY0" fmla="*/ 82550 h 162560"/>
                            <a:gd name="connsiteX1" fmla="*/ 97790 w 172720"/>
                            <a:gd name="connsiteY1" fmla="*/ 17780 h 162560"/>
                            <a:gd name="connsiteX2" fmla="*/ 172720 w 172720"/>
                            <a:gd name="connsiteY2" fmla="*/ 0 h 162560"/>
                            <a:gd name="connsiteX3" fmla="*/ 0 w 172720"/>
                            <a:gd name="connsiteY3" fmla="*/ 162560 h 162560"/>
                            <a:gd name="connsiteX4" fmla="*/ 0 w 172720"/>
                            <a:gd name="connsiteY4" fmla="*/ 82550 h 162560"/>
                            <a:gd name="connsiteX0" fmla="*/ 0 w 167640"/>
                            <a:gd name="connsiteY0" fmla="*/ 64770 h 144780"/>
                            <a:gd name="connsiteX1" fmla="*/ 97790 w 167640"/>
                            <a:gd name="connsiteY1" fmla="*/ 0 h 144780"/>
                            <a:gd name="connsiteX2" fmla="*/ 167640 w 167640"/>
                            <a:gd name="connsiteY2" fmla="*/ 44450 h 144780"/>
                            <a:gd name="connsiteX3" fmla="*/ 0 w 167640"/>
                            <a:gd name="connsiteY3" fmla="*/ 144780 h 144780"/>
                            <a:gd name="connsiteX4" fmla="*/ 0 w 167640"/>
                            <a:gd name="connsiteY4" fmla="*/ 64770 h 144780"/>
                            <a:gd name="connsiteX0" fmla="*/ 0 w 167640"/>
                            <a:gd name="connsiteY0" fmla="*/ 63500 h 143510"/>
                            <a:gd name="connsiteX1" fmla="*/ 100330 w 167640"/>
                            <a:gd name="connsiteY1" fmla="*/ 0 h 143510"/>
                            <a:gd name="connsiteX2" fmla="*/ 167640 w 167640"/>
                            <a:gd name="connsiteY2" fmla="*/ 43180 h 143510"/>
                            <a:gd name="connsiteX3" fmla="*/ 0 w 167640"/>
                            <a:gd name="connsiteY3" fmla="*/ 143510 h 143510"/>
                            <a:gd name="connsiteX4" fmla="*/ 0 w 167640"/>
                            <a:gd name="connsiteY4" fmla="*/ 63500 h 1435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7640" h="143510">
                              <a:moveTo>
                                <a:pt x="0" y="63500"/>
                              </a:moveTo>
                              <a:lnTo>
                                <a:pt x="100330" y="0"/>
                              </a:lnTo>
                              <a:lnTo>
                                <a:pt x="167640" y="43180"/>
                              </a:lnTo>
                              <a:lnTo>
                                <a:pt x="0" y="143510"/>
                              </a:lnTo>
                              <a:lnTo>
                                <a:pt x="0" y="63500"/>
                              </a:lnTo>
                              <a:close/>
                            </a:path>
                          </a:pathLst>
                        </a:cu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7128E" id="Diagonal Stripe 100" o:spid="_x0000_s1026" style="position:absolute;margin-left:249pt;margin-top:49.25pt;width:12.65pt;height:11.3pt;flip:x;z-index:2516695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" path="m,63500l100330,r67310,43180l,143510,,63500xe" fillcolor="#ffc000" strokecolor="#ffc000" strokeweight="1pt">
                <v:stroke joinstyle="miter"/>
                <v:path arrowok="t" o:connecttype="custom" o:connectlocs="0,63500;96150,0;160655,43180;0,143510;0,63500" o:connectangles="0,0,0,0,0"/>
              </v:shape>
            </w:pict>
          </mc:Fallback>
        </mc:AlternateContent>
      </w:r>
      <w:r>
        <w:rPr>
          <w:noProof/>
        </w:rPr>
        <mc:AlternateContent>
          <mc:Choice Requires="wps">
            <w:drawing>
              <wp:anchor distT="0" distB="0" distL="114300" distR="114300" simplePos="0" relativeHeight="251665493" behindDoc="0" locked="0" layoutInCell="1" allowOverlap="1" wp14:anchorId="6342FEA8" wp14:editId="34492A59">
                <wp:simplePos x="0" y="0"/>
                <wp:positionH relativeFrom="column">
                  <wp:posOffset>3418205</wp:posOffset>
                </wp:positionH>
                <wp:positionV relativeFrom="paragraph">
                  <wp:posOffset>579755</wp:posOffset>
                </wp:positionV>
                <wp:extent cx="95885" cy="74930"/>
                <wp:effectExtent l="0" t="27622" r="28892" b="28893"/>
                <wp:wrapNone/>
                <wp:docPr id="101" name="Trapezoid 101"/>
                <wp:cNvGraphicFramePr/>
                <a:graphic xmlns:a="http://schemas.openxmlformats.org/drawingml/2006/main">
                  <a:graphicData uri="http://schemas.microsoft.com/office/word/2010/wordprocessingShape">
                    <wps:wsp>
                      <wps:cNvSpPr/>
                      <wps:spPr>
                        <a:xfrm rot="16200000">
                          <a:off x="0" y="0"/>
                          <a:ext cx="95885" cy="74930"/>
                        </a:xfrm>
                        <a:custGeom>
                          <a:avLst/>
                          <a:gdLst>
                            <a:gd name="connsiteX0" fmla="*/ 0 w 80010"/>
                            <a:gd name="connsiteY0" fmla="*/ 76200 h 76200"/>
                            <a:gd name="connsiteX1" fmla="*/ 19050 w 80010"/>
                            <a:gd name="connsiteY1" fmla="*/ 0 h 76200"/>
                            <a:gd name="connsiteX2" fmla="*/ 60960 w 80010"/>
                            <a:gd name="connsiteY2" fmla="*/ 0 h 76200"/>
                            <a:gd name="connsiteX3" fmla="*/ 80010 w 80010"/>
                            <a:gd name="connsiteY3" fmla="*/ 76200 h 76200"/>
                            <a:gd name="connsiteX4" fmla="*/ 0 w 80010"/>
                            <a:gd name="connsiteY4" fmla="*/ 76200 h 76200"/>
                            <a:gd name="connsiteX0" fmla="*/ 0 w 62865"/>
                            <a:gd name="connsiteY0" fmla="*/ 76200 h 76200"/>
                            <a:gd name="connsiteX1" fmla="*/ 19050 w 62865"/>
                            <a:gd name="connsiteY1" fmla="*/ 0 h 76200"/>
                            <a:gd name="connsiteX2" fmla="*/ 60960 w 62865"/>
                            <a:gd name="connsiteY2" fmla="*/ 0 h 76200"/>
                            <a:gd name="connsiteX3" fmla="*/ 62865 w 62865"/>
                            <a:gd name="connsiteY3" fmla="*/ 74930 h 76200"/>
                            <a:gd name="connsiteX4" fmla="*/ 0 w 62865"/>
                            <a:gd name="connsiteY4" fmla="*/ 76200 h 76200"/>
                            <a:gd name="connsiteX0" fmla="*/ 0 w 95886"/>
                            <a:gd name="connsiteY0" fmla="*/ 69853 h 74930"/>
                            <a:gd name="connsiteX1" fmla="*/ 52071 w 95886"/>
                            <a:gd name="connsiteY1" fmla="*/ 0 h 74930"/>
                            <a:gd name="connsiteX2" fmla="*/ 93981 w 95886"/>
                            <a:gd name="connsiteY2" fmla="*/ 0 h 74930"/>
                            <a:gd name="connsiteX3" fmla="*/ 95886 w 95886"/>
                            <a:gd name="connsiteY3" fmla="*/ 74930 h 74930"/>
                            <a:gd name="connsiteX4" fmla="*/ 0 w 95886"/>
                            <a:gd name="connsiteY4" fmla="*/ 69853 h 74930"/>
                            <a:gd name="connsiteX0" fmla="*/ 0 w 95886"/>
                            <a:gd name="connsiteY0" fmla="*/ 69853 h 74930"/>
                            <a:gd name="connsiteX1" fmla="*/ 40640 w 95886"/>
                            <a:gd name="connsiteY1" fmla="*/ 2 h 74930"/>
                            <a:gd name="connsiteX2" fmla="*/ 93981 w 95886"/>
                            <a:gd name="connsiteY2" fmla="*/ 0 h 74930"/>
                            <a:gd name="connsiteX3" fmla="*/ 95886 w 95886"/>
                            <a:gd name="connsiteY3" fmla="*/ 74930 h 74930"/>
                            <a:gd name="connsiteX4" fmla="*/ 0 w 95886"/>
                            <a:gd name="connsiteY4" fmla="*/ 69853 h 749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886" h="74930">
                              <a:moveTo>
                                <a:pt x="0" y="69853"/>
                              </a:moveTo>
                              <a:lnTo>
                                <a:pt x="40640" y="2"/>
                              </a:lnTo>
                              <a:lnTo>
                                <a:pt x="93981" y="0"/>
                              </a:lnTo>
                              <a:lnTo>
                                <a:pt x="95886" y="74930"/>
                              </a:lnTo>
                              <a:lnTo>
                                <a:pt x="0" y="69853"/>
                              </a:lnTo>
                              <a:close/>
                            </a:path>
                          </a:pathLst>
                        </a:cu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87D8F7" id="Trapezoid 101" o:spid="_x0000_s1026" style="position:absolute;margin-left:269.15pt;margin-top:45.65pt;width:7.55pt;height:5.9pt;rotation:-90;z-index:2516654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5886,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" path="m,69853l40640,2,93981,r1905,74930l,69853xe" fillcolor="#ffc000" strokecolor="#ffc000" strokeweight="1pt">
                <v:stroke joinstyle="miter"/>
                <v:path arrowok="t" o:connecttype="custom" o:connectlocs="0,69853;40640,2;93980,0;95885,74930;0,69853" o:connectangles="0,0,0,0,0"/>
              </v:shape>
            </w:pict>
          </mc:Fallback>
        </mc:AlternateContent>
      </w:r>
      <w:r>
        <w:rPr>
          <w:noProof/>
        </w:rPr>
        <mc:AlternateContent>
          <mc:Choice Requires="wps">
            <w:drawing>
              <wp:anchor distT="0" distB="0" distL="114300" distR="114300" simplePos="0" relativeHeight="251664469" behindDoc="0" locked="0" layoutInCell="1" allowOverlap="1" wp14:anchorId="28527746" wp14:editId="75EA59F7">
                <wp:simplePos x="0" y="0"/>
                <wp:positionH relativeFrom="column">
                  <wp:posOffset>3328035</wp:posOffset>
                </wp:positionH>
                <wp:positionV relativeFrom="paragraph">
                  <wp:posOffset>628015</wp:posOffset>
                </wp:positionV>
                <wp:extent cx="167640" cy="143510"/>
                <wp:effectExtent l="0" t="19050" r="41910" b="46990"/>
                <wp:wrapNone/>
                <wp:docPr id="100" name="Diagonal Stripe 100"/>
                <wp:cNvGraphicFramePr/>
                <a:graphic xmlns:a="http://schemas.openxmlformats.org/drawingml/2006/main">
                  <a:graphicData uri="http://schemas.microsoft.com/office/word/2010/wordprocessingShape">
                    <wps:wsp>
                      <wps:cNvSpPr/>
                      <wps:spPr>
                        <a:xfrm>
                          <a:off x="0" y="0"/>
                          <a:ext cx="167640" cy="143510"/>
                        </a:xfrm>
                        <a:custGeom>
                          <a:avLst/>
                          <a:gdLst>
                            <a:gd name="connsiteX0" fmla="*/ 0 w 251460"/>
                            <a:gd name="connsiteY0" fmla="*/ 80010 h 160020"/>
                            <a:gd name="connsiteX1" fmla="*/ 125730 w 251460"/>
                            <a:gd name="connsiteY1" fmla="*/ 0 h 160020"/>
                            <a:gd name="connsiteX2" fmla="*/ 251460 w 251460"/>
                            <a:gd name="connsiteY2" fmla="*/ 0 h 160020"/>
                            <a:gd name="connsiteX3" fmla="*/ 0 w 251460"/>
                            <a:gd name="connsiteY3" fmla="*/ 160020 h 160020"/>
                            <a:gd name="connsiteX4" fmla="*/ 0 w 251460"/>
                            <a:gd name="connsiteY4" fmla="*/ 80010 h 160020"/>
                            <a:gd name="connsiteX0" fmla="*/ 0 w 172720"/>
                            <a:gd name="connsiteY0" fmla="*/ 82550 h 162560"/>
                            <a:gd name="connsiteX1" fmla="*/ 125730 w 172720"/>
                            <a:gd name="connsiteY1" fmla="*/ 2540 h 162560"/>
                            <a:gd name="connsiteX2" fmla="*/ 172720 w 172720"/>
                            <a:gd name="connsiteY2" fmla="*/ 0 h 162560"/>
                            <a:gd name="connsiteX3" fmla="*/ 0 w 172720"/>
                            <a:gd name="connsiteY3" fmla="*/ 162560 h 162560"/>
                            <a:gd name="connsiteX4" fmla="*/ 0 w 172720"/>
                            <a:gd name="connsiteY4" fmla="*/ 82550 h 162560"/>
                            <a:gd name="connsiteX0" fmla="*/ 0 w 172720"/>
                            <a:gd name="connsiteY0" fmla="*/ 82550 h 162560"/>
                            <a:gd name="connsiteX1" fmla="*/ 97790 w 172720"/>
                            <a:gd name="connsiteY1" fmla="*/ 17780 h 162560"/>
                            <a:gd name="connsiteX2" fmla="*/ 172720 w 172720"/>
                            <a:gd name="connsiteY2" fmla="*/ 0 h 162560"/>
                            <a:gd name="connsiteX3" fmla="*/ 0 w 172720"/>
                            <a:gd name="connsiteY3" fmla="*/ 162560 h 162560"/>
                            <a:gd name="connsiteX4" fmla="*/ 0 w 172720"/>
                            <a:gd name="connsiteY4" fmla="*/ 82550 h 162560"/>
                            <a:gd name="connsiteX0" fmla="*/ 0 w 167640"/>
                            <a:gd name="connsiteY0" fmla="*/ 64770 h 144780"/>
                            <a:gd name="connsiteX1" fmla="*/ 97790 w 167640"/>
                            <a:gd name="connsiteY1" fmla="*/ 0 h 144780"/>
                            <a:gd name="connsiteX2" fmla="*/ 167640 w 167640"/>
                            <a:gd name="connsiteY2" fmla="*/ 44450 h 144780"/>
                            <a:gd name="connsiteX3" fmla="*/ 0 w 167640"/>
                            <a:gd name="connsiteY3" fmla="*/ 144780 h 144780"/>
                            <a:gd name="connsiteX4" fmla="*/ 0 w 167640"/>
                            <a:gd name="connsiteY4" fmla="*/ 64770 h 144780"/>
                            <a:gd name="connsiteX0" fmla="*/ 0 w 167640"/>
                            <a:gd name="connsiteY0" fmla="*/ 63500 h 143510"/>
                            <a:gd name="connsiteX1" fmla="*/ 100330 w 167640"/>
                            <a:gd name="connsiteY1" fmla="*/ 0 h 143510"/>
                            <a:gd name="connsiteX2" fmla="*/ 167640 w 167640"/>
                            <a:gd name="connsiteY2" fmla="*/ 43180 h 143510"/>
                            <a:gd name="connsiteX3" fmla="*/ 0 w 167640"/>
                            <a:gd name="connsiteY3" fmla="*/ 143510 h 143510"/>
                            <a:gd name="connsiteX4" fmla="*/ 0 w 167640"/>
                            <a:gd name="connsiteY4" fmla="*/ 63500 h 1435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7640" h="143510">
                              <a:moveTo>
                                <a:pt x="0" y="63500"/>
                              </a:moveTo>
                              <a:lnTo>
                                <a:pt x="100330" y="0"/>
                              </a:lnTo>
                              <a:lnTo>
                                <a:pt x="167640" y="43180"/>
                              </a:lnTo>
                              <a:lnTo>
                                <a:pt x="0" y="143510"/>
                              </a:lnTo>
                              <a:lnTo>
                                <a:pt x="0" y="63500"/>
                              </a:lnTo>
                              <a:close/>
                            </a:path>
                          </a:pathLst>
                        </a:cu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E1631" id="Diagonal Stripe 100" o:spid="_x0000_s1026" style="position:absolute;margin-left:262.05pt;margin-top:49.45pt;width:13.2pt;height:11.3pt;z-index:251664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" path="m,63500l100330,r67310,43180l,143510,,63500xe" fillcolor="#ffc000" strokecolor="#ffc000" strokeweight="1pt">
                <v:stroke joinstyle="miter"/>
                <v:path arrowok="t" o:connecttype="custom" o:connectlocs="0,63500;100330,0;167640,43180;0,143510;0,63500" o:connectangles="0,0,0,0,0"/>
              </v:shape>
            </w:pict>
          </mc:Fallback>
        </mc:AlternateContent>
      </w:r>
      <w:r>
        <w:rPr>
          <w:noProof/>
        </w:rPr>
        <mc:AlternateContent>
          <mc:Choice Requires="wps">
            <w:drawing>
              <wp:anchor distT="0" distB="0" distL="114300" distR="114300" simplePos="0" relativeHeight="251663445" behindDoc="0" locked="0" layoutInCell="1" allowOverlap="1" wp14:anchorId="23148003" wp14:editId="3A8A5D6E">
                <wp:simplePos x="0" y="0"/>
                <wp:positionH relativeFrom="column">
                  <wp:posOffset>3236776</wp:posOffset>
                </wp:positionH>
                <wp:positionV relativeFrom="paragraph">
                  <wp:posOffset>458202</wp:posOffset>
                </wp:positionV>
                <wp:extent cx="186791" cy="113476"/>
                <wp:effectExtent l="19050" t="19050" r="22860" b="39370"/>
                <wp:wrapNone/>
                <wp:docPr id="92" name="Pentagon 92"/>
                <wp:cNvGraphicFramePr/>
                <a:graphic xmlns:a="http://schemas.openxmlformats.org/drawingml/2006/main">
                  <a:graphicData uri="http://schemas.microsoft.com/office/word/2010/wordprocessingShape">
                    <wps:wsp>
                      <wps:cNvSpPr/>
                      <wps:spPr>
                        <a:xfrm>
                          <a:off x="0" y="0"/>
                          <a:ext cx="186791" cy="113476"/>
                        </a:xfrm>
                        <a:custGeom>
                          <a:avLst/>
                          <a:gdLst>
                            <a:gd name="connsiteX0" fmla="*/ 0 w 179070"/>
                            <a:gd name="connsiteY0" fmla="*/ 71309 h 186690"/>
                            <a:gd name="connsiteX1" fmla="*/ 89535 w 179070"/>
                            <a:gd name="connsiteY1" fmla="*/ 0 h 186690"/>
                            <a:gd name="connsiteX2" fmla="*/ 179070 w 179070"/>
                            <a:gd name="connsiteY2" fmla="*/ 71309 h 186690"/>
                            <a:gd name="connsiteX3" fmla="*/ 144871 w 179070"/>
                            <a:gd name="connsiteY3" fmla="*/ 186690 h 186690"/>
                            <a:gd name="connsiteX4" fmla="*/ 34199 w 179070"/>
                            <a:gd name="connsiteY4" fmla="*/ 186690 h 186690"/>
                            <a:gd name="connsiteX5" fmla="*/ 0 w 179070"/>
                            <a:gd name="connsiteY5" fmla="*/ 71309 h 186690"/>
                            <a:gd name="connsiteX0" fmla="*/ 0 w 185420"/>
                            <a:gd name="connsiteY0" fmla="*/ 132269 h 186690"/>
                            <a:gd name="connsiteX1" fmla="*/ 95885 w 185420"/>
                            <a:gd name="connsiteY1" fmla="*/ 0 h 186690"/>
                            <a:gd name="connsiteX2" fmla="*/ 185420 w 185420"/>
                            <a:gd name="connsiteY2" fmla="*/ 71309 h 186690"/>
                            <a:gd name="connsiteX3" fmla="*/ 151221 w 185420"/>
                            <a:gd name="connsiteY3" fmla="*/ 186690 h 186690"/>
                            <a:gd name="connsiteX4" fmla="*/ 40549 w 185420"/>
                            <a:gd name="connsiteY4" fmla="*/ 186690 h 186690"/>
                            <a:gd name="connsiteX5" fmla="*/ 0 w 185420"/>
                            <a:gd name="connsiteY5" fmla="*/ 132269 h 186690"/>
                            <a:gd name="connsiteX0" fmla="*/ 0 w 185420"/>
                            <a:gd name="connsiteY0" fmla="*/ 132269 h 186690"/>
                            <a:gd name="connsiteX1" fmla="*/ 95885 w 185420"/>
                            <a:gd name="connsiteY1" fmla="*/ 0 h 186690"/>
                            <a:gd name="connsiteX2" fmla="*/ 185420 w 185420"/>
                            <a:gd name="connsiteY2" fmla="*/ 71309 h 186690"/>
                            <a:gd name="connsiteX3" fmla="*/ 151221 w 185420"/>
                            <a:gd name="connsiteY3" fmla="*/ 186690 h 186690"/>
                            <a:gd name="connsiteX4" fmla="*/ 6259 w 185420"/>
                            <a:gd name="connsiteY4" fmla="*/ 186690 h 186690"/>
                            <a:gd name="connsiteX5" fmla="*/ 0 w 185420"/>
                            <a:gd name="connsiteY5" fmla="*/ 132269 h 186690"/>
                            <a:gd name="connsiteX0" fmla="*/ 0 w 191861"/>
                            <a:gd name="connsiteY0" fmla="*/ 132269 h 189230"/>
                            <a:gd name="connsiteX1" fmla="*/ 95885 w 191861"/>
                            <a:gd name="connsiteY1" fmla="*/ 0 h 189230"/>
                            <a:gd name="connsiteX2" fmla="*/ 185420 w 191861"/>
                            <a:gd name="connsiteY2" fmla="*/ 71309 h 189230"/>
                            <a:gd name="connsiteX3" fmla="*/ 191861 w 191861"/>
                            <a:gd name="connsiteY3" fmla="*/ 189230 h 189230"/>
                            <a:gd name="connsiteX4" fmla="*/ 6259 w 191861"/>
                            <a:gd name="connsiteY4" fmla="*/ 186690 h 189230"/>
                            <a:gd name="connsiteX5" fmla="*/ 0 w 191861"/>
                            <a:gd name="connsiteY5" fmla="*/ 132269 h 189230"/>
                            <a:gd name="connsiteX0" fmla="*/ 0 w 191861"/>
                            <a:gd name="connsiteY0" fmla="*/ 132269 h 189230"/>
                            <a:gd name="connsiteX1" fmla="*/ 95885 w 191861"/>
                            <a:gd name="connsiteY1" fmla="*/ 0 h 189230"/>
                            <a:gd name="connsiteX2" fmla="*/ 186691 w 191861"/>
                            <a:gd name="connsiteY2" fmla="*/ 127189 h 189230"/>
                            <a:gd name="connsiteX3" fmla="*/ 191861 w 191861"/>
                            <a:gd name="connsiteY3" fmla="*/ 189230 h 189230"/>
                            <a:gd name="connsiteX4" fmla="*/ 6259 w 191861"/>
                            <a:gd name="connsiteY4" fmla="*/ 186690 h 189230"/>
                            <a:gd name="connsiteX5" fmla="*/ 0 w 191861"/>
                            <a:gd name="connsiteY5" fmla="*/ 132269 h 189230"/>
                            <a:gd name="connsiteX0" fmla="*/ 0 w 191861"/>
                            <a:gd name="connsiteY0" fmla="*/ 5080 h 62041"/>
                            <a:gd name="connsiteX1" fmla="*/ 94615 w 191861"/>
                            <a:gd name="connsiteY1" fmla="*/ 6161 h 62041"/>
                            <a:gd name="connsiteX2" fmla="*/ 186691 w 191861"/>
                            <a:gd name="connsiteY2" fmla="*/ 0 h 62041"/>
                            <a:gd name="connsiteX3" fmla="*/ 191861 w 191861"/>
                            <a:gd name="connsiteY3" fmla="*/ 62041 h 62041"/>
                            <a:gd name="connsiteX4" fmla="*/ 6259 w 191861"/>
                            <a:gd name="connsiteY4" fmla="*/ 59501 h 62041"/>
                            <a:gd name="connsiteX5" fmla="*/ 0 w 191861"/>
                            <a:gd name="connsiteY5" fmla="*/ 5080 h 62041"/>
                            <a:gd name="connsiteX0" fmla="*/ 0 w 191861"/>
                            <a:gd name="connsiteY0" fmla="*/ 0 h 56961"/>
                            <a:gd name="connsiteX1" fmla="*/ 94615 w 191861"/>
                            <a:gd name="connsiteY1" fmla="*/ 1081 h 56961"/>
                            <a:gd name="connsiteX2" fmla="*/ 190502 w 191861"/>
                            <a:gd name="connsiteY2" fmla="*/ 15387 h 56961"/>
                            <a:gd name="connsiteX3" fmla="*/ 191861 w 191861"/>
                            <a:gd name="connsiteY3" fmla="*/ 56961 h 56961"/>
                            <a:gd name="connsiteX4" fmla="*/ 6259 w 191861"/>
                            <a:gd name="connsiteY4" fmla="*/ 54421 h 56961"/>
                            <a:gd name="connsiteX5" fmla="*/ 0 w 191861"/>
                            <a:gd name="connsiteY5" fmla="*/ 0 h 56961"/>
                            <a:gd name="connsiteX0" fmla="*/ 0 w 191861"/>
                            <a:gd name="connsiteY0" fmla="*/ 3813 h 60774"/>
                            <a:gd name="connsiteX1" fmla="*/ 94615 w 191861"/>
                            <a:gd name="connsiteY1" fmla="*/ 4894 h 60774"/>
                            <a:gd name="connsiteX2" fmla="*/ 191861 w 191861"/>
                            <a:gd name="connsiteY2" fmla="*/ 0 h 60774"/>
                            <a:gd name="connsiteX3" fmla="*/ 191861 w 191861"/>
                            <a:gd name="connsiteY3" fmla="*/ 60774 h 60774"/>
                            <a:gd name="connsiteX4" fmla="*/ 6259 w 191861"/>
                            <a:gd name="connsiteY4" fmla="*/ 58234 h 60774"/>
                            <a:gd name="connsiteX5" fmla="*/ 0 w 191861"/>
                            <a:gd name="connsiteY5" fmla="*/ 3813 h 60774"/>
                            <a:gd name="connsiteX0" fmla="*/ 19153 w 185602"/>
                            <a:gd name="connsiteY0" fmla="*/ 0 h 68476"/>
                            <a:gd name="connsiteX1" fmla="*/ 88356 w 185602"/>
                            <a:gd name="connsiteY1" fmla="*/ 12596 h 68476"/>
                            <a:gd name="connsiteX2" fmla="*/ 185602 w 185602"/>
                            <a:gd name="connsiteY2" fmla="*/ 7702 h 68476"/>
                            <a:gd name="connsiteX3" fmla="*/ 185602 w 185602"/>
                            <a:gd name="connsiteY3" fmla="*/ 68476 h 68476"/>
                            <a:gd name="connsiteX4" fmla="*/ 0 w 185602"/>
                            <a:gd name="connsiteY4" fmla="*/ 65936 h 68476"/>
                            <a:gd name="connsiteX5" fmla="*/ 19153 w 185602"/>
                            <a:gd name="connsiteY5" fmla="*/ 0 h 68476"/>
                            <a:gd name="connsiteX0" fmla="*/ 0 w 191874"/>
                            <a:gd name="connsiteY0" fmla="*/ 0 h 63356"/>
                            <a:gd name="connsiteX1" fmla="*/ 94628 w 191874"/>
                            <a:gd name="connsiteY1" fmla="*/ 7476 h 63356"/>
                            <a:gd name="connsiteX2" fmla="*/ 191874 w 191874"/>
                            <a:gd name="connsiteY2" fmla="*/ 2582 h 63356"/>
                            <a:gd name="connsiteX3" fmla="*/ 191874 w 191874"/>
                            <a:gd name="connsiteY3" fmla="*/ 63356 h 63356"/>
                            <a:gd name="connsiteX4" fmla="*/ 6272 w 191874"/>
                            <a:gd name="connsiteY4" fmla="*/ 60816 h 63356"/>
                            <a:gd name="connsiteX5" fmla="*/ 0 w 191874"/>
                            <a:gd name="connsiteY5" fmla="*/ 0 h 63356"/>
                            <a:gd name="connsiteX0" fmla="*/ 0 w 191874"/>
                            <a:gd name="connsiteY0" fmla="*/ 50120 h 113476"/>
                            <a:gd name="connsiteX1" fmla="*/ 97170 w 191874"/>
                            <a:gd name="connsiteY1" fmla="*/ 0 h 113476"/>
                            <a:gd name="connsiteX2" fmla="*/ 191874 w 191874"/>
                            <a:gd name="connsiteY2" fmla="*/ 52702 h 113476"/>
                            <a:gd name="connsiteX3" fmla="*/ 191874 w 191874"/>
                            <a:gd name="connsiteY3" fmla="*/ 113476 h 113476"/>
                            <a:gd name="connsiteX4" fmla="*/ 6272 w 191874"/>
                            <a:gd name="connsiteY4" fmla="*/ 110936 h 113476"/>
                            <a:gd name="connsiteX5" fmla="*/ 0 w 191874"/>
                            <a:gd name="connsiteY5" fmla="*/ 50120 h 113476"/>
                            <a:gd name="connsiteX0" fmla="*/ 0 w 186791"/>
                            <a:gd name="connsiteY0" fmla="*/ 50120 h 113476"/>
                            <a:gd name="connsiteX1" fmla="*/ 92087 w 186791"/>
                            <a:gd name="connsiteY1" fmla="*/ 0 h 113476"/>
                            <a:gd name="connsiteX2" fmla="*/ 186791 w 186791"/>
                            <a:gd name="connsiteY2" fmla="*/ 52702 h 113476"/>
                            <a:gd name="connsiteX3" fmla="*/ 186791 w 186791"/>
                            <a:gd name="connsiteY3" fmla="*/ 113476 h 113476"/>
                            <a:gd name="connsiteX4" fmla="*/ 1189 w 186791"/>
                            <a:gd name="connsiteY4" fmla="*/ 110936 h 113476"/>
                            <a:gd name="connsiteX5" fmla="*/ 0 w 186791"/>
                            <a:gd name="connsiteY5" fmla="*/ 50120 h 113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6791" h="113476">
                              <a:moveTo>
                                <a:pt x="0" y="50120"/>
                              </a:moveTo>
                              <a:lnTo>
                                <a:pt x="92087" y="0"/>
                              </a:lnTo>
                              <a:lnTo>
                                <a:pt x="186791" y="52702"/>
                              </a:lnTo>
                              <a:lnTo>
                                <a:pt x="186791" y="113476"/>
                              </a:lnTo>
                              <a:lnTo>
                                <a:pt x="1189" y="110936"/>
                              </a:lnTo>
                              <a:cubicBezTo>
                                <a:pt x="793" y="90664"/>
                                <a:pt x="396" y="70392"/>
                                <a:pt x="0" y="50120"/>
                              </a:cubicBezTo>
                              <a:close/>
                            </a:path>
                          </a:pathLst>
                        </a:cu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27788" id="Pentagon 92" o:spid="_x0000_s1026" style="position:absolute;margin-left:254.85pt;margin-top:36.1pt;width:14.7pt;height:8.95pt;z-index:2516634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791,11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" path="m,50120l92087,r94704,52702l186791,113476,1189,110936c793,90664,396,70392,,50120xe" fillcolor="#ffc000" strokecolor="#ffc000" strokeweight="1pt">
                <v:stroke joinstyle="miter"/>
                <v:path arrowok="t" o:connecttype="custom" o:connectlocs="0,50120;92087,0;186791,52702;186791,113476;1189,110936;0,50120" o:connectangles="0,0,0,0,0,0"/>
              </v:shape>
            </w:pict>
          </mc:Fallback>
        </mc:AlternateContent>
      </w:r>
      <w:r>
        <w:tab/>
      </w:r>
      <w:r>
        <w:tab/>
      </w:r>
    </w:p>
    <w:p w14:paraId="5C5308DF" w14:textId="5BF1F7AA" w:rsidR="00D67001" w:rsidRDefault="001923D7" w:rsidP="00CB3D71">
      <w:pPr>
        <w:pStyle w:val="Quote"/>
        <w:rPr>
          <w:lang w:val="en"/>
        </w:rPr>
      </w:pPr>
      <w:r>
        <w:rPr>
          <w:noProof/>
          <w:lang w:val="en"/>
        </w:rPr>
        <w:lastRenderedPageBreak/>
        <w:drawing>
          <wp:inline distT="0" distB="0" distL="0" distR="0" wp14:anchorId="6CB71DE1" wp14:editId="692F12CF">
            <wp:extent cx="723900" cy="723900"/>
            <wp:effectExtent l="0" t="0" r="0" b="0"/>
            <wp:docPr id="15" name="Graphic 15" descr="Building Brick W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Building Brick Wall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3900" cy="723900"/>
                    </a:xfrm>
                    <a:prstGeom prst="rect">
                      <a:avLst/>
                    </a:prstGeom>
                  </pic:spPr>
                </pic:pic>
              </a:graphicData>
            </a:graphic>
          </wp:inline>
        </w:drawing>
      </w:r>
    </w:p>
    <w:p w14:paraId="5D2951F3" w14:textId="612A837A" w:rsidR="00CB3D71" w:rsidRDefault="00CB3D71" w:rsidP="00B64CB1">
      <w:pPr>
        <w:pStyle w:val="Quote"/>
      </w:pPr>
      <w:r w:rsidRPr="00CB3D71">
        <w:rPr>
          <w:lang w:val="en"/>
        </w:rPr>
        <w:t>The purpose of this lab is to configure</w:t>
      </w:r>
      <w:r w:rsidR="00A804CA">
        <w:rPr>
          <w:lang w:val="en"/>
        </w:rPr>
        <w:t xml:space="preserve"> </w:t>
      </w:r>
      <w:r w:rsidR="00BE6245">
        <w:rPr>
          <w:lang w:val="en"/>
        </w:rPr>
        <w:t>a Palo Alto networks firewall to block a custom list of potentially malicious IPs from online</w:t>
      </w:r>
      <w:r w:rsidRPr="00CB3D71">
        <w:rPr>
          <w:lang w:val="en"/>
        </w:rPr>
        <w:t>.</w:t>
      </w:r>
    </w:p>
    <w:p w14:paraId="62D474EA" w14:textId="4F60319D" w:rsidR="00D67001" w:rsidRPr="006A4A44" w:rsidRDefault="00D67001" w:rsidP="00E540DF">
      <w:pPr>
        <w:pStyle w:val="Heading3"/>
        <w:rPr>
          <w:rFonts w:eastAsia="Times New Roman"/>
        </w:rPr>
      </w:pPr>
      <w:r>
        <w:rPr>
          <w:rFonts w:eastAsia="Times New Roman"/>
        </w:rPr>
        <w:t>Background Information</w:t>
      </w:r>
    </w:p>
    <w:p w14:paraId="0CBC312D" w14:textId="646258C9" w:rsidR="00CB3D71" w:rsidRPr="00235068" w:rsidRDefault="00A804CA" w:rsidP="00235068">
      <w:pPr>
        <w:spacing w:line="240" w:lineRule="auto"/>
        <w:rPr>
          <w:rFonts w:ascii="Rockwell" w:eastAsia="Times New Roman" w:hAnsi="Rockwell" w:cs="Calibri"/>
        </w:rPr>
      </w:pPr>
      <w:r w:rsidRPr="00EC3681">
        <w:rPr>
          <w:rFonts w:ascii="Rockwell" w:eastAsia="Times New Roman" w:hAnsi="Rockwell" w:cs="Calibri"/>
        </w:rPr>
        <w:t xml:space="preserve">While URL Filtering </w:t>
      </w:r>
      <w:r w:rsidR="004F4F57">
        <w:rPr>
          <w:rFonts w:ascii="Rockwell" w:eastAsia="Times New Roman" w:hAnsi="Rockwell" w:cs="Calibri"/>
        </w:rPr>
        <w:t xml:space="preserve">prevents users from accessing malicious websites when connected to the network, </w:t>
      </w:r>
      <w:r w:rsidR="00F24A69">
        <w:rPr>
          <w:rFonts w:ascii="Rockwell" w:eastAsia="Times New Roman" w:hAnsi="Rockwell" w:cs="Calibri"/>
        </w:rPr>
        <w:t xml:space="preserve">threat actors can still </w:t>
      </w:r>
      <w:r w:rsidR="00492D40">
        <w:rPr>
          <w:rFonts w:ascii="Rockwell" w:eastAsia="Times New Roman" w:hAnsi="Rockwell" w:cs="Calibri"/>
        </w:rPr>
        <w:t>distribute malicious information from or launch</w:t>
      </w:r>
      <w:r w:rsidR="00F24A69">
        <w:rPr>
          <w:rFonts w:ascii="Rockwell" w:eastAsia="Times New Roman" w:hAnsi="Rockwell" w:cs="Calibri"/>
        </w:rPr>
        <w:t xml:space="preserve"> attacks on the network from</w:t>
      </w:r>
      <w:r w:rsidR="00492D40">
        <w:rPr>
          <w:rFonts w:ascii="Rockwell" w:eastAsia="Times New Roman" w:hAnsi="Rockwell" w:cs="Calibri"/>
        </w:rPr>
        <w:t xml:space="preserve"> IP addresses.</w:t>
      </w:r>
      <w:r w:rsidR="000D0B69">
        <w:rPr>
          <w:rFonts w:ascii="Rockwell" w:eastAsia="Times New Roman" w:hAnsi="Rockwell" w:cs="Calibri"/>
        </w:rPr>
        <w:t xml:space="preserve"> </w:t>
      </w:r>
      <w:r w:rsidR="004D18BF">
        <w:rPr>
          <w:rFonts w:ascii="Rockwell" w:eastAsia="Times New Roman" w:hAnsi="Rockwell" w:cs="Calibri"/>
        </w:rPr>
        <w:t>T</w:t>
      </w:r>
      <w:r w:rsidR="000D0B69">
        <w:rPr>
          <w:rFonts w:ascii="Rockwell" w:eastAsia="Times New Roman" w:hAnsi="Rockwell" w:cs="Calibri"/>
        </w:rPr>
        <w:t xml:space="preserve">he </w:t>
      </w:r>
      <w:r w:rsidR="004D18BF">
        <w:rPr>
          <w:rFonts w:ascii="Rockwell" w:eastAsia="Times New Roman" w:hAnsi="Rockwell" w:cs="Calibri"/>
        </w:rPr>
        <w:t xml:space="preserve">various </w:t>
      </w:r>
      <w:r w:rsidR="000D0B69">
        <w:rPr>
          <w:rFonts w:ascii="Rockwell" w:eastAsia="Times New Roman" w:hAnsi="Rockwell" w:cs="Calibri"/>
        </w:rPr>
        <w:t xml:space="preserve">users of the internet have wizened up to what IPs are </w:t>
      </w:r>
      <w:r w:rsidR="00235068">
        <w:rPr>
          <w:rFonts w:ascii="Rockwell" w:eastAsia="Times New Roman" w:hAnsi="Rockwell" w:cs="Calibri"/>
        </w:rPr>
        <w:t>malicious and</w:t>
      </w:r>
      <w:r w:rsidR="004D18BF">
        <w:rPr>
          <w:rFonts w:ascii="Rockwell" w:eastAsia="Times New Roman" w:hAnsi="Rockwell" w:cs="Calibri"/>
        </w:rPr>
        <w:t xml:space="preserve"> </w:t>
      </w:r>
      <w:r w:rsidR="003B2077">
        <w:rPr>
          <w:rFonts w:ascii="Rockwell" w:eastAsia="Times New Roman" w:hAnsi="Rockwell" w:cs="Calibri"/>
        </w:rPr>
        <w:t>compiled several text file lists containing the IPs they have encountered, readily available on external web servers.</w:t>
      </w:r>
      <w:r w:rsidR="00235068">
        <w:rPr>
          <w:rFonts w:ascii="Rockwell" w:eastAsia="Times New Roman" w:hAnsi="Rockwell" w:cs="Calibri"/>
        </w:rPr>
        <w:t xml:space="preserve"> When firewalls are configured to use these External Dynamic Lists, traffic to the malicious IPs specified in the lists is blocked, a </w:t>
      </w:r>
      <w:r w:rsidR="00067239">
        <w:rPr>
          <w:rFonts w:ascii="Rockwell" w:eastAsia="Times New Roman" w:hAnsi="Rockwell" w:cs="Calibri"/>
        </w:rPr>
        <w:t xml:space="preserve">custom, </w:t>
      </w:r>
      <w:r w:rsidR="00235068">
        <w:rPr>
          <w:rFonts w:ascii="Rockwell" w:eastAsia="Times New Roman" w:hAnsi="Rockwell" w:cs="Calibri"/>
        </w:rPr>
        <w:t>simple</w:t>
      </w:r>
      <w:r w:rsidR="00067239">
        <w:rPr>
          <w:rFonts w:ascii="Rockwell" w:eastAsia="Times New Roman" w:hAnsi="Rockwell" w:cs="Calibri"/>
        </w:rPr>
        <w:t>,</w:t>
      </w:r>
      <w:r w:rsidR="00235068">
        <w:rPr>
          <w:rFonts w:ascii="Rockwell" w:eastAsia="Times New Roman" w:hAnsi="Rockwell" w:cs="Calibri"/>
        </w:rPr>
        <w:t xml:space="preserve"> yet effective anti-spyware solution. Along with IPs, URLs and domains can be blocked, providing a</w:t>
      </w:r>
      <w:r w:rsidR="00067239">
        <w:rPr>
          <w:rFonts w:ascii="Rockwell" w:eastAsia="Times New Roman" w:hAnsi="Rockwell" w:cs="Calibri"/>
        </w:rPr>
        <w:t xml:space="preserve"> </w:t>
      </w:r>
      <w:r w:rsidR="00235068">
        <w:rPr>
          <w:rFonts w:ascii="Rockwell" w:eastAsia="Times New Roman" w:hAnsi="Rockwell" w:cs="Calibri"/>
        </w:rPr>
        <w:t>way to block sites that bypass URL filtering.</w:t>
      </w:r>
    </w:p>
    <w:p w14:paraId="350841CA" w14:textId="3388FC46" w:rsidR="00021D7D" w:rsidRPr="00EC3681" w:rsidRDefault="00021D7D" w:rsidP="00CF2430">
      <w:pPr>
        <w:tabs>
          <w:tab w:val="left" w:pos="4085"/>
        </w:tabs>
      </w:pPr>
    </w:p>
    <w:p w14:paraId="7198A681" w14:textId="36829515" w:rsidR="008D046A" w:rsidRPr="00EC3681" w:rsidRDefault="00EC3681" w:rsidP="00CF2430">
      <w:pPr>
        <w:tabs>
          <w:tab w:val="left" w:pos="4085"/>
        </w:tabs>
      </w:pPr>
      <w:r w:rsidRPr="00EC3681">
        <w:t xml:space="preserve">Palo Alto provides </w:t>
      </w:r>
      <w:r>
        <w:t xml:space="preserve">4 </w:t>
      </w:r>
      <w:r w:rsidR="004F4F57">
        <w:t>IP lists</w:t>
      </w:r>
      <w:r>
        <w:t xml:space="preserve"> and 1 </w:t>
      </w:r>
      <w:r w:rsidR="004F4F57">
        <w:t>URL</w:t>
      </w:r>
      <w:r>
        <w:t xml:space="preserve"> list </w:t>
      </w:r>
      <w:r w:rsidR="0035726C">
        <w:t>built-in to th</w:t>
      </w:r>
      <w:r w:rsidR="000D0B69">
        <w:t>eir latest firewalls:</w:t>
      </w:r>
    </w:p>
    <w:p w14:paraId="0F276E64" w14:textId="23659132" w:rsidR="00B36FCA" w:rsidRDefault="00EC3681" w:rsidP="00EC3681">
      <w:pPr>
        <w:tabs>
          <w:tab w:val="left" w:pos="4085"/>
        </w:tabs>
        <w:jc w:val="center"/>
      </w:pPr>
      <w:r w:rsidRPr="00EC3681">
        <w:rPr>
          <w:noProof/>
        </w:rPr>
        <w:drawing>
          <wp:inline distT="0" distB="0" distL="0" distR="0" wp14:anchorId="625A0DB7" wp14:editId="07B15500">
            <wp:extent cx="6057532" cy="231306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9817" cy="2325392"/>
                    </a:xfrm>
                    <a:prstGeom prst="rect">
                      <a:avLst/>
                    </a:prstGeom>
                  </pic:spPr>
                </pic:pic>
              </a:graphicData>
            </a:graphic>
          </wp:inline>
        </w:drawing>
      </w:r>
    </w:p>
    <w:p w14:paraId="57BD1C29" w14:textId="2B3E2C28" w:rsidR="007A7A4C" w:rsidRDefault="0035726C" w:rsidP="00F24A69">
      <w:pPr>
        <w:spacing w:line="240" w:lineRule="auto"/>
      </w:pPr>
      <w:r>
        <w:t xml:space="preserve">When you enable telemetry on your firewall, </w:t>
      </w:r>
      <w:r w:rsidR="00FE237E">
        <w:t xml:space="preserve">configurations you make and issues/threats you encounter contribute to </w:t>
      </w:r>
      <w:proofErr w:type="spellStart"/>
      <w:r w:rsidR="00FE237E">
        <w:t>Palto</w:t>
      </w:r>
      <w:proofErr w:type="spellEnd"/>
      <w:r w:rsidR="00FE237E">
        <w:t xml:space="preserve"> Alto’s “threat intelligence”, a community resource</w:t>
      </w:r>
      <w:r>
        <w:t xml:space="preserve">. While popular lists such as </w:t>
      </w:r>
      <w:proofErr w:type="spellStart"/>
      <w:r w:rsidRPr="0035726C">
        <w:t>panwdbl</w:t>
      </w:r>
      <w:proofErr w:type="spellEnd"/>
      <w:r>
        <w:t xml:space="preserve"> </w:t>
      </w:r>
      <w:proofErr w:type="spellStart"/>
      <w:r w:rsidRPr="0035726C">
        <w:t>appsot</w:t>
      </w:r>
      <w:proofErr w:type="spellEnd"/>
      <w:r>
        <w:t xml:space="preserve"> (</w:t>
      </w:r>
      <w:proofErr w:type="spellStart"/>
      <w:r>
        <w:t>SpamHaus</w:t>
      </w:r>
      <w:proofErr w:type="spellEnd"/>
      <w:r>
        <w:t xml:space="preserve"> DROP)</w:t>
      </w:r>
      <w:r w:rsidRPr="0035726C">
        <w:t xml:space="preserve"> and </w:t>
      </w:r>
      <w:proofErr w:type="spellStart"/>
      <w:r w:rsidR="007A7A4C">
        <w:t>A</w:t>
      </w:r>
      <w:r w:rsidRPr="0035726C">
        <w:t>buse.ch’s</w:t>
      </w:r>
      <w:proofErr w:type="spellEnd"/>
      <w:r w:rsidRPr="0035726C">
        <w:t xml:space="preserve"> Ransomware Tracker</w:t>
      </w:r>
      <w:r>
        <w:t xml:space="preserve"> (SSL </w:t>
      </w:r>
      <w:proofErr w:type="gramStart"/>
      <w:r>
        <w:t>Abuse)</w:t>
      </w:r>
      <w:r w:rsidR="007A7A4C">
        <w:t>*</w:t>
      </w:r>
      <w:proofErr w:type="gramEnd"/>
      <w:r>
        <w:t xml:space="preserve"> might be discontinued, </w:t>
      </w:r>
      <w:r w:rsidR="00894A8C">
        <w:t xml:space="preserve">some of the information from those lists has wound up in the </w:t>
      </w:r>
      <w:r w:rsidR="00FE237E">
        <w:t>built-in lists thanks to threat intelligence</w:t>
      </w:r>
      <w:r w:rsidR="007A7A4C">
        <w:t>.</w:t>
      </w:r>
      <w:r w:rsidR="00FE237E">
        <w:t xml:space="preserve"> Moreover, if/when a malicious IP escaped any of those lists and attacked a Palo Alto system with telemetry enabled, your system would identify it as malicious as well. It’s their system’s loss but your system’s gain!</w:t>
      </w:r>
    </w:p>
    <w:p w14:paraId="3D188835" w14:textId="6501C90F" w:rsidR="00F24A69" w:rsidRDefault="007A7A4C" w:rsidP="007A7A4C">
      <w:pPr>
        <w:rPr>
          <w:sz w:val="16"/>
          <w:szCs w:val="16"/>
        </w:rPr>
      </w:pPr>
      <w:r w:rsidRPr="007A7A4C">
        <w:rPr>
          <w:sz w:val="16"/>
          <w:szCs w:val="16"/>
        </w:rPr>
        <w:t xml:space="preserve">* It appears only Abuse.ch C&amp;C, </w:t>
      </w:r>
      <w:proofErr w:type="spellStart"/>
      <w:r w:rsidRPr="007A7A4C">
        <w:rPr>
          <w:sz w:val="16"/>
          <w:szCs w:val="16"/>
        </w:rPr>
        <w:t>Spyeye</w:t>
      </w:r>
      <w:proofErr w:type="spellEnd"/>
      <w:r w:rsidRPr="007A7A4C">
        <w:rPr>
          <w:sz w:val="16"/>
          <w:szCs w:val="16"/>
        </w:rPr>
        <w:t xml:space="preserve">, and </w:t>
      </w:r>
      <w:proofErr w:type="spellStart"/>
      <w:r w:rsidRPr="007A7A4C">
        <w:rPr>
          <w:sz w:val="16"/>
          <w:szCs w:val="16"/>
        </w:rPr>
        <w:t>Palevo</w:t>
      </w:r>
      <w:proofErr w:type="spellEnd"/>
      <w:r w:rsidRPr="007A7A4C">
        <w:rPr>
          <w:sz w:val="16"/>
          <w:szCs w:val="16"/>
        </w:rPr>
        <w:t xml:space="preserve"> lists are missing</w:t>
      </w:r>
      <w:r w:rsidR="00FE237E">
        <w:rPr>
          <w:sz w:val="16"/>
          <w:szCs w:val="16"/>
        </w:rPr>
        <w:t xml:space="preserve">, while </w:t>
      </w:r>
      <w:proofErr w:type="spellStart"/>
      <w:r w:rsidR="00FE237E">
        <w:rPr>
          <w:sz w:val="16"/>
          <w:szCs w:val="16"/>
        </w:rPr>
        <w:t>SpamHaus</w:t>
      </w:r>
      <w:proofErr w:type="spellEnd"/>
      <w:r w:rsidR="00FE237E">
        <w:rPr>
          <w:sz w:val="16"/>
          <w:szCs w:val="16"/>
        </w:rPr>
        <w:t xml:space="preserve"> is still there</w:t>
      </w:r>
      <w:r w:rsidRPr="007A7A4C">
        <w:rPr>
          <w:sz w:val="16"/>
          <w:szCs w:val="16"/>
        </w:rPr>
        <w:t>.</w:t>
      </w:r>
    </w:p>
    <w:p w14:paraId="71ADD480" w14:textId="48FCA033" w:rsidR="00B36FCA" w:rsidRDefault="00F81985" w:rsidP="00492D40">
      <w:pPr>
        <w:rPr>
          <w:lang w:val="en"/>
        </w:rPr>
      </w:pPr>
      <w:r w:rsidRPr="002D69ED">
        <w:rPr>
          <w:noProof/>
          <w:lang w:val="en"/>
        </w:rPr>
        <w:lastRenderedPageBreak/>
        <mc:AlternateContent>
          <mc:Choice Requires="wpg">
            <w:drawing>
              <wp:anchor distT="0" distB="0" distL="457200" distR="457200" simplePos="0" relativeHeight="251658262" behindDoc="0" locked="0" layoutInCell="1" allowOverlap="1" wp14:anchorId="0A99D429" wp14:editId="5C447CAA">
                <wp:simplePos x="0" y="0"/>
                <wp:positionH relativeFrom="page">
                  <wp:posOffset>1270000</wp:posOffset>
                </wp:positionH>
                <wp:positionV relativeFrom="page">
                  <wp:posOffset>228600</wp:posOffset>
                </wp:positionV>
                <wp:extent cx="6497955" cy="9372600"/>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6497955" cy="9372600"/>
                          <a:chOff x="-3219414" y="0"/>
                          <a:chExt cx="6153381" cy="9372600"/>
                        </a:xfrm>
                      </wpg:grpSpPr>
                      <wps:wsp>
                        <wps:cNvPr id="187" name="Text Box 187"/>
                        <wps:cNvSpPr txBox="1"/>
                        <wps:spPr>
                          <a:xfrm>
                            <a:off x="-3219414" y="10929"/>
                            <a:ext cx="5151043" cy="17480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D2689" w14:textId="77777777" w:rsidR="00235068" w:rsidRPr="00F24A69" w:rsidRDefault="00235068" w:rsidP="00235068">
                              <w:r w:rsidRPr="00F24A69">
                                <w:t>However</w:t>
                              </w:r>
                              <w:r>
                                <w:t>, these lists don’t do anything unless you tell them to: you can configure policy to block them directly or create a new list that uses them as a source. The latter method also allows you unblock entries that would usually be blocked.</w:t>
                              </w:r>
                            </w:p>
                            <w:p w14:paraId="46E2A588" w14:textId="7FF53096" w:rsidR="00235068" w:rsidRDefault="00235068" w:rsidP="000F1566"/>
                            <w:p w14:paraId="7C55F70E" w14:textId="342238B3" w:rsidR="00235068" w:rsidRPr="00CF5260" w:rsidRDefault="00953214" w:rsidP="000F1566">
                              <w:r>
                                <w:t>On the PA-220, o</w:t>
                              </w:r>
                              <w:r w:rsidR="00235068">
                                <w:t>nly 50</w:t>
                              </w:r>
                              <w:r>
                                <w:t>,</w:t>
                              </w:r>
                              <w:r w:rsidR="00235068">
                                <w:t xml:space="preserve">000 of each </w:t>
                              </w:r>
                              <w:r>
                                <w:t xml:space="preserve">threat </w:t>
                              </w:r>
                              <w:r w:rsidR="00235068">
                                <w:t>(</w:t>
                              </w:r>
                              <w:r>
                                <w:t>IPs, domains, URLs</w:t>
                              </w:r>
                              <w:r w:rsidR="00235068">
                                <w:t>) can be blocked for one firewall</w:t>
                              </w:r>
                              <w:r>
                                <w:t xml:space="preserve"> </w:t>
                              </w:r>
                              <w:r w:rsidR="00235068">
                                <w:t>(</w:t>
                              </w:r>
                              <w:r>
                                <w:t xml:space="preserve">not one list). Some Palo Alto models can handle up to </w:t>
                              </w:r>
                              <w:r w:rsidRPr="00953214">
                                <w:t>4,000,000</w:t>
                              </w:r>
                              <w:r>
                                <w:t xml:space="preserve"> (e.g., for domain names), and lists have no limit size. You can prioritize different lists and policies (done by dragging them above the others in the GUI) so that the important ones come into effect first and aren’t cut off by the policy limits.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18407" y="0"/>
                              <a:ext cx="685678" cy="9372600"/>
                              <a:chOff x="18410" y="0"/>
                              <a:chExt cx="685800"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8410" y="0"/>
                                <a:ext cx="685800" cy="9372600"/>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0A99D429" id="Group 186" o:spid="_x0000_s1027" style="position:absolute;margin-left:100pt;margin-top:18pt;width:511.65pt;height:738pt;z-index:251658262;mso-wrap-distance-left:36pt;mso-wrap-distance-right:36pt;mso-position-horizontal-relative:page;mso-position-vertical-relative:page;mso-width-relative:margin" coordorigin="-32194" coordsize="61533,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">
                <v:shapetype id="_x0000_t202" coordsize="21600,21600" o:spt="202" path="m,l,21600r21600,l21600,xe">
                  <v:stroke joinstyle="miter"/>
                  <v:path gradientshapeok="t" o:connecttype="rect"/>
                </v:shapetype>
                <v:shape id="Text Box 187" o:spid="_x0000_s1028" type="#_x0000_t202" style="position:absolute;left:-32194;top:109;width:51510;height:17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650D2689" w14:textId="77777777" w:rsidR="00235068" w:rsidRPr="00F24A69" w:rsidRDefault="00235068" w:rsidP="00235068">
                        <w:r w:rsidRPr="00F24A69">
                          <w:t>However</w:t>
                        </w:r>
                        <w:r>
                          <w:t>, these lists don’t do anything unless you tell them to: you can configure policy to block them directly or create a new list that uses them as a source. The latter method also allows you unblock entries that would usually be blocked.</w:t>
                        </w:r>
                      </w:p>
                      <w:p w14:paraId="46E2A588" w14:textId="7FF53096" w:rsidR="00235068" w:rsidRDefault="00235068" w:rsidP="000F1566"/>
                      <w:p w14:paraId="7C55F70E" w14:textId="342238B3" w:rsidR="00235068" w:rsidRPr="00CF5260" w:rsidRDefault="00953214" w:rsidP="000F1566">
                        <w:r>
                          <w:t>On the PA-220, o</w:t>
                        </w:r>
                        <w:r w:rsidR="00235068">
                          <w:t>nly 50</w:t>
                        </w:r>
                        <w:r>
                          <w:t>,</w:t>
                        </w:r>
                        <w:r w:rsidR="00235068">
                          <w:t xml:space="preserve">000 of each </w:t>
                        </w:r>
                        <w:r>
                          <w:t xml:space="preserve">threat </w:t>
                        </w:r>
                        <w:r w:rsidR="00235068">
                          <w:t>(</w:t>
                        </w:r>
                        <w:r>
                          <w:t>IPs, domains, URLs</w:t>
                        </w:r>
                        <w:r w:rsidR="00235068">
                          <w:t>) can be blocked for one firewall</w:t>
                        </w:r>
                        <w:r>
                          <w:t xml:space="preserve"> </w:t>
                        </w:r>
                        <w:r w:rsidR="00235068">
                          <w:t>(</w:t>
                        </w:r>
                        <w:r>
                          <w:t xml:space="preserve">not one list). Some Palo Alto models can handle up to </w:t>
                        </w:r>
                        <w:r w:rsidRPr="00953214">
                          <w:t>4,000,000</w:t>
                        </w:r>
                        <w:r>
                          <w:t xml:space="preserve"> (e.g., for domain names), and lists have no limit size. You can prioritize different lists and policies (done by dragging them above the others in the GUI) so that the important ones come into effect first and aren’t cut off by the policy limits.</w:t>
                        </w:r>
                      </w:p>
                    </w:txbxContent>
                  </v:textbox>
                </v:shape>
                <v:group id="Group 188" o:spid="_x0000_s1029"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0"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1" style="position:absolute;left:184;width:6856;height:93726" coordorigin="184"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2"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" path="m,l667679,r,9363456l,9363456,219021,5372097,,xe" fillcolor="#ffc000 [3207]" stroked="f" strokeweight="1pt">
                      <v:stroke joinstyle="miter"/>
                      <v:path arrowok="t" o:connecttype="custom" o:connectlocs="0,0;667512,0;667512,9363456;0,9363456;218966,5372097;0,0" o:connectangles="0,0,0,0,0,0"/>
                    </v:shape>
                    <v:rect id="Rectangle 192" o:spid="_x0000_s1033" style="position:absolute;left:184;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12" o:title="" recolor="t" rotate="t" type="frame"/>
                    </v:rect>
                  </v:group>
                </v:group>
                <w10:wrap type="square" anchorx="page" anchory="page"/>
              </v:group>
            </w:pict>
          </mc:Fallback>
        </mc:AlternateContent>
      </w:r>
    </w:p>
    <w:p w14:paraId="0271E72B" w14:textId="31628318" w:rsidR="002D69ED" w:rsidRDefault="002D69ED" w:rsidP="00492D40"/>
    <w:p w14:paraId="7F0EA4EA" w14:textId="77777777" w:rsidR="00B7242A" w:rsidRDefault="00B7242A" w:rsidP="00492D40"/>
    <w:p w14:paraId="6FD9B0E5" w14:textId="137FAFF3" w:rsidR="00B7242A" w:rsidRPr="00F71D2E" w:rsidRDefault="00B7242A" w:rsidP="00492D40"/>
    <w:p w14:paraId="76D7B441" w14:textId="083DC43A" w:rsidR="00CD1398" w:rsidRPr="00EA585D" w:rsidRDefault="00CD1398" w:rsidP="00492D40">
      <w:pPr>
        <w:rPr>
          <w:rFonts w:ascii="Rockwell" w:eastAsia="Rockwell" w:hAnsi="Rockwell" w:cs="Times New Roman"/>
        </w:rPr>
      </w:pPr>
    </w:p>
    <w:p w14:paraId="47DAAD7D" w14:textId="2D0FF569" w:rsidR="00EF72FF" w:rsidRPr="00140C17" w:rsidRDefault="00EF72FF" w:rsidP="00492D40"/>
    <w:p w14:paraId="5F5C6500" w14:textId="769B8D29" w:rsidR="00492D40" w:rsidRDefault="00492D40" w:rsidP="00492D40"/>
    <w:p w14:paraId="4E571D91" w14:textId="39EFCC9B" w:rsidR="00492D40" w:rsidRDefault="00492D40" w:rsidP="00492D40">
      <w:r>
        <w:rPr>
          <w:noProof/>
        </w:rPr>
        <mc:AlternateContent>
          <mc:Choice Requires="wps">
            <w:drawing>
              <wp:anchor distT="0" distB="0" distL="114300" distR="114300" simplePos="0" relativeHeight="251654142" behindDoc="0" locked="0" layoutInCell="1" allowOverlap="1" wp14:anchorId="517D2FE9" wp14:editId="7AF5335D">
                <wp:simplePos x="0" y="0"/>
                <wp:positionH relativeFrom="page">
                  <wp:posOffset>302895</wp:posOffset>
                </wp:positionH>
                <wp:positionV relativeFrom="paragraph">
                  <wp:posOffset>134620</wp:posOffset>
                </wp:positionV>
                <wp:extent cx="1018903" cy="966651"/>
                <wp:effectExtent l="0" t="0" r="0" b="5080"/>
                <wp:wrapNone/>
                <wp:docPr id="134" name="Oval 134"/>
                <wp:cNvGraphicFramePr/>
                <a:graphic xmlns:a="http://schemas.openxmlformats.org/drawingml/2006/main">
                  <a:graphicData uri="http://schemas.microsoft.com/office/word/2010/wordprocessingShape">
                    <wps:wsp>
                      <wps:cNvSpPr/>
                      <wps:spPr>
                        <a:xfrm>
                          <a:off x="0" y="0"/>
                          <a:ext cx="1018903" cy="966651"/>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89B0F2" id="Oval 134" o:spid="_x0000_s1026" style="position:absolute;margin-left:23.85pt;margin-top:10.6pt;width:80.25pt;height:76.1pt;z-index:25165414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" fillcolor="#c45911 [2405]" stroked="f" strokeweight="1pt">
                <v:fill color2="#c45911 [2405]" rotate="t" focusposition="1,1" focussize="" colors="0 #7a2f00;.5 #b14801;1 #d35704" focus="100%" type="gradientRadial"/>
                <v:stroke joinstyle="miter"/>
                <w10:wrap anchorx="page"/>
              </v:oval>
            </w:pict>
          </mc:Fallback>
        </mc:AlternateContent>
      </w:r>
    </w:p>
    <w:p w14:paraId="0DC45108" w14:textId="3F8935C5" w:rsidR="00492D40" w:rsidRDefault="00996E0C" w:rsidP="00492D40">
      <w:r>
        <w:rPr>
          <w:noProof/>
        </w:rPr>
        <mc:AlternateContent>
          <mc:Choice Requires="wps">
            <w:drawing>
              <wp:anchor distT="45720" distB="45720" distL="114300" distR="114300" simplePos="0" relativeHeight="251658269" behindDoc="0" locked="0" layoutInCell="1" allowOverlap="1" wp14:anchorId="6D580642" wp14:editId="11E46EF8">
                <wp:simplePos x="0" y="0"/>
                <wp:positionH relativeFrom="margin">
                  <wp:posOffset>-313690</wp:posOffset>
                </wp:positionH>
                <wp:positionV relativeFrom="paragraph">
                  <wp:posOffset>295910</wp:posOffset>
                </wp:positionV>
                <wp:extent cx="6736715" cy="6007100"/>
                <wp:effectExtent l="0" t="0" r="698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6007100"/>
                        </a:xfrm>
                        <a:custGeom>
                          <a:avLst/>
                          <a:gdLst>
                            <a:gd name="connsiteX0" fmla="*/ 0 w 6710680"/>
                            <a:gd name="connsiteY0" fmla="*/ 0 h 2973070"/>
                            <a:gd name="connsiteX1" fmla="*/ 6710680 w 6710680"/>
                            <a:gd name="connsiteY1" fmla="*/ 0 h 2973070"/>
                            <a:gd name="connsiteX2" fmla="*/ 6710680 w 6710680"/>
                            <a:gd name="connsiteY2" fmla="*/ 2973070 h 2973070"/>
                            <a:gd name="connsiteX3" fmla="*/ 0 w 6710680"/>
                            <a:gd name="connsiteY3" fmla="*/ 2973070 h 2973070"/>
                            <a:gd name="connsiteX4" fmla="*/ 0 w 6710680"/>
                            <a:gd name="connsiteY4" fmla="*/ 0 h 2973070"/>
                            <a:gd name="connsiteX0" fmla="*/ 222637 w 6710680"/>
                            <a:gd name="connsiteY0" fmla="*/ 39756 h 2973070"/>
                            <a:gd name="connsiteX1" fmla="*/ 6710680 w 6710680"/>
                            <a:gd name="connsiteY1" fmla="*/ 0 h 2973070"/>
                            <a:gd name="connsiteX2" fmla="*/ 6710680 w 6710680"/>
                            <a:gd name="connsiteY2" fmla="*/ 2973070 h 2973070"/>
                            <a:gd name="connsiteX3" fmla="*/ 0 w 6710680"/>
                            <a:gd name="connsiteY3" fmla="*/ 2973070 h 2973070"/>
                            <a:gd name="connsiteX4" fmla="*/ 222637 w 6710680"/>
                            <a:gd name="connsiteY4" fmla="*/ 39756 h 2973070"/>
                            <a:gd name="connsiteX0" fmla="*/ 222637 w 6710680"/>
                            <a:gd name="connsiteY0" fmla="*/ 39756 h 2973070"/>
                            <a:gd name="connsiteX1" fmla="*/ 6710680 w 6710680"/>
                            <a:gd name="connsiteY1" fmla="*/ 0 h 2973070"/>
                            <a:gd name="connsiteX2" fmla="*/ 6710680 w 6710680"/>
                            <a:gd name="connsiteY2" fmla="*/ 2973070 h 2973070"/>
                            <a:gd name="connsiteX3" fmla="*/ 0 w 6710680"/>
                            <a:gd name="connsiteY3" fmla="*/ 2973070 h 2973070"/>
                            <a:gd name="connsiteX4" fmla="*/ 222637 w 6710680"/>
                            <a:gd name="connsiteY4" fmla="*/ 39756 h 2973070"/>
                            <a:gd name="connsiteX0" fmla="*/ 177459 w 6737064"/>
                            <a:gd name="connsiteY0" fmla="*/ 87464 h 2973070"/>
                            <a:gd name="connsiteX1" fmla="*/ 6737064 w 6737064"/>
                            <a:gd name="connsiteY1" fmla="*/ 0 h 2973070"/>
                            <a:gd name="connsiteX2" fmla="*/ 6737064 w 6737064"/>
                            <a:gd name="connsiteY2" fmla="*/ 2973070 h 2973070"/>
                            <a:gd name="connsiteX3" fmla="*/ 26384 w 6737064"/>
                            <a:gd name="connsiteY3" fmla="*/ 2973070 h 2973070"/>
                            <a:gd name="connsiteX4" fmla="*/ 177459 w 6737064"/>
                            <a:gd name="connsiteY4"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6737064 w 6737064"/>
                            <a:gd name="connsiteY2" fmla="*/ 0 h 2973070"/>
                            <a:gd name="connsiteX3" fmla="*/ 6737064 w 6737064"/>
                            <a:gd name="connsiteY3" fmla="*/ 2973070 h 2973070"/>
                            <a:gd name="connsiteX4" fmla="*/ 26384 w 6737064"/>
                            <a:gd name="connsiteY4" fmla="*/ 2973070 h 2973070"/>
                            <a:gd name="connsiteX5" fmla="*/ 177459 w 6737064"/>
                            <a:gd name="connsiteY5" fmla="*/ 87464 h 2973070"/>
                            <a:gd name="connsiteX0" fmla="*/ 177459 w 6737064"/>
                            <a:gd name="connsiteY0" fmla="*/ 87464 h 2973070"/>
                            <a:gd name="connsiteX1" fmla="*/ 795172 w 6737064"/>
                            <a:gd name="connsiteY1" fmla="*/ 15902 h 2973070"/>
                            <a:gd name="connsiteX2" fmla="*/ 1134797 w 6737064"/>
                            <a:gd name="connsiteY2" fmla="*/ 246355 h 2973070"/>
                            <a:gd name="connsiteX3" fmla="*/ 6737064 w 6737064"/>
                            <a:gd name="connsiteY3" fmla="*/ 0 h 2973070"/>
                            <a:gd name="connsiteX4" fmla="*/ 6737064 w 6737064"/>
                            <a:gd name="connsiteY4" fmla="*/ 2973070 h 2973070"/>
                            <a:gd name="connsiteX5" fmla="*/ 26384 w 6737064"/>
                            <a:gd name="connsiteY5" fmla="*/ 2973070 h 2973070"/>
                            <a:gd name="connsiteX6" fmla="*/ 177459 w 6737064"/>
                            <a:gd name="connsiteY6" fmla="*/ 87464 h 2973070"/>
                            <a:gd name="connsiteX0" fmla="*/ 177459 w 6737064"/>
                            <a:gd name="connsiteY0" fmla="*/ 72188 h 2957794"/>
                            <a:gd name="connsiteX1" fmla="*/ 795172 w 6737064"/>
                            <a:gd name="connsiteY1" fmla="*/ 626 h 2957794"/>
                            <a:gd name="connsiteX2" fmla="*/ 1134797 w 6737064"/>
                            <a:gd name="connsiteY2" fmla="*/ 231079 h 2957794"/>
                            <a:gd name="connsiteX3" fmla="*/ 6731556 w 6737064"/>
                            <a:gd name="connsiteY3" fmla="*/ 247233 h 2957794"/>
                            <a:gd name="connsiteX4" fmla="*/ 6737064 w 6737064"/>
                            <a:gd name="connsiteY4" fmla="*/ 2957794 h 2957794"/>
                            <a:gd name="connsiteX5" fmla="*/ 26384 w 6737064"/>
                            <a:gd name="connsiteY5" fmla="*/ 2957794 h 2957794"/>
                            <a:gd name="connsiteX6" fmla="*/ 177459 w 6737064"/>
                            <a:gd name="connsiteY6" fmla="*/ 72188 h 29577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737064" h="2957794">
                              <a:moveTo>
                                <a:pt x="177459" y="72188"/>
                              </a:moveTo>
                              <a:cubicBezTo>
                                <a:pt x="1008898" y="384939"/>
                                <a:pt x="480595" y="-17927"/>
                                <a:pt x="795172" y="626"/>
                              </a:cubicBezTo>
                              <a:cubicBezTo>
                                <a:pt x="867983" y="3403"/>
                                <a:pt x="1061986" y="228302"/>
                                <a:pt x="1134797" y="231079"/>
                              </a:cubicBezTo>
                              <a:lnTo>
                                <a:pt x="6731556" y="247233"/>
                              </a:lnTo>
                              <a:lnTo>
                                <a:pt x="6737064" y="2957794"/>
                              </a:lnTo>
                              <a:lnTo>
                                <a:pt x="26384" y="2957794"/>
                              </a:lnTo>
                              <a:cubicBezTo>
                                <a:pt x="100596" y="1980023"/>
                                <a:pt x="-159146" y="716004"/>
                                <a:pt x="177459" y="72188"/>
                              </a:cubicBezTo>
                              <a:close/>
                            </a:path>
                          </a:pathLst>
                        </a:custGeom>
                        <a:solidFill>
                          <a:srgbClr val="FFFFFF"/>
                        </a:solidFill>
                        <a:ln w="9525">
                          <a:noFill/>
                          <a:miter lim="800000"/>
                          <a:headEnd/>
                          <a:tailEnd/>
                        </a:ln>
                      </wps:spPr>
                      <wps:txbx>
                        <w:txbxContent>
                          <w:p w14:paraId="0A31F619" w14:textId="552F5CAA" w:rsidR="000D4D40" w:rsidRPr="00F71D2E" w:rsidRDefault="0011697F" w:rsidP="00E540DF">
                            <w:pPr>
                              <w:pStyle w:val="Heading3"/>
                              <w:rPr>
                                <w:rFonts w:eastAsia="Times New Roman"/>
                              </w:rPr>
                            </w:pPr>
                            <w:r w:rsidRPr="0011697F">
                              <w:rPr>
                                <w:rFonts w:eastAsia="Times New Roman"/>
                              </w:rPr>
                              <w:t>Lab Summary</w:t>
                            </w:r>
                            <w:r w:rsidR="005501C1">
                              <w:rPr>
                                <w:rFonts w:eastAsia="Times New Roman"/>
                              </w:rPr>
                              <w:t xml:space="preserve"> </w:t>
                            </w:r>
                          </w:p>
                          <w:p w14:paraId="1365F63F" w14:textId="6A958835" w:rsidR="00035087" w:rsidRDefault="00AD643C" w:rsidP="00996E0C">
                            <w:pPr>
                              <w:spacing w:line="240" w:lineRule="auto"/>
                              <w:rPr>
                                <w:lang w:val="en"/>
                              </w:rPr>
                            </w:pPr>
                            <w:r>
                              <w:rPr>
                                <w:lang w:val="en"/>
                              </w:rPr>
                              <w:t xml:space="preserve">I got the idea to do this lab from looking at guides from </w:t>
                            </w:r>
                            <w:r w:rsidR="00953214">
                              <w:rPr>
                                <w:lang w:val="en"/>
                              </w:rPr>
                              <w:t xml:space="preserve">Eric </w:t>
                            </w:r>
                            <w:proofErr w:type="spellStart"/>
                            <w:r w:rsidR="00953214">
                              <w:rPr>
                                <w:lang w:val="en"/>
                              </w:rPr>
                              <w:t>Ooi</w:t>
                            </w:r>
                            <w:proofErr w:type="spellEnd"/>
                            <w:r w:rsidR="00953214">
                              <w:rPr>
                                <w:lang w:val="en"/>
                              </w:rPr>
                              <w:t xml:space="preserve">, whose site was a big help for the </w:t>
                            </w:r>
                            <w:proofErr w:type="spellStart"/>
                            <w:r w:rsidR="00953214">
                              <w:rPr>
                                <w:lang w:val="en"/>
                              </w:rPr>
                              <w:t>GlobalProtect</w:t>
                            </w:r>
                            <w:proofErr w:type="spellEnd"/>
                            <w:r w:rsidR="00953214">
                              <w:rPr>
                                <w:lang w:val="en"/>
                              </w:rPr>
                              <w:t xml:space="preserve"> Lab, and now this lab.</w:t>
                            </w:r>
                          </w:p>
                          <w:p w14:paraId="0597545D" w14:textId="77777777" w:rsidR="00996E0C" w:rsidRPr="00A94E53" w:rsidRDefault="00996E0C" w:rsidP="00996E0C">
                            <w:pPr>
                              <w:spacing w:line="240" w:lineRule="auto"/>
                              <w:rPr>
                                <w:lang w:val="en"/>
                              </w:rPr>
                            </w:pPr>
                          </w:p>
                          <w:p w14:paraId="074482ED" w14:textId="05CF2220" w:rsidR="00B7242A" w:rsidRDefault="00953214" w:rsidP="00996E0C">
                            <w:pPr>
                              <w:spacing w:line="240" w:lineRule="auto"/>
                            </w:pPr>
                            <w:r>
                              <w:t>First, I defined the list</w:t>
                            </w:r>
                            <w:r w:rsidR="00B77BB0">
                              <w:t xml:space="preserve">. Several of the lists </w:t>
                            </w:r>
                            <w:proofErr w:type="spellStart"/>
                            <w:r w:rsidR="00B77BB0">
                              <w:t>Ooi</w:t>
                            </w:r>
                            <w:proofErr w:type="spellEnd"/>
                            <w:r w:rsidR="00B77BB0">
                              <w:t xml:space="preserve"> recommended were no longer usable</w:t>
                            </w:r>
                            <w:r w:rsidR="00996E0C">
                              <w:t>, so I chose the only one that was. After creating the list, I did not verify it immediately – this was the “unimportant” half of this lab.</w:t>
                            </w:r>
                          </w:p>
                          <w:p w14:paraId="37AFFBC7" w14:textId="4B7A6E98" w:rsidR="00953214" w:rsidRDefault="00953214">
                            <w:r>
                              <w:rPr>
                                <w:noProof/>
                              </w:rPr>
                              <w:drawing>
                                <wp:inline distT="0" distB="0" distL="0" distR="0" wp14:anchorId="1F20AC8F" wp14:editId="1405420F">
                                  <wp:extent cx="3467099" cy="2146577"/>
                                  <wp:effectExtent l="0" t="0" r="635" b="635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5835" cy="2164368"/>
                                          </a:xfrm>
                                          <a:prstGeom prst="rect">
                                            <a:avLst/>
                                          </a:prstGeom>
                                        </pic:spPr>
                                      </pic:pic>
                                    </a:graphicData>
                                  </a:graphic>
                                </wp:inline>
                              </w:drawing>
                            </w:r>
                          </w:p>
                          <w:p w14:paraId="32F19410" w14:textId="0381D4B3" w:rsidR="00996E0C" w:rsidRDefault="00996E0C">
                            <w:r>
                              <w:t>Next, I created a policy,</w:t>
                            </w:r>
                          </w:p>
                          <w:p w14:paraId="775FC171" w14:textId="5080B258" w:rsidR="00996E0C" w:rsidRDefault="00996E0C">
                            <w:r>
                              <w:rPr>
                                <w:noProof/>
                              </w:rPr>
                              <w:drawing>
                                <wp:inline distT="0" distB="0" distL="0" distR="0" wp14:anchorId="7446B2AE" wp14:editId="2634EF86">
                                  <wp:extent cx="6544945" cy="1784350"/>
                                  <wp:effectExtent l="0" t="0" r="8255" b="635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44945" cy="17843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80642" id="Text Box 2" o:spid="_x0000_s1034" style="position:absolute;margin-left:-24.7pt;margin-top:23.3pt;width:530.45pt;height:473pt;z-index:25165826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6737064,29577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" adj="-11796480,,5400" path="m177459,72188c1008898,384939,480595,-17927,795172,626v72811,2777,266814,227676,339625,230453l6731556,247233r5508,2710561l26384,2957794c100596,1980023,-159146,716004,177459,72188xe" stroked="f">
                <v:stroke joinstyle="miter"/>
                <v:formulas/>
                <v:path arrowok="t" o:connecttype="custom" o:connectlocs="177450,146609;795131,1271;1134738,469307;6731207,502115;6736715,6007100;26383,6007100;177450,146609" o:connectangles="0,0,0,0,0,0,0" textboxrect="0,0,6737064,2957794"/>
                <v:textbox>
                  <w:txbxContent>
                    <w:p w14:paraId="0A31F619" w14:textId="552F5CAA" w:rsidR="000D4D40" w:rsidRPr="00F71D2E" w:rsidRDefault="0011697F" w:rsidP="00E540DF">
                      <w:pPr>
                        <w:pStyle w:val="Heading3"/>
                        <w:rPr>
                          <w:rFonts w:eastAsia="Times New Roman"/>
                        </w:rPr>
                      </w:pPr>
                      <w:r w:rsidRPr="0011697F">
                        <w:rPr>
                          <w:rFonts w:eastAsia="Times New Roman"/>
                        </w:rPr>
                        <w:t>Lab Summary</w:t>
                      </w:r>
                      <w:r w:rsidR="005501C1">
                        <w:rPr>
                          <w:rFonts w:eastAsia="Times New Roman"/>
                        </w:rPr>
                        <w:t xml:space="preserve"> </w:t>
                      </w:r>
                    </w:p>
                    <w:p w14:paraId="1365F63F" w14:textId="6A958835" w:rsidR="00035087" w:rsidRDefault="00AD643C" w:rsidP="00996E0C">
                      <w:pPr>
                        <w:spacing w:line="240" w:lineRule="auto"/>
                        <w:rPr>
                          <w:lang w:val="en"/>
                        </w:rPr>
                      </w:pPr>
                      <w:r>
                        <w:rPr>
                          <w:lang w:val="en"/>
                        </w:rPr>
                        <w:t xml:space="preserve">I got the idea to do this lab from looking at guides from </w:t>
                      </w:r>
                      <w:r w:rsidR="00953214">
                        <w:rPr>
                          <w:lang w:val="en"/>
                        </w:rPr>
                        <w:t xml:space="preserve">Eric </w:t>
                      </w:r>
                      <w:proofErr w:type="spellStart"/>
                      <w:r w:rsidR="00953214">
                        <w:rPr>
                          <w:lang w:val="en"/>
                        </w:rPr>
                        <w:t>Ooi</w:t>
                      </w:r>
                      <w:proofErr w:type="spellEnd"/>
                      <w:r w:rsidR="00953214">
                        <w:rPr>
                          <w:lang w:val="en"/>
                        </w:rPr>
                        <w:t xml:space="preserve">, whose site was a big help for the </w:t>
                      </w:r>
                      <w:proofErr w:type="spellStart"/>
                      <w:r w:rsidR="00953214">
                        <w:rPr>
                          <w:lang w:val="en"/>
                        </w:rPr>
                        <w:t>GlobalProtect</w:t>
                      </w:r>
                      <w:proofErr w:type="spellEnd"/>
                      <w:r w:rsidR="00953214">
                        <w:rPr>
                          <w:lang w:val="en"/>
                        </w:rPr>
                        <w:t xml:space="preserve"> Lab, and now this lab.</w:t>
                      </w:r>
                    </w:p>
                    <w:p w14:paraId="0597545D" w14:textId="77777777" w:rsidR="00996E0C" w:rsidRPr="00A94E53" w:rsidRDefault="00996E0C" w:rsidP="00996E0C">
                      <w:pPr>
                        <w:spacing w:line="240" w:lineRule="auto"/>
                        <w:rPr>
                          <w:lang w:val="en"/>
                        </w:rPr>
                      </w:pPr>
                    </w:p>
                    <w:p w14:paraId="074482ED" w14:textId="05CF2220" w:rsidR="00B7242A" w:rsidRDefault="00953214" w:rsidP="00996E0C">
                      <w:pPr>
                        <w:spacing w:line="240" w:lineRule="auto"/>
                      </w:pPr>
                      <w:r>
                        <w:t>First, I defined the list</w:t>
                      </w:r>
                      <w:r w:rsidR="00B77BB0">
                        <w:t xml:space="preserve">. Several of the lists </w:t>
                      </w:r>
                      <w:proofErr w:type="spellStart"/>
                      <w:r w:rsidR="00B77BB0">
                        <w:t>Ooi</w:t>
                      </w:r>
                      <w:proofErr w:type="spellEnd"/>
                      <w:r w:rsidR="00B77BB0">
                        <w:t xml:space="preserve"> recommended were no longer usable</w:t>
                      </w:r>
                      <w:r w:rsidR="00996E0C">
                        <w:t>, so I chose the only one that was. After creating the list, I did not verify it immediately – this was the “unimportant” half of this lab.</w:t>
                      </w:r>
                    </w:p>
                    <w:p w14:paraId="37AFFBC7" w14:textId="4B7A6E98" w:rsidR="00953214" w:rsidRDefault="00953214">
                      <w:r>
                        <w:rPr>
                          <w:noProof/>
                        </w:rPr>
                        <w:drawing>
                          <wp:inline distT="0" distB="0" distL="0" distR="0" wp14:anchorId="1F20AC8F" wp14:editId="1405420F">
                            <wp:extent cx="3467099" cy="2146577"/>
                            <wp:effectExtent l="0" t="0" r="635" b="635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5835" cy="2164368"/>
                                    </a:xfrm>
                                    <a:prstGeom prst="rect">
                                      <a:avLst/>
                                    </a:prstGeom>
                                  </pic:spPr>
                                </pic:pic>
                              </a:graphicData>
                            </a:graphic>
                          </wp:inline>
                        </w:drawing>
                      </w:r>
                    </w:p>
                    <w:p w14:paraId="32F19410" w14:textId="0381D4B3" w:rsidR="00996E0C" w:rsidRDefault="00996E0C">
                      <w:r>
                        <w:t>Next, I created a policy,</w:t>
                      </w:r>
                    </w:p>
                    <w:p w14:paraId="775FC171" w14:textId="5080B258" w:rsidR="00996E0C" w:rsidRDefault="00996E0C">
                      <w:r>
                        <w:rPr>
                          <w:noProof/>
                        </w:rPr>
                        <w:drawing>
                          <wp:inline distT="0" distB="0" distL="0" distR="0" wp14:anchorId="7446B2AE" wp14:editId="2634EF86">
                            <wp:extent cx="6544945" cy="1784350"/>
                            <wp:effectExtent l="0" t="0" r="8255" b="635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44945" cy="1784350"/>
                                    </a:xfrm>
                                    <a:prstGeom prst="rect">
                                      <a:avLst/>
                                    </a:prstGeom>
                                  </pic:spPr>
                                </pic:pic>
                              </a:graphicData>
                            </a:graphic>
                          </wp:inline>
                        </w:drawing>
                      </w:r>
                    </w:p>
                  </w:txbxContent>
                </v:textbox>
                <w10:wrap type="square" anchorx="margin"/>
              </v:shape>
            </w:pict>
          </mc:Fallback>
        </mc:AlternateContent>
      </w:r>
    </w:p>
    <w:p w14:paraId="3047A53A" w14:textId="4773AF69" w:rsidR="00492D40" w:rsidRDefault="00996E0C" w:rsidP="00492D40">
      <w:r>
        <w:lastRenderedPageBreak/>
        <w:t>then set source and destination zones, making sure to select the list</w:t>
      </w:r>
      <w:r w:rsidR="00B50634">
        <w:t>.</w:t>
      </w:r>
    </w:p>
    <w:p w14:paraId="1CE90796" w14:textId="1BBDFA11" w:rsidR="00492D40" w:rsidRDefault="00996E0C" w:rsidP="00492D40">
      <w:r>
        <w:rPr>
          <w:noProof/>
        </w:rPr>
        <w:drawing>
          <wp:inline distT="0" distB="0" distL="0" distR="0" wp14:anchorId="67B52D85" wp14:editId="3D9D2D10">
            <wp:extent cx="1684508" cy="180975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02259" cy="1828821"/>
                    </a:xfrm>
                    <a:prstGeom prst="rect">
                      <a:avLst/>
                    </a:prstGeom>
                  </pic:spPr>
                </pic:pic>
              </a:graphicData>
            </a:graphic>
          </wp:inline>
        </w:drawing>
      </w:r>
      <w:r w:rsidR="00B50634">
        <w:t xml:space="preserve">           </w:t>
      </w:r>
      <w:r>
        <w:rPr>
          <w:noProof/>
        </w:rPr>
        <w:drawing>
          <wp:inline distT="0" distB="0" distL="0" distR="0" wp14:anchorId="5F3D76C5" wp14:editId="19896230">
            <wp:extent cx="4464910" cy="1784350"/>
            <wp:effectExtent l="0" t="0" r="0" b="635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2604" cy="1791421"/>
                    </a:xfrm>
                    <a:prstGeom prst="rect">
                      <a:avLst/>
                    </a:prstGeom>
                  </pic:spPr>
                </pic:pic>
              </a:graphicData>
            </a:graphic>
          </wp:inline>
        </w:drawing>
      </w:r>
    </w:p>
    <w:p w14:paraId="539829E0" w14:textId="184A9E16" w:rsidR="00953214" w:rsidRDefault="00B50634" w:rsidP="00492D40">
      <w:r>
        <w:t>For the list to function, I had to set a deny rule:</w:t>
      </w:r>
    </w:p>
    <w:p w14:paraId="2C15E6B2" w14:textId="2C582D45" w:rsidR="00B50634" w:rsidRDefault="00B50634" w:rsidP="00492D40">
      <w:r>
        <w:rPr>
          <w:noProof/>
        </w:rPr>
        <w:drawing>
          <wp:inline distT="0" distB="0" distL="0" distR="0" wp14:anchorId="4B5953E7" wp14:editId="4DCD820A">
            <wp:extent cx="6675120" cy="1846580"/>
            <wp:effectExtent l="0" t="0" r="0" b="127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75120" cy="1846580"/>
                    </a:xfrm>
                    <a:prstGeom prst="rect">
                      <a:avLst/>
                    </a:prstGeom>
                  </pic:spPr>
                </pic:pic>
              </a:graphicData>
            </a:graphic>
          </wp:inline>
        </w:drawing>
      </w:r>
    </w:p>
    <w:p w14:paraId="76775649" w14:textId="2735229A" w:rsidR="00B50634" w:rsidRDefault="00B50634" w:rsidP="00492D40">
      <w:r>
        <w:t>I dragged the policy above the rest so it would be prioritized first (note it’s labeled “1” here, meaning it is on top of the rest). Since I was only using one list, I wasn’t worried about dragging the other lists.</w:t>
      </w:r>
    </w:p>
    <w:p w14:paraId="53A4AE6B" w14:textId="25F6788B" w:rsidR="00953214" w:rsidRDefault="00B50634" w:rsidP="00492D40">
      <w:r>
        <w:rPr>
          <w:noProof/>
        </w:rPr>
        <w:drawing>
          <wp:inline distT="0" distB="0" distL="0" distR="0" wp14:anchorId="097E6438" wp14:editId="52D40162">
            <wp:extent cx="6675120" cy="2254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6675120" cy="225425"/>
                    </a:xfrm>
                    <a:prstGeom prst="rect">
                      <a:avLst/>
                    </a:prstGeom>
                  </pic:spPr>
                </pic:pic>
              </a:graphicData>
            </a:graphic>
          </wp:inline>
        </w:drawing>
      </w:r>
    </w:p>
    <w:p w14:paraId="73E36318" w14:textId="5F241607" w:rsidR="00953214" w:rsidRDefault="00953214" w:rsidP="00492D40"/>
    <w:p w14:paraId="26DCC75A" w14:textId="62D95F50" w:rsidR="00492D40" w:rsidRDefault="00492D40" w:rsidP="00492D40">
      <w:r>
        <w:t>T</w:t>
      </w:r>
      <w:r w:rsidR="00AD643C">
        <w:t xml:space="preserve">o test the configuration, </w:t>
      </w:r>
      <w:r w:rsidR="00947B7C">
        <w:t xml:space="preserve">I tried to connect to </w:t>
      </w:r>
      <w:r w:rsidR="004C1A5F">
        <w:t>a random</w:t>
      </w:r>
      <w:r w:rsidR="00947B7C">
        <w:t xml:space="preserve"> IP displayed in the list and </w:t>
      </w:r>
      <w:r w:rsidR="004C1A5F">
        <w:t xml:space="preserve">found </w:t>
      </w:r>
      <w:r w:rsidR="00B50634">
        <w:t>that the policy worked.</w:t>
      </w:r>
    </w:p>
    <w:p w14:paraId="6C768207" w14:textId="261E0CA8" w:rsidR="00AD643C" w:rsidRDefault="00AD643C" w:rsidP="00492D40">
      <w:r>
        <w:rPr>
          <w:noProof/>
        </w:rPr>
        <w:lastRenderedPageBreak/>
        <w:drawing>
          <wp:inline distT="0" distB="0" distL="0" distR="0" wp14:anchorId="69D86232" wp14:editId="117D2D83">
            <wp:extent cx="6675120" cy="3178175"/>
            <wp:effectExtent l="0" t="0" r="0" b="3175"/>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75120" cy="3178175"/>
                    </a:xfrm>
                    <a:prstGeom prst="rect">
                      <a:avLst/>
                    </a:prstGeom>
                  </pic:spPr>
                </pic:pic>
              </a:graphicData>
            </a:graphic>
          </wp:inline>
        </w:drawing>
      </w:r>
    </w:p>
    <w:p w14:paraId="01E32C20" w14:textId="3A9C3A27" w:rsidR="003B2077" w:rsidRDefault="00AD643C" w:rsidP="00492D40">
      <w:r>
        <w:t>On</w:t>
      </w:r>
      <w:r w:rsidR="003B2077">
        <w:t xml:space="preserve"> a host device in the CCNP network but under</w:t>
      </w:r>
      <w:r>
        <w:t xml:space="preserve"> </w:t>
      </w:r>
      <w:r w:rsidR="003B2077">
        <w:t>another Cybersecurity student’s firewall, I visited the same IP, and although a connection was not established, the IP was not blocked.</w:t>
      </w:r>
    </w:p>
    <w:p w14:paraId="7D728BE8" w14:textId="77777777" w:rsidR="00492D40" w:rsidRDefault="00492D40" w:rsidP="00492D40"/>
    <w:p w14:paraId="17E2EAA2" w14:textId="603B55EE" w:rsidR="00D448FD" w:rsidRPr="00D448FD" w:rsidRDefault="00DC5428" w:rsidP="00D448FD">
      <w:pPr>
        <w:keepNext/>
        <w:keepLines/>
        <w:pBdr>
          <w:bottom w:val="single" w:sz="48" w:space="1" w:color="EA4E4E"/>
        </w:pBdr>
        <w:spacing w:before="600" w:after="160"/>
        <w:contextualSpacing/>
        <w:outlineLvl w:val="2"/>
        <w:rPr>
          <w:rFonts w:ascii="Franklin Gothic Demi" w:eastAsia="Times New Roman" w:hAnsi="Franklin Gothic Demi" w:cs="Times New Roman"/>
          <w:caps/>
          <w:sz w:val="32"/>
          <w:szCs w:val="24"/>
        </w:rPr>
      </w:pPr>
      <w:r>
        <w:rPr>
          <w:rFonts w:ascii="Franklin Gothic Demi" w:eastAsia="Times New Roman" w:hAnsi="Franklin Gothic Demi" w:cs="Times New Roman"/>
          <w:caps/>
          <w:sz w:val="32"/>
          <w:szCs w:val="24"/>
        </w:rPr>
        <w:t>Problems</w:t>
      </w:r>
    </w:p>
    <w:p w14:paraId="1BD4F215" w14:textId="063DD0CD" w:rsidR="00190E0D" w:rsidRDefault="00B80D53" w:rsidP="00B80D53">
      <w:r>
        <w:t xml:space="preserve">There </w:t>
      </w:r>
      <w:r w:rsidR="00AD643C">
        <w:t>were no problems at all during this lab, it was rather short, less than 20 minutes from start to finish. As such, I will elaborate on issues with the current configuration, potential issues one could run into, and what I could have done differently.</w:t>
      </w:r>
    </w:p>
    <w:p w14:paraId="48E96584" w14:textId="57A84CAA" w:rsidR="00B80D53" w:rsidRDefault="00B80D53" w:rsidP="00B80D53"/>
    <w:p w14:paraId="3670B818" w14:textId="496BF2C0" w:rsidR="00B50634" w:rsidRDefault="009B45E3" w:rsidP="00B80D53">
      <w:r>
        <w:t>The primary issue with the list is that is can be bypassed</w:t>
      </w:r>
      <w:r w:rsidR="00B50634">
        <w:t xml:space="preserve"> via IP spoofing</w:t>
      </w:r>
      <w:r>
        <w:t>.</w:t>
      </w:r>
      <w:r w:rsidR="00B50634">
        <w:t xml:space="preserve"> </w:t>
      </w:r>
      <w:r w:rsidR="00067239">
        <w:t>Even if</w:t>
      </w:r>
      <w:r w:rsidR="00B50634">
        <w:t xml:space="preserve"> using a malicious IP address, </w:t>
      </w:r>
      <w:r w:rsidR="00067239">
        <w:t>the attacker changes their source IP address in the packet header to a safe,</w:t>
      </w:r>
      <w:r w:rsidR="00B50634">
        <w:t xml:space="preserve"> even a private IP address. I took great care to make sure no private IP addresses were blocked by the list I chose as I occasionally remote into servers with private IPs, so my devices would be vulnerable to this flaw.</w:t>
      </w:r>
    </w:p>
    <w:p w14:paraId="1CBF7FE3" w14:textId="77777777" w:rsidR="00B50634" w:rsidRDefault="00B50634" w:rsidP="00B80D53"/>
    <w:p w14:paraId="29A7589E" w14:textId="5473EBA8" w:rsidR="009B45E3" w:rsidRDefault="009B45E3" w:rsidP="00B80D53">
      <w:r>
        <w:t xml:space="preserve"> I can think of 2</w:t>
      </w:r>
      <w:r w:rsidR="00B50634">
        <w:t xml:space="preserve"> solutions to IP spoofing</w:t>
      </w:r>
      <w:r>
        <w:t>:</w:t>
      </w:r>
    </w:p>
    <w:p w14:paraId="75E7C3E8" w14:textId="5E1C265B" w:rsidR="009B45E3" w:rsidRDefault="009B45E3" w:rsidP="009B45E3">
      <w:pPr>
        <w:pStyle w:val="ListParagraph"/>
        <w:numPr>
          <w:ilvl w:val="0"/>
          <w:numId w:val="11"/>
        </w:numPr>
      </w:pPr>
      <w:r>
        <w:t xml:space="preserve">Change the list setup so that </w:t>
      </w:r>
      <w:r w:rsidR="00B50634">
        <w:t>it would be a list of safe IPs, and it would be “</w:t>
      </w:r>
      <w:proofErr w:type="gramStart"/>
      <w:r w:rsidR="00B50634">
        <w:t>allow</w:t>
      </w:r>
      <w:proofErr w:type="gramEnd"/>
      <w:r w:rsidR="00B50634">
        <w:t>” instead of deny. There might be a different setting for this, an IP access control list.</w:t>
      </w:r>
    </w:p>
    <w:p w14:paraId="78F869FD" w14:textId="0C972D9D" w:rsidR="00B50634" w:rsidRDefault="00B50634" w:rsidP="009B45E3">
      <w:pPr>
        <w:pStyle w:val="ListParagraph"/>
        <w:numPr>
          <w:ilvl w:val="0"/>
          <w:numId w:val="11"/>
        </w:numPr>
      </w:pPr>
      <w:r>
        <w:t xml:space="preserve">Use </w:t>
      </w:r>
      <w:proofErr w:type="spellStart"/>
      <w:r>
        <w:t>GlobalProtect</w:t>
      </w:r>
      <w:proofErr w:type="spellEnd"/>
      <w:r>
        <w:t xml:space="preserve"> on the Firewall: </w:t>
      </w:r>
      <w:proofErr w:type="spellStart"/>
      <w:r>
        <w:t>GlobalProtect</w:t>
      </w:r>
      <w:proofErr w:type="spellEnd"/>
      <w:r>
        <w:t xml:space="preserve"> comes with </w:t>
      </w:r>
      <w:proofErr w:type="spellStart"/>
      <w:r>
        <w:t>IPSec</w:t>
      </w:r>
      <w:proofErr w:type="spellEnd"/>
      <w:r w:rsidR="00067239">
        <w:t xml:space="preserve">, which requires mutual authentication, and the attack would have to reveal their IP address. At the time of this lab, </w:t>
      </w:r>
      <w:proofErr w:type="spellStart"/>
      <w:r w:rsidR="00067239">
        <w:t>GlobalProtect</w:t>
      </w:r>
      <w:proofErr w:type="spellEnd"/>
      <w:r w:rsidR="00067239">
        <w:t xml:space="preserve"> was operational but running into some connection issues.</w:t>
      </w:r>
    </w:p>
    <w:p w14:paraId="589B44B9" w14:textId="77777777" w:rsidR="009B45E3" w:rsidRDefault="009B45E3" w:rsidP="00B80D53"/>
    <w:p w14:paraId="6A492471" w14:textId="5497DFF2" w:rsidR="00190E0D" w:rsidRDefault="00B80D53" w:rsidP="003B2077">
      <w:r>
        <w:t xml:space="preserve">I think I could have done more with this lab, in adding </w:t>
      </w:r>
      <w:r w:rsidR="00235068">
        <w:t>domain</w:t>
      </w:r>
      <w:r>
        <w:t xml:space="preserve"> and </w:t>
      </w:r>
      <w:r w:rsidR="00AD643C">
        <w:t>URL lists</w:t>
      </w:r>
      <w:r w:rsidR="00235068">
        <w:t xml:space="preserve"> (also a somewhat different option for MAC addresses)</w:t>
      </w:r>
      <w:r w:rsidR="00AD643C">
        <w:t xml:space="preserve"> instead of just IP lists, and </w:t>
      </w:r>
      <w:r w:rsidR="003B2077">
        <w:t xml:space="preserve">testing other lists, such as the Palo Alto built-in </w:t>
      </w:r>
      <w:r w:rsidR="003B2077">
        <w:lastRenderedPageBreak/>
        <w:t xml:space="preserve">lists. After the conclusion of the Policy Based Routing Lab, I might repurpose one of our Apache Web servers to have </w:t>
      </w:r>
      <w:r w:rsidR="00067239">
        <w:t>my own custom</w:t>
      </w:r>
      <w:r w:rsidR="003B2077">
        <w:t xml:space="preserve"> list of IPs to be </w:t>
      </w:r>
      <w:proofErr w:type="gramStart"/>
      <w:r w:rsidR="003B2077">
        <w:t>blocked, and</w:t>
      </w:r>
      <w:proofErr w:type="gramEnd"/>
      <w:r w:rsidR="003B2077">
        <w:t xml:space="preserve"> give it another go.</w:t>
      </w:r>
    </w:p>
    <w:p w14:paraId="0BF9CB70" w14:textId="6F0B33F3" w:rsidR="0092715F" w:rsidRDefault="0092715F" w:rsidP="0092715F">
      <w:pPr>
        <w:pStyle w:val="Heading3"/>
      </w:pPr>
      <w:r>
        <w:t>Conclusion</w:t>
      </w:r>
    </w:p>
    <w:p w14:paraId="6CD26E65" w14:textId="270CAFA7" w:rsidR="00B937DA" w:rsidRPr="00B937DA" w:rsidRDefault="00067239" w:rsidP="00B937DA">
      <w:r>
        <w:t xml:space="preserve">The EDL Lab was a nice exercise in lab brevity, continuing the trend exponentially from the </w:t>
      </w:r>
      <w:proofErr w:type="spellStart"/>
      <w:r>
        <w:t>GlobalProtect</w:t>
      </w:r>
      <w:proofErr w:type="spellEnd"/>
      <w:r>
        <w:t xml:space="preserve"> Lab. However, the concepts in this lab were very basic, an evolutionary step down from the complex VPN configuration of the latter, not to mention the troublesome VM attributes of RADIUS/TACACS+ and PBR.</w:t>
      </w:r>
    </w:p>
    <w:p w14:paraId="7BC2EA53" w14:textId="77777777" w:rsidR="00B937DA" w:rsidRPr="00B937DA" w:rsidRDefault="00B937DA" w:rsidP="00B937DA"/>
    <w:p w14:paraId="5F62A5CE" w14:textId="682E7239" w:rsidR="00B937DA" w:rsidRPr="00B937DA" w:rsidRDefault="00B937DA" w:rsidP="00B937DA"/>
    <w:p w14:paraId="4E90F5FF" w14:textId="16DE188F" w:rsidR="00B937DA" w:rsidRPr="00B937DA" w:rsidRDefault="00B937DA" w:rsidP="00B937DA"/>
    <w:p w14:paraId="11BFFB5B" w14:textId="58467ABC" w:rsidR="00B937DA" w:rsidRPr="00B937DA" w:rsidRDefault="00B937DA" w:rsidP="00190E0D"/>
    <w:p w14:paraId="4F59153B" w14:textId="77777777" w:rsidR="00B937DA" w:rsidRPr="00B937DA" w:rsidRDefault="00B937DA" w:rsidP="00B937DA"/>
    <w:p w14:paraId="68D34087" w14:textId="77777777" w:rsidR="00B937DA" w:rsidRPr="00B937DA" w:rsidRDefault="00B937DA" w:rsidP="00B937DA"/>
    <w:p w14:paraId="669B0D7E" w14:textId="79D83C83" w:rsidR="00B937DA" w:rsidRDefault="00B937DA" w:rsidP="00B937DA">
      <w:pPr>
        <w:rPr>
          <w:noProof/>
        </w:rPr>
      </w:pPr>
    </w:p>
    <w:p w14:paraId="67DD3008" w14:textId="528E9979" w:rsidR="00B937DA" w:rsidRPr="00B937DA" w:rsidRDefault="00B937DA" w:rsidP="00B937DA">
      <w:pPr>
        <w:tabs>
          <w:tab w:val="left" w:pos="6460"/>
        </w:tabs>
      </w:pPr>
      <w:r>
        <w:tab/>
      </w:r>
    </w:p>
    <w:sectPr w:rsidR="00B937DA" w:rsidRPr="00B937DA" w:rsidSect="00832FB8">
      <w:footerReference w:type="default" r:id="rId20"/>
      <w:headerReference w:type="first" r:id="rId2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59AD0" w14:textId="77777777" w:rsidR="008E3FC9" w:rsidRDefault="008E3FC9" w:rsidP="00713050">
      <w:pPr>
        <w:spacing w:line="240" w:lineRule="auto"/>
      </w:pPr>
      <w:r>
        <w:separator/>
      </w:r>
    </w:p>
  </w:endnote>
  <w:endnote w:type="continuationSeparator" w:id="0">
    <w:p w14:paraId="51773B5F" w14:textId="77777777" w:rsidR="008E3FC9" w:rsidRDefault="008E3FC9" w:rsidP="00713050">
      <w:pPr>
        <w:spacing w:line="240" w:lineRule="auto"/>
      </w:pPr>
      <w:r>
        <w:continuationSeparator/>
      </w:r>
    </w:p>
  </w:endnote>
  <w:endnote w:type="continuationNotice" w:id="1">
    <w:p w14:paraId="7A4ACBE9" w14:textId="77777777" w:rsidR="008E3FC9" w:rsidRDefault="008E3F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635388"/>
      <w:docPartObj>
        <w:docPartGallery w:val="Page Numbers (Bottom of Page)"/>
        <w:docPartUnique/>
      </w:docPartObj>
    </w:sdtPr>
    <w:sdtEndPr>
      <w:rPr>
        <w:noProof/>
      </w:rPr>
    </w:sdtEndPr>
    <w:sdtContent>
      <w:p w14:paraId="5E45FAB6" w14:textId="30A20342" w:rsidR="00C2098A" w:rsidRDefault="00832FB8" w:rsidP="00F816C1">
        <w:pPr>
          <w:pStyle w:val="Footer"/>
        </w:pPr>
        <w:r>
          <w:rPr>
            <w:noProof/>
          </w:rPr>
          <mc:AlternateContent>
            <mc:Choice Requires="wps">
              <w:drawing>
                <wp:anchor distT="45720" distB="45720" distL="114300" distR="114300" simplePos="0" relativeHeight="251658240" behindDoc="0" locked="0" layoutInCell="1" allowOverlap="1" wp14:anchorId="57C0C7B4" wp14:editId="3908200E">
                  <wp:simplePos x="0" y="0"/>
                  <wp:positionH relativeFrom="column">
                    <wp:posOffset>-413468</wp:posOffset>
                  </wp:positionH>
                  <wp:positionV relativeFrom="paragraph">
                    <wp:posOffset>-317197</wp:posOffset>
                  </wp:positionV>
                  <wp:extent cx="7617350" cy="1288111"/>
                  <wp:effectExtent l="0" t="0" r="317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350" cy="1288111"/>
                          </a:xfrm>
                          <a:custGeom>
                            <a:avLst/>
                            <a:gdLst>
                              <a:gd name="connsiteX0" fmla="*/ 0 w 4642485"/>
                              <a:gd name="connsiteY0" fmla="*/ 0 h 651510"/>
                              <a:gd name="connsiteX1" fmla="*/ 4642485 w 4642485"/>
                              <a:gd name="connsiteY1" fmla="*/ 0 h 651510"/>
                              <a:gd name="connsiteX2" fmla="*/ 4642485 w 4642485"/>
                              <a:gd name="connsiteY2" fmla="*/ 651510 h 651510"/>
                              <a:gd name="connsiteX3" fmla="*/ 0 w 4642485"/>
                              <a:gd name="connsiteY3" fmla="*/ 651510 h 651510"/>
                              <a:gd name="connsiteX4" fmla="*/ 0 w 4642485"/>
                              <a:gd name="connsiteY4" fmla="*/ 0 h 651510"/>
                              <a:gd name="connsiteX0" fmla="*/ 286247 w 4928732"/>
                              <a:gd name="connsiteY0" fmla="*/ 0 h 659462"/>
                              <a:gd name="connsiteX1" fmla="*/ 4928732 w 4928732"/>
                              <a:gd name="connsiteY1" fmla="*/ 0 h 659462"/>
                              <a:gd name="connsiteX2" fmla="*/ 4928732 w 4928732"/>
                              <a:gd name="connsiteY2" fmla="*/ 651510 h 659462"/>
                              <a:gd name="connsiteX3" fmla="*/ 0 w 4928732"/>
                              <a:gd name="connsiteY3" fmla="*/ 659462 h 659462"/>
                              <a:gd name="connsiteX4" fmla="*/ 286247 w 4928732"/>
                              <a:gd name="connsiteY4" fmla="*/ 0 h 659462"/>
                              <a:gd name="connsiteX0" fmla="*/ 286247 w 4936684"/>
                              <a:gd name="connsiteY0" fmla="*/ 0 h 659462"/>
                              <a:gd name="connsiteX1" fmla="*/ 4936684 w 4936684"/>
                              <a:gd name="connsiteY1" fmla="*/ 262525 h 659462"/>
                              <a:gd name="connsiteX2" fmla="*/ 4928732 w 4936684"/>
                              <a:gd name="connsiteY2" fmla="*/ 651510 h 659462"/>
                              <a:gd name="connsiteX3" fmla="*/ 0 w 4936684"/>
                              <a:gd name="connsiteY3" fmla="*/ 659462 h 659462"/>
                              <a:gd name="connsiteX4" fmla="*/ 286247 w 4936684"/>
                              <a:gd name="connsiteY4" fmla="*/ 0 h 659462"/>
                              <a:gd name="connsiteX0" fmla="*/ 286247 w 5008249"/>
                              <a:gd name="connsiteY0" fmla="*/ 0 h 659462"/>
                              <a:gd name="connsiteX1" fmla="*/ 5008249 w 5008249"/>
                              <a:gd name="connsiteY1" fmla="*/ 63642 h 659462"/>
                              <a:gd name="connsiteX2" fmla="*/ 4928732 w 5008249"/>
                              <a:gd name="connsiteY2" fmla="*/ 651510 h 659462"/>
                              <a:gd name="connsiteX3" fmla="*/ 0 w 5008249"/>
                              <a:gd name="connsiteY3" fmla="*/ 659462 h 659462"/>
                              <a:gd name="connsiteX4" fmla="*/ 286247 w 5008249"/>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0 w 5286580"/>
                              <a:gd name="connsiteY3" fmla="*/ 659462 h 659462"/>
                              <a:gd name="connsiteX4" fmla="*/ 286247 w 5286580"/>
                              <a:gd name="connsiteY4" fmla="*/ 0 h 659462"/>
                              <a:gd name="connsiteX0" fmla="*/ 286247 w 5286580"/>
                              <a:gd name="connsiteY0" fmla="*/ 0 h 659462"/>
                              <a:gd name="connsiteX1" fmla="*/ 5286580 w 5286580"/>
                              <a:gd name="connsiteY1" fmla="*/ 63642 h 659462"/>
                              <a:gd name="connsiteX2" fmla="*/ 4928732 w 5286580"/>
                              <a:gd name="connsiteY2" fmla="*/ 651510 h 659462"/>
                              <a:gd name="connsiteX3" fmla="*/ 2621199 w 5286580"/>
                              <a:gd name="connsiteY3" fmla="*/ 402572 h 659462"/>
                              <a:gd name="connsiteX4" fmla="*/ 0 w 5286580"/>
                              <a:gd name="connsiteY4" fmla="*/ 659462 h 659462"/>
                              <a:gd name="connsiteX5" fmla="*/ 286247 w 5286580"/>
                              <a:gd name="connsiteY5" fmla="*/ 0 h 659462"/>
                              <a:gd name="connsiteX0" fmla="*/ 286247 w 5286580"/>
                              <a:gd name="connsiteY0" fmla="*/ 0 h 659462"/>
                              <a:gd name="connsiteX1" fmla="*/ 1961137 w 5286580"/>
                              <a:gd name="connsiteY1" fmla="*/ 370751 h 659462"/>
                              <a:gd name="connsiteX2" fmla="*/ 5286580 w 5286580"/>
                              <a:gd name="connsiteY2" fmla="*/ 63642 h 659462"/>
                              <a:gd name="connsiteX3" fmla="*/ 4928732 w 5286580"/>
                              <a:gd name="connsiteY3" fmla="*/ 651510 h 659462"/>
                              <a:gd name="connsiteX4" fmla="*/ 2621199 w 5286580"/>
                              <a:gd name="connsiteY4" fmla="*/ 402572 h 659462"/>
                              <a:gd name="connsiteX5" fmla="*/ 0 w 5286580"/>
                              <a:gd name="connsiteY5" fmla="*/ 659462 h 659462"/>
                              <a:gd name="connsiteX6" fmla="*/ 286247 w 5286580"/>
                              <a:gd name="connsiteY6" fmla="*/ 0 h 659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86580" h="659462">
                                <a:moveTo>
                                  <a:pt x="286247" y="0"/>
                                </a:moveTo>
                                <a:cubicBezTo>
                                  <a:pt x="979737" y="6905"/>
                                  <a:pt x="1267647" y="363846"/>
                                  <a:pt x="1961137" y="370751"/>
                                </a:cubicBezTo>
                                <a:lnTo>
                                  <a:pt x="5286580" y="63642"/>
                                </a:lnTo>
                                <a:cubicBezTo>
                                  <a:pt x="5079819" y="394838"/>
                                  <a:pt x="5048015" y="455554"/>
                                  <a:pt x="4928732" y="651510"/>
                                </a:cubicBezTo>
                                <a:cubicBezTo>
                                  <a:pt x="4180761" y="650735"/>
                                  <a:pt x="3369170" y="403347"/>
                                  <a:pt x="2621199" y="402572"/>
                                </a:cubicBezTo>
                                <a:lnTo>
                                  <a:pt x="0" y="659462"/>
                                </a:lnTo>
                                <a:lnTo>
                                  <a:pt x="286247" y="0"/>
                                </a:lnTo>
                                <a:close/>
                              </a:path>
                            </a:pathLst>
                          </a:custGeom>
                          <a:gradFill flip="none" rotWithShape="1">
                            <a:gsLst>
                              <a:gs pos="0">
                                <a:schemeClr val="accent2">
                                  <a:lumMod val="20000"/>
                                  <a:lumOff val="80000"/>
                                </a:schemeClr>
                              </a:gs>
                              <a:gs pos="50000">
                                <a:schemeClr val="accent2">
                                  <a:lumMod val="75000"/>
                                </a:schemeClr>
                              </a:gs>
                              <a:gs pos="100000">
                                <a:schemeClr val="accent2">
                                  <a:lumMod val="20000"/>
                                  <a:lumOff val="80000"/>
                                </a:schemeClr>
                              </a:gs>
                            </a:gsLst>
                            <a:lin ang="0" scaled="1"/>
                            <a:tileRect/>
                          </a:gradFill>
                          <a:ln w="12700">
                            <a:noFill/>
                            <a:miter lim="800000"/>
                            <a:headEnd/>
                            <a:tailEnd/>
                            <a:extLst>
                              <a:ext uri="{C807C97D-BFC1-408E-A445-0C87EB9F89A2}">
                                <ask:lineSketchStyleProps xmlns:ask="http://schemas.microsoft.com/office/drawing/2018/sketchyshapes" sd="64542099">
                                  <a:custGeom>
                                    <a:avLst/>
                                    <a:gdLst>
                                      <a:gd name="connsiteX0" fmla="*/ 286786 w 5296535"/>
                                      <a:gd name="connsiteY0" fmla="*/ 0 h 927100"/>
                                      <a:gd name="connsiteX1" fmla="*/ 1964829 w 5296535"/>
                                      <a:gd name="connsiteY1" fmla="*/ 521217 h 927100"/>
                                      <a:gd name="connsiteX2" fmla="*/ 2520113 w 5296535"/>
                                      <a:gd name="connsiteY2" fmla="*/ 449259 h 927100"/>
                                      <a:gd name="connsiteX3" fmla="*/ 3142032 w 5296535"/>
                                      <a:gd name="connsiteY3" fmla="*/ 368666 h 927100"/>
                                      <a:gd name="connsiteX4" fmla="*/ 3697316 w 5296535"/>
                                      <a:gd name="connsiteY4" fmla="*/ 296709 h 927100"/>
                                      <a:gd name="connsiteX5" fmla="*/ 4219283 w 5296535"/>
                                      <a:gd name="connsiteY5" fmla="*/ 229068 h 927100"/>
                                      <a:gd name="connsiteX6" fmla="*/ 4741251 w 5296535"/>
                                      <a:gd name="connsiteY6" fmla="*/ 161428 h 927100"/>
                                      <a:gd name="connsiteX7" fmla="*/ 5296535 w 5296535"/>
                                      <a:gd name="connsiteY7" fmla="*/ 89470 h 927100"/>
                                      <a:gd name="connsiteX8" fmla="*/ 4938013 w 5296535"/>
                                      <a:gd name="connsiteY8" fmla="*/ 915920 h 927100"/>
                                      <a:gd name="connsiteX9" fmla="*/ 2626134 w 5296535"/>
                                      <a:gd name="connsiteY9" fmla="*/ 565953 h 927100"/>
                                      <a:gd name="connsiteX10" fmla="*/ 2179691 w 5296535"/>
                                      <a:gd name="connsiteY10" fmla="*/ 627348 h 927100"/>
                                      <a:gd name="connsiteX11" fmla="*/ 1654464 w 5296535"/>
                                      <a:gd name="connsiteY11" fmla="*/ 699577 h 927100"/>
                                      <a:gd name="connsiteX12" fmla="*/ 1208022 w 5296535"/>
                                      <a:gd name="connsiteY12" fmla="*/ 760972 h 927100"/>
                                      <a:gd name="connsiteX13" fmla="*/ 682795 w 5296535"/>
                                      <a:gd name="connsiteY13" fmla="*/ 833202 h 927100"/>
                                      <a:gd name="connsiteX14" fmla="*/ 0 w 5296535"/>
                                      <a:gd name="connsiteY14" fmla="*/ 927100 h 927100"/>
                                      <a:gd name="connsiteX15" fmla="*/ 149129 w 5296535"/>
                                      <a:gd name="connsiteY15" fmla="*/ 445008 h 927100"/>
                                      <a:gd name="connsiteX16" fmla="*/ 286786 w 5296535"/>
                                      <a:gd name="connsiteY16" fmla="*/ 0 h 927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296535" h="927100" fill="none" extrusionOk="0">
                                        <a:moveTo>
                                          <a:pt x="286786" y="0"/>
                                        </a:moveTo>
                                        <a:cubicBezTo>
                                          <a:pt x="1007465" y="-127807"/>
                                          <a:pt x="1283967" y="639836"/>
                                          <a:pt x="1964829" y="521217"/>
                                        </a:cubicBezTo>
                                        <a:cubicBezTo>
                                          <a:pt x="2213804" y="435558"/>
                                          <a:pt x="2358799" y="519989"/>
                                          <a:pt x="2520113" y="449259"/>
                                        </a:cubicBezTo>
                                        <a:cubicBezTo>
                                          <a:pt x="2681427" y="378529"/>
                                          <a:pt x="2970477" y="447679"/>
                                          <a:pt x="3142032" y="368666"/>
                                        </a:cubicBezTo>
                                        <a:cubicBezTo>
                                          <a:pt x="3313588" y="289653"/>
                                          <a:pt x="3565088" y="354479"/>
                                          <a:pt x="3697316" y="296709"/>
                                        </a:cubicBezTo>
                                        <a:cubicBezTo>
                                          <a:pt x="3829544" y="238939"/>
                                          <a:pt x="4086256" y="303942"/>
                                          <a:pt x="4219283" y="229068"/>
                                        </a:cubicBezTo>
                                        <a:cubicBezTo>
                                          <a:pt x="4352310" y="154194"/>
                                          <a:pt x="4635104" y="193966"/>
                                          <a:pt x="4741251" y="161428"/>
                                        </a:cubicBezTo>
                                        <a:cubicBezTo>
                                          <a:pt x="4847398" y="128890"/>
                                          <a:pt x="5059922" y="170161"/>
                                          <a:pt x="5296535" y="89470"/>
                                        </a:cubicBezTo>
                                        <a:cubicBezTo>
                                          <a:pt x="5094006" y="571688"/>
                                          <a:pt x="5081514" y="649125"/>
                                          <a:pt x="4938013" y="915920"/>
                                        </a:cubicBezTo>
                                        <a:cubicBezTo>
                                          <a:pt x="4143971" y="919997"/>
                                          <a:pt x="3390831" y="502740"/>
                                          <a:pt x="2626134" y="565953"/>
                                        </a:cubicBezTo>
                                        <a:cubicBezTo>
                                          <a:pt x="2485010" y="605006"/>
                                          <a:pt x="2377386" y="562023"/>
                                          <a:pt x="2179691" y="627348"/>
                                        </a:cubicBezTo>
                                        <a:cubicBezTo>
                                          <a:pt x="1981996" y="692672"/>
                                          <a:pt x="1885001" y="645842"/>
                                          <a:pt x="1654464" y="699577"/>
                                        </a:cubicBezTo>
                                        <a:cubicBezTo>
                                          <a:pt x="1423927" y="753312"/>
                                          <a:pt x="1299731" y="702111"/>
                                          <a:pt x="1208022" y="760972"/>
                                        </a:cubicBezTo>
                                        <a:cubicBezTo>
                                          <a:pt x="1116313" y="819833"/>
                                          <a:pt x="794395" y="767868"/>
                                          <a:pt x="682795" y="833202"/>
                                        </a:cubicBezTo>
                                        <a:cubicBezTo>
                                          <a:pt x="571195" y="898536"/>
                                          <a:pt x="250234" y="828576"/>
                                          <a:pt x="0" y="927100"/>
                                        </a:cubicBezTo>
                                        <a:cubicBezTo>
                                          <a:pt x="57758" y="711517"/>
                                          <a:pt x="127520" y="592733"/>
                                          <a:pt x="149129" y="445008"/>
                                        </a:cubicBezTo>
                                        <a:cubicBezTo>
                                          <a:pt x="170738" y="297283"/>
                                          <a:pt x="256027" y="182772"/>
                                          <a:pt x="286786" y="0"/>
                                        </a:cubicBezTo>
                                        <a:close/>
                                      </a:path>
                                      <a:path w="5296535" h="927100" stroke="0" extrusionOk="0">
                                        <a:moveTo>
                                          <a:pt x="286786" y="0"/>
                                        </a:moveTo>
                                        <a:cubicBezTo>
                                          <a:pt x="904619" y="-4809"/>
                                          <a:pt x="1210823" y="367341"/>
                                          <a:pt x="1964829" y="521217"/>
                                        </a:cubicBezTo>
                                        <a:cubicBezTo>
                                          <a:pt x="2227919" y="436548"/>
                                          <a:pt x="2369217" y="526099"/>
                                          <a:pt x="2520113" y="449259"/>
                                        </a:cubicBezTo>
                                        <a:cubicBezTo>
                                          <a:pt x="2671009" y="372419"/>
                                          <a:pt x="2783725" y="468188"/>
                                          <a:pt x="3008764" y="385936"/>
                                        </a:cubicBezTo>
                                        <a:cubicBezTo>
                                          <a:pt x="3233803" y="303684"/>
                                          <a:pt x="3375698" y="398837"/>
                                          <a:pt x="3597365" y="309661"/>
                                        </a:cubicBezTo>
                                        <a:cubicBezTo>
                                          <a:pt x="3819032" y="220484"/>
                                          <a:pt x="3848656" y="326291"/>
                                          <a:pt x="4086015" y="246338"/>
                                        </a:cubicBezTo>
                                        <a:cubicBezTo>
                                          <a:pt x="4323374" y="166385"/>
                                          <a:pt x="4458241" y="230495"/>
                                          <a:pt x="4574665" y="183015"/>
                                        </a:cubicBezTo>
                                        <a:cubicBezTo>
                                          <a:pt x="4691090" y="135535"/>
                                          <a:pt x="5116225" y="197645"/>
                                          <a:pt x="5296535" y="89470"/>
                                        </a:cubicBezTo>
                                        <a:cubicBezTo>
                                          <a:pt x="5065572" y="559666"/>
                                          <a:pt x="5054004" y="636051"/>
                                          <a:pt x="4938013" y="915920"/>
                                        </a:cubicBezTo>
                                        <a:cubicBezTo>
                                          <a:pt x="4205911" y="800309"/>
                                          <a:pt x="3372657" y="676325"/>
                                          <a:pt x="2626134" y="565953"/>
                                        </a:cubicBezTo>
                                        <a:cubicBezTo>
                                          <a:pt x="2481040" y="605090"/>
                                          <a:pt x="2319026" y="555664"/>
                                          <a:pt x="2179691" y="627348"/>
                                        </a:cubicBezTo>
                                        <a:cubicBezTo>
                                          <a:pt x="2040356" y="699032"/>
                                          <a:pt x="1836348" y="672201"/>
                                          <a:pt x="1680726" y="695966"/>
                                        </a:cubicBezTo>
                                        <a:cubicBezTo>
                                          <a:pt x="1525104" y="719731"/>
                                          <a:pt x="1268843" y="714634"/>
                                          <a:pt x="1129238" y="771807"/>
                                        </a:cubicBezTo>
                                        <a:cubicBezTo>
                                          <a:pt x="989633" y="828980"/>
                                          <a:pt x="780810" y="819710"/>
                                          <a:pt x="682795" y="833202"/>
                                        </a:cubicBezTo>
                                        <a:cubicBezTo>
                                          <a:pt x="584780" y="846694"/>
                                          <a:pt x="221374" y="852017"/>
                                          <a:pt x="0" y="927100"/>
                                        </a:cubicBezTo>
                                        <a:cubicBezTo>
                                          <a:pt x="13653" y="809034"/>
                                          <a:pt x="101482" y="643588"/>
                                          <a:pt x="149129" y="445008"/>
                                        </a:cubicBezTo>
                                        <a:cubicBezTo>
                                          <a:pt x="196776" y="246428"/>
                                          <a:pt x="248706" y="211558"/>
                                          <a:pt x="286786" y="0"/>
                                        </a:cubicBezTo>
                                        <a:close/>
                                      </a:path>
                                    </a:pathLst>
                                  </a:custGeom>
                                  <ask:type>
                                    <ask:lineSketchNone/>
                                  </ask:type>
                                </ask:lineSketchStyleProps>
                              </a:ext>
                            </a:extLst>
                          </a:ln>
                        </wps:spPr>
                        <wps:txbx>
                          <w:txbxContent>
                            <w:p w14:paraId="487A4653" w14:textId="77777777" w:rsidR="003508D8" w:rsidRDefault="003508D8" w:rsidP="00802D1A">
                              <w:pPr>
                                <w:pStyle w:val="NoSpacing"/>
                                <w:rPr>
                                  <w:rFonts w:ascii="Courier New" w:eastAsia="Times New Roman" w:hAnsi="Courier New" w:cs="Courier New"/>
                                  <w:color w:val="D01818" w:themeColor="accent1" w:themeShade="BF"/>
                                  <w:sz w:val="28"/>
                                  <w:szCs w:val="28"/>
                                </w:rPr>
                              </w:pPr>
                            </w:p>
                            <w:p w14:paraId="0CF05DE0" w14:textId="523830AD" w:rsidR="001B3935" w:rsidRDefault="001B39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0C7B4" id="_x0000_s1035" style="position:absolute;left:0;text-align:left;margin-left:-32.55pt;margin-top:-25pt;width:599.8pt;height:10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5286580,6594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" adj="-11796480,,5400" path="m286247,v693490,6905,981400,363846,1674890,370751l5286580,63642c5079819,394838,5048015,455554,4928732,651510,4180761,650735,3369170,403347,2621199,402572l,659462,286247,xe" fillcolor="#fbe4d5 [661]" stroked="f" strokeweight="1pt">
                  <v:fill color2="#c45911 [2405]" rotate="t" angle="90" focus="50%" type="gradient"/>
                  <v:stroke joinstyle="miter"/>
                  <v:formulas/>
                  <v:path arrowok="t" o:connecttype="custom" o:connectlocs="412449,0;2825771,724179;7617350,124310;7101732,1272579;3776844,786334;0,1288111;412449,0" o:connectangles="0,0,0,0,0,0,0" textboxrect="0,0,5286580,659462"/>
                  <v:textbox>
                    <w:txbxContent>
                      <w:p w14:paraId="487A4653" w14:textId="77777777" w:rsidR="003508D8" w:rsidRDefault="003508D8" w:rsidP="00802D1A">
                        <w:pPr>
                          <w:pStyle w:val="NoSpacing"/>
                          <w:rPr>
                            <w:rFonts w:ascii="Courier New" w:eastAsia="Times New Roman" w:hAnsi="Courier New" w:cs="Courier New"/>
                            <w:color w:val="D01818" w:themeColor="accent1" w:themeShade="BF"/>
                            <w:sz w:val="28"/>
                            <w:szCs w:val="28"/>
                          </w:rPr>
                        </w:pPr>
                      </w:p>
                      <w:p w14:paraId="0CF05DE0" w14:textId="523830AD" w:rsidR="001B3935" w:rsidRDefault="001B3935"/>
                    </w:txbxContent>
                  </v:textbox>
                  <w10:wrap type="square"/>
                </v:shape>
              </w:pict>
            </mc:Fallback>
          </mc:AlternateContent>
        </w:r>
        <w:r w:rsidR="00217980">
          <w:fldChar w:fldCharType="begin"/>
        </w:r>
        <w:r w:rsidR="00217980">
          <w:instrText xml:space="preserve"> PAGE   \* MERGEFORMAT </w:instrText>
        </w:r>
        <w:r w:rsidR="00217980">
          <w:fldChar w:fldCharType="separate"/>
        </w:r>
        <w:r w:rsidR="00823C54">
          <w:rPr>
            <w:noProof/>
          </w:rPr>
          <w:t>2</w:t>
        </w:r>
        <w:r w:rsidR="0021798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265EB" w14:textId="77777777" w:rsidR="008E3FC9" w:rsidRDefault="008E3FC9" w:rsidP="00713050">
      <w:pPr>
        <w:spacing w:line="240" w:lineRule="auto"/>
      </w:pPr>
      <w:r>
        <w:separator/>
      </w:r>
    </w:p>
  </w:footnote>
  <w:footnote w:type="continuationSeparator" w:id="0">
    <w:p w14:paraId="59699501" w14:textId="77777777" w:rsidR="008E3FC9" w:rsidRDefault="008E3FC9" w:rsidP="00713050">
      <w:pPr>
        <w:spacing w:line="240" w:lineRule="auto"/>
      </w:pPr>
      <w:r>
        <w:continuationSeparator/>
      </w:r>
    </w:p>
  </w:footnote>
  <w:footnote w:type="continuationNotice" w:id="1">
    <w:p w14:paraId="32C24AE1" w14:textId="77777777" w:rsidR="008E3FC9" w:rsidRDefault="008E3F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DC75" w14:textId="4E253924" w:rsidR="00E867F5" w:rsidRDefault="00E867F5" w:rsidP="00E867F5">
    <w:pPr>
      <w:pStyle w:val="Header"/>
      <w:tabs>
        <w:tab w:val="left" w:pos="188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7523C4F"/>
    <w:multiLevelType w:val="hybridMultilevel"/>
    <w:tmpl w:val="C944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6E"/>
    <w:rsid w:val="0000643B"/>
    <w:rsid w:val="00006DF5"/>
    <w:rsid w:val="00020965"/>
    <w:rsid w:val="00021D7D"/>
    <w:rsid w:val="00030DE7"/>
    <w:rsid w:val="00033116"/>
    <w:rsid w:val="00035087"/>
    <w:rsid w:val="000358E2"/>
    <w:rsid w:val="00040294"/>
    <w:rsid w:val="00042D9E"/>
    <w:rsid w:val="00043827"/>
    <w:rsid w:val="00046A6E"/>
    <w:rsid w:val="00050FA8"/>
    <w:rsid w:val="000625F4"/>
    <w:rsid w:val="00067239"/>
    <w:rsid w:val="00091382"/>
    <w:rsid w:val="00094836"/>
    <w:rsid w:val="000A0336"/>
    <w:rsid w:val="000A07D7"/>
    <w:rsid w:val="000A07DA"/>
    <w:rsid w:val="000A0FA1"/>
    <w:rsid w:val="000A1C8A"/>
    <w:rsid w:val="000A2955"/>
    <w:rsid w:val="000A2BFA"/>
    <w:rsid w:val="000A7F92"/>
    <w:rsid w:val="000B0619"/>
    <w:rsid w:val="000B3259"/>
    <w:rsid w:val="000B61CA"/>
    <w:rsid w:val="000D0B69"/>
    <w:rsid w:val="000D4D40"/>
    <w:rsid w:val="000D59BC"/>
    <w:rsid w:val="000D7B38"/>
    <w:rsid w:val="000E0E51"/>
    <w:rsid w:val="000E1300"/>
    <w:rsid w:val="000E6CB3"/>
    <w:rsid w:val="000F1566"/>
    <w:rsid w:val="000F49CE"/>
    <w:rsid w:val="000F7610"/>
    <w:rsid w:val="000F7B88"/>
    <w:rsid w:val="0010599F"/>
    <w:rsid w:val="001138CD"/>
    <w:rsid w:val="00114ED7"/>
    <w:rsid w:val="0011697F"/>
    <w:rsid w:val="001207C0"/>
    <w:rsid w:val="00125B36"/>
    <w:rsid w:val="001300CA"/>
    <w:rsid w:val="00133BE3"/>
    <w:rsid w:val="00136048"/>
    <w:rsid w:val="00140B0E"/>
    <w:rsid w:val="00140C17"/>
    <w:rsid w:val="0014441F"/>
    <w:rsid w:val="00146883"/>
    <w:rsid w:val="0015072D"/>
    <w:rsid w:val="00161588"/>
    <w:rsid w:val="00162895"/>
    <w:rsid w:val="00162D36"/>
    <w:rsid w:val="00163C8D"/>
    <w:rsid w:val="00165493"/>
    <w:rsid w:val="00183B22"/>
    <w:rsid w:val="001851F8"/>
    <w:rsid w:val="00186AF6"/>
    <w:rsid w:val="00190E0D"/>
    <w:rsid w:val="001923D7"/>
    <w:rsid w:val="00195661"/>
    <w:rsid w:val="001A16D3"/>
    <w:rsid w:val="001A267F"/>
    <w:rsid w:val="001A5CA9"/>
    <w:rsid w:val="001A780C"/>
    <w:rsid w:val="001B2AC1"/>
    <w:rsid w:val="001B3935"/>
    <w:rsid w:val="001B403A"/>
    <w:rsid w:val="001C7C5F"/>
    <w:rsid w:val="001D39BD"/>
    <w:rsid w:val="001D7594"/>
    <w:rsid w:val="001E5913"/>
    <w:rsid w:val="001F32B9"/>
    <w:rsid w:val="001F36FD"/>
    <w:rsid w:val="001F3B31"/>
    <w:rsid w:val="001F4583"/>
    <w:rsid w:val="00210841"/>
    <w:rsid w:val="00211738"/>
    <w:rsid w:val="00214897"/>
    <w:rsid w:val="00215005"/>
    <w:rsid w:val="00217980"/>
    <w:rsid w:val="0023353F"/>
    <w:rsid w:val="00235068"/>
    <w:rsid w:val="00235971"/>
    <w:rsid w:val="00242B4F"/>
    <w:rsid w:val="00244CCD"/>
    <w:rsid w:val="00253E6A"/>
    <w:rsid w:val="002610DB"/>
    <w:rsid w:val="0026617B"/>
    <w:rsid w:val="00270027"/>
    <w:rsid w:val="00270A5C"/>
    <w:rsid w:val="00271662"/>
    <w:rsid w:val="0027404F"/>
    <w:rsid w:val="002744E1"/>
    <w:rsid w:val="00274711"/>
    <w:rsid w:val="0028032D"/>
    <w:rsid w:val="002822C7"/>
    <w:rsid w:val="00290AAA"/>
    <w:rsid w:val="00293B83"/>
    <w:rsid w:val="002A4904"/>
    <w:rsid w:val="002A6942"/>
    <w:rsid w:val="002A76DD"/>
    <w:rsid w:val="002A7FA1"/>
    <w:rsid w:val="002B091C"/>
    <w:rsid w:val="002B25D5"/>
    <w:rsid w:val="002B455F"/>
    <w:rsid w:val="002B6224"/>
    <w:rsid w:val="002C0D58"/>
    <w:rsid w:val="002C2CDD"/>
    <w:rsid w:val="002C3199"/>
    <w:rsid w:val="002C42A4"/>
    <w:rsid w:val="002C583A"/>
    <w:rsid w:val="002C79E2"/>
    <w:rsid w:val="002D45C6"/>
    <w:rsid w:val="002D69ED"/>
    <w:rsid w:val="002F03FA"/>
    <w:rsid w:val="002F0673"/>
    <w:rsid w:val="002F2663"/>
    <w:rsid w:val="002F713E"/>
    <w:rsid w:val="0030363D"/>
    <w:rsid w:val="0030557F"/>
    <w:rsid w:val="0031092C"/>
    <w:rsid w:val="00313E86"/>
    <w:rsid w:val="00322A5D"/>
    <w:rsid w:val="00322B75"/>
    <w:rsid w:val="00333A8C"/>
    <w:rsid w:val="00333CD3"/>
    <w:rsid w:val="00337462"/>
    <w:rsid w:val="00340365"/>
    <w:rsid w:val="0034055A"/>
    <w:rsid w:val="00342B64"/>
    <w:rsid w:val="003508D8"/>
    <w:rsid w:val="00352244"/>
    <w:rsid w:val="0035726C"/>
    <w:rsid w:val="00364079"/>
    <w:rsid w:val="00365716"/>
    <w:rsid w:val="00367A46"/>
    <w:rsid w:val="0037354E"/>
    <w:rsid w:val="00376593"/>
    <w:rsid w:val="003916E8"/>
    <w:rsid w:val="00397666"/>
    <w:rsid w:val="003A1C78"/>
    <w:rsid w:val="003B2077"/>
    <w:rsid w:val="003B6051"/>
    <w:rsid w:val="003C3164"/>
    <w:rsid w:val="003C5528"/>
    <w:rsid w:val="003D03E5"/>
    <w:rsid w:val="003D6C70"/>
    <w:rsid w:val="003F1A80"/>
    <w:rsid w:val="003F7CAC"/>
    <w:rsid w:val="004077FB"/>
    <w:rsid w:val="00410D2C"/>
    <w:rsid w:val="00421621"/>
    <w:rsid w:val="004244FF"/>
    <w:rsid w:val="00424DD9"/>
    <w:rsid w:val="0042697A"/>
    <w:rsid w:val="004275F2"/>
    <w:rsid w:val="004305E4"/>
    <w:rsid w:val="0043225B"/>
    <w:rsid w:val="004608BC"/>
    <w:rsid w:val="0046104A"/>
    <w:rsid w:val="00461FA3"/>
    <w:rsid w:val="0047018E"/>
    <w:rsid w:val="004717C5"/>
    <w:rsid w:val="00492D40"/>
    <w:rsid w:val="004934A1"/>
    <w:rsid w:val="00494411"/>
    <w:rsid w:val="004A24CC"/>
    <w:rsid w:val="004A4E8F"/>
    <w:rsid w:val="004A5D10"/>
    <w:rsid w:val="004A68FA"/>
    <w:rsid w:val="004B582E"/>
    <w:rsid w:val="004C1A5F"/>
    <w:rsid w:val="004D02D0"/>
    <w:rsid w:val="004D18BF"/>
    <w:rsid w:val="004D499C"/>
    <w:rsid w:val="004E02BA"/>
    <w:rsid w:val="004F4F57"/>
    <w:rsid w:val="004F5E54"/>
    <w:rsid w:val="005049BF"/>
    <w:rsid w:val="00510CB4"/>
    <w:rsid w:val="005136D4"/>
    <w:rsid w:val="00514FB7"/>
    <w:rsid w:val="00523479"/>
    <w:rsid w:val="00543DB7"/>
    <w:rsid w:val="005501C1"/>
    <w:rsid w:val="00553FAD"/>
    <w:rsid w:val="0055522A"/>
    <w:rsid w:val="00561EAD"/>
    <w:rsid w:val="00563937"/>
    <w:rsid w:val="005670BC"/>
    <w:rsid w:val="00570EAD"/>
    <w:rsid w:val="005729B0"/>
    <w:rsid w:val="00573414"/>
    <w:rsid w:val="0057559D"/>
    <w:rsid w:val="005830E0"/>
    <w:rsid w:val="00583E4F"/>
    <w:rsid w:val="00585C25"/>
    <w:rsid w:val="005879F8"/>
    <w:rsid w:val="00587AAE"/>
    <w:rsid w:val="00591421"/>
    <w:rsid w:val="00595C64"/>
    <w:rsid w:val="005A329F"/>
    <w:rsid w:val="005A3817"/>
    <w:rsid w:val="005C4003"/>
    <w:rsid w:val="005D440B"/>
    <w:rsid w:val="005D4E2F"/>
    <w:rsid w:val="005D54F5"/>
    <w:rsid w:val="005E19E0"/>
    <w:rsid w:val="005E4297"/>
    <w:rsid w:val="005E438E"/>
    <w:rsid w:val="005F1266"/>
    <w:rsid w:val="005F15D4"/>
    <w:rsid w:val="006016B5"/>
    <w:rsid w:val="00610222"/>
    <w:rsid w:val="0061219D"/>
    <w:rsid w:val="0062503D"/>
    <w:rsid w:val="00630783"/>
    <w:rsid w:val="006316D9"/>
    <w:rsid w:val="006358DF"/>
    <w:rsid w:val="00641630"/>
    <w:rsid w:val="006428DB"/>
    <w:rsid w:val="00643383"/>
    <w:rsid w:val="006447CB"/>
    <w:rsid w:val="006501D8"/>
    <w:rsid w:val="00666A02"/>
    <w:rsid w:val="00681C6B"/>
    <w:rsid w:val="00684488"/>
    <w:rsid w:val="006848F0"/>
    <w:rsid w:val="00686F4F"/>
    <w:rsid w:val="00697213"/>
    <w:rsid w:val="006A3CE7"/>
    <w:rsid w:val="006A4593"/>
    <w:rsid w:val="006A4A44"/>
    <w:rsid w:val="006A7746"/>
    <w:rsid w:val="006B21E9"/>
    <w:rsid w:val="006B70BD"/>
    <w:rsid w:val="006C3912"/>
    <w:rsid w:val="006C4C50"/>
    <w:rsid w:val="006D0970"/>
    <w:rsid w:val="006D76B1"/>
    <w:rsid w:val="006E224F"/>
    <w:rsid w:val="006E4B1A"/>
    <w:rsid w:val="006F2E81"/>
    <w:rsid w:val="006F2FF3"/>
    <w:rsid w:val="00713050"/>
    <w:rsid w:val="00735863"/>
    <w:rsid w:val="00741125"/>
    <w:rsid w:val="0074332C"/>
    <w:rsid w:val="00746F7F"/>
    <w:rsid w:val="00752A7D"/>
    <w:rsid w:val="00756903"/>
    <w:rsid w:val="007569C1"/>
    <w:rsid w:val="00757462"/>
    <w:rsid w:val="00763832"/>
    <w:rsid w:val="00763ADB"/>
    <w:rsid w:val="00772919"/>
    <w:rsid w:val="0077359C"/>
    <w:rsid w:val="0077506D"/>
    <w:rsid w:val="007804BA"/>
    <w:rsid w:val="00783B53"/>
    <w:rsid w:val="007A21F0"/>
    <w:rsid w:val="007A36E2"/>
    <w:rsid w:val="007A7A4C"/>
    <w:rsid w:val="007B7927"/>
    <w:rsid w:val="007D2696"/>
    <w:rsid w:val="007D2FD2"/>
    <w:rsid w:val="007D406E"/>
    <w:rsid w:val="007D6458"/>
    <w:rsid w:val="007E23D8"/>
    <w:rsid w:val="007E396A"/>
    <w:rsid w:val="007E3A93"/>
    <w:rsid w:val="007E3B04"/>
    <w:rsid w:val="007E56BD"/>
    <w:rsid w:val="007F153A"/>
    <w:rsid w:val="008011F2"/>
    <w:rsid w:val="00802AFA"/>
    <w:rsid w:val="00802D1A"/>
    <w:rsid w:val="00811117"/>
    <w:rsid w:val="0081381A"/>
    <w:rsid w:val="00821087"/>
    <w:rsid w:val="00823C54"/>
    <w:rsid w:val="00832218"/>
    <w:rsid w:val="00832FB8"/>
    <w:rsid w:val="0083631D"/>
    <w:rsid w:val="00841146"/>
    <w:rsid w:val="008453B6"/>
    <w:rsid w:val="00851B8A"/>
    <w:rsid w:val="00855C19"/>
    <w:rsid w:val="00862ED1"/>
    <w:rsid w:val="00863939"/>
    <w:rsid w:val="00867354"/>
    <w:rsid w:val="00870962"/>
    <w:rsid w:val="0088504C"/>
    <w:rsid w:val="008876A4"/>
    <w:rsid w:val="0089382B"/>
    <w:rsid w:val="00894A8C"/>
    <w:rsid w:val="00895967"/>
    <w:rsid w:val="008A0844"/>
    <w:rsid w:val="008A1907"/>
    <w:rsid w:val="008B1208"/>
    <w:rsid w:val="008B61E8"/>
    <w:rsid w:val="008C157C"/>
    <w:rsid w:val="008C2952"/>
    <w:rsid w:val="008C665B"/>
    <w:rsid w:val="008C6BCA"/>
    <w:rsid w:val="008C7B50"/>
    <w:rsid w:val="008D0268"/>
    <w:rsid w:val="008D046A"/>
    <w:rsid w:val="008D6F59"/>
    <w:rsid w:val="008E3FC9"/>
    <w:rsid w:val="008E4B30"/>
    <w:rsid w:val="008F0D1D"/>
    <w:rsid w:val="00902F63"/>
    <w:rsid w:val="00904071"/>
    <w:rsid w:val="00904931"/>
    <w:rsid w:val="009061CF"/>
    <w:rsid w:val="00906BEE"/>
    <w:rsid w:val="009177A9"/>
    <w:rsid w:val="009243E7"/>
    <w:rsid w:val="00924A66"/>
    <w:rsid w:val="0092715F"/>
    <w:rsid w:val="009445E2"/>
    <w:rsid w:val="00947B7C"/>
    <w:rsid w:val="009510DD"/>
    <w:rsid w:val="00953214"/>
    <w:rsid w:val="0095373D"/>
    <w:rsid w:val="00955EC9"/>
    <w:rsid w:val="009637C9"/>
    <w:rsid w:val="00964159"/>
    <w:rsid w:val="00975B75"/>
    <w:rsid w:val="00983CF8"/>
    <w:rsid w:val="009854CC"/>
    <w:rsid w:val="00985D58"/>
    <w:rsid w:val="009937A4"/>
    <w:rsid w:val="00996E0C"/>
    <w:rsid w:val="009A1D3B"/>
    <w:rsid w:val="009A738C"/>
    <w:rsid w:val="009B3C40"/>
    <w:rsid w:val="009B45E3"/>
    <w:rsid w:val="009C43BD"/>
    <w:rsid w:val="009C53C6"/>
    <w:rsid w:val="009D06BC"/>
    <w:rsid w:val="009E1AC4"/>
    <w:rsid w:val="009E3511"/>
    <w:rsid w:val="009E54C8"/>
    <w:rsid w:val="009F4349"/>
    <w:rsid w:val="009F7AD9"/>
    <w:rsid w:val="009F7AFA"/>
    <w:rsid w:val="00A14877"/>
    <w:rsid w:val="00A21413"/>
    <w:rsid w:val="00A253A9"/>
    <w:rsid w:val="00A27153"/>
    <w:rsid w:val="00A412D3"/>
    <w:rsid w:val="00A42540"/>
    <w:rsid w:val="00A46D57"/>
    <w:rsid w:val="00A472B9"/>
    <w:rsid w:val="00A50939"/>
    <w:rsid w:val="00A514F1"/>
    <w:rsid w:val="00A6137D"/>
    <w:rsid w:val="00A65FF5"/>
    <w:rsid w:val="00A66ABB"/>
    <w:rsid w:val="00A6730A"/>
    <w:rsid w:val="00A678BB"/>
    <w:rsid w:val="00A70884"/>
    <w:rsid w:val="00A804CA"/>
    <w:rsid w:val="00A83413"/>
    <w:rsid w:val="00A90691"/>
    <w:rsid w:val="00A94E53"/>
    <w:rsid w:val="00AA1EB6"/>
    <w:rsid w:val="00AA2B17"/>
    <w:rsid w:val="00AA6A40"/>
    <w:rsid w:val="00AA75F6"/>
    <w:rsid w:val="00AC3C3C"/>
    <w:rsid w:val="00AD00FD"/>
    <w:rsid w:val="00AD643C"/>
    <w:rsid w:val="00AE2B4C"/>
    <w:rsid w:val="00AF0A8E"/>
    <w:rsid w:val="00AF1D4C"/>
    <w:rsid w:val="00B00E47"/>
    <w:rsid w:val="00B02D68"/>
    <w:rsid w:val="00B17C6F"/>
    <w:rsid w:val="00B23C57"/>
    <w:rsid w:val="00B27019"/>
    <w:rsid w:val="00B271C4"/>
    <w:rsid w:val="00B328C0"/>
    <w:rsid w:val="00B33F81"/>
    <w:rsid w:val="00B36FCA"/>
    <w:rsid w:val="00B4128C"/>
    <w:rsid w:val="00B43634"/>
    <w:rsid w:val="00B442A4"/>
    <w:rsid w:val="00B50634"/>
    <w:rsid w:val="00B54776"/>
    <w:rsid w:val="00B5664D"/>
    <w:rsid w:val="00B64CB1"/>
    <w:rsid w:val="00B70020"/>
    <w:rsid w:val="00B70542"/>
    <w:rsid w:val="00B7103E"/>
    <w:rsid w:val="00B7242A"/>
    <w:rsid w:val="00B76A83"/>
    <w:rsid w:val="00B776CF"/>
    <w:rsid w:val="00B7785D"/>
    <w:rsid w:val="00B77BB0"/>
    <w:rsid w:val="00B80D53"/>
    <w:rsid w:val="00B817FC"/>
    <w:rsid w:val="00B937DA"/>
    <w:rsid w:val="00B951C1"/>
    <w:rsid w:val="00BA0244"/>
    <w:rsid w:val="00BA5B40"/>
    <w:rsid w:val="00BA5F0A"/>
    <w:rsid w:val="00BB55E7"/>
    <w:rsid w:val="00BC0EED"/>
    <w:rsid w:val="00BC6137"/>
    <w:rsid w:val="00BD0206"/>
    <w:rsid w:val="00BD074E"/>
    <w:rsid w:val="00BD1487"/>
    <w:rsid w:val="00BD7692"/>
    <w:rsid w:val="00BD7983"/>
    <w:rsid w:val="00BE2AB0"/>
    <w:rsid w:val="00BE53F8"/>
    <w:rsid w:val="00BE6245"/>
    <w:rsid w:val="00BF3F98"/>
    <w:rsid w:val="00C05B36"/>
    <w:rsid w:val="00C14296"/>
    <w:rsid w:val="00C17CD4"/>
    <w:rsid w:val="00C2098A"/>
    <w:rsid w:val="00C2476D"/>
    <w:rsid w:val="00C2735E"/>
    <w:rsid w:val="00C320F0"/>
    <w:rsid w:val="00C42B4C"/>
    <w:rsid w:val="00C5444A"/>
    <w:rsid w:val="00C563C2"/>
    <w:rsid w:val="00C57DED"/>
    <w:rsid w:val="00C60473"/>
    <w:rsid w:val="00C612DA"/>
    <w:rsid w:val="00C62C50"/>
    <w:rsid w:val="00C65AF9"/>
    <w:rsid w:val="00C75422"/>
    <w:rsid w:val="00C7741E"/>
    <w:rsid w:val="00C835F4"/>
    <w:rsid w:val="00C86CD0"/>
    <w:rsid w:val="00C875AB"/>
    <w:rsid w:val="00C96E48"/>
    <w:rsid w:val="00CA255E"/>
    <w:rsid w:val="00CA3DF1"/>
    <w:rsid w:val="00CA4581"/>
    <w:rsid w:val="00CB3D71"/>
    <w:rsid w:val="00CD1398"/>
    <w:rsid w:val="00CE18D5"/>
    <w:rsid w:val="00CE1908"/>
    <w:rsid w:val="00CF09A7"/>
    <w:rsid w:val="00CF2430"/>
    <w:rsid w:val="00CF44DD"/>
    <w:rsid w:val="00CF5260"/>
    <w:rsid w:val="00D037CB"/>
    <w:rsid w:val="00D04109"/>
    <w:rsid w:val="00D06C35"/>
    <w:rsid w:val="00D07718"/>
    <w:rsid w:val="00D11D8C"/>
    <w:rsid w:val="00D21F67"/>
    <w:rsid w:val="00D30BFE"/>
    <w:rsid w:val="00D448FD"/>
    <w:rsid w:val="00D4540A"/>
    <w:rsid w:val="00D66F38"/>
    <w:rsid w:val="00D67001"/>
    <w:rsid w:val="00D722A1"/>
    <w:rsid w:val="00D77EB5"/>
    <w:rsid w:val="00D80216"/>
    <w:rsid w:val="00D97A41"/>
    <w:rsid w:val="00DA169F"/>
    <w:rsid w:val="00DA2F17"/>
    <w:rsid w:val="00DA627F"/>
    <w:rsid w:val="00DB428B"/>
    <w:rsid w:val="00DC0EC7"/>
    <w:rsid w:val="00DC5428"/>
    <w:rsid w:val="00DD2C07"/>
    <w:rsid w:val="00DD3CF6"/>
    <w:rsid w:val="00DD6416"/>
    <w:rsid w:val="00DD6D5C"/>
    <w:rsid w:val="00DF1239"/>
    <w:rsid w:val="00DF3510"/>
    <w:rsid w:val="00DF4E0A"/>
    <w:rsid w:val="00E01B23"/>
    <w:rsid w:val="00E02DCD"/>
    <w:rsid w:val="00E12C60"/>
    <w:rsid w:val="00E13352"/>
    <w:rsid w:val="00E13830"/>
    <w:rsid w:val="00E22E87"/>
    <w:rsid w:val="00E363A1"/>
    <w:rsid w:val="00E405F0"/>
    <w:rsid w:val="00E46645"/>
    <w:rsid w:val="00E51247"/>
    <w:rsid w:val="00E540DF"/>
    <w:rsid w:val="00E57630"/>
    <w:rsid w:val="00E608A2"/>
    <w:rsid w:val="00E629FF"/>
    <w:rsid w:val="00E65B2B"/>
    <w:rsid w:val="00E75AC6"/>
    <w:rsid w:val="00E867F5"/>
    <w:rsid w:val="00E86A18"/>
    <w:rsid w:val="00E86C2B"/>
    <w:rsid w:val="00E90BF1"/>
    <w:rsid w:val="00E91144"/>
    <w:rsid w:val="00E91B48"/>
    <w:rsid w:val="00EA08C9"/>
    <w:rsid w:val="00EA2D01"/>
    <w:rsid w:val="00EA585D"/>
    <w:rsid w:val="00EA6937"/>
    <w:rsid w:val="00EA72B8"/>
    <w:rsid w:val="00EB2D52"/>
    <w:rsid w:val="00EB4C50"/>
    <w:rsid w:val="00EC2968"/>
    <w:rsid w:val="00EC3681"/>
    <w:rsid w:val="00EC7506"/>
    <w:rsid w:val="00ED0797"/>
    <w:rsid w:val="00ED0CA9"/>
    <w:rsid w:val="00ED690B"/>
    <w:rsid w:val="00EE02E5"/>
    <w:rsid w:val="00EE1E8C"/>
    <w:rsid w:val="00EE1F72"/>
    <w:rsid w:val="00EE666A"/>
    <w:rsid w:val="00EE67DF"/>
    <w:rsid w:val="00EF6B30"/>
    <w:rsid w:val="00EF72FF"/>
    <w:rsid w:val="00EF7CC9"/>
    <w:rsid w:val="00F207C0"/>
    <w:rsid w:val="00F20AE5"/>
    <w:rsid w:val="00F2245B"/>
    <w:rsid w:val="00F24A69"/>
    <w:rsid w:val="00F26AB9"/>
    <w:rsid w:val="00F47E97"/>
    <w:rsid w:val="00F52A90"/>
    <w:rsid w:val="00F645C7"/>
    <w:rsid w:val="00F6774B"/>
    <w:rsid w:val="00F73D10"/>
    <w:rsid w:val="00F811E6"/>
    <w:rsid w:val="00F816C1"/>
    <w:rsid w:val="00F81985"/>
    <w:rsid w:val="00F85CC8"/>
    <w:rsid w:val="00F9460F"/>
    <w:rsid w:val="00F95AE3"/>
    <w:rsid w:val="00FA0108"/>
    <w:rsid w:val="00FB09A7"/>
    <w:rsid w:val="00FB506F"/>
    <w:rsid w:val="00FC3D1B"/>
    <w:rsid w:val="00FC50A9"/>
    <w:rsid w:val="00FC7B20"/>
    <w:rsid w:val="00FD39C7"/>
    <w:rsid w:val="00FE237E"/>
    <w:rsid w:val="00FE5729"/>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458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autoRedefine/>
    <w:uiPriority w:val="9"/>
    <w:unhideWhenUsed/>
    <w:qFormat/>
    <w:rsid w:val="00E540DF"/>
    <w:pPr>
      <w:keepNext/>
      <w:keepLines/>
      <w:pBdr>
        <w:bottom w:val="single" w:sz="48" w:space="1" w:color="FFC000" w:themeColor="accent4"/>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E540DF"/>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NoSpacingChar">
    <w:name w:val="No Spacing Char"/>
    <w:basedOn w:val="DefaultParagraphFont"/>
    <w:link w:val="NoSpacing"/>
    <w:uiPriority w:val="1"/>
    <w:rsid w:val="0058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2919">
      <w:bodyDiv w:val="1"/>
      <w:marLeft w:val="0"/>
      <w:marRight w:val="0"/>
      <w:marTop w:val="0"/>
      <w:marBottom w:val="0"/>
      <w:divBdr>
        <w:top w:val="none" w:sz="0" w:space="0" w:color="auto"/>
        <w:left w:val="none" w:sz="0" w:space="0" w:color="auto"/>
        <w:bottom w:val="none" w:sz="0" w:space="0" w:color="auto"/>
        <w:right w:val="none" w:sz="0" w:space="0" w:color="auto"/>
      </w:divBdr>
      <w:divsChild>
        <w:div w:id="1683316819">
          <w:marLeft w:val="0"/>
          <w:marRight w:val="0"/>
          <w:marTop w:val="0"/>
          <w:marBottom w:val="0"/>
          <w:divBdr>
            <w:top w:val="none" w:sz="0" w:space="0" w:color="auto"/>
            <w:left w:val="none" w:sz="0" w:space="0" w:color="auto"/>
            <w:bottom w:val="none" w:sz="0" w:space="0" w:color="auto"/>
            <w:right w:val="none" w:sz="0" w:space="0" w:color="auto"/>
          </w:divBdr>
          <w:divsChild>
            <w:div w:id="1442382537">
              <w:marLeft w:val="0"/>
              <w:marRight w:val="0"/>
              <w:marTop w:val="0"/>
              <w:marBottom w:val="0"/>
              <w:divBdr>
                <w:top w:val="none" w:sz="0" w:space="0" w:color="auto"/>
                <w:left w:val="none" w:sz="0" w:space="0" w:color="auto"/>
                <w:bottom w:val="none" w:sz="0" w:space="0" w:color="auto"/>
                <w:right w:val="none" w:sz="0" w:space="0" w:color="auto"/>
              </w:divBdr>
              <w:divsChild>
                <w:div w:id="34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9787">
      <w:bodyDiv w:val="1"/>
      <w:marLeft w:val="0"/>
      <w:marRight w:val="0"/>
      <w:marTop w:val="0"/>
      <w:marBottom w:val="0"/>
      <w:divBdr>
        <w:top w:val="none" w:sz="0" w:space="0" w:color="auto"/>
        <w:left w:val="none" w:sz="0" w:space="0" w:color="auto"/>
        <w:bottom w:val="none" w:sz="0" w:space="0" w:color="auto"/>
        <w:right w:val="none" w:sz="0" w:space="0" w:color="auto"/>
      </w:divBdr>
    </w:div>
    <w:div w:id="262690925">
      <w:bodyDiv w:val="1"/>
      <w:marLeft w:val="0"/>
      <w:marRight w:val="0"/>
      <w:marTop w:val="0"/>
      <w:marBottom w:val="0"/>
      <w:divBdr>
        <w:top w:val="none" w:sz="0" w:space="0" w:color="auto"/>
        <w:left w:val="none" w:sz="0" w:space="0" w:color="auto"/>
        <w:bottom w:val="none" w:sz="0" w:space="0" w:color="auto"/>
        <w:right w:val="none" w:sz="0" w:space="0" w:color="auto"/>
      </w:divBdr>
    </w:div>
    <w:div w:id="313409605">
      <w:bodyDiv w:val="1"/>
      <w:marLeft w:val="0"/>
      <w:marRight w:val="0"/>
      <w:marTop w:val="0"/>
      <w:marBottom w:val="0"/>
      <w:divBdr>
        <w:top w:val="none" w:sz="0" w:space="0" w:color="auto"/>
        <w:left w:val="none" w:sz="0" w:space="0" w:color="auto"/>
        <w:bottom w:val="none" w:sz="0" w:space="0" w:color="auto"/>
        <w:right w:val="none" w:sz="0" w:space="0" w:color="auto"/>
      </w:divBdr>
    </w:div>
    <w:div w:id="700515706">
      <w:bodyDiv w:val="1"/>
      <w:marLeft w:val="0"/>
      <w:marRight w:val="0"/>
      <w:marTop w:val="0"/>
      <w:marBottom w:val="0"/>
      <w:divBdr>
        <w:top w:val="none" w:sz="0" w:space="0" w:color="auto"/>
        <w:left w:val="none" w:sz="0" w:space="0" w:color="auto"/>
        <w:bottom w:val="none" w:sz="0" w:space="0" w:color="auto"/>
        <w:right w:val="none" w:sz="0" w:space="0" w:color="auto"/>
      </w:divBdr>
    </w:div>
    <w:div w:id="883829158">
      <w:bodyDiv w:val="1"/>
      <w:marLeft w:val="0"/>
      <w:marRight w:val="0"/>
      <w:marTop w:val="0"/>
      <w:marBottom w:val="0"/>
      <w:divBdr>
        <w:top w:val="none" w:sz="0" w:space="0" w:color="auto"/>
        <w:left w:val="none" w:sz="0" w:space="0" w:color="auto"/>
        <w:bottom w:val="none" w:sz="0" w:space="0" w:color="auto"/>
        <w:right w:val="none" w:sz="0" w:space="0" w:color="auto"/>
      </w:divBdr>
    </w:div>
    <w:div w:id="1052460291">
      <w:bodyDiv w:val="1"/>
      <w:marLeft w:val="0"/>
      <w:marRight w:val="0"/>
      <w:marTop w:val="0"/>
      <w:marBottom w:val="0"/>
      <w:divBdr>
        <w:top w:val="none" w:sz="0" w:space="0" w:color="auto"/>
        <w:left w:val="none" w:sz="0" w:space="0" w:color="auto"/>
        <w:bottom w:val="none" w:sz="0" w:space="0" w:color="auto"/>
        <w:right w:val="none" w:sz="0" w:space="0" w:color="auto"/>
      </w:divBdr>
    </w:div>
    <w:div w:id="1145243820">
      <w:bodyDiv w:val="1"/>
      <w:marLeft w:val="0"/>
      <w:marRight w:val="0"/>
      <w:marTop w:val="0"/>
      <w:marBottom w:val="0"/>
      <w:divBdr>
        <w:top w:val="none" w:sz="0" w:space="0" w:color="auto"/>
        <w:left w:val="none" w:sz="0" w:space="0" w:color="auto"/>
        <w:bottom w:val="none" w:sz="0" w:space="0" w:color="auto"/>
        <w:right w:val="none" w:sz="0" w:space="0" w:color="auto"/>
      </w:divBdr>
    </w:div>
    <w:div w:id="1273786820">
      <w:bodyDiv w:val="1"/>
      <w:marLeft w:val="0"/>
      <w:marRight w:val="0"/>
      <w:marTop w:val="0"/>
      <w:marBottom w:val="0"/>
      <w:divBdr>
        <w:top w:val="none" w:sz="0" w:space="0" w:color="auto"/>
        <w:left w:val="none" w:sz="0" w:space="0" w:color="auto"/>
        <w:bottom w:val="none" w:sz="0" w:space="0" w:color="auto"/>
        <w:right w:val="none" w:sz="0" w:space="0" w:color="auto"/>
      </w:divBdr>
    </w:div>
    <w:div w:id="1499731352">
      <w:bodyDiv w:val="1"/>
      <w:marLeft w:val="0"/>
      <w:marRight w:val="0"/>
      <w:marTop w:val="0"/>
      <w:marBottom w:val="0"/>
      <w:divBdr>
        <w:top w:val="none" w:sz="0" w:space="0" w:color="auto"/>
        <w:left w:val="none" w:sz="0" w:space="0" w:color="auto"/>
        <w:bottom w:val="none" w:sz="0" w:space="0" w:color="auto"/>
        <w:right w:val="none" w:sz="0" w:space="0" w:color="auto"/>
      </w:divBdr>
    </w:div>
    <w:div w:id="1614290202">
      <w:bodyDiv w:val="1"/>
      <w:marLeft w:val="0"/>
      <w:marRight w:val="0"/>
      <w:marTop w:val="0"/>
      <w:marBottom w:val="0"/>
      <w:divBdr>
        <w:top w:val="none" w:sz="0" w:space="0" w:color="auto"/>
        <w:left w:val="none" w:sz="0" w:space="0" w:color="auto"/>
        <w:bottom w:val="none" w:sz="0" w:space="0" w:color="auto"/>
        <w:right w:val="none" w:sz="0" w:space="0" w:color="auto"/>
      </w:divBdr>
    </w:div>
    <w:div w:id="1740862152">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1304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hath\AppData\Local\Microsoft\Office\16.0\DTS\en-US%7b41C35B41-3519-451D-88D5-67500A0F82B4%7d\%7bFF97CD52-66FA-4353-81D0-4FF523EE0A28%7dtf16392716_win32.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3A25D-3DE1-49BB-8808-00979E15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{FF97CD52-66FA-4353-81D0-4FF523EE0A28}tf16392716_win32.dotx</Template>
  <TotalTime>0</TotalTime>
  <Pages>6</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2022-02-02T02:07:00Z</dcterms:created>
  <dcterms:modified xsi:type="dcterms:W3CDTF">2022-05-15T03:21:00Z</dcterms:modified>
</cp:coreProperties>
</file>